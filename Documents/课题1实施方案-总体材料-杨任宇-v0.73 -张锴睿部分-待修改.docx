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ayout w:type="fixed"/>
        <w:tblCellMar>
          <w:left w:w="0" w:type="dxa"/>
          <w:right w:w="0" w:type="dxa"/>
        </w:tblCellMar>
        <w:tblLook w:val="0000" w:firstRow="0" w:lastRow="0" w:firstColumn="0" w:lastColumn="0" w:noHBand="0" w:noVBand="0"/>
      </w:tblPr>
      <w:tblGrid>
        <w:gridCol w:w="1491"/>
        <w:gridCol w:w="7579"/>
      </w:tblGrid>
      <w:tr w:rsidR="00B40419" w:rsidRPr="00993F74" w14:paraId="68F318FC" w14:textId="77777777">
        <w:tc>
          <w:tcPr>
            <w:tcW w:w="1491" w:type="dxa"/>
            <w:vAlign w:val="center"/>
          </w:tcPr>
          <w:p w14:paraId="5DAA57C2" w14:textId="77777777" w:rsidR="00B40419" w:rsidRPr="00993F74" w:rsidRDefault="00B40419">
            <w:pPr>
              <w:ind w:right="120"/>
              <w:jc w:val="right"/>
              <w:rPr>
                <w:rFonts w:eastAsia="黑体"/>
                <w:b/>
                <w:bCs/>
                <w:sz w:val="24"/>
              </w:rPr>
            </w:pPr>
            <w:r w:rsidRPr="00993F74">
              <w:rPr>
                <w:rFonts w:eastAsia="黑体"/>
                <w:b/>
                <w:bCs/>
                <w:sz w:val="24"/>
              </w:rPr>
              <w:t>课题编号：</w:t>
            </w:r>
          </w:p>
        </w:tc>
        <w:tc>
          <w:tcPr>
            <w:tcW w:w="7579" w:type="dxa"/>
            <w:vAlign w:val="center"/>
          </w:tcPr>
          <w:p w14:paraId="6AF58B6F" w14:textId="30D5F7A8" w:rsidR="00B40419" w:rsidRPr="00993F74" w:rsidRDefault="00B40419">
            <w:pPr>
              <w:rPr>
                <w:b/>
                <w:bCs/>
                <w:sz w:val="24"/>
              </w:rPr>
            </w:pPr>
            <w:r w:rsidRPr="00993F74">
              <w:rPr>
                <w:b/>
                <w:bCs/>
                <w:sz w:val="24"/>
              </w:rPr>
              <w:t xml:space="preserve"> </w:t>
            </w:r>
            <w:r w:rsidRPr="00993F74">
              <w:rPr>
                <w:b/>
                <w:bCs/>
                <w:color w:val="FF0000"/>
                <w:sz w:val="24"/>
              </w:rPr>
              <w:t xml:space="preserve"> </w:t>
            </w:r>
            <w:r w:rsidRPr="00993F74">
              <w:rPr>
                <w:b/>
                <w:bCs/>
                <w:sz w:val="24"/>
              </w:rPr>
              <w:t xml:space="preserve">                            </w:t>
            </w:r>
            <w:r w:rsidR="00AF257B" w:rsidRPr="00993F74">
              <w:rPr>
                <w:b/>
                <w:bCs/>
                <w:sz w:val="24"/>
              </w:rPr>
              <w:t xml:space="preserve">                     </w:t>
            </w:r>
            <w:r w:rsidRPr="00993F74">
              <w:rPr>
                <w:b/>
                <w:bCs/>
                <w:sz w:val="24"/>
              </w:rPr>
              <w:t>密级：公开</w:t>
            </w:r>
          </w:p>
        </w:tc>
      </w:tr>
      <w:tr w:rsidR="00B40419" w:rsidRPr="00993F74" w14:paraId="41AE0E03" w14:textId="77777777">
        <w:tc>
          <w:tcPr>
            <w:tcW w:w="1491" w:type="dxa"/>
            <w:vAlign w:val="center"/>
          </w:tcPr>
          <w:p w14:paraId="51125888" w14:textId="77777777" w:rsidR="00B40419" w:rsidRPr="00993F74" w:rsidRDefault="00B40419">
            <w:pPr>
              <w:wordWrap w:val="0"/>
              <w:ind w:right="241"/>
              <w:jc w:val="right"/>
              <w:rPr>
                <w:rFonts w:eastAsia="黑体"/>
                <w:b/>
                <w:bCs/>
                <w:sz w:val="24"/>
              </w:rPr>
            </w:pPr>
            <w:r w:rsidRPr="00993F74">
              <w:rPr>
                <w:rFonts w:eastAsia="黑体"/>
                <w:b/>
                <w:bCs/>
                <w:sz w:val="24"/>
              </w:rPr>
              <w:t xml:space="preserve"> </w:t>
            </w:r>
          </w:p>
        </w:tc>
        <w:tc>
          <w:tcPr>
            <w:tcW w:w="7579" w:type="dxa"/>
            <w:vAlign w:val="center"/>
          </w:tcPr>
          <w:p w14:paraId="47DB4334" w14:textId="77777777" w:rsidR="00B40419" w:rsidRPr="00993F74" w:rsidRDefault="00B40419">
            <w:pPr>
              <w:rPr>
                <w:b/>
                <w:bCs/>
                <w:sz w:val="28"/>
                <w:szCs w:val="28"/>
              </w:rPr>
            </w:pPr>
          </w:p>
        </w:tc>
      </w:tr>
    </w:tbl>
    <w:p w14:paraId="4D5C670D" w14:textId="77777777" w:rsidR="00B40419" w:rsidRPr="00993F74" w:rsidRDefault="00B40419">
      <w:pPr>
        <w:snapToGrid w:val="0"/>
        <w:spacing w:line="288" w:lineRule="auto"/>
        <w:rPr>
          <w:sz w:val="28"/>
          <w:szCs w:val="28"/>
        </w:rPr>
      </w:pPr>
    </w:p>
    <w:p w14:paraId="6CEA2F04" w14:textId="77777777" w:rsidR="00B40419" w:rsidRPr="00993F74" w:rsidRDefault="00B40419">
      <w:pPr>
        <w:snapToGrid w:val="0"/>
        <w:spacing w:line="288" w:lineRule="auto"/>
        <w:rPr>
          <w:sz w:val="28"/>
          <w:szCs w:val="28"/>
        </w:rPr>
      </w:pPr>
    </w:p>
    <w:p w14:paraId="6F1AAFBA" w14:textId="77777777" w:rsidR="00B40419" w:rsidRPr="00993F74" w:rsidRDefault="00B40419">
      <w:pPr>
        <w:snapToGrid w:val="0"/>
        <w:spacing w:line="288" w:lineRule="auto"/>
        <w:rPr>
          <w:sz w:val="28"/>
          <w:szCs w:val="28"/>
        </w:rPr>
      </w:pPr>
    </w:p>
    <w:p w14:paraId="6DD45566" w14:textId="62BEAA8A" w:rsidR="00B40419" w:rsidRPr="00993F74" w:rsidRDefault="00B40419">
      <w:pPr>
        <w:snapToGrid w:val="0"/>
        <w:spacing w:line="600" w:lineRule="exact"/>
        <w:jc w:val="center"/>
        <w:rPr>
          <w:rFonts w:eastAsia="黑体"/>
          <w:color w:val="000000"/>
          <w:sz w:val="44"/>
          <w:szCs w:val="44"/>
        </w:rPr>
      </w:pPr>
      <w:r w:rsidRPr="00993F74">
        <w:rPr>
          <w:rFonts w:eastAsia="黑体"/>
          <w:color w:val="000000"/>
          <w:sz w:val="44"/>
          <w:szCs w:val="44"/>
        </w:rPr>
        <w:t>国家重点研发计划</w:t>
      </w:r>
      <w:r w:rsidR="00AF257B" w:rsidRPr="00993F74">
        <w:rPr>
          <w:rFonts w:eastAsia="黑体"/>
          <w:color w:val="000000"/>
          <w:sz w:val="44"/>
          <w:szCs w:val="44"/>
        </w:rPr>
        <w:t>重点专项</w:t>
      </w:r>
    </w:p>
    <w:p w14:paraId="05DD1A60" w14:textId="77777777" w:rsidR="00B40419" w:rsidRPr="00993F74" w:rsidRDefault="00B40419">
      <w:pPr>
        <w:snapToGrid w:val="0"/>
        <w:spacing w:line="600" w:lineRule="exact"/>
        <w:jc w:val="center"/>
        <w:rPr>
          <w:rFonts w:eastAsia="黑体"/>
          <w:color w:val="000000"/>
          <w:sz w:val="44"/>
          <w:szCs w:val="44"/>
        </w:rPr>
      </w:pPr>
      <w:r w:rsidRPr="00993F74">
        <w:rPr>
          <w:rFonts w:eastAsia="黑体"/>
          <w:color w:val="000000"/>
          <w:sz w:val="44"/>
          <w:szCs w:val="44"/>
        </w:rPr>
        <w:t>课题实施方案</w:t>
      </w:r>
    </w:p>
    <w:p w14:paraId="0E499325" w14:textId="77777777" w:rsidR="00B40419" w:rsidRPr="00993F74" w:rsidRDefault="00B40419">
      <w:pPr>
        <w:snapToGrid w:val="0"/>
        <w:spacing w:line="288" w:lineRule="auto"/>
        <w:rPr>
          <w:sz w:val="28"/>
          <w:szCs w:val="28"/>
        </w:rPr>
      </w:pPr>
    </w:p>
    <w:p w14:paraId="379EA3BF" w14:textId="77777777" w:rsidR="00B40419" w:rsidRPr="00993F74" w:rsidRDefault="00B40419">
      <w:pPr>
        <w:snapToGrid w:val="0"/>
        <w:spacing w:line="288" w:lineRule="auto"/>
        <w:rPr>
          <w:sz w:val="28"/>
          <w:szCs w:val="28"/>
        </w:rPr>
      </w:pPr>
    </w:p>
    <w:p w14:paraId="5BFC9DCB" w14:textId="77777777" w:rsidR="00B40419" w:rsidRPr="00993F74" w:rsidRDefault="00B40419">
      <w:pPr>
        <w:snapToGrid w:val="0"/>
        <w:spacing w:line="288" w:lineRule="auto"/>
        <w:rPr>
          <w:sz w:val="28"/>
          <w:szCs w:val="28"/>
        </w:rPr>
      </w:pPr>
    </w:p>
    <w:p w14:paraId="053E528F" w14:textId="77777777" w:rsidR="00B40419" w:rsidRPr="00993F74" w:rsidRDefault="00B40419">
      <w:pPr>
        <w:snapToGrid w:val="0"/>
        <w:spacing w:line="288" w:lineRule="auto"/>
        <w:rPr>
          <w:sz w:val="28"/>
          <w:szCs w:val="28"/>
        </w:rPr>
      </w:pPr>
    </w:p>
    <w:tbl>
      <w:tblPr>
        <w:tblW w:w="0" w:type="auto"/>
        <w:tblLayout w:type="fixed"/>
        <w:tblLook w:val="0000" w:firstRow="0" w:lastRow="0" w:firstColumn="0" w:lastColumn="0" w:noHBand="0" w:noVBand="0"/>
      </w:tblPr>
      <w:tblGrid>
        <w:gridCol w:w="2943"/>
        <w:gridCol w:w="6379"/>
      </w:tblGrid>
      <w:tr w:rsidR="00B40419" w:rsidRPr="00993F74" w14:paraId="1A388F47" w14:textId="77777777">
        <w:tc>
          <w:tcPr>
            <w:tcW w:w="2943" w:type="dxa"/>
            <w:vAlign w:val="bottom"/>
          </w:tcPr>
          <w:p w14:paraId="42F1FB4F" w14:textId="77777777" w:rsidR="00B40419" w:rsidRPr="00993F74" w:rsidRDefault="00B40419">
            <w:pPr>
              <w:spacing w:line="360" w:lineRule="auto"/>
              <w:rPr>
                <w:rFonts w:eastAsia="黑体"/>
                <w:sz w:val="28"/>
                <w:szCs w:val="28"/>
              </w:rPr>
            </w:pPr>
            <w:r w:rsidRPr="00993F74">
              <w:rPr>
                <w:rFonts w:eastAsia="黑体"/>
                <w:sz w:val="28"/>
                <w:szCs w:val="28"/>
              </w:rPr>
              <w:t>课题名称：</w:t>
            </w:r>
          </w:p>
        </w:tc>
        <w:tc>
          <w:tcPr>
            <w:tcW w:w="6379" w:type="dxa"/>
            <w:tcBorders>
              <w:bottom w:val="single" w:sz="4" w:space="0" w:color="auto"/>
            </w:tcBorders>
            <w:vAlign w:val="center"/>
          </w:tcPr>
          <w:p w14:paraId="5842EADA" w14:textId="59880FBB" w:rsidR="00B40419" w:rsidRPr="00993F74" w:rsidRDefault="00BE2AB1">
            <w:pPr>
              <w:snapToGrid w:val="0"/>
              <w:spacing w:line="288" w:lineRule="auto"/>
              <w:jc w:val="left"/>
              <w:rPr>
                <w:sz w:val="28"/>
                <w:szCs w:val="28"/>
              </w:rPr>
            </w:pPr>
            <w:r w:rsidRPr="00993F74">
              <w:rPr>
                <w:sz w:val="28"/>
                <w:szCs w:val="28"/>
              </w:rPr>
              <w:t>面向新型应用架构的云原生软件构建、评估与演化</w:t>
            </w:r>
          </w:p>
        </w:tc>
      </w:tr>
      <w:tr w:rsidR="00B40419" w:rsidRPr="00993F74" w14:paraId="25FC5D15" w14:textId="77777777">
        <w:tc>
          <w:tcPr>
            <w:tcW w:w="2943" w:type="dxa"/>
            <w:vAlign w:val="bottom"/>
          </w:tcPr>
          <w:p w14:paraId="06DD67B8" w14:textId="77777777" w:rsidR="00B40419" w:rsidRPr="00993F74" w:rsidRDefault="00B40419">
            <w:pPr>
              <w:spacing w:line="360" w:lineRule="auto"/>
              <w:rPr>
                <w:rFonts w:eastAsia="黑体"/>
                <w:sz w:val="28"/>
                <w:szCs w:val="28"/>
              </w:rPr>
            </w:pPr>
            <w:r w:rsidRPr="00993F74">
              <w:rPr>
                <w:rFonts w:eastAsia="黑体"/>
                <w:sz w:val="28"/>
                <w:szCs w:val="28"/>
              </w:rPr>
              <w:t>所属项目：</w:t>
            </w:r>
          </w:p>
        </w:tc>
        <w:tc>
          <w:tcPr>
            <w:tcW w:w="6379" w:type="dxa"/>
            <w:tcBorders>
              <w:top w:val="single" w:sz="4" w:space="0" w:color="auto"/>
              <w:bottom w:val="single" w:sz="4" w:space="0" w:color="auto"/>
            </w:tcBorders>
            <w:vAlign w:val="center"/>
          </w:tcPr>
          <w:p w14:paraId="76E0B7E9" w14:textId="1DAAED28" w:rsidR="00B40419" w:rsidRPr="00993F74" w:rsidRDefault="00AF257B">
            <w:pPr>
              <w:snapToGrid w:val="0"/>
              <w:spacing w:line="288" w:lineRule="auto"/>
              <w:rPr>
                <w:rFonts w:eastAsia="黑体"/>
                <w:sz w:val="28"/>
                <w:szCs w:val="28"/>
              </w:rPr>
            </w:pPr>
            <w:r w:rsidRPr="00993F74">
              <w:rPr>
                <w:sz w:val="28"/>
                <w:szCs w:val="28"/>
              </w:rPr>
              <w:t>云原生软件生态系统智能化开发、测试与运维</w:t>
            </w:r>
          </w:p>
        </w:tc>
      </w:tr>
      <w:tr w:rsidR="00B40419" w:rsidRPr="00993F74" w14:paraId="3C33ECE6" w14:textId="77777777">
        <w:tc>
          <w:tcPr>
            <w:tcW w:w="2943" w:type="dxa"/>
            <w:vAlign w:val="bottom"/>
          </w:tcPr>
          <w:p w14:paraId="5D8BB6C9" w14:textId="77777777" w:rsidR="00B40419" w:rsidRPr="00993F74" w:rsidRDefault="00B40419">
            <w:pPr>
              <w:spacing w:line="360" w:lineRule="auto"/>
              <w:rPr>
                <w:rFonts w:eastAsia="黑体"/>
                <w:sz w:val="28"/>
                <w:szCs w:val="28"/>
              </w:rPr>
            </w:pPr>
            <w:r w:rsidRPr="00993F74">
              <w:rPr>
                <w:rFonts w:eastAsia="黑体"/>
                <w:sz w:val="28"/>
                <w:szCs w:val="28"/>
              </w:rPr>
              <w:t>所属专项：</w:t>
            </w:r>
          </w:p>
        </w:tc>
        <w:tc>
          <w:tcPr>
            <w:tcW w:w="6379" w:type="dxa"/>
            <w:tcBorders>
              <w:top w:val="single" w:sz="4" w:space="0" w:color="auto"/>
              <w:bottom w:val="single" w:sz="4" w:space="0" w:color="auto"/>
            </w:tcBorders>
            <w:vAlign w:val="center"/>
          </w:tcPr>
          <w:p w14:paraId="53F013C9" w14:textId="212C0F8E" w:rsidR="00B40419" w:rsidRPr="00993F74" w:rsidRDefault="00AF257B">
            <w:pPr>
              <w:snapToGrid w:val="0"/>
              <w:spacing w:line="288" w:lineRule="auto"/>
              <w:rPr>
                <w:sz w:val="28"/>
                <w:szCs w:val="28"/>
              </w:rPr>
            </w:pPr>
            <w:r w:rsidRPr="00993F74">
              <w:rPr>
                <w:sz w:val="28"/>
                <w:szCs w:val="28"/>
              </w:rPr>
              <w:t>先进计算与新兴软件</w:t>
            </w:r>
          </w:p>
        </w:tc>
      </w:tr>
      <w:tr w:rsidR="00B40419" w:rsidRPr="00993F74" w14:paraId="1A46FE2E" w14:textId="77777777">
        <w:tc>
          <w:tcPr>
            <w:tcW w:w="2943" w:type="dxa"/>
            <w:vAlign w:val="bottom"/>
          </w:tcPr>
          <w:p w14:paraId="2F13F618" w14:textId="77777777" w:rsidR="00B40419" w:rsidRPr="00993F74" w:rsidRDefault="00B40419">
            <w:pPr>
              <w:spacing w:line="360" w:lineRule="auto"/>
              <w:rPr>
                <w:rFonts w:eastAsia="黑体"/>
                <w:sz w:val="28"/>
                <w:szCs w:val="28"/>
              </w:rPr>
            </w:pPr>
            <w:r w:rsidRPr="00993F74">
              <w:rPr>
                <w:rFonts w:eastAsia="黑体"/>
                <w:sz w:val="28"/>
                <w:szCs w:val="28"/>
              </w:rPr>
              <w:t>项目牵头承担单位：</w:t>
            </w:r>
          </w:p>
        </w:tc>
        <w:tc>
          <w:tcPr>
            <w:tcW w:w="6379" w:type="dxa"/>
            <w:tcBorders>
              <w:top w:val="single" w:sz="4" w:space="0" w:color="auto"/>
              <w:bottom w:val="single" w:sz="4" w:space="0" w:color="auto"/>
            </w:tcBorders>
            <w:vAlign w:val="center"/>
          </w:tcPr>
          <w:p w14:paraId="2BD4B596" w14:textId="7C50D3D5" w:rsidR="00B40419" w:rsidRPr="00993F74" w:rsidRDefault="00AF257B">
            <w:pPr>
              <w:snapToGrid w:val="0"/>
              <w:spacing w:line="288" w:lineRule="auto"/>
              <w:rPr>
                <w:sz w:val="28"/>
                <w:szCs w:val="28"/>
              </w:rPr>
            </w:pPr>
            <w:r w:rsidRPr="00993F74">
              <w:rPr>
                <w:sz w:val="28"/>
                <w:szCs w:val="28"/>
              </w:rPr>
              <w:t>阿里云计算有限公司</w:t>
            </w:r>
          </w:p>
        </w:tc>
      </w:tr>
      <w:tr w:rsidR="00B40419" w:rsidRPr="00993F74" w14:paraId="782D3F9A" w14:textId="77777777">
        <w:tc>
          <w:tcPr>
            <w:tcW w:w="2943" w:type="dxa"/>
            <w:vAlign w:val="bottom"/>
          </w:tcPr>
          <w:p w14:paraId="3091F784" w14:textId="2F343121" w:rsidR="00B40419" w:rsidRPr="00993F74" w:rsidRDefault="00B40419">
            <w:pPr>
              <w:spacing w:line="360" w:lineRule="auto"/>
              <w:rPr>
                <w:rFonts w:eastAsia="黑体"/>
                <w:sz w:val="28"/>
                <w:szCs w:val="28"/>
              </w:rPr>
            </w:pPr>
            <w:r w:rsidRPr="00993F74">
              <w:rPr>
                <w:rFonts w:eastAsia="黑体"/>
                <w:sz w:val="28"/>
                <w:szCs w:val="28"/>
              </w:rPr>
              <w:t>课题承担单位：</w:t>
            </w:r>
          </w:p>
        </w:tc>
        <w:tc>
          <w:tcPr>
            <w:tcW w:w="6379" w:type="dxa"/>
            <w:tcBorders>
              <w:top w:val="single" w:sz="4" w:space="0" w:color="auto"/>
              <w:bottom w:val="single" w:sz="4" w:space="0" w:color="auto"/>
            </w:tcBorders>
            <w:vAlign w:val="center"/>
          </w:tcPr>
          <w:p w14:paraId="6AD13D65" w14:textId="53616913" w:rsidR="00B40419" w:rsidRPr="00993F74" w:rsidRDefault="00397F79">
            <w:pPr>
              <w:snapToGrid w:val="0"/>
              <w:spacing w:line="288" w:lineRule="auto"/>
              <w:rPr>
                <w:sz w:val="28"/>
                <w:szCs w:val="28"/>
              </w:rPr>
            </w:pPr>
            <w:r w:rsidRPr="00993F74">
              <w:rPr>
                <w:sz w:val="28"/>
                <w:szCs w:val="28"/>
              </w:rPr>
              <w:t>北京航空航天大学</w:t>
            </w:r>
          </w:p>
        </w:tc>
      </w:tr>
      <w:tr w:rsidR="00B40419" w:rsidRPr="00993F74" w14:paraId="2D7F87A8" w14:textId="77777777">
        <w:tc>
          <w:tcPr>
            <w:tcW w:w="2943" w:type="dxa"/>
            <w:vAlign w:val="bottom"/>
          </w:tcPr>
          <w:p w14:paraId="7AEDF725" w14:textId="77777777" w:rsidR="00B40419" w:rsidRPr="00993F74" w:rsidRDefault="00B40419">
            <w:pPr>
              <w:spacing w:line="360" w:lineRule="auto"/>
              <w:rPr>
                <w:b/>
                <w:sz w:val="28"/>
                <w:szCs w:val="28"/>
              </w:rPr>
            </w:pPr>
            <w:r w:rsidRPr="00993F74">
              <w:rPr>
                <w:rFonts w:eastAsia="黑体"/>
                <w:sz w:val="28"/>
                <w:szCs w:val="28"/>
              </w:rPr>
              <w:t>课题负责人（签字）：</w:t>
            </w:r>
          </w:p>
        </w:tc>
        <w:tc>
          <w:tcPr>
            <w:tcW w:w="6379" w:type="dxa"/>
            <w:tcBorders>
              <w:top w:val="single" w:sz="4" w:space="0" w:color="auto"/>
              <w:bottom w:val="single" w:sz="4" w:space="0" w:color="auto"/>
            </w:tcBorders>
            <w:vAlign w:val="center"/>
          </w:tcPr>
          <w:p w14:paraId="162F3E8E" w14:textId="27D8D04E" w:rsidR="00B40419" w:rsidRPr="00993F74" w:rsidRDefault="00397F79">
            <w:pPr>
              <w:snapToGrid w:val="0"/>
              <w:spacing w:line="288" w:lineRule="auto"/>
              <w:rPr>
                <w:sz w:val="28"/>
                <w:szCs w:val="28"/>
              </w:rPr>
            </w:pPr>
            <w:r w:rsidRPr="00993F74">
              <w:rPr>
                <w:sz w:val="28"/>
                <w:szCs w:val="28"/>
              </w:rPr>
              <w:t>杨任宇</w:t>
            </w:r>
          </w:p>
        </w:tc>
      </w:tr>
      <w:tr w:rsidR="00B40419" w:rsidRPr="00993F74" w14:paraId="18EAD2C2" w14:textId="77777777">
        <w:tc>
          <w:tcPr>
            <w:tcW w:w="2943" w:type="dxa"/>
            <w:vAlign w:val="bottom"/>
          </w:tcPr>
          <w:p w14:paraId="1084091B" w14:textId="77777777" w:rsidR="00B40419" w:rsidRPr="00993F74" w:rsidRDefault="00B40419">
            <w:pPr>
              <w:spacing w:line="360" w:lineRule="auto"/>
              <w:rPr>
                <w:rFonts w:eastAsia="黑体"/>
                <w:sz w:val="28"/>
                <w:szCs w:val="28"/>
              </w:rPr>
            </w:pPr>
            <w:r w:rsidRPr="00993F74">
              <w:rPr>
                <w:rFonts w:eastAsia="黑体"/>
                <w:sz w:val="28"/>
                <w:szCs w:val="28"/>
              </w:rPr>
              <w:t>执行期限：</w:t>
            </w:r>
          </w:p>
        </w:tc>
        <w:tc>
          <w:tcPr>
            <w:tcW w:w="6379" w:type="dxa"/>
            <w:tcBorders>
              <w:top w:val="single" w:sz="4" w:space="0" w:color="auto"/>
              <w:bottom w:val="single" w:sz="4" w:space="0" w:color="auto"/>
            </w:tcBorders>
            <w:vAlign w:val="center"/>
          </w:tcPr>
          <w:p w14:paraId="345E18D1" w14:textId="7440BEC6" w:rsidR="00B40419" w:rsidRPr="00993F74" w:rsidRDefault="00B40419">
            <w:pPr>
              <w:snapToGrid w:val="0"/>
              <w:spacing w:line="288" w:lineRule="auto"/>
              <w:rPr>
                <w:sz w:val="28"/>
                <w:szCs w:val="28"/>
              </w:rPr>
            </w:pPr>
            <w:r w:rsidRPr="00993F74">
              <w:rPr>
                <w:sz w:val="28"/>
                <w:szCs w:val="28"/>
              </w:rPr>
              <w:t>20</w:t>
            </w:r>
            <w:r w:rsidR="00E26C96" w:rsidRPr="00993F74">
              <w:rPr>
                <w:sz w:val="28"/>
                <w:szCs w:val="28"/>
              </w:rPr>
              <w:t>2</w:t>
            </w:r>
            <w:r w:rsidR="00AF257B" w:rsidRPr="00993F74">
              <w:rPr>
                <w:sz w:val="28"/>
                <w:szCs w:val="28"/>
              </w:rPr>
              <w:t>4</w:t>
            </w:r>
            <w:r w:rsidRPr="00993F74">
              <w:rPr>
                <w:sz w:val="28"/>
                <w:szCs w:val="28"/>
              </w:rPr>
              <w:t xml:space="preserve"> </w:t>
            </w:r>
            <w:r w:rsidRPr="00993F74">
              <w:rPr>
                <w:sz w:val="28"/>
                <w:szCs w:val="28"/>
              </w:rPr>
              <w:t>年</w:t>
            </w:r>
            <w:r w:rsidRPr="00993F74">
              <w:rPr>
                <w:sz w:val="28"/>
                <w:szCs w:val="28"/>
              </w:rPr>
              <w:t xml:space="preserve"> </w:t>
            </w:r>
            <w:r w:rsidR="00E26C96" w:rsidRPr="00993F74">
              <w:rPr>
                <w:sz w:val="28"/>
                <w:szCs w:val="28"/>
              </w:rPr>
              <w:t>12</w:t>
            </w:r>
            <w:r w:rsidRPr="00993F74">
              <w:rPr>
                <w:sz w:val="28"/>
                <w:szCs w:val="28"/>
              </w:rPr>
              <w:t xml:space="preserve"> </w:t>
            </w:r>
            <w:r w:rsidRPr="00993F74">
              <w:rPr>
                <w:sz w:val="28"/>
                <w:szCs w:val="28"/>
              </w:rPr>
              <w:t>月</w:t>
            </w:r>
            <w:r w:rsidRPr="00993F74">
              <w:rPr>
                <w:sz w:val="28"/>
                <w:szCs w:val="28"/>
              </w:rPr>
              <w:t xml:space="preserve"> </w:t>
            </w:r>
            <w:r w:rsidRPr="00993F74">
              <w:rPr>
                <w:sz w:val="28"/>
                <w:szCs w:val="28"/>
              </w:rPr>
              <w:t>至</w:t>
            </w:r>
            <w:r w:rsidRPr="00993F74">
              <w:rPr>
                <w:sz w:val="28"/>
                <w:szCs w:val="28"/>
              </w:rPr>
              <w:t xml:space="preserve"> 202</w:t>
            </w:r>
            <w:r w:rsidR="00AF257B" w:rsidRPr="00993F74">
              <w:rPr>
                <w:sz w:val="28"/>
                <w:szCs w:val="28"/>
              </w:rPr>
              <w:t>7</w:t>
            </w:r>
            <w:r w:rsidRPr="00993F74">
              <w:rPr>
                <w:sz w:val="28"/>
                <w:szCs w:val="28"/>
              </w:rPr>
              <w:t xml:space="preserve"> </w:t>
            </w:r>
            <w:r w:rsidRPr="00993F74">
              <w:rPr>
                <w:sz w:val="28"/>
                <w:szCs w:val="28"/>
              </w:rPr>
              <w:t>年</w:t>
            </w:r>
            <w:r w:rsidRPr="00993F74">
              <w:rPr>
                <w:sz w:val="28"/>
                <w:szCs w:val="28"/>
              </w:rPr>
              <w:t xml:space="preserve"> </w:t>
            </w:r>
            <w:r w:rsidR="00E26C96" w:rsidRPr="00993F74">
              <w:rPr>
                <w:sz w:val="28"/>
                <w:szCs w:val="28"/>
              </w:rPr>
              <w:t>11</w:t>
            </w:r>
            <w:r w:rsidRPr="00993F74">
              <w:rPr>
                <w:sz w:val="28"/>
                <w:szCs w:val="28"/>
              </w:rPr>
              <w:t xml:space="preserve"> </w:t>
            </w:r>
            <w:r w:rsidRPr="00993F74">
              <w:rPr>
                <w:sz w:val="28"/>
                <w:szCs w:val="28"/>
              </w:rPr>
              <w:t>月</w:t>
            </w:r>
          </w:p>
        </w:tc>
      </w:tr>
    </w:tbl>
    <w:p w14:paraId="03A4253C" w14:textId="77777777" w:rsidR="00B40419" w:rsidRPr="00993F74" w:rsidRDefault="00B40419">
      <w:pPr>
        <w:snapToGrid w:val="0"/>
        <w:spacing w:line="288" w:lineRule="auto"/>
        <w:rPr>
          <w:sz w:val="28"/>
          <w:szCs w:val="28"/>
        </w:rPr>
      </w:pPr>
    </w:p>
    <w:p w14:paraId="4B353095" w14:textId="77777777" w:rsidR="00B40419" w:rsidRPr="00993F74" w:rsidRDefault="00B40419">
      <w:pPr>
        <w:snapToGrid w:val="0"/>
        <w:spacing w:line="288" w:lineRule="auto"/>
        <w:rPr>
          <w:sz w:val="28"/>
          <w:szCs w:val="28"/>
        </w:rPr>
      </w:pPr>
    </w:p>
    <w:p w14:paraId="5295B066" w14:textId="77777777" w:rsidR="00B40419" w:rsidRPr="00993F74" w:rsidRDefault="00B40419">
      <w:pPr>
        <w:snapToGrid w:val="0"/>
        <w:spacing w:line="288" w:lineRule="auto"/>
        <w:rPr>
          <w:sz w:val="28"/>
          <w:szCs w:val="28"/>
        </w:rPr>
      </w:pPr>
    </w:p>
    <w:p w14:paraId="539D24F3" w14:textId="77777777" w:rsidR="00B40419" w:rsidRPr="00993F74" w:rsidRDefault="00B40419">
      <w:pPr>
        <w:snapToGrid w:val="0"/>
        <w:spacing w:line="288" w:lineRule="auto"/>
        <w:rPr>
          <w:sz w:val="28"/>
          <w:szCs w:val="28"/>
        </w:rPr>
      </w:pPr>
    </w:p>
    <w:p w14:paraId="4E9F6DB2" w14:textId="77777777" w:rsidR="00B40419" w:rsidRPr="00993F74" w:rsidRDefault="00B40419" w:rsidP="00BC4BE3"/>
    <w:p w14:paraId="2152D56A" w14:textId="09419A78" w:rsidR="00AF257B" w:rsidRPr="00993F74" w:rsidRDefault="00AF257B">
      <w:pPr>
        <w:jc w:val="center"/>
        <w:rPr>
          <w:rFonts w:eastAsia="仿宋"/>
          <w:b/>
          <w:color w:val="000000"/>
          <w:sz w:val="36"/>
          <w:szCs w:val="36"/>
        </w:rPr>
      </w:pPr>
    </w:p>
    <w:p w14:paraId="1645DB85" w14:textId="34CFB5E7" w:rsidR="00AF257B" w:rsidRPr="00993F74" w:rsidRDefault="00AF257B">
      <w:pPr>
        <w:jc w:val="center"/>
        <w:rPr>
          <w:rFonts w:eastAsia="仿宋"/>
          <w:b/>
          <w:color w:val="000000"/>
          <w:sz w:val="32"/>
          <w:szCs w:val="32"/>
        </w:rPr>
      </w:pPr>
      <w:r w:rsidRPr="00993F74">
        <w:rPr>
          <w:rFonts w:eastAsia="仿宋"/>
          <w:kern w:val="0"/>
          <w:sz w:val="32"/>
          <w:szCs w:val="32"/>
        </w:rPr>
        <w:t>国家自然科学基金委员会高技术研究发展中心制</w:t>
      </w:r>
    </w:p>
    <w:p w14:paraId="189802F1" w14:textId="3ECE9563" w:rsidR="00B40419" w:rsidRPr="00993F74" w:rsidRDefault="00AF257B">
      <w:pPr>
        <w:jc w:val="center"/>
        <w:rPr>
          <w:rFonts w:eastAsia="仿宋"/>
          <w:b/>
          <w:color w:val="000000"/>
          <w:sz w:val="32"/>
          <w:szCs w:val="32"/>
        </w:rPr>
      </w:pPr>
      <w:r w:rsidRPr="00993F74">
        <w:rPr>
          <w:rFonts w:eastAsia="仿宋"/>
          <w:b/>
          <w:color w:val="000000"/>
          <w:sz w:val="32"/>
          <w:szCs w:val="32"/>
        </w:rPr>
        <w:t>二</w:t>
      </w:r>
      <w:r w:rsidRPr="00993F74">
        <w:rPr>
          <w:rFonts w:eastAsia="仿宋"/>
          <w:b/>
          <w:color w:val="000000"/>
          <w:sz w:val="32"/>
          <w:szCs w:val="32"/>
        </w:rPr>
        <w:t>○</w:t>
      </w:r>
      <w:r w:rsidRPr="00993F74">
        <w:rPr>
          <w:rFonts w:eastAsia="仿宋"/>
          <w:b/>
          <w:color w:val="000000"/>
          <w:sz w:val="32"/>
          <w:szCs w:val="32"/>
        </w:rPr>
        <w:t>二五年二月</w:t>
      </w:r>
    </w:p>
    <w:p w14:paraId="1AB59E96" w14:textId="77777777" w:rsidR="00B40419" w:rsidRPr="00993F74" w:rsidRDefault="00B40419">
      <w:pPr>
        <w:jc w:val="center"/>
        <w:rPr>
          <w:rFonts w:eastAsia="仿宋"/>
          <w:b/>
          <w:color w:val="000000"/>
          <w:sz w:val="32"/>
          <w:szCs w:val="32"/>
        </w:rPr>
        <w:sectPr w:rsidR="00B40419" w:rsidRPr="00993F74">
          <w:pgSz w:w="11906" w:h="16838"/>
          <w:pgMar w:top="1440" w:right="1418" w:bottom="1440" w:left="1418" w:header="851" w:footer="992" w:gutter="0"/>
          <w:cols w:space="720"/>
          <w:docGrid w:type="lines" w:linePitch="312"/>
        </w:sectPr>
      </w:pPr>
    </w:p>
    <w:p w14:paraId="2392E9D6" w14:textId="1EAE6916" w:rsidR="00AF257B" w:rsidRPr="00993F74" w:rsidRDefault="00AF257B" w:rsidP="00AF257B">
      <w:pPr>
        <w:jc w:val="center"/>
        <w:rPr>
          <w:b/>
          <w:bCs/>
          <w:sz w:val="32"/>
          <w:szCs w:val="36"/>
        </w:rPr>
      </w:pPr>
      <w:r w:rsidRPr="00993F74">
        <w:rPr>
          <w:b/>
          <w:bCs/>
          <w:sz w:val="32"/>
          <w:szCs w:val="36"/>
        </w:rPr>
        <w:lastRenderedPageBreak/>
        <w:t>课题实施方案编写说明</w:t>
      </w:r>
    </w:p>
    <w:p w14:paraId="6080B820" w14:textId="6FB764C1" w:rsidR="00AF257B" w:rsidRPr="00993F74" w:rsidRDefault="00AF257B" w:rsidP="00AF257B">
      <w:pPr>
        <w:spacing w:line="360" w:lineRule="auto"/>
        <w:ind w:firstLineChars="200" w:firstLine="560"/>
        <w:rPr>
          <w:sz w:val="28"/>
          <w:szCs w:val="32"/>
        </w:rPr>
      </w:pPr>
      <w:r w:rsidRPr="00993F74">
        <w:rPr>
          <w:sz w:val="28"/>
          <w:szCs w:val="32"/>
        </w:rPr>
        <w:t>课题实施方案是课题实施过程中的重要文档。编制项目实施方案须以课题任务书为基础，要求目标明确，针对性强，系统性表征突出，成果形态明确。各课题在编制实施方案时，可根据自身特点适当进行调整。如下要求供编制实施方案时参考使用。</w:t>
      </w:r>
    </w:p>
    <w:p w14:paraId="4524A0D5" w14:textId="77777777" w:rsidR="00AF257B" w:rsidRPr="00993F74" w:rsidRDefault="00AF257B" w:rsidP="00AF257B">
      <w:pPr>
        <w:spacing w:line="360" w:lineRule="auto"/>
        <w:ind w:firstLineChars="200" w:firstLine="560"/>
        <w:rPr>
          <w:sz w:val="28"/>
          <w:szCs w:val="32"/>
        </w:rPr>
      </w:pPr>
      <w:r w:rsidRPr="00993F74">
        <w:rPr>
          <w:sz w:val="28"/>
          <w:szCs w:val="32"/>
        </w:rPr>
        <w:t>1</w:t>
      </w:r>
      <w:r w:rsidRPr="00993F74">
        <w:rPr>
          <w:sz w:val="28"/>
          <w:szCs w:val="32"/>
        </w:rPr>
        <w:t>、</w:t>
      </w:r>
      <w:r w:rsidRPr="00993F74">
        <w:rPr>
          <w:sz w:val="28"/>
          <w:szCs w:val="32"/>
        </w:rPr>
        <w:t xml:space="preserve"> </w:t>
      </w:r>
      <w:r w:rsidRPr="00993F74">
        <w:rPr>
          <w:sz w:val="28"/>
          <w:szCs w:val="32"/>
        </w:rPr>
        <w:t>建立完整技术指标体系，明确核心指标。重大共性关键技术、应用示范类项目技术指标要细化到研究基本单元；基础前沿类项目需明确具体的项目科学目标，准确凝练需解决的所有关键技术问题或科学问题。</w:t>
      </w:r>
    </w:p>
    <w:p w14:paraId="293AD2DD" w14:textId="3C55F966" w:rsidR="00AF257B" w:rsidRPr="00993F74" w:rsidRDefault="00AF257B" w:rsidP="00AF257B">
      <w:pPr>
        <w:spacing w:line="360" w:lineRule="auto"/>
        <w:ind w:firstLineChars="200" w:firstLine="560"/>
        <w:rPr>
          <w:sz w:val="28"/>
          <w:szCs w:val="32"/>
        </w:rPr>
      </w:pPr>
      <w:r w:rsidRPr="00993F74">
        <w:rPr>
          <w:sz w:val="28"/>
          <w:szCs w:val="32"/>
        </w:rPr>
        <w:t>2</w:t>
      </w:r>
      <w:r w:rsidRPr="00993F74">
        <w:rPr>
          <w:sz w:val="28"/>
          <w:szCs w:val="32"/>
        </w:rPr>
        <w:t>、</w:t>
      </w:r>
      <w:r w:rsidRPr="00993F74">
        <w:rPr>
          <w:sz w:val="28"/>
          <w:szCs w:val="32"/>
        </w:rPr>
        <w:t xml:space="preserve"> </w:t>
      </w:r>
      <w:r w:rsidRPr="00993F74">
        <w:rPr>
          <w:sz w:val="28"/>
          <w:szCs w:val="32"/>
        </w:rPr>
        <w:t>确立明确、清晰的课题（子课题）接口关系。围绕总目标，合理进行任务分解，体现项目整体性和一体化组织实施的要求。</w:t>
      </w:r>
    </w:p>
    <w:p w14:paraId="50B826B3" w14:textId="2DDCFDC1" w:rsidR="00AF257B" w:rsidRPr="00993F74" w:rsidRDefault="00AF257B" w:rsidP="00AF257B">
      <w:pPr>
        <w:spacing w:line="360" w:lineRule="auto"/>
        <w:ind w:firstLineChars="200" w:firstLine="560"/>
        <w:rPr>
          <w:sz w:val="28"/>
          <w:szCs w:val="32"/>
        </w:rPr>
      </w:pPr>
      <w:r w:rsidRPr="00993F74">
        <w:rPr>
          <w:sz w:val="28"/>
          <w:szCs w:val="32"/>
        </w:rPr>
        <w:t>3</w:t>
      </w:r>
      <w:r w:rsidRPr="00993F74">
        <w:rPr>
          <w:sz w:val="28"/>
          <w:szCs w:val="32"/>
        </w:rPr>
        <w:t>、拟定课题详细的技术路线，制定合理的进度计划，设置关键节点。结合标志性成果，确定阶段考核的主要方式、方法。按照总体进度要求，应对各子课题研究进展提出明确要求。</w:t>
      </w:r>
    </w:p>
    <w:p w14:paraId="43B186A1" w14:textId="603A5C80" w:rsidR="00AF257B" w:rsidRPr="00993F74" w:rsidRDefault="00AF257B" w:rsidP="00AF257B">
      <w:pPr>
        <w:spacing w:line="360" w:lineRule="auto"/>
        <w:ind w:firstLineChars="200" w:firstLine="560"/>
        <w:rPr>
          <w:sz w:val="28"/>
          <w:szCs w:val="32"/>
        </w:rPr>
      </w:pPr>
      <w:r w:rsidRPr="00993F74">
        <w:rPr>
          <w:sz w:val="28"/>
          <w:szCs w:val="32"/>
        </w:rPr>
        <w:t>4</w:t>
      </w:r>
      <w:r w:rsidRPr="00993F74">
        <w:rPr>
          <w:sz w:val="28"/>
          <w:szCs w:val="32"/>
        </w:rPr>
        <w:t>、明确课题成果形态。提出包括成果形式、技术指标、技术成熟度、成果测试等在内的完整的成果状态表述，建立相应的检查或考核办法，确保课题阶段目标和总体目标的实现。基础研究类项目可参照上述要求执行，实现课题科学目标。</w:t>
      </w:r>
    </w:p>
    <w:p w14:paraId="0C86B405" w14:textId="0BC4D800" w:rsidR="00AF257B" w:rsidRPr="00993F74" w:rsidRDefault="00AF257B" w:rsidP="00AF257B">
      <w:pPr>
        <w:spacing w:line="360" w:lineRule="auto"/>
        <w:ind w:firstLineChars="200" w:firstLine="560"/>
        <w:rPr>
          <w:sz w:val="28"/>
          <w:szCs w:val="32"/>
        </w:rPr>
      </w:pPr>
      <w:r w:rsidRPr="00993F74">
        <w:rPr>
          <w:sz w:val="28"/>
          <w:szCs w:val="32"/>
        </w:rPr>
        <w:t>5</w:t>
      </w:r>
      <w:r w:rsidRPr="00993F74">
        <w:rPr>
          <w:sz w:val="28"/>
          <w:szCs w:val="32"/>
        </w:rPr>
        <w:t>、结合课题特点，建立有权威、执行力高、操作性强的课题实施组织管理机制。对实施过程中的政策、管理、技术和知识产权等风险进行充分的分析和预判，制定针对性的措施与办法；加强实施过程中的交流和检查，保证经费、人</w:t>
      </w:r>
      <w:r w:rsidRPr="00993F74">
        <w:rPr>
          <w:sz w:val="28"/>
          <w:szCs w:val="32"/>
        </w:rPr>
        <w:t xml:space="preserve"> </w:t>
      </w:r>
      <w:r w:rsidRPr="00993F74">
        <w:rPr>
          <w:sz w:val="28"/>
          <w:szCs w:val="32"/>
        </w:rPr>
        <w:t>员的合理调度与使用。</w:t>
      </w:r>
    </w:p>
    <w:p w14:paraId="3C80AAF5" w14:textId="77777777" w:rsidR="000850F7" w:rsidRPr="00993F74" w:rsidRDefault="000850F7" w:rsidP="000850F7">
      <w:pPr>
        <w:widowControl/>
        <w:snapToGrid w:val="0"/>
        <w:spacing w:line="360" w:lineRule="auto"/>
        <w:jc w:val="center"/>
        <w:rPr>
          <w:b/>
          <w:color w:val="000000"/>
          <w:sz w:val="32"/>
          <w:szCs w:val="32"/>
        </w:rPr>
      </w:pPr>
      <w:r w:rsidRPr="00993F74">
        <w:rPr>
          <w:rFonts w:eastAsia="仿宋_GB2312"/>
          <w:sz w:val="28"/>
          <w:szCs w:val="28"/>
        </w:rPr>
        <w:br w:type="page"/>
      </w:r>
      <w:r w:rsidRPr="00993F74">
        <w:rPr>
          <w:b/>
          <w:color w:val="000000"/>
          <w:sz w:val="32"/>
          <w:szCs w:val="32"/>
        </w:rPr>
        <w:lastRenderedPageBreak/>
        <w:t>目</w:t>
      </w:r>
      <w:r w:rsidRPr="00993F74">
        <w:rPr>
          <w:b/>
          <w:color w:val="000000"/>
          <w:sz w:val="32"/>
          <w:szCs w:val="32"/>
        </w:rPr>
        <w:t xml:space="preserve">  </w:t>
      </w:r>
      <w:r w:rsidRPr="00993F74">
        <w:rPr>
          <w:b/>
          <w:color w:val="000000"/>
          <w:sz w:val="32"/>
          <w:szCs w:val="32"/>
        </w:rPr>
        <w:t>录</w:t>
      </w:r>
    </w:p>
    <w:p w14:paraId="2F2B54CB" w14:textId="77777777" w:rsidR="00C92C30" w:rsidRPr="00993F74" w:rsidRDefault="00C92C30" w:rsidP="00C92C30">
      <w:pPr>
        <w:pStyle w:val="11"/>
        <w:tabs>
          <w:tab w:val="right" w:leader="dot" w:pos="9060"/>
        </w:tabs>
        <w:spacing w:line="360" w:lineRule="auto"/>
        <w:rPr>
          <w:sz w:val="24"/>
        </w:rPr>
      </w:pPr>
    </w:p>
    <w:p w14:paraId="20D653C8" w14:textId="2AE4FD58" w:rsidR="00E22B2A" w:rsidRPr="00993F74" w:rsidRDefault="0093649E" w:rsidP="00E22B2A">
      <w:pPr>
        <w:pStyle w:val="TOC1"/>
        <w:rPr>
          <w:rFonts w:eastAsia="等线"/>
          <w:noProof/>
          <w:kern w:val="0"/>
          <w:sz w:val="24"/>
        </w:rPr>
      </w:pPr>
      <w:r w:rsidRPr="00993F74">
        <w:rPr>
          <w:sz w:val="24"/>
        </w:rPr>
        <w:fldChar w:fldCharType="begin"/>
      </w:r>
      <w:r w:rsidRPr="00993F74">
        <w:rPr>
          <w:sz w:val="24"/>
        </w:rPr>
        <w:instrText xml:space="preserve"> TOC \o "1-3" \h \z \u </w:instrText>
      </w:r>
      <w:r w:rsidRPr="00993F74">
        <w:rPr>
          <w:sz w:val="24"/>
        </w:rPr>
        <w:fldChar w:fldCharType="separate"/>
      </w:r>
      <w:hyperlink w:anchor="_Toc190081320" w:history="1">
        <w:r w:rsidR="00E22B2A" w:rsidRPr="00993F74">
          <w:rPr>
            <w:rStyle w:val="af3"/>
            <w:noProof/>
            <w:sz w:val="24"/>
          </w:rPr>
          <w:t>一、课题概要</w:t>
        </w:r>
        <w:r w:rsidR="00E22B2A" w:rsidRPr="00993F74">
          <w:rPr>
            <w:noProof/>
            <w:webHidden/>
            <w:sz w:val="24"/>
          </w:rPr>
          <w:tab/>
        </w:r>
        <w:r w:rsidR="00E22B2A" w:rsidRPr="00993F74">
          <w:rPr>
            <w:noProof/>
            <w:webHidden/>
            <w:sz w:val="24"/>
          </w:rPr>
          <w:fldChar w:fldCharType="begin"/>
        </w:r>
        <w:r w:rsidR="00E22B2A" w:rsidRPr="00993F74">
          <w:rPr>
            <w:noProof/>
            <w:webHidden/>
            <w:sz w:val="24"/>
          </w:rPr>
          <w:instrText xml:space="preserve"> PAGEREF _Toc190081320 \h </w:instrText>
        </w:r>
        <w:r w:rsidR="00E22B2A" w:rsidRPr="00993F74">
          <w:rPr>
            <w:noProof/>
            <w:webHidden/>
            <w:sz w:val="24"/>
          </w:rPr>
        </w:r>
        <w:r w:rsidR="00E22B2A" w:rsidRPr="00993F74">
          <w:rPr>
            <w:noProof/>
            <w:webHidden/>
            <w:sz w:val="24"/>
          </w:rPr>
          <w:fldChar w:fldCharType="separate"/>
        </w:r>
        <w:r w:rsidR="00E22B2A" w:rsidRPr="00993F74">
          <w:rPr>
            <w:noProof/>
            <w:webHidden/>
            <w:sz w:val="24"/>
          </w:rPr>
          <w:t>1</w:t>
        </w:r>
        <w:r w:rsidR="00E22B2A" w:rsidRPr="00993F74">
          <w:rPr>
            <w:noProof/>
            <w:webHidden/>
            <w:sz w:val="24"/>
          </w:rPr>
          <w:fldChar w:fldCharType="end"/>
        </w:r>
      </w:hyperlink>
    </w:p>
    <w:p w14:paraId="5958D335" w14:textId="782081D3" w:rsidR="00E22B2A" w:rsidRPr="00993F74" w:rsidRDefault="00E22B2A" w:rsidP="00E22B2A">
      <w:pPr>
        <w:pStyle w:val="TOC2"/>
        <w:tabs>
          <w:tab w:val="right" w:leader="dot" w:pos="9060"/>
        </w:tabs>
        <w:spacing w:line="360" w:lineRule="auto"/>
        <w:rPr>
          <w:rFonts w:eastAsia="等线"/>
          <w:noProof/>
          <w:kern w:val="0"/>
          <w:sz w:val="24"/>
        </w:rPr>
      </w:pPr>
      <w:hyperlink w:anchor="_Toc190081321" w:history="1">
        <w:r w:rsidRPr="00993F74">
          <w:rPr>
            <w:rStyle w:val="af3"/>
            <w:noProof/>
            <w:sz w:val="24"/>
          </w:rPr>
          <w:t xml:space="preserve">1.1 </w:t>
        </w:r>
        <w:r w:rsidRPr="00993F74">
          <w:rPr>
            <w:rStyle w:val="af3"/>
            <w:noProof/>
            <w:sz w:val="24"/>
          </w:rPr>
          <w:t>课题简介</w:t>
        </w:r>
        <w:r w:rsidRPr="00993F74">
          <w:rPr>
            <w:noProof/>
            <w:webHidden/>
            <w:sz w:val="24"/>
          </w:rPr>
          <w:tab/>
        </w:r>
        <w:r w:rsidRPr="00993F74">
          <w:rPr>
            <w:noProof/>
            <w:webHidden/>
            <w:sz w:val="24"/>
          </w:rPr>
          <w:fldChar w:fldCharType="begin"/>
        </w:r>
        <w:r w:rsidRPr="00993F74">
          <w:rPr>
            <w:noProof/>
            <w:webHidden/>
            <w:sz w:val="24"/>
          </w:rPr>
          <w:instrText xml:space="preserve"> PAGEREF _Toc190081321 \h </w:instrText>
        </w:r>
        <w:r w:rsidRPr="00993F74">
          <w:rPr>
            <w:noProof/>
            <w:webHidden/>
            <w:sz w:val="24"/>
          </w:rPr>
        </w:r>
        <w:r w:rsidRPr="00993F74">
          <w:rPr>
            <w:noProof/>
            <w:webHidden/>
            <w:sz w:val="24"/>
          </w:rPr>
          <w:fldChar w:fldCharType="separate"/>
        </w:r>
        <w:r w:rsidRPr="00993F74">
          <w:rPr>
            <w:noProof/>
            <w:webHidden/>
            <w:sz w:val="24"/>
          </w:rPr>
          <w:t>1</w:t>
        </w:r>
        <w:r w:rsidRPr="00993F74">
          <w:rPr>
            <w:noProof/>
            <w:webHidden/>
            <w:sz w:val="24"/>
          </w:rPr>
          <w:fldChar w:fldCharType="end"/>
        </w:r>
      </w:hyperlink>
    </w:p>
    <w:p w14:paraId="3FAB70E5" w14:textId="16B65864" w:rsidR="00E22B2A" w:rsidRPr="00993F74" w:rsidRDefault="00E22B2A" w:rsidP="00E22B2A">
      <w:pPr>
        <w:pStyle w:val="TOC2"/>
        <w:tabs>
          <w:tab w:val="right" w:leader="dot" w:pos="9060"/>
        </w:tabs>
        <w:spacing w:line="360" w:lineRule="auto"/>
        <w:rPr>
          <w:rFonts w:eastAsia="等线"/>
          <w:noProof/>
          <w:kern w:val="0"/>
          <w:sz w:val="24"/>
        </w:rPr>
      </w:pPr>
      <w:hyperlink w:anchor="_Toc190081322" w:history="1">
        <w:r w:rsidRPr="00993F74">
          <w:rPr>
            <w:rStyle w:val="af3"/>
            <w:noProof/>
            <w:sz w:val="24"/>
          </w:rPr>
          <w:t xml:space="preserve">1.2 </w:t>
        </w:r>
        <w:r w:rsidRPr="00993F74">
          <w:rPr>
            <w:rStyle w:val="af3"/>
            <w:noProof/>
            <w:sz w:val="24"/>
          </w:rPr>
          <w:t>课题与项目的关系</w:t>
        </w:r>
        <w:r w:rsidRPr="00993F74">
          <w:rPr>
            <w:noProof/>
            <w:webHidden/>
            <w:sz w:val="24"/>
          </w:rPr>
          <w:tab/>
        </w:r>
        <w:r w:rsidRPr="00993F74">
          <w:rPr>
            <w:noProof/>
            <w:webHidden/>
            <w:sz w:val="24"/>
          </w:rPr>
          <w:fldChar w:fldCharType="begin"/>
        </w:r>
        <w:r w:rsidRPr="00993F74">
          <w:rPr>
            <w:noProof/>
            <w:webHidden/>
            <w:sz w:val="24"/>
          </w:rPr>
          <w:instrText xml:space="preserve"> PAGEREF _Toc190081322 \h </w:instrText>
        </w:r>
        <w:r w:rsidRPr="00993F74">
          <w:rPr>
            <w:noProof/>
            <w:webHidden/>
            <w:sz w:val="24"/>
          </w:rPr>
        </w:r>
        <w:r w:rsidRPr="00993F74">
          <w:rPr>
            <w:noProof/>
            <w:webHidden/>
            <w:sz w:val="24"/>
          </w:rPr>
          <w:fldChar w:fldCharType="separate"/>
        </w:r>
        <w:r w:rsidRPr="00993F74">
          <w:rPr>
            <w:noProof/>
            <w:webHidden/>
            <w:sz w:val="24"/>
          </w:rPr>
          <w:t>1</w:t>
        </w:r>
        <w:r w:rsidRPr="00993F74">
          <w:rPr>
            <w:noProof/>
            <w:webHidden/>
            <w:sz w:val="24"/>
          </w:rPr>
          <w:fldChar w:fldCharType="end"/>
        </w:r>
      </w:hyperlink>
    </w:p>
    <w:p w14:paraId="2F16D676" w14:textId="6CF4E58E" w:rsidR="00E22B2A" w:rsidRPr="00993F74" w:rsidRDefault="00E22B2A" w:rsidP="00E22B2A">
      <w:pPr>
        <w:pStyle w:val="TOC1"/>
        <w:rPr>
          <w:rFonts w:eastAsia="等线"/>
          <w:noProof/>
          <w:kern w:val="0"/>
          <w:sz w:val="24"/>
        </w:rPr>
      </w:pPr>
      <w:hyperlink w:anchor="_Toc190081323" w:history="1">
        <w:r w:rsidRPr="00993F74">
          <w:rPr>
            <w:rStyle w:val="af3"/>
            <w:noProof/>
            <w:sz w:val="24"/>
          </w:rPr>
          <w:t>二、课题任务分解及主要研究工作</w:t>
        </w:r>
        <w:r w:rsidRPr="00993F74">
          <w:rPr>
            <w:noProof/>
            <w:webHidden/>
            <w:sz w:val="24"/>
          </w:rPr>
          <w:tab/>
        </w:r>
        <w:r w:rsidRPr="00993F74">
          <w:rPr>
            <w:noProof/>
            <w:webHidden/>
            <w:sz w:val="24"/>
          </w:rPr>
          <w:fldChar w:fldCharType="begin"/>
        </w:r>
        <w:r w:rsidRPr="00993F74">
          <w:rPr>
            <w:noProof/>
            <w:webHidden/>
            <w:sz w:val="24"/>
          </w:rPr>
          <w:instrText xml:space="preserve"> PAGEREF _Toc190081323 \h </w:instrText>
        </w:r>
        <w:r w:rsidRPr="00993F74">
          <w:rPr>
            <w:noProof/>
            <w:webHidden/>
            <w:sz w:val="24"/>
          </w:rPr>
        </w:r>
        <w:r w:rsidRPr="00993F74">
          <w:rPr>
            <w:noProof/>
            <w:webHidden/>
            <w:sz w:val="24"/>
          </w:rPr>
          <w:fldChar w:fldCharType="separate"/>
        </w:r>
        <w:r w:rsidRPr="00993F74">
          <w:rPr>
            <w:noProof/>
            <w:webHidden/>
            <w:sz w:val="24"/>
          </w:rPr>
          <w:t>2</w:t>
        </w:r>
        <w:r w:rsidRPr="00993F74">
          <w:rPr>
            <w:noProof/>
            <w:webHidden/>
            <w:sz w:val="24"/>
          </w:rPr>
          <w:fldChar w:fldCharType="end"/>
        </w:r>
      </w:hyperlink>
    </w:p>
    <w:p w14:paraId="1A2E3B78" w14:textId="27B17DFA" w:rsidR="00E22B2A" w:rsidRPr="00993F74" w:rsidRDefault="00E22B2A" w:rsidP="00E22B2A">
      <w:pPr>
        <w:pStyle w:val="TOC2"/>
        <w:tabs>
          <w:tab w:val="right" w:leader="dot" w:pos="9060"/>
        </w:tabs>
        <w:spacing w:line="360" w:lineRule="auto"/>
        <w:rPr>
          <w:rFonts w:eastAsia="等线"/>
          <w:noProof/>
          <w:kern w:val="0"/>
          <w:sz w:val="24"/>
        </w:rPr>
      </w:pPr>
      <w:hyperlink w:anchor="_Toc190081324" w:history="1">
        <w:r w:rsidRPr="00993F74">
          <w:rPr>
            <w:rStyle w:val="af3"/>
            <w:noProof/>
            <w:sz w:val="24"/>
          </w:rPr>
          <w:t>2.1</w:t>
        </w:r>
        <w:r w:rsidRPr="00993F74">
          <w:rPr>
            <w:rStyle w:val="af3"/>
            <w:noProof/>
            <w:sz w:val="24"/>
          </w:rPr>
          <w:t>指南考核指标分解</w:t>
        </w:r>
        <w:r w:rsidRPr="00993F74">
          <w:rPr>
            <w:noProof/>
            <w:webHidden/>
            <w:sz w:val="24"/>
          </w:rPr>
          <w:tab/>
        </w:r>
        <w:r w:rsidRPr="00993F74">
          <w:rPr>
            <w:noProof/>
            <w:webHidden/>
            <w:sz w:val="24"/>
          </w:rPr>
          <w:fldChar w:fldCharType="begin"/>
        </w:r>
        <w:r w:rsidRPr="00993F74">
          <w:rPr>
            <w:noProof/>
            <w:webHidden/>
            <w:sz w:val="24"/>
          </w:rPr>
          <w:instrText xml:space="preserve"> PAGEREF _Toc190081324 \h </w:instrText>
        </w:r>
        <w:r w:rsidRPr="00993F74">
          <w:rPr>
            <w:noProof/>
            <w:webHidden/>
            <w:sz w:val="24"/>
          </w:rPr>
        </w:r>
        <w:r w:rsidRPr="00993F74">
          <w:rPr>
            <w:noProof/>
            <w:webHidden/>
            <w:sz w:val="24"/>
          </w:rPr>
          <w:fldChar w:fldCharType="separate"/>
        </w:r>
        <w:r w:rsidRPr="00993F74">
          <w:rPr>
            <w:noProof/>
            <w:webHidden/>
            <w:sz w:val="24"/>
          </w:rPr>
          <w:t>2</w:t>
        </w:r>
        <w:r w:rsidRPr="00993F74">
          <w:rPr>
            <w:noProof/>
            <w:webHidden/>
            <w:sz w:val="24"/>
          </w:rPr>
          <w:fldChar w:fldCharType="end"/>
        </w:r>
      </w:hyperlink>
    </w:p>
    <w:p w14:paraId="7AAC32D2" w14:textId="2B1BCE7F" w:rsidR="00E22B2A" w:rsidRPr="00993F74" w:rsidRDefault="00E22B2A" w:rsidP="00E22B2A">
      <w:pPr>
        <w:pStyle w:val="TOC2"/>
        <w:tabs>
          <w:tab w:val="right" w:leader="dot" w:pos="9060"/>
        </w:tabs>
        <w:spacing w:line="360" w:lineRule="auto"/>
        <w:rPr>
          <w:rFonts w:eastAsia="等线"/>
          <w:noProof/>
          <w:kern w:val="0"/>
          <w:sz w:val="24"/>
        </w:rPr>
      </w:pPr>
      <w:hyperlink w:anchor="_Toc190081325" w:history="1">
        <w:r w:rsidRPr="00993F74">
          <w:rPr>
            <w:rStyle w:val="af3"/>
            <w:noProof/>
            <w:sz w:val="24"/>
          </w:rPr>
          <w:t>2.2</w:t>
        </w:r>
        <w:r w:rsidRPr="00993F74">
          <w:rPr>
            <w:rStyle w:val="af3"/>
            <w:noProof/>
            <w:sz w:val="24"/>
          </w:rPr>
          <w:t>课题任务分解及课题主要研究工作</w:t>
        </w:r>
        <w:r w:rsidRPr="00993F74">
          <w:rPr>
            <w:noProof/>
            <w:webHidden/>
            <w:sz w:val="24"/>
          </w:rPr>
          <w:tab/>
        </w:r>
        <w:r w:rsidRPr="00993F74">
          <w:rPr>
            <w:noProof/>
            <w:webHidden/>
            <w:sz w:val="24"/>
          </w:rPr>
          <w:fldChar w:fldCharType="begin"/>
        </w:r>
        <w:r w:rsidRPr="00993F74">
          <w:rPr>
            <w:noProof/>
            <w:webHidden/>
            <w:sz w:val="24"/>
          </w:rPr>
          <w:instrText xml:space="preserve"> PAGEREF _Toc190081325 \h </w:instrText>
        </w:r>
        <w:r w:rsidRPr="00993F74">
          <w:rPr>
            <w:noProof/>
            <w:webHidden/>
            <w:sz w:val="24"/>
          </w:rPr>
        </w:r>
        <w:r w:rsidRPr="00993F74">
          <w:rPr>
            <w:noProof/>
            <w:webHidden/>
            <w:sz w:val="24"/>
          </w:rPr>
          <w:fldChar w:fldCharType="separate"/>
        </w:r>
        <w:r w:rsidRPr="00993F74">
          <w:rPr>
            <w:noProof/>
            <w:webHidden/>
            <w:sz w:val="24"/>
          </w:rPr>
          <w:t>2</w:t>
        </w:r>
        <w:r w:rsidRPr="00993F74">
          <w:rPr>
            <w:noProof/>
            <w:webHidden/>
            <w:sz w:val="24"/>
          </w:rPr>
          <w:fldChar w:fldCharType="end"/>
        </w:r>
      </w:hyperlink>
    </w:p>
    <w:p w14:paraId="3B26A663" w14:textId="1F7926C5" w:rsidR="00E22B2A" w:rsidRPr="00993F74" w:rsidRDefault="00E22B2A" w:rsidP="00E22B2A">
      <w:pPr>
        <w:pStyle w:val="TOC2"/>
        <w:tabs>
          <w:tab w:val="right" w:leader="dot" w:pos="9060"/>
        </w:tabs>
        <w:spacing w:line="360" w:lineRule="auto"/>
        <w:rPr>
          <w:rFonts w:eastAsia="等线"/>
          <w:noProof/>
          <w:kern w:val="0"/>
          <w:sz w:val="24"/>
        </w:rPr>
      </w:pPr>
      <w:hyperlink w:anchor="_Toc190081326" w:history="1">
        <w:r w:rsidRPr="00993F74">
          <w:rPr>
            <w:rStyle w:val="af3"/>
            <w:noProof/>
            <w:sz w:val="24"/>
          </w:rPr>
          <w:t>2.3</w:t>
        </w:r>
        <w:r w:rsidRPr="00993F74">
          <w:rPr>
            <w:rStyle w:val="af3"/>
            <w:noProof/>
            <w:sz w:val="24"/>
          </w:rPr>
          <w:t>课题任务内容</w:t>
        </w:r>
        <w:r w:rsidRPr="00993F74">
          <w:rPr>
            <w:noProof/>
            <w:webHidden/>
            <w:sz w:val="24"/>
          </w:rPr>
          <w:tab/>
        </w:r>
        <w:r w:rsidRPr="00993F74">
          <w:rPr>
            <w:noProof/>
            <w:webHidden/>
            <w:sz w:val="24"/>
          </w:rPr>
          <w:fldChar w:fldCharType="begin"/>
        </w:r>
        <w:r w:rsidRPr="00993F74">
          <w:rPr>
            <w:noProof/>
            <w:webHidden/>
            <w:sz w:val="24"/>
          </w:rPr>
          <w:instrText xml:space="preserve"> PAGEREF _Toc190081326 \h </w:instrText>
        </w:r>
        <w:r w:rsidRPr="00993F74">
          <w:rPr>
            <w:noProof/>
            <w:webHidden/>
            <w:sz w:val="24"/>
          </w:rPr>
        </w:r>
        <w:r w:rsidRPr="00993F74">
          <w:rPr>
            <w:noProof/>
            <w:webHidden/>
            <w:sz w:val="24"/>
          </w:rPr>
          <w:fldChar w:fldCharType="separate"/>
        </w:r>
        <w:r w:rsidRPr="00993F74">
          <w:rPr>
            <w:noProof/>
            <w:webHidden/>
            <w:sz w:val="24"/>
          </w:rPr>
          <w:t>5</w:t>
        </w:r>
        <w:r w:rsidRPr="00993F74">
          <w:rPr>
            <w:noProof/>
            <w:webHidden/>
            <w:sz w:val="24"/>
          </w:rPr>
          <w:fldChar w:fldCharType="end"/>
        </w:r>
      </w:hyperlink>
    </w:p>
    <w:p w14:paraId="54CA06CB" w14:textId="276D9DE3" w:rsidR="00E22B2A" w:rsidRPr="00993F74" w:rsidRDefault="00E22B2A" w:rsidP="00E22B2A">
      <w:pPr>
        <w:pStyle w:val="TOC3"/>
        <w:tabs>
          <w:tab w:val="right" w:leader="dot" w:pos="9060"/>
        </w:tabs>
        <w:spacing w:line="360" w:lineRule="auto"/>
        <w:rPr>
          <w:rFonts w:eastAsia="等线"/>
          <w:noProof/>
          <w:kern w:val="0"/>
          <w:sz w:val="24"/>
        </w:rPr>
      </w:pPr>
      <w:hyperlink w:anchor="_Toc190081327" w:history="1">
        <w:r w:rsidRPr="00993F74">
          <w:rPr>
            <w:rStyle w:val="af3"/>
            <w:noProof/>
            <w:sz w:val="24"/>
          </w:rPr>
          <w:t xml:space="preserve">2.3.1 </w:t>
        </w:r>
        <w:r w:rsidRPr="00993F74">
          <w:rPr>
            <w:rStyle w:val="af3"/>
            <w:noProof/>
            <w:sz w:val="24"/>
          </w:rPr>
          <w:t>研究目标</w:t>
        </w:r>
        <w:r w:rsidRPr="00993F74">
          <w:rPr>
            <w:noProof/>
            <w:webHidden/>
            <w:sz w:val="24"/>
          </w:rPr>
          <w:tab/>
        </w:r>
        <w:r w:rsidRPr="00993F74">
          <w:rPr>
            <w:noProof/>
            <w:webHidden/>
            <w:sz w:val="24"/>
          </w:rPr>
          <w:fldChar w:fldCharType="begin"/>
        </w:r>
        <w:r w:rsidRPr="00993F74">
          <w:rPr>
            <w:noProof/>
            <w:webHidden/>
            <w:sz w:val="24"/>
          </w:rPr>
          <w:instrText xml:space="preserve"> PAGEREF _Toc190081327 \h </w:instrText>
        </w:r>
        <w:r w:rsidRPr="00993F74">
          <w:rPr>
            <w:noProof/>
            <w:webHidden/>
            <w:sz w:val="24"/>
          </w:rPr>
        </w:r>
        <w:r w:rsidRPr="00993F74">
          <w:rPr>
            <w:noProof/>
            <w:webHidden/>
            <w:sz w:val="24"/>
          </w:rPr>
          <w:fldChar w:fldCharType="separate"/>
        </w:r>
        <w:r w:rsidRPr="00993F74">
          <w:rPr>
            <w:noProof/>
            <w:webHidden/>
            <w:sz w:val="24"/>
          </w:rPr>
          <w:t>5</w:t>
        </w:r>
        <w:r w:rsidRPr="00993F74">
          <w:rPr>
            <w:noProof/>
            <w:webHidden/>
            <w:sz w:val="24"/>
          </w:rPr>
          <w:fldChar w:fldCharType="end"/>
        </w:r>
      </w:hyperlink>
    </w:p>
    <w:p w14:paraId="657389FD" w14:textId="1A70C07E" w:rsidR="00E22B2A" w:rsidRPr="00993F74" w:rsidRDefault="00E22B2A" w:rsidP="00E22B2A">
      <w:pPr>
        <w:pStyle w:val="TOC3"/>
        <w:tabs>
          <w:tab w:val="right" w:leader="dot" w:pos="9060"/>
        </w:tabs>
        <w:spacing w:line="360" w:lineRule="auto"/>
        <w:rPr>
          <w:rFonts w:eastAsia="等线"/>
          <w:noProof/>
          <w:kern w:val="0"/>
          <w:sz w:val="24"/>
        </w:rPr>
      </w:pPr>
      <w:hyperlink w:anchor="_Toc190081328" w:history="1">
        <w:r w:rsidRPr="00993F74">
          <w:rPr>
            <w:rStyle w:val="af3"/>
            <w:noProof/>
            <w:sz w:val="24"/>
          </w:rPr>
          <w:t xml:space="preserve">2.3.2 </w:t>
        </w:r>
        <w:r w:rsidRPr="00993F74">
          <w:rPr>
            <w:rStyle w:val="af3"/>
            <w:noProof/>
            <w:sz w:val="24"/>
          </w:rPr>
          <w:t>主要研究内容</w:t>
        </w:r>
        <w:r w:rsidRPr="00993F74">
          <w:rPr>
            <w:noProof/>
            <w:webHidden/>
            <w:sz w:val="24"/>
          </w:rPr>
          <w:tab/>
        </w:r>
        <w:r w:rsidRPr="00993F74">
          <w:rPr>
            <w:noProof/>
            <w:webHidden/>
            <w:sz w:val="24"/>
          </w:rPr>
          <w:fldChar w:fldCharType="begin"/>
        </w:r>
        <w:r w:rsidRPr="00993F74">
          <w:rPr>
            <w:noProof/>
            <w:webHidden/>
            <w:sz w:val="24"/>
          </w:rPr>
          <w:instrText xml:space="preserve"> PAGEREF _Toc190081328 \h </w:instrText>
        </w:r>
        <w:r w:rsidRPr="00993F74">
          <w:rPr>
            <w:noProof/>
            <w:webHidden/>
            <w:sz w:val="24"/>
          </w:rPr>
        </w:r>
        <w:r w:rsidRPr="00993F74">
          <w:rPr>
            <w:noProof/>
            <w:webHidden/>
            <w:sz w:val="24"/>
          </w:rPr>
          <w:fldChar w:fldCharType="separate"/>
        </w:r>
        <w:r w:rsidRPr="00993F74">
          <w:rPr>
            <w:noProof/>
            <w:webHidden/>
            <w:sz w:val="24"/>
          </w:rPr>
          <w:t>6</w:t>
        </w:r>
        <w:r w:rsidRPr="00993F74">
          <w:rPr>
            <w:noProof/>
            <w:webHidden/>
            <w:sz w:val="24"/>
          </w:rPr>
          <w:fldChar w:fldCharType="end"/>
        </w:r>
      </w:hyperlink>
    </w:p>
    <w:p w14:paraId="1C818C80" w14:textId="1B1F36AF" w:rsidR="00E22B2A" w:rsidRPr="00993F74" w:rsidRDefault="00E22B2A" w:rsidP="00E22B2A">
      <w:pPr>
        <w:pStyle w:val="TOC3"/>
        <w:tabs>
          <w:tab w:val="right" w:leader="dot" w:pos="9060"/>
        </w:tabs>
        <w:spacing w:line="360" w:lineRule="auto"/>
        <w:rPr>
          <w:rFonts w:eastAsia="等线"/>
          <w:noProof/>
          <w:kern w:val="0"/>
          <w:sz w:val="24"/>
        </w:rPr>
      </w:pPr>
      <w:hyperlink w:anchor="_Toc190081329" w:history="1">
        <w:r w:rsidRPr="00993F74">
          <w:rPr>
            <w:rStyle w:val="af3"/>
            <w:noProof/>
            <w:sz w:val="24"/>
          </w:rPr>
          <w:t xml:space="preserve">2.3.3 </w:t>
        </w:r>
        <w:r w:rsidRPr="00993F74">
          <w:rPr>
            <w:rStyle w:val="af3"/>
            <w:noProof/>
            <w:sz w:val="24"/>
          </w:rPr>
          <w:t>拟解决的重大科学问题或关键技术问题</w:t>
        </w:r>
        <w:r w:rsidRPr="00993F74">
          <w:rPr>
            <w:noProof/>
            <w:webHidden/>
            <w:sz w:val="24"/>
          </w:rPr>
          <w:tab/>
        </w:r>
        <w:r w:rsidRPr="00993F74">
          <w:rPr>
            <w:noProof/>
            <w:webHidden/>
            <w:sz w:val="24"/>
          </w:rPr>
          <w:fldChar w:fldCharType="begin"/>
        </w:r>
        <w:r w:rsidRPr="00993F74">
          <w:rPr>
            <w:noProof/>
            <w:webHidden/>
            <w:sz w:val="24"/>
          </w:rPr>
          <w:instrText xml:space="preserve"> PAGEREF _Toc190081329 \h </w:instrText>
        </w:r>
        <w:r w:rsidRPr="00993F74">
          <w:rPr>
            <w:noProof/>
            <w:webHidden/>
            <w:sz w:val="24"/>
          </w:rPr>
        </w:r>
        <w:r w:rsidRPr="00993F74">
          <w:rPr>
            <w:noProof/>
            <w:webHidden/>
            <w:sz w:val="24"/>
          </w:rPr>
          <w:fldChar w:fldCharType="separate"/>
        </w:r>
        <w:r w:rsidRPr="00993F74">
          <w:rPr>
            <w:noProof/>
            <w:webHidden/>
            <w:sz w:val="24"/>
          </w:rPr>
          <w:t>9</w:t>
        </w:r>
        <w:r w:rsidRPr="00993F74">
          <w:rPr>
            <w:noProof/>
            <w:webHidden/>
            <w:sz w:val="24"/>
          </w:rPr>
          <w:fldChar w:fldCharType="end"/>
        </w:r>
      </w:hyperlink>
    </w:p>
    <w:p w14:paraId="30F7B8F5" w14:textId="5A64B293" w:rsidR="00E22B2A" w:rsidRPr="00993F74" w:rsidRDefault="00E22B2A" w:rsidP="00E22B2A">
      <w:pPr>
        <w:pStyle w:val="TOC3"/>
        <w:tabs>
          <w:tab w:val="right" w:leader="dot" w:pos="9060"/>
        </w:tabs>
        <w:spacing w:line="360" w:lineRule="auto"/>
        <w:rPr>
          <w:rFonts w:eastAsia="等线"/>
          <w:noProof/>
          <w:kern w:val="0"/>
          <w:sz w:val="24"/>
        </w:rPr>
      </w:pPr>
      <w:hyperlink w:anchor="_Toc190081330" w:history="1">
        <w:r w:rsidRPr="00993F74">
          <w:rPr>
            <w:rStyle w:val="af3"/>
            <w:noProof/>
            <w:sz w:val="24"/>
          </w:rPr>
          <w:t>2.3.4</w:t>
        </w:r>
        <w:r w:rsidRPr="00993F74">
          <w:rPr>
            <w:rStyle w:val="af3"/>
            <w:noProof/>
            <w:sz w:val="24"/>
          </w:rPr>
          <w:t>考核指标及考核手段</w:t>
        </w:r>
        <w:r w:rsidRPr="00993F74">
          <w:rPr>
            <w:rStyle w:val="af3"/>
            <w:noProof/>
            <w:sz w:val="24"/>
          </w:rPr>
          <w:t>/</w:t>
        </w:r>
        <w:r w:rsidRPr="00993F74">
          <w:rPr>
            <w:rStyle w:val="af3"/>
            <w:noProof/>
            <w:sz w:val="24"/>
          </w:rPr>
          <w:t>方式</w:t>
        </w:r>
        <w:r w:rsidRPr="00993F74">
          <w:rPr>
            <w:noProof/>
            <w:webHidden/>
            <w:sz w:val="24"/>
          </w:rPr>
          <w:tab/>
        </w:r>
        <w:r w:rsidRPr="00993F74">
          <w:rPr>
            <w:noProof/>
            <w:webHidden/>
            <w:sz w:val="24"/>
          </w:rPr>
          <w:fldChar w:fldCharType="begin"/>
        </w:r>
        <w:r w:rsidRPr="00993F74">
          <w:rPr>
            <w:noProof/>
            <w:webHidden/>
            <w:sz w:val="24"/>
          </w:rPr>
          <w:instrText xml:space="preserve"> PAGEREF _Toc190081330 \h </w:instrText>
        </w:r>
        <w:r w:rsidRPr="00993F74">
          <w:rPr>
            <w:noProof/>
            <w:webHidden/>
            <w:sz w:val="24"/>
          </w:rPr>
        </w:r>
        <w:r w:rsidRPr="00993F74">
          <w:rPr>
            <w:noProof/>
            <w:webHidden/>
            <w:sz w:val="24"/>
          </w:rPr>
          <w:fldChar w:fldCharType="separate"/>
        </w:r>
        <w:r w:rsidRPr="00993F74">
          <w:rPr>
            <w:noProof/>
            <w:webHidden/>
            <w:sz w:val="24"/>
          </w:rPr>
          <w:t>9</w:t>
        </w:r>
        <w:r w:rsidRPr="00993F74">
          <w:rPr>
            <w:noProof/>
            <w:webHidden/>
            <w:sz w:val="24"/>
          </w:rPr>
          <w:fldChar w:fldCharType="end"/>
        </w:r>
      </w:hyperlink>
    </w:p>
    <w:p w14:paraId="2A7F5A29" w14:textId="2514B5FA" w:rsidR="00E22B2A" w:rsidRPr="00993F74" w:rsidRDefault="00E22B2A" w:rsidP="00E22B2A">
      <w:pPr>
        <w:pStyle w:val="TOC3"/>
        <w:tabs>
          <w:tab w:val="right" w:leader="dot" w:pos="9060"/>
        </w:tabs>
        <w:spacing w:line="360" w:lineRule="auto"/>
        <w:rPr>
          <w:rFonts w:eastAsia="等线"/>
          <w:noProof/>
          <w:kern w:val="0"/>
          <w:sz w:val="24"/>
        </w:rPr>
      </w:pPr>
      <w:hyperlink w:anchor="_Toc190081331" w:history="1">
        <w:r w:rsidRPr="00993F74">
          <w:rPr>
            <w:rStyle w:val="af3"/>
            <w:noProof/>
            <w:sz w:val="24"/>
          </w:rPr>
          <w:t>2.3.5</w:t>
        </w:r>
        <w:r w:rsidRPr="00993F74">
          <w:rPr>
            <w:rStyle w:val="af3"/>
            <w:noProof/>
            <w:sz w:val="24"/>
          </w:rPr>
          <w:t>参与单位任务分工</w:t>
        </w:r>
        <w:r w:rsidRPr="00993F74">
          <w:rPr>
            <w:noProof/>
            <w:webHidden/>
            <w:sz w:val="24"/>
          </w:rPr>
          <w:tab/>
        </w:r>
        <w:r w:rsidRPr="00993F74">
          <w:rPr>
            <w:noProof/>
            <w:webHidden/>
            <w:sz w:val="24"/>
          </w:rPr>
          <w:fldChar w:fldCharType="begin"/>
        </w:r>
        <w:r w:rsidRPr="00993F74">
          <w:rPr>
            <w:noProof/>
            <w:webHidden/>
            <w:sz w:val="24"/>
          </w:rPr>
          <w:instrText xml:space="preserve"> PAGEREF _Toc190081331 \h </w:instrText>
        </w:r>
        <w:r w:rsidRPr="00993F74">
          <w:rPr>
            <w:noProof/>
            <w:webHidden/>
            <w:sz w:val="24"/>
          </w:rPr>
        </w:r>
        <w:r w:rsidRPr="00993F74">
          <w:rPr>
            <w:noProof/>
            <w:webHidden/>
            <w:sz w:val="24"/>
          </w:rPr>
          <w:fldChar w:fldCharType="separate"/>
        </w:r>
        <w:r w:rsidRPr="00993F74">
          <w:rPr>
            <w:noProof/>
            <w:webHidden/>
            <w:sz w:val="24"/>
          </w:rPr>
          <w:t>11</w:t>
        </w:r>
        <w:r w:rsidRPr="00993F74">
          <w:rPr>
            <w:noProof/>
            <w:webHidden/>
            <w:sz w:val="24"/>
          </w:rPr>
          <w:fldChar w:fldCharType="end"/>
        </w:r>
      </w:hyperlink>
    </w:p>
    <w:p w14:paraId="72B2917C" w14:textId="0283F483" w:rsidR="00E22B2A" w:rsidRPr="00993F74" w:rsidRDefault="00E22B2A" w:rsidP="00E22B2A">
      <w:pPr>
        <w:pStyle w:val="TOC1"/>
        <w:rPr>
          <w:rFonts w:eastAsia="等线"/>
          <w:noProof/>
          <w:kern w:val="0"/>
          <w:sz w:val="24"/>
        </w:rPr>
      </w:pPr>
      <w:hyperlink w:anchor="_Toc190081332" w:history="1">
        <w:r w:rsidRPr="00993F74">
          <w:rPr>
            <w:rStyle w:val="af3"/>
            <w:noProof/>
            <w:sz w:val="24"/>
          </w:rPr>
          <w:t>三、课题节点与具体实施计划</w:t>
        </w:r>
        <w:r w:rsidRPr="00993F74">
          <w:rPr>
            <w:noProof/>
            <w:webHidden/>
            <w:sz w:val="24"/>
          </w:rPr>
          <w:tab/>
        </w:r>
        <w:r w:rsidRPr="00993F74">
          <w:rPr>
            <w:noProof/>
            <w:webHidden/>
            <w:sz w:val="24"/>
          </w:rPr>
          <w:fldChar w:fldCharType="begin"/>
        </w:r>
        <w:r w:rsidRPr="00993F74">
          <w:rPr>
            <w:noProof/>
            <w:webHidden/>
            <w:sz w:val="24"/>
          </w:rPr>
          <w:instrText xml:space="preserve"> PAGEREF _Toc190081332 \h </w:instrText>
        </w:r>
        <w:r w:rsidRPr="00993F74">
          <w:rPr>
            <w:noProof/>
            <w:webHidden/>
            <w:sz w:val="24"/>
          </w:rPr>
        </w:r>
        <w:r w:rsidRPr="00993F74">
          <w:rPr>
            <w:noProof/>
            <w:webHidden/>
            <w:sz w:val="24"/>
          </w:rPr>
          <w:fldChar w:fldCharType="separate"/>
        </w:r>
        <w:r w:rsidRPr="00993F74">
          <w:rPr>
            <w:noProof/>
            <w:webHidden/>
            <w:sz w:val="24"/>
          </w:rPr>
          <w:t>12</w:t>
        </w:r>
        <w:r w:rsidRPr="00993F74">
          <w:rPr>
            <w:noProof/>
            <w:webHidden/>
            <w:sz w:val="24"/>
          </w:rPr>
          <w:fldChar w:fldCharType="end"/>
        </w:r>
      </w:hyperlink>
    </w:p>
    <w:p w14:paraId="478443E6" w14:textId="14A2A524" w:rsidR="00E22B2A" w:rsidRPr="00993F74" w:rsidRDefault="00E22B2A" w:rsidP="00E22B2A">
      <w:pPr>
        <w:pStyle w:val="TOC2"/>
        <w:tabs>
          <w:tab w:val="right" w:leader="dot" w:pos="9060"/>
        </w:tabs>
        <w:spacing w:line="360" w:lineRule="auto"/>
        <w:rPr>
          <w:rFonts w:eastAsia="等线"/>
          <w:noProof/>
          <w:kern w:val="0"/>
          <w:sz w:val="24"/>
        </w:rPr>
      </w:pPr>
      <w:hyperlink w:anchor="_Toc190081333" w:history="1">
        <w:r w:rsidRPr="00993F74">
          <w:rPr>
            <w:rStyle w:val="af3"/>
            <w:noProof/>
            <w:sz w:val="24"/>
          </w:rPr>
          <w:t xml:space="preserve">3.1 </w:t>
        </w:r>
        <w:r w:rsidRPr="00993F74">
          <w:rPr>
            <w:rStyle w:val="af3"/>
            <w:noProof/>
            <w:sz w:val="24"/>
          </w:rPr>
          <w:t>课题实施技术与进度安排</w:t>
        </w:r>
        <w:r w:rsidRPr="00993F74">
          <w:rPr>
            <w:noProof/>
            <w:webHidden/>
            <w:sz w:val="24"/>
          </w:rPr>
          <w:tab/>
        </w:r>
        <w:r w:rsidRPr="00993F74">
          <w:rPr>
            <w:noProof/>
            <w:webHidden/>
            <w:sz w:val="24"/>
          </w:rPr>
          <w:fldChar w:fldCharType="begin"/>
        </w:r>
        <w:r w:rsidRPr="00993F74">
          <w:rPr>
            <w:noProof/>
            <w:webHidden/>
            <w:sz w:val="24"/>
          </w:rPr>
          <w:instrText xml:space="preserve"> PAGEREF _Toc190081333 \h </w:instrText>
        </w:r>
        <w:r w:rsidRPr="00993F74">
          <w:rPr>
            <w:noProof/>
            <w:webHidden/>
            <w:sz w:val="24"/>
          </w:rPr>
        </w:r>
        <w:r w:rsidRPr="00993F74">
          <w:rPr>
            <w:noProof/>
            <w:webHidden/>
            <w:sz w:val="24"/>
          </w:rPr>
          <w:fldChar w:fldCharType="separate"/>
        </w:r>
        <w:r w:rsidRPr="00993F74">
          <w:rPr>
            <w:noProof/>
            <w:webHidden/>
            <w:sz w:val="24"/>
          </w:rPr>
          <w:t>12</w:t>
        </w:r>
        <w:r w:rsidRPr="00993F74">
          <w:rPr>
            <w:noProof/>
            <w:webHidden/>
            <w:sz w:val="24"/>
          </w:rPr>
          <w:fldChar w:fldCharType="end"/>
        </w:r>
      </w:hyperlink>
    </w:p>
    <w:p w14:paraId="382DA027" w14:textId="1611E2F7" w:rsidR="00E22B2A" w:rsidRPr="00993F74" w:rsidRDefault="00E22B2A" w:rsidP="00E22B2A">
      <w:pPr>
        <w:pStyle w:val="TOC3"/>
        <w:tabs>
          <w:tab w:val="right" w:leader="dot" w:pos="9060"/>
        </w:tabs>
        <w:spacing w:line="360" w:lineRule="auto"/>
        <w:rPr>
          <w:rFonts w:eastAsia="等线"/>
          <w:noProof/>
          <w:kern w:val="0"/>
          <w:sz w:val="24"/>
        </w:rPr>
      </w:pPr>
      <w:hyperlink w:anchor="_Toc190081334" w:history="1">
        <w:r w:rsidRPr="00993F74">
          <w:rPr>
            <w:rStyle w:val="af3"/>
            <w:noProof/>
            <w:sz w:val="24"/>
          </w:rPr>
          <w:t>3.1.1</w:t>
        </w:r>
        <w:r w:rsidRPr="00993F74">
          <w:rPr>
            <w:rStyle w:val="af3"/>
            <w:noProof/>
            <w:sz w:val="24"/>
          </w:rPr>
          <w:t>总体研究思路</w:t>
        </w:r>
        <w:r w:rsidRPr="00993F74">
          <w:rPr>
            <w:noProof/>
            <w:webHidden/>
            <w:sz w:val="24"/>
          </w:rPr>
          <w:tab/>
        </w:r>
        <w:r w:rsidRPr="00993F74">
          <w:rPr>
            <w:noProof/>
            <w:webHidden/>
            <w:sz w:val="24"/>
          </w:rPr>
          <w:fldChar w:fldCharType="begin"/>
        </w:r>
        <w:r w:rsidRPr="00993F74">
          <w:rPr>
            <w:noProof/>
            <w:webHidden/>
            <w:sz w:val="24"/>
          </w:rPr>
          <w:instrText xml:space="preserve"> PAGEREF _Toc190081334 \h </w:instrText>
        </w:r>
        <w:r w:rsidRPr="00993F74">
          <w:rPr>
            <w:noProof/>
            <w:webHidden/>
            <w:sz w:val="24"/>
          </w:rPr>
        </w:r>
        <w:r w:rsidRPr="00993F74">
          <w:rPr>
            <w:noProof/>
            <w:webHidden/>
            <w:sz w:val="24"/>
          </w:rPr>
          <w:fldChar w:fldCharType="separate"/>
        </w:r>
        <w:r w:rsidRPr="00993F74">
          <w:rPr>
            <w:noProof/>
            <w:webHidden/>
            <w:sz w:val="24"/>
          </w:rPr>
          <w:t>12</w:t>
        </w:r>
        <w:r w:rsidRPr="00993F74">
          <w:rPr>
            <w:noProof/>
            <w:webHidden/>
            <w:sz w:val="24"/>
          </w:rPr>
          <w:fldChar w:fldCharType="end"/>
        </w:r>
      </w:hyperlink>
    </w:p>
    <w:p w14:paraId="4965CA97" w14:textId="4B23E89A" w:rsidR="00E22B2A" w:rsidRPr="00993F74" w:rsidRDefault="00E22B2A" w:rsidP="00E22B2A">
      <w:pPr>
        <w:pStyle w:val="TOC3"/>
        <w:tabs>
          <w:tab w:val="right" w:leader="dot" w:pos="9060"/>
        </w:tabs>
        <w:spacing w:line="360" w:lineRule="auto"/>
        <w:rPr>
          <w:rFonts w:eastAsia="等线"/>
          <w:noProof/>
          <w:kern w:val="0"/>
          <w:sz w:val="24"/>
        </w:rPr>
      </w:pPr>
      <w:hyperlink w:anchor="_Toc190081335" w:history="1">
        <w:r w:rsidRPr="00993F74">
          <w:rPr>
            <w:rStyle w:val="af3"/>
            <w:noProof/>
            <w:sz w:val="24"/>
          </w:rPr>
          <w:t xml:space="preserve">3.1.2 </w:t>
        </w:r>
        <w:r w:rsidRPr="00993F74">
          <w:rPr>
            <w:rStyle w:val="af3"/>
            <w:noProof/>
            <w:sz w:val="24"/>
          </w:rPr>
          <w:t>主要任务的分工接口概述</w:t>
        </w:r>
        <w:r w:rsidRPr="00993F74">
          <w:rPr>
            <w:noProof/>
            <w:webHidden/>
            <w:sz w:val="24"/>
          </w:rPr>
          <w:tab/>
        </w:r>
        <w:r w:rsidRPr="00993F74">
          <w:rPr>
            <w:noProof/>
            <w:webHidden/>
            <w:sz w:val="24"/>
          </w:rPr>
          <w:fldChar w:fldCharType="begin"/>
        </w:r>
        <w:r w:rsidRPr="00993F74">
          <w:rPr>
            <w:noProof/>
            <w:webHidden/>
            <w:sz w:val="24"/>
          </w:rPr>
          <w:instrText xml:space="preserve"> PAGEREF _Toc190081335 \h </w:instrText>
        </w:r>
        <w:r w:rsidRPr="00993F74">
          <w:rPr>
            <w:noProof/>
            <w:webHidden/>
            <w:sz w:val="24"/>
          </w:rPr>
        </w:r>
        <w:r w:rsidRPr="00993F74">
          <w:rPr>
            <w:noProof/>
            <w:webHidden/>
            <w:sz w:val="24"/>
          </w:rPr>
          <w:fldChar w:fldCharType="separate"/>
        </w:r>
        <w:r w:rsidRPr="00993F74">
          <w:rPr>
            <w:noProof/>
            <w:webHidden/>
            <w:sz w:val="24"/>
          </w:rPr>
          <w:t>14</w:t>
        </w:r>
        <w:r w:rsidRPr="00993F74">
          <w:rPr>
            <w:noProof/>
            <w:webHidden/>
            <w:sz w:val="24"/>
          </w:rPr>
          <w:fldChar w:fldCharType="end"/>
        </w:r>
      </w:hyperlink>
    </w:p>
    <w:p w14:paraId="6119D533" w14:textId="52C183FB" w:rsidR="00E22B2A" w:rsidRPr="00993F74" w:rsidRDefault="00E22B2A" w:rsidP="00E22B2A">
      <w:pPr>
        <w:pStyle w:val="TOC3"/>
        <w:tabs>
          <w:tab w:val="right" w:leader="dot" w:pos="9060"/>
        </w:tabs>
        <w:spacing w:line="360" w:lineRule="auto"/>
        <w:rPr>
          <w:rFonts w:eastAsia="等线"/>
          <w:noProof/>
          <w:kern w:val="0"/>
          <w:sz w:val="24"/>
        </w:rPr>
      </w:pPr>
      <w:hyperlink w:anchor="_Toc190081336" w:history="1">
        <w:r w:rsidRPr="00993F74">
          <w:rPr>
            <w:rStyle w:val="af3"/>
            <w:noProof/>
            <w:sz w:val="24"/>
          </w:rPr>
          <w:t xml:space="preserve">3.1.3 </w:t>
        </w:r>
        <w:r w:rsidRPr="00993F74">
          <w:rPr>
            <w:rStyle w:val="af3"/>
            <w:noProof/>
            <w:sz w:val="24"/>
          </w:rPr>
          <w:t>课题实施阶段关键节点</w:t>
        </w:r>
        <w:r w:rsidRPr="00993F74">
          <w:rPr>
            <w:noProof/>
            <w:webHidden/>
            <w:sz w:val="24"/>
          </w:rPr>
          <w:tab/>
        </w:r>
        <w:r w:rsidRPr="00993F74">
          <w:rPr>
            <w:noProof/>
            <w:webHidden/>
            <w:sz w:val="24"/>
          </w:rPr>
          <w:fldChar w:fldCharType="begin"/>
        </w:r>
        <w:r w:rsidRPr="00993F74">
          <w:rPr>
            <w:noProof/>
            <w:webHidden/>
            <w:sz w:val="24"/>
          </w:rPr>
          <w:instrText xml:space="preserve"> PAGEREF _Toc190081336 \h </w:instrText>
        </w:r>
        <w:r w:rsidRPr="00993F74">
          <w:rPr>
            <w:noProof/>
            <w:webHidden/>
            <w:sz w:val="24"/>
          </w:rPr>
        </w:r>
        <w:r w:rsidRPr="00993F74">
          <w:rPr>
            <w:noProof/>
            <w:webHidden/>
            <w:sz w:val="24"/>
          </w:rPr>
          <w:fldChar w:fldCharType="separate"/>
        </w:r>
        <w:r w:rsidRPr="00993F74">
          <w:rPr>
            <w:noProof/>
            <w:webHidden/>
            <w:sz w:val="24"/>
          </w:rPr>
          <w:t>15</w:t>
        </w:r>
        <w:r w:rsidRPr="00993F74">
          <w:rPr>
            <w:noProof/>
            <w:webHidden/>
            <w:sz w:val="24"/>
          </w:rPr>
          <w:fldChar w:fldCharType="end"/>
        </w:r>
      </w:hyperlink>
    </w:p>
    <w:p w14:paraId="3714F745" w14:textId="51451BA4" w:rsidR="00E22B2A" w:rsidRPr="00993F74" w:rsidRDefault="00E22B2A" w:rsidP="00E22B2A">
      <w:pPr>
        <w:pStyle w:val="TOC2"/>
        <w:tabs>
          <w:tab w:val="right" w:leader="dot" w:pos="9060"/>
        </w:tabs>
        <w:spacing w:line="360" w:lineRule="auto"/>
        <w:rPr>
          <w:rFonts w:eastAsia="等线"/>
          <w:noProof/>
          <w:kern w:val="0"/>
          <w:sz w:val="24"/>
        </w:rPr>
      </w:pPr>
      <w:hyperlink w:anchor="_Toc190081337" w:history="1">
        <w:r w:rsidRPr="00993F74">
          <w:rPr>
            <w:rStyle w:val="af3"/>
            <w:noProof/>
            <w:sz w:val="24"/>
          </w:rPr>
          <w:t>3.2</w:t>
        </w:r>
        <w:r w:rsidRPr="00993F74">
          <w:rPr>
            <w:rStyle w:val="af3"/>
            <w:noProof/>
            <w:sz w:val="24"/>
          </w:rPr>
          <w:t>课题详细技术方案</w:t>
        </w:r>
        <w:r w:rsidRPr="00993F74">
          <w:rPr>
            <w:noProof/>
            <w:webHidden/>
            <w:sz w:val="24"/>
          </w:rPr>
          <w:tab/>
        </w:r>
        <w:r w:rsidRPr="00993F74">
          <w:rPr>
            <w:noProof/>
            <w:webHidden/>
            <w:sz w:val="24"/>
          </w:rPr>
          <w:fldChar w:fldCharType="begin"/>
        </w:r>
        <w:r w:rsidRPr="00993F74">
          <w:rPr>
            <w:noProof/>
            <w:webHidden/>
            <w:sz w:val="24"/>
          </w:rPr>
          <w:instrText xml:space="preserve"> PAGEREF _Toc190081337 \h </w:instrText>
        </w:r>
        <w:r w:rsidRPr="00993F74">
          <w:rPr>
            <w:noProof/>
            <w:webHidden/>
            <w:sz w:val="24"/>
          </w:rPr>
        </w:r>
        <w:r w:rsidRPr="00993F74">
          <w:rPr>
            <w:noProof/>
            <w:webHidden/>
            <w:sz w:val="24"/>
          </w:rPr>
          <w:fldChar w:fldCharType="separate"/>
        </w:r>
        <w:r w:rsidRPr="00993F74">
          <w:rPr>
            <w:noProof/>
            <w:webHidden/>
            <w:sz w:val="24"/>
          </w:rPr>
          <w:t>18</w:t>
        </w:r>
        <w:r w:rsidRPr="00993F74">
          <w:rPr>
            <w:noProof/>
            <w:webHidden/>
            <w:sz w:val="24"/>
          </w:rPr>
          <w:fldChar w:fldCharType="end"/>
        </w:r>
      </w:hyperlink>
    </w:p>
    <w:p w14:paraId="3A5EE191" w14:textId="38CC28FA" w:rsidR="00E22B2A" w:rsidRPr="00993F74" w:rsidRDefault="00E22B2A" w:rsidP="00E22B2A">
      <w:pPr>
        <w:pStyle w:val="TOC3"/>
        <w:tabs>
          <w:tab w:val="right" w:leader="dot" w:pos="9060"/>
        </w:tabs>
        <w:spacing w:line="360" w:lineRule="auto"/>
        <w:rPr>
          <w:rFonts w:eastAsia="等线"/>
          <w:noProof/>
          <w:kern w:val="0"/>
          <w:sz w:val="24"/>
        </w:rPr>
      </w:pPr>
      <w:hyperlink w:anchor="_Toc190081338" w:history="1">
        <w:r w:rsidRPr="00993F74">
          <w:rPr>
            <w:rStyle w:val="af3"/>
            <w:noProof/>
            <w:sz w:val="24"/>
          </w:rPr>
          <w:t xml:space="preserve">3.2.1 </w:t>
        </w:r>
        <w:r w:rsidRPr="00993F74">
          <w:rPr>
            <w:rStyle w:val="af3"/>
            <w:noProof/>
            <w:sz w:val="24"/>
          </w:rPr>
          <w:t>详细技术方案</w:t>
        </w:r>
        <w:r w:rsidRPr="00993F74">
          <w:rPr>
            <w:noProof/>
            <w:webHidden/>
            <w:sz w:val="24"/>
          </w:rPr>
          <w:tab/>
        </w:r>
        <w:r w:rsidRPr="00993F74">
          <w:rPr>
            <w:noProof/>
            <w:webHidden/>
            <w:sz w:val="24"/>
          </w:rPr>
          <w:fldChar w:fldCharType="begin"/>
        </w:r>
        <w:r w:rsidRPr="00993F74">
          <w:rPr>
            <w:noProof/>
            <w:webHidden/>
            <w:sz w:val="24"/>
          </w:rPr>
          <w:instrText xml:space="preserve"> PAGEREF _Toc190081338 \h </w:instrText>
        </w:r>
        <w:r w:rsidRPr="00993F74">
          <w:rPr>
            <w:noProof/>
            <w:webHidden/>
            <w:sz w:val="24"/>
          </w:rPr>
        </w:r>
        <w:r w:rsidRPr="00993F74">
          <w:rPr>
            <w:noProof/>
            <w:webHidden/>
            <w:sz w:val="24"/>
          </w:rPr>
          <w:fldChar w:fldCharType="separate"/>
        </w:r>
        <w:r w:rsidRPr="00993F74">
          <w:rPr>
            <w:noProof/>
            <w:webHidden/>
            <w:sz w:val="24"/>
          </w:rPr>
          <w:t>18</w:t>
        </w:r>
        <w:r w:rsidRPr="00993F74">
          <w:rPr>
            <w:noProof/>
            <w:webHidden/>
            <w:sz w:val="24"/>
          </w:rPr>
          <w:fldChar w:fldCharType="end"/>
        </w:r>
      </w:hyperlink>
    </w:p>
    <w:p w14:paraId="650046CC" w14:textId="4D45A157" w:rsidR="00E22B2A" w:rsidRPr="00993F74" w:rsidRDefault="00E22B2A" w:rsidP="00E22B2A">
      <w:pPr>
        <w:pStyle w:val="TOC3"/>
        <w:tabs>
          <w:tab w:val="right" w:leader="dot" w:pos="9060"/>
        </w:tabs>
        <w:spacing w:line="360" w:lineRule="auto"/>
        <w:rPr>
          <w:rFonts w:eastAsia="等线"/>
          <w:noProof/>
          <w:kern w:val="0"/>
          <w:sz w:val="24"/>
        </w:rPr>
      </w:pPr>
      <w:hyperlink w:anchor="_Toc190081339" w:history="1">
        <w:r w:rsidRPr="00993F74">
          <w:rPr>
            <w:rStyle w:val="af3"/>
            <w:noProof/>
            <w:sz w:val="24"/>
          </w:rPr>
          <w:t xml:space="preserve">3.2.2 </w:t>
        </w:r>
        <w:r w:rsidRPr="00993F74">
          <w:rPr>
            <w:rStyle w:val="af3"/>
            <w:noProof/>
            <w:sz w:val="24"/>
          </w:rPr>
          <w:t>参与单位任务分工</w:t>
        </w:r>
        <w:r w:rsidRPr="00993F74">
          <w:rPr>
            <w:noProof/>
            <w:webHidden/>
            <w:sz w:val="24"/>
          </w:rPr>
          <w:tab/>
        </w:r>
        <w:r w:rsidRPr="00993F74">
          <w:rPr>
            <w:noProof/>
            <w:webHidden/>
            <w:sz w:val="24"/>
          </w:rPr>
          <w:fldChar w:fldCharType="begin"/>
        </w:r>
        <w:r w:rsidRPr="00993F74">
          <w:rPr>
            <w:noProof/>
            <w:webHidden/>
            <w:sz w:val="24"/>
          </w:rPr>
          <w:instrText xml:space="preserve"> PAGEREF _Toc190081339 \h </w:instrText>
        </w:r>
        <w:r w:rsidRPr="00993F74">
          <w:rPr>
            <w:noProof/>
            <w:webHidden/>
            <w:sz w:val="24"/>
          </w:rPr>
        </w:r>
        <w:r w:rsidRPr="00993F74">
          <w:rPr>
            <w:noProof/>
            <w:webHidden/>
            <w:sz w:val="24"/>
          </w:rPr>
          <w:fldChar w:fldCharType="separate"/>
        </w:r>
        <w:r w:rsidRPr="00993F74">
          <w:rPr>
            <w:noProof/>
            <w:webHidden/>
            <w:sz w:val="24"/>
          </w:rPr>
          <w:t>72</w:t>
        </w:r>
        <w:r w:rsidRPr="00993F74">
          <w:rPr>
            <w:noProof/>
            <w:webHidden/>
            <w:sz w:val="24"/>
          </w:rPr>
          <w:fldChar w:fldCharType="end"/>
        </w:r>
      </w:hyperlink>
    </w:p>
    <w:p w14:paraId="56A8F91E" w14:textId="59B6720D" w:rsidR="00E22B2A" w:rsidRPr="00993F74" w:rsidRDefault="00E22B2A" w:rsidP="00E22B2A">
      <w:pPr>
        <w:pStyle w:val="TOC3"/>
        <w:tabs>
          <w:tab w:val="right" w:leader="dot" w:pos="9060"/>
        </w:tabs>
        <w:spacing w:line="360" w:lineRule="auto"/>
        <w:rPr>
          <w:rFonts w:eastAsia="等线"/>
          <w:noProof/>
          <w:kern w:val="0"/>
          <w:sz w:val="24"/>
        </w:rPr>
      </w:pPr>
      <w:hyperlink w:anchor="_Toc190081340" w:history="1">
        <w:r w:rsidRPr="00993F74">
          <w:rPr>
            <w:rStyle w:val="af3"/>
            <w:noProof/>
            <w:sz w:val="24"/>
          </w:rPr>
          <w:t xml:space="preserve">3.2.3 </w:t>
        </w:r>
        <w:r w:rsidRPr="00993F74">
          <w:rPr>
            <w:rStyle w:val="af3"/>
            <w:noProof/>
            <w:sz w:val="24"/>
          </w:rPr>
          <w:t>课题研究进度安排</w:t>
        </w:r>
        <w:r w:rsidRPr="00993F74">
          <w:rPr>
            <w:noProof/>
            <w:webHidden/>
            <w:sz w:val="24"/>
          </w:rPr>
          <w:tab/>
        </w:r>
        <w:r w:rsidRPr="00993F74">
          <w:rPr>
            <w:noProof/>
            <w:webHidden/>
            <w:sz w:val="24"/>
          </w:rPr>
          <w:fldChar w:fldCharType="begin"/>
        </w:r>
        <w:r w:rsidRPr="00993F74">
          <w:rPr>
            <w:noProof/>
            <w:webHidden/>
            <w:sz w:val="24"/>
          </w:rPr>
          <w:instrText xml:space="preserve"> PAGEREF _Toc190081340 \h </w:instrText>
        </w:r>
        <w:r w:rsidRPr="00993F74">
          <w:rPr>
            <w:noProof/>
            <w:webHidden/>
            <w:sz w:val="24"/>
          </w:rPr>
        </w:r>
        <w:r w:rsidRPr="00993F74">
          <w:rPr>
            <w:noProof/>
            <w:webHidden/>
            <w:sz w:val="24"/>
          </w:rPr>
          <w:fldChar w:fldCharType="separate"/>
        </w:r>
        <w:r w:rsidRPr="00993F74">
          <w:rPr>
            <w:noProof/>
            <w:webHidden/>
            <w:sz w:val="24"/>
          </w:rPr>
          <w:t>73</w:t>
        </w:r>
        <w:r w:rsidRPr="00993F74">
          <w:rPr>
            <w:noProof/>
            <w:webHidden/>
            <w:sz w:val="24"/>
          </w:rPr>
          <w:fldChar w:fldCharType="end"/>
        </w:r>
      </w:hyperlink>
    </w:p>
    <w:p w14:paraId="2B69DB27" w14:textId="6D243035" w:rsidR="00E22B2A" w:rsidRPr="00993F74" w:rsidRDefault="00E22B2A" w:rsidP="00E22B2A">
      <w:pPr>
        <w:pStyle w:val="TOC2"/>
        <w:tabs>
          <w:tab w:val="right" w:leader="dot" w:pos="9060"/>
        </w:tabs>
        <w:spacing w:line="360" w:lineRule="auto"/>
        <w:rPr>
          <w:rFonts w:eastAsia="等线"/>
          <w:noProof/>
          <w:kern w:val="0"/>
          <w:sz w:val="24"/>
        </w:rPr>
      </w:pPr>
      <w:hyperlink w:anchor="_Toc190081341" w:history="1">
        <w:r w:rsidRPr="00993F74">
          <w:rPr>
            <w:rStyle w:val="af3"/>
            <w:noProof/>
            <w:sz w:val="24"/>
          </w:rPr>
          <w:t xml:space="preserve">3.3 </w:t>
        </w:r>
        <w:r w:rsidRPr="00993F74">
          <w:rPr>
            <w:rStyle w:val="af3"/>
            <w:noProof/>
            <w:sz w:val="24"/>
          </w:rPr>
          <w:t>经费安排及自筹经费落实方案</w:t>
        </w:r>
        <w:r w:rsidRPr="00993F74">
          <w:rPr>
            <w:noProof/>
            <w:webHidden/>
            <w:sz w:val="24"/>
          </w:rPr>
          <w:tab/>
        </w:r>
        <w:r w:rsidRPr="00993F74">
          <w:rPr>
            <w:noProof/>
            <w:webHidden/>
            <w:sz w:val="24"/>
          </w:rPr>
          <w:fldChar w:fldCharType="begin"/>
        </w:r>
        <w:r w:rsidRPr="00993F74">
          <w:rPr>
            <w:noProof/>
            <w:webHidden/>
            <w:sz w:val="24"/>
          </w:rPr>
          <w:instrText xml:space="preserve"> PAGEREF _Toc190081341 \h </w:instrText>
        </w:r>
        <w:r w:rsidRPr="00993F74">
          <w:rPr>
            <w:noProof/>
            <w:webHidden/>
            <w:sz w:val="24"/>
          </w:rPr>
        </w:r>
        <w:r w:rsidRPr="00993F74">
          <w:rPr>
            <w:noProof/>
            <w:webHidden/>
            <w:sz w:val="24"/>
          </w:rPr>
          <w:fldChar w:fldCharType="separate"/>
        </w:r>
        <w:r w:rsidRPr="00993F74">
          <w:rPr>
            <w:noProof/>
            <w:webHidden/>
            <w:sz w:val="24"/>
          </w:rPr>
          <w:t>76</w:t>
        </w:r>
        <w:r w:rsidRPr="00993F74">
          <w:rPr>
            <w:noProof/>
            <w:webHidden/>
            <w:sz w:val="24"/>
          </w:rPr>
          <w:fldChar w:fldCharType="end"/>
        </w:r>
      </w:hyperlink>
    </w:p>
    <w:p w14:paraId="1709262F" w14:textId="079E9536" w:rsidR="00E22B2A" w:rsidRPr="00993F74" w:rsidRDefault="00E22B2A" w:rsidP="00E22B2A">
      <w:pPr>
        <w:pStyle w:val="TOC1"/>
        <w:rPr>
          <w:rFonts w:eastAsia="等线"/>
          <w:noProof/>
          <w:kern w:val="0"/>
          <w:sz w:val="24"/>
        </w:rPr>
      </w:pPr>
      <w:hyperlink w:anchor="_Toc190081342" w:history="1">
        <w:r w:rsidRPr="00993F74">
          <w:rPr>
            <w:rStyle w:val="af3"/>
            <w:noProof/>
            <w:sz w:val="24"/>
          </w:rPr>
          <w:t>四、课题组织管理机制</w:t>
        </w:r>
        <w:r w:rsidRPr="00993F74">
          <w:rPr>
            <w:noProof/>
            <w:webHidden/>
            <w:sz w:val="24"/>
          </w:rPr>
          <w:tab/>
        </w:r>
        <w:r w:rsidRPr="00993F74">
          <w:rPr>
            <w:noProof/>
            <w:webHidden/>
            <w:sz w:val="24"/>
          </w:rPr>
          <w:fldChar w:fldCharType="begin"/>
        </w:r>
        <w:r w:rsidRPr="00993F74">
          <w:rPr>
            <w:noProof/>
            <w:webHidden/>
            <w:sz w:val="24"/>
          </w:rPr>
          <w:instrText xml:space="preserve"> PAGEREF _Toc190081342 \h </w:instrText>
        </w:r>
        <w:r w:rsidRPr="00993F74">
          <w:rPr>
            <w:noProof/>
            <w:webHidden/>
            <w:sz w:val="24"/>
          </w:rPr>
        </w:r>
        <w:r w:rsidRPr="00993F74">
          <w:rPr>
            <w:noProof/>
            <w:webHidden/>
            <w:sz w:val="24"/>
          </w:rPr>
          <w:fldChar w:fldCharType="separate"/>
        </w:r>
        <w:r w:rsidRPr="00993F74">
          <w:rPr>
            <w:noProof/>
            <w:webHidden/>
            <w:sz w:val="24"/>
          </w:rPr>
          <w:t>78</w:t>
        </w:r>
        <w:r w:rsidRPr="00993F74">
          <w:rPr>
            <w:noProof/>
            <w:webHidden/>
            <w:sz w:val="24"/>
          </w:rPr>
          <w:fldChar w:fldCharType="end"/>
        </w:r>
      </w:hyperlink>
    </w:p>
    <w:p w14:paraId="550AA9B2" w14:textId="562858A5" w:rsidR="00E22B2A" w:rsidRPr="00993F74" w:rsidRDefault="00E22B2A" w:rsidP="00E22B2A">
      <w:pPr>
        <w:pStyle w:val="TOC2"/>
        <w:tabs>
          <w:tab w:val="right" w:leader="dot" w:pos="9060"/>
        </w:tabs>
        <w:spacing w:line="360" w:lineRule="auto"/>
        <w:rPr>
          <w:rFonts w:eastAsia="等线"/>
          <w:noProof/>
          <w:kern w:val="0"/>
          <w:sz w:val="24"/>
        </w:rPr>
      </w:pPr>
      <w:hyperlink w:anchor="_Toc190081343" w:history="1">
        <w:r w:rsidRPr="00993F74">
          <w:rPr>
            <w:rStyle w:val="af3"/>
            <w:noProof/>
            <w:sz w:val="24"/>
          </w:rPr>
          <w:t>4.1</w:t>
        </w:r>
        <w:r w:rsidRPr="00993F74">
          <w:rPr>
            <w:rStyle w:val="af3"/>
            <w:noProof/>
            <w:sz w:val="24"/>
          </w:rPr>
          <w:t>课题的内部组织管理方式、协调机制</w:t>
        </w:r>
        <w:r w:rsidRPr="00993F74">
          <w:rPr>
            <w:noProof/>
            <w:webHidden/>
            <w:sz w:val="24"/>
          </w:rPr>
          <w:tab/>
        </w:r>
        <w:r w:rsidRPr="00993F74">
          <w:rPr>
            <w:noProof/>
            <w:webHidden/>
            <w:sz w:val="24"/>
          </w:rPr>
          <w:fldChar w:fldCharType="begin"/>
        </w:r>
        <w:r w:rsidRPr="00993F74">
          <w:rPr>
            <w:noProof/>
            <w:webHidden/>
            <w:sz w:val="24"/>
          </w:rPr>
          <w:instrText xml:space="preserve"> PAGEREF _Toc190081343 \h </w:instrText>
        </w:r>
        <w:r w:rsidRPr="00993F74">
          <w:rPr>
            <w:noProof/>
            <w:webHidden/>
            <w:sz w:val="24"/>
          </w:rPr>
        </w:r>
        <w:r w:rsidRPr="00993F74">
          <w:rPr>
            <w:noProof/>
            <w:webHidden/>
            <w:sz w:val="24"/>
          </w:rPr>
          <w:fldChar w:fldCharType="separate"/>
        </w:r>
        <w:r w:rsidRPr="00993F74">
          <w:rPr>
            <w:noProof/>
            <w:webHidden/>
            <w:sz w:val="24"/>
          </w:rPr>
          <w:t>78</w:t>
        </w:r>
        <w:r w:rsidRPr="00993F74">
          <w:rPr>
            <w:noProof/>
            <w:webHidden/>
            <w:sz w:val="24"/>
          </w:rPr>
          <w:fldChar w:fldCharType="end"/>
        </w:r>
      </w:hyperlink>
    </w:p>
    <w:p w14:paraId="151CFC97" w14:textId="293D9B73" w:rsidR="00E22B2A" w:rsidRPr="00993F74" w:rsidRDefault="00E22B2A" w:rsidP="00E22B2A">
      <w:pPr>
        <w:pStyle w:val="TOC2"/>
        <w:tabs>
          <w:tab w:val="right" w:leader="dot" w:pos="9060"/>
        </w:tabs>
        <w:spacing w:line="360" w:lineRule="auto"/>
        <w:rPr>
          <w:rFonts w:eastAsia="等线"/>
          <w:noProof/>
          <w:kern w:val="0"/>
          <w:sz w:val="24"/>
        </w:rPr>
      </w:pPr>
      <w:hyperlink w:anchor="_Toc190081344" w:history="1">
        <w:r w:rsidRPr="00993F74">
          <w:rPr>
            <w:rStyle w:val="af3"/>
            <w:noProof/>
            <w:sz w:val="24"/>
          </w:rPr>
          <w:t xml:space="preserve">4.2 </w:t>
        </w:r>
        <w:r w:rsidRPr="00993F74">
          <w:rPr>
            <w:rStyle w:val="af3"/>
            <w:noProof/>
            <w:sz w:val="24"/>
          </w:rPr>
          <w:t>课题实施过程中的交流及检查机制</w:t>
        </w:r>
        <w:r w:rsidRPr="00993F74">
          <w:rPr>
            <w:noProof/>
            <w:webHidden/>
            <w:sz w:val="24"/>
          </w:rPr>
          <w:tab/>
        </w:r>
        <w:r w:rsidRPr="00993F74">
          <w:rPr>
            <w:noProof/>
            <w:webHidden/>
            <w:sz w:val="24"/>
          </w:rPr>
          <w:fldChar w:fldCharType="begin"/>
        </w:r>
        <w:r w:rsidRPr="00993F74">
          <w:rPr>
            <w:noProof/>
            <w:webHidden/>
            <w:sz w:val="24"/>
          </w:rPr>
          <w:instrText xml:space="preserve"> PAGEREF _Toc190081344 \h </w:instrText>
        </w:r>
        <w:r w:rsidRPr="00993F74">
          <w:rPr>
            <w:noProof/>
            <w:webHidden/>
            <w:sz w:val="24"/>
          </w:rPr>
        </w:r>
        <w:r w:rsidRPr="00993F74">
          <w:rPr>
            <w:noProof/>
            <w:webHidden/>
            <w:sz w:val="24"/>
          </w:rPr>
          <w:fldChar w:fldCharType="separate"/>
        </w:r>
        <w:r w:rsidRPr="00993F74">
          <w:rPr>
            <w:noProof/>
            <w:webHidden/>
            <w:sz w:val="24"/>
          </w:rPr>
          <w:t>78</w:t>
        </w:r>
        <w:r w:rsidRPr="00993F74">
          <w:rPr>
            <w:noProof/>
            <w:webHidden/>
            <w:sz w:val="24"/>
          </w:rPr>
          <w:fldChar w:fldCharType="end"/>
        </w:r>
      </w:hyperlink>
    </w:p>
    <w:p w14:paraId="1412E80D" w14:textId="7AE52222" w:rsidR="00E22B2A" w:rsidRPr="00993F74" w:rsidRDefault="00E22B2A" w:rsidP="00E22B2A">
      <w:pPr>
        <w:pStyle w:val="TOC2"/>
        <w:tabs>
          <w:tab w:val="right" w:leader="dot" w:pos="9060"/>
        </w:tabs>
        <w:spacing w:line="360" w:lineRule="auto"/>
        <w:rPr>
          <w:rFonts w:eastAsia="等线"/>
          <w:noProof/>
          <w:kern w:val="0"/>
          <w:sz w:val="24"/>
        </w:rPr>
      </w:pPr>
      <w:hyperlink w:anchor="_Toc190081345" w:history="1">
        <w:r w:rsidRPr="00993F74">
          <w:rPr>
            <w:rStyle w:val="af3"/>
            <w:noProof/>
            <w:sz w:val="24"/>
          </w:rPr>
          <w:t>4.3</w:t>
        </w:r>
        <w:r w:rsidRPr="00993F74">
          <w:rPr>
            <w:rStyle w:val="af3"/>
            <w:noProof/>
            <w:sz w:val="24"/>
          </w:rPr>
          <w:t>课题实施过程中的保障措施与风险分析</w:t>
        </w:r>
        <w:r w:rsidRPr="00993F74">
          <w:rPr>
            <w:noProof/>
            <w:webHidden/>
            <w:sz w:val="24"/>
          </w:rPr>
          <w:tab/>
        </w:r>
        <w:r w:rsidRPr="00993F74">
          <w:rPr>
            <w:noProof/>
            <w:webHidden/>
            <w:sz w:val="24"/>
          </w:rPr>
          <w:fldChar w:fldCharType="begin"/>
        </w:r>
        <w:r w:rsidRPr="00993F74">
          <w:rPr>
            <w:noProof/>
            <w:webHidden/>
            <w:sz w:val="24"/>
          </w:rPr>
          <w:instrText xml:space="preserve"> PAGEREF _Toc190081345 \h </w:instrText>
        </w:r>
        <w:r w:rsidRPr="00993F74">
          <w:rPr>
            <w:noProof/>
            <w:webHidden/>
            <w:sz w:val="24"/>
          </w:rPr>
        </w:r>
        <w:r w:rsidRPr="00993F74">
          <w:rPr>
            <w:noProof/>
            <w:webHidden/>
            <w:sz w:val="24"/>
          </w:rPr>
          <w:fldChar w:fldCharType="separate"/>
        </w:r>
        <w:r w:rsidRPr="00993F74">
          <w:rPr>
            <w:noProof/>
            <w:webHidden/>
            <w:sz w:val="24"/>
          </w:rPr>
          <w:t>80</w:t>
        </w:r>
        <w:r w:rsidRPr="00993F74">
          <w:rPr>
            <w:noProof/>
            <w:webHidden/>
            <w:sz w:val="24"/>
          </w:rPr>
          <w:fldChar w:fldCharType="end"/>
        </w:r>
      </w:hyperlink>
    </w:p>
    <w:p w14:paraId="345D013B" w14:textId="1348A88C" w:rsidR="00E22B2A" w:rsidRPr="00993F74" w:rsidRDefault="00E22B2A" w:rsidP="00E22B2A">
      <w:pPr>
        <w:pStyle w:val="TOC1"/>
        <w:rPr>
          <w:rFonts w:eastAsia="等线"/>
          <w:noProof/>
          <w:kern w:val="0"/>
          <w:sz w:val="24"/>
        </w:rPr>
      </w:pPr>
      <w:hyperlink w:anchor="_Toc190081346" w:history="1">
        <w:r w:rsidRPr="00993F74">
          <w:rPr>
            <w:rStyle w:val="af3"/>
            <w:noProof/>
            <w:sz w:val="24"/>
          </w:rPr>
          <w:t>五、课题成果呈现形式及测试方法</w:t>
        </w:r>
        <w:r w:rsidRPr="00993F74">
          <w:rPr>
            <w:noProof/>
            <w:webHidden/>
            <w:sz w:val="24"/>
          </w:rPr>
          <w:tab/>
        </w:r>
        <w:r w:rsidRPr="00993F74">
          <w:rPr>
            <w:noProof/>
            <w:webHidden/>
            <w:sz w:val="24"/>
          </w:rPr>
          <w:fldChar w:fldCharType="begin"/>
        </w:r>
        <w:r w:rsidRPr="00993F74">
          <w:rPr>
            <w:noProof/>
            <w:webHidden/>
            <w:sz w:val="24"/>
          </w:rPr>
          <w:instrText xml:space="preserve"> PAGEREF _Toc190081346 \h </w:instrText>
        </w:r>
        <w:r w:rsidRPr="00993F74">
          <w:rPr>
            <w:noProof/>
            <w:webHidden/>
            <w:sz w:val="24"/>
          </w:rPr>
        </w:r>
        <w:r w:rsidRPr="00993F74">
          <w:rPr>
            <w:noProof/>
            <w:webHidden/>
            <w:sz w:val="24"/>
          </w:rPr>
          <w:fldChar w:fldCharType="separate"/>
        </w:r>
        <w:r w:rsidRPr="00993F74">
          <w:rPr>
            <w:noProof/>
            <w:webHidden/>
            <w:sz w:val="24"/>
          </w:rPr>
          <w:t>81</w:t>
        </w:r>
        <w:r w:rsidRPr="00993F74">
          <w:rPr>
            <w:noProof/>
            <w:webHidden/>
            <w:sz w:val="24"/>
          </w:rPr>
          <w:fldChar w:fldCharType="end"/>
        </w:r>
      </w:hyperlink>
    </w:p>
    <w:p w14:paraId="6F050B59" w14:textId="23F6D0A2" w:rsidR="00E22B2A" w:rsidRPr="00993F74" w:rsidRDefault="00E22B2A" w:rsidP="00E22B2A">
      <w:pPr>
        <w:pStyle w:val="TOC2"/>
        <w:tabs>
          <w:tab w:val="right" w:leader="dot" w:pos="9060"/>
        </w:tabs>
        <w:spacing w:line="360" w:lineRule="auto"/>
        <w:rPr>
          <w:rFonts w:eastAsia="等线"/>
          <w:noProof/>
          <w:kern w:val="0"/>
          <w:sz w:val="24"/>
        </w:rPr>
      </w:pPr>
      <w:hyperlink w:anchor="_Toc190081347" w:history="1">
        <w:r w:rsidRPr="00993F74">
          <w:rPr>
            <w:rStyle w:val="af3"/>
            <w:noProof/>
            <w:sz w:val="24"/>
          </w:rPr>
          <w:t>5.1</w:t>
        </w:r>
        <w:r w:rsidRPr="00993F74">
          <w:rPr>
            <w:rStyle w:val="af3"/>
            <w:noProof/>
            <w:sz w:val="24"/>
          </w:rPr>
          <w:t>课题成果呈现形式</w:t>
        </w:r>
        <w:r w:rsidRPr="00993F74">
          <w:rPr>
            <w:noProof/>
            <w:webHidden/>
            <w:sz w:val="24"/>
          </w:rPr>
          <w:tab/>
        </w:r>
        <w:r w:rsidRPr="00993F74">
          <w:rPr>
            <w:noProof/>
            <w:webHidden/>
            <w:sz w:val="24"/>
          </w:rPr>
          <w:fldChar w:fldCharType="begin"/>
        </w:r>
        <w:r w:rsidRPr="00993F74">
          <w:rPr>
            <w:noProof/>
            <w:webHidden/>
            <w:sz w:val="24"/>
          </w:rPr>
          <w:instrText xml:space="preserve"> PAGEREF _Toc190081347 \h </w:instrText>
        </w:r>
        <w:r w:rsidRPr="00993F74">
          <w:rPr>
            <w:noProof/>
            <w:webHidden/>
            <w:sz w:val="24"/>
          </w:rPr>
        </w:r>
        <w:r w:rsidRPr="00993F74">
          <w:rPr>
            <w:noProof/>
            <w:webHidden/>
            <w:sz w:val="24"/>
          </w:rPr>
          <w:fldChar w:fldCharType="separate"/>
        </w:r>
        <w:r w:rsidRPr="00993F74">
          <w:rPr>
            <w:noProof/>
            <w:webHidden/>
            <w:sz w:val="24"/>
          </w:rPr>
          <w:t>81</w:t>
        </w:r>
        <w:r w:rsidRPr="00993F74">
          <w:rPr>
            <w:noProof/>
            <w:webHidden/>
            <w:sz w:val="24"/>
          </w:rPr>
          <w:fldChar w:fldCharType="end"/>
        </w:r>
      </w:hyperlink>
    </w:p>
    <w:p w14:paraId="2F914A26" w14:textId="2282939F" w:rsidR="00E22B2A" w:rsidRPr="00993F74" w:rsidRDefault="00E22B2A" w:rsidP="00E22B2A">
      <w:pPr>
        <w:pStyle w:val="TOC2"/>
        <w:tabs>
          <w:tab w:val="right" w:leader="dot" w:pos="9060"/>
        </w:tabs>
        <w:spacing w:line="360" w:lineRule="auto"/>
        <w:rPr>
          <w:rFonts w:eastAsia="等线"/>
          <w:noProof/>
          <w:kern w:val="0"/>
          <w:sz w:val="24"/>
        </w:rPr>
      </w:pPr>
      <w:hyperlink w:anchor="_Toc190081348" w:history="1">
        <w:r w:rsidRPr="00993F74">
          <w:rPr>
            <w:rStyle w:val="af3"/>
            <w:noProof/>
            <w:sz w:val="24"/>
          </w:rPr>
          <w:t xml:space="preserve">5.2 </w:t>
        </w:r>
        <w:r w:rsidRPr="00993F74">
          <w:rPr>
            <w:rStyle w:val="af3"/>
            <w:noProof/>
            <w:sz w:val="24"/>
          </w:rPr>
          <w:t>课题总体指标</w:t>
        </w:r>
        <w:r w:rsidRPr="00993F74">
          <w:rPr>
            <w:noProof/>
            <w:webHidden/>
            <w:sz w:val="24"/>
          </w:rPr>
          <w:tab/>
        </w:r>
        <w:r w:rsidRPr="00993F74">
          <w:rPr>
            <w:noProof/>
            <w:webHidden/>
            <w:sz w:val="24"/>
          </w:rPr>
          <w:fldChar w:fldCharType="begin"/>
        </w:r>
        <w:r w:rsidRPr="00993F74">
          <w:rPr>
            <w:noProof/>
            <w:webHidden/>
            <w:sz w:val="24"/>
          </w:rPr>
          <w:instrText xml:space="preserve"> PAGEREF _Toc190081348 \h </w:instrText>
        </w:r>
        <w:r w:rsidRPr="00993F74">
          <w:rPr>
            <w:noProof/>
            <w:webHidden/>
            <w:sz w:val="24"/>
          </w:rPr>
        </w:r>
        <w:r w:rsidRPr="00993F74">
          <w:rPr>
            <w:noProof/>
            <w:webHidden/>
            <w:sz w:val="24"/>
          </w:rPr>
          <w:fldChar w:fldCharType="separate"/>
        </w:r>
        <w:r w:rsidRPr="00993F74">
          <w:rPr>
            <w:noProof/>
            <w:webHidden/>
            <w:sz w:val="24"/>
          </w:rPr>
          <w:t>84</w:t>
        </w:r>
        <w:r w:rsidRPr="00993F74">
          <w:rPr>
            <w:noProof/>
            <w:webHidden/>
            <w:sz w:val="24"/>
          </w:rPr>
          <w:fldChar w:fldCharType="end"/>
        </w:r>
      </w:hyperlink>
    </w:p>
    <w:p w14:paraId="73D64E2C" w14:textId="35704A09" w:rsidR="00E22B2A" w:rsidRPr="00993F74" w:rsidRDefault="00E22B2A" w:rsidP="00E22B2A">
      <w:pPr>
        <w:pStyle w:val="TOC2"/>
        <w:tabs>
          <w:tab w:val="right" w:leader="dot" w:pos="9060"/>
        </w:tabs>
        <w:spacing w:line="360" w:lineRule="auto"/>
        <w:rPr>
          <w:rFonts w:eastAsia="等线"/>
          <w:noProof/>
          <w:kern w:val="0"/>
          <w:sz w:val="24"/>
        </w:rPr>
      </w:pPr>
      <w:hyperlink w:anchor="_Toc190081349" w:history="1">
        <w:r w:rsidRPr="00993F74">
          <w:rPr>
            <w:rStyle w:val="af3"/>
            <w:noProof/>
            <w:sz w:val="24"/>
          </w:rPr>
          <w:t>5.3</w:t>
        </w:r>
        <w:r w:rsidRPr="00993F74">
          <w:rPr>
            <w:rStyle w:val="af3"/>
            <w:noProof/>
            <w:sz w:val="24"/>
          </w:rPr>
          <w:t>课题核心指标</w:t>
        </w:r>
        <w:r w:rsidRPr="00993F74">
          <w:rPr>
            <w:noProof/>
            <w:webHidden/>
            <w:sz w:val="24"/>
          </w:rPr>
          <w:tab/>
        </w:r>
        <w:r w:rsidRPr="00993F74">
          <w:rPr>
            <w:noProof/>
            <w:webHidden/>
            <w:sz w:val="24"/>
          </w:rPr>
          <w:fldChar w:fldCharType="begin"/>
        </w:r>
        <w:r w:rsidRPr="00993F74">
          <w:rPr>
            <w:noProof/>
            <w:webHidden/>
            <w:sz w:val="24"/>
          </w:rPr>
          <w:instrText xml:space="preserve"> PAGEREF _Toc190081349 \h </w:instrText>
        </w:r>
        <w:r w:rsidRPr="00993F74">
          <w:rPr>
            <w:noProof/>
            <w:webHidden/>
            <w:sz w:val="24"/>
          </w:rPr>
        </w:r>
        <w:r w:rsidRPr="00993F74">
          <w:rPr>
            <w:noProof/>
            <w:webHidden/>
            <w:sz w:val="24"/>
          </w:rPr>
          <w:fldChar w:fldCharType="separate"/>
        </w:r>
        <w:r w:rsidRPr="00993F74">
          <w:rPr>
            <w:noProof/>
            <w:webHidden/>
            <w:sz w:val="24"/>
          </w:rPr>
          <w:t>85</w:t>
        </w:r>
        <w:r w:rsidRPr="00993F74">
          <w:rPr>
            <w:noProof/>
            <w:webHidden/>
            <w:sz w:val="24"/>
          </w:rPr>
          <w:fldChar w:fldCharType="end"/>
        </w:r>
      </w:hyperlink>
    </w:p>
    <w:p w14:paraId="7F81DAED" w14:textId="24C70FDD" w:rsidR="00E22B2A" w:rsidRPr="00993F74" w:rsidRDefault="00E22B2A" w:rsidP="00E22B2A">
      <w:pPr>
        <w:pStyle w:val="TOC2"/>
        <w:tabs>
          <w:tab w:val="right" w:leader="dot" w:pos="9060"/>
        </w:tabs>
        <w:spacing w:line="360" w:lineRule="auto"/>
        <w:rPr>
          <w:rFonts w:eastAsia="等线"/>
          <w:noProof/>
          <w:kern w:val="0"/>
          <w:sz w:val="24"/>
        </w:rPr>
      </w:pPr>
      <w:hyperlink w:anchor="_Toc190081350" w:history="1">
        <w:r w:rsidRPr="00993F74">
          <w:rPr>
            <w:rStyle w:val="af3"/>
            <w:noProof/>
            <w:sz w:val="24"/>
          </w:rPr>
          <w:t>5.4</w:t>
        </w:r>
        <w:r w:rsidRPr="00993F74">
          <w:rPr>
            <w:rStyle w:val="af3"/>
            <w:noProof/>
            <w:sz w:val="24"/>
          </w:rPr>
          <w:t>定量指标的测试与检测方法</w:t>
        </w:r>
        <w:r w:rsidRPr="00993F74">
          <w:rPr>
            <w:noProof/>
            <w:webHidden/>
            <w:sz w:val="24"/>
          </w:rPr>
          <w:tab/>
        </w:r>
        <w:r w:rsidRPr="00993F74">
          <w:rPr>
            <w:noProof/>
            <w:webHidden/>
            <w:sz w:val="24"/>
          </w:rPr>
          <w:fldChar w:fldCharType="begin"/>
        </w:r>
        <w:r w:rsidRPr="00993F74">
          <w:rPr>
            <w:noProof/>
            <w:webHidden/>
            <w:sz w:val="24"/>
          </w:rPr>
          <w:instrText xml:space="preserve"> PAGEREF _Toc190081350 \h </w:instrText>
        </w:r>
        <w:r w:rsidRPr="00993F74">
          <w:rPr>
            <w:noProof/>
            <w:webHidden/>
            <w:sz w:val="24"/>
          </w:rPr>
        </w:r>
        <w:r w:rsidRPr="00993F74">
          <w:rPr>
            <w:noProof/>
            <w:webHidden/>
            <w:sz w:val="24"/>
          </w:rPr>
          <w:fldChar w:fldCharType="separate"/>
        </w:r>
        <w:r w:rsidRPr="00993F74">
          <w:rPr>
            <w:noProof/>
            <w:webHidden/>
            <w:sz w:val="24"/>
          </w:rPr>
          <w:t>85</w:t>
        </w:r>
        <w:r w:rsidRPr="00993F74">
          <w:rPr>
            <w:noProof/>
            <w:webHidden/>
            <w:sz w:val="24"/>
          </w:rPr>
          <w:fldChar w:fldCharType="end"/>
        </w:r>
      </w:hyperlink>
    </w:p>
    <w:p w14:paraId="33B8BA7F" w14:textId="646F5E87" w:rsidR="00E22B2A" w:rsidRPr="00993F74" w:rsidRDefault="00E22B2A" w:rsidP="00E22B2A">
      <w:pPr>
        <w:pStyle w:val="TOC3"/>
        <w:tabs>
          <w:tab w:val="right" w:leader="dot" w:pos="9060"/>
        </w:tabs>
        <w:spacing w:line="360" w:lineRule="auto"/>
        <w:rPr>
          <w:rFonts w:eastAsia="等线"/>
          <w:noProof/>
          <w:kern w:val="0"/>
          <w:sz w:val="24"/>
        </w:rPr>
      </w:pPr>
      <w:hyperlink w:anchor="_Toc190081351" w:history="1">
        <w:r w:rsidRPr="00993F74">
          <w:rPr>
            <w:rStyle w:val="af3"/>
            <w:noProof/>
            <w:sz w:val="24"/>
          </w:rPr>
          <w:t>5.4.1</w:t>
        </w:r>
        <w:r w:rsidRPr="00993F74">
          <w:rPr>
            <w:rStyle w:val="af3"/>
            <w:noProof/>
            <w:sz w:val="24"/>
          </w:rPr>
          <w:t>指标</w:t>
        </w:r>
        <w:r w:rsidRPr="00993F74">
          <w:rPr>
            <w:rStyle w:val="af3"/>
            <w:noProof/>
            <w:sz w:val="24"/>
          </w:rPr>
          <w:t>*</w:t>
        </w:r>
        <w:r w:rsidRPr="00993F74">
          <w:rPr>
            <w:rStyle w:val="af3"/>
            <w:noProof/>
            <w:sz w:val="24"/>
          </w:rPr>
          <w:t>的测试与检测方法</w:t>
        </w:r>
        <w:r w:rsidRPr="00993F74">
          <w:rPr>
            <w:noProof/>
            <w:webHidden/>
            <w:sz w:val="24"/>
          </w:rPr>
          <w:tab/>
        </w:r>
        <w:r w:rsidRPr="00993F74">
          <w:rPr>
            <w:noProof/>
            <w:webHidden/>
            <w:sz w:val="24"/>
          </w:rPr>
          <w:fldChar w:fldCharType="begin"/>
        </w:r>
        <w:r w:rsidRPr="00993F74">
          <w:rPr>
            <w:noProof/>
            <w:webHidden/>
            <w:sz w:val="24"/>
          </w:rPr>
          <w:instrText xml:space="preserve"> PAGEREF _Toc190081351 \h </w:instrText>
        </w:r>
        <w:r w:rsidRPr="00993F74">
          <w:rPr>
            <w:noProof/>
            <w:webHidden/>
            <w:sz w:val="24"/>
          </w:rPr>
        </w:r>
        <w:r w:rsidRPr="00993F74">
          <w:rPr>
            <w:noProof/>
            <w:webHidden/>
            <w:sz w:val="24"/>
          </w:rPr>
          <w:fldChar w:fldCharType="separate"/>
        </w:r>
        <w:r w:rsidRPr="00993F74">
          <w:rPr>
            <w:noProof/>
            <w:webHidden/>
            <w:sz w:val="24"/>
          </w:rPr>
          <w:t>85</w:t>
        </w:r>
        <w:r w:rsidRPr="00993F74">
          <w:rPr>
            <w:noProof/>
            <w:webHidden/>
            <w:sz w:val="24"/>
          </w:rPr>
          <w:fldChar w:fldCharType="end"/>
        </w:r>
      </w:hyperlink>
    </w:p>
    <w:p w14:paraId="525CA44B" w14:textId="50D7727A" w:rsidR="0093649E" w:rsidRPr="00993F74" w:rsidRDefault="0093649E" w:rsidP="00E22B2A">
      <w:pPr>
        <w:spacing w:line="360" w:lineRule="auto"/>
        <w:rPr>
          <w:sz w:val="24"/>
        </w:rPr>
      </w:pPr>
      <w:r w:rsidRPr="00993F74">
        <w:rPr>
          <w:b/>
          <w:bCs/>
          <w:sz w:val="24"/>
          <w:lang w:val="zh-CN"/>
        </w:rPr>
        <w:fldChar w:fldCharType="end"/>
      </w:r>
    </w:p>
    <w:p w14:paraId="4717BBF2" w14:textId="43B1E068" w:rsidR="00193058" w:rsidRPr="00993F74" w:rsidRDefault="00193058" w:rsidP="00E22B2A">
      <w:pPr>
        <w:widowControl/>
        <w:snapToGrid w:val="0"/>
        <w:spacing w:line="360" w:lineRule="auto"/>
        <w:ind w:firstLineChars="200" w:firstLine="480"/>
        <w:jc w:val="left"/>
        <w:rPr>
          <w:rFonts w:eastAsia="仿宋_GB2312"/>
          <w:sz w:val="24"/>
        </w:rPr>
      </w:pPr>
    </w:p>
    <w:p w14:paraId="4110FC75" w14:textId="5D3EE946" w:rsidR="0093649E" w:rsidRPr="00993F74" w:rsidRDefault="00193058" w:rsidP="00E22B2A">
      <w:pPr>
        <w:widowControl/>
        <w:snapToGrid w:val="0"/>
        <w:spacing w:line="360" w:lineRule="auto"/>
        <w:jc w:val="center"/>
        <w:rPr>
          <w:b/>
          <w:color w:val="000000"/>
          <w:sz w:val="32"/>
          <w:szCs w:val="32"/>
        </w:rPr>
      </w:pPr>
      <w:r w:rsidRPr="00993F74">
        <w:rPr>
          <w:rFonts w:eastAsia="仿宋_GB2312"/>
          <w:sz w:val="24"/>
        </w:rPr>
        <w:br w:type="page"/>
      </w:r>
      <w:r w:rsidRPr="00993F74">
        <w:rPr>
          <w:b/>
          <w:color w:val="000000"/>
          <w:sz w:val="32"/>
          <w:szCs w:val="32"/>
        </w:rPr>
        <w:lastRenderedPageBreak/>
        <w:t>图目录</w:t>
      </w:r>
    </w:p>
    <w:p w14:paraId="198B35B3" w14:textId="72937CDC" w:rsidR="0093649E" w:rsidRPr="00993F74" w:rsidRDefault="00193058" w:rsidP="00193058">
      <w:pPr>
        <w:widowControl/>
        <w:snapToGrid w:val="0"/>
        <w:spacing w:line="360" w:lineRule="auto"/>
        <w:jc w:val="center"/>
        <w:rPr>
          <w:b/>
          <w:color w:val="000000"/>
          <w:sz w:val="32"/>
          <w:szCs w:val="32"/>
        </w:rPr>
      </w:pPr>
      <w:r w:rsidRPr="00993F74">
        <w:rPr>
          <w:rFonts w:eastAsia="仿宋_GB2312"/>
          <w:sz w:val="28"/>
          <w:szCs w:val="28"/>
        </w:rPr>
        <w:br w:type="page"/>
      </w:r>
      <w:r w:rsidRPr="00993F74">
        <w:rPr>
          <w:b/>
          <w:color w:val="000000"/>
          <w:sz w:val="32"/>
          <w:szCs w:val="32"/>
        </w:rPr>
        <w:lastRenderedPageBreak/>
        <w:t>表目录</w:t>
      </w:r>
    </w:p>
    <w:p w14:paraId="38CCEF02" w14:textId="6C5BC36A" w:rsidR="00193058" w:rsidRPr="00993F74" w:rsidRDefault="00193058" w:rsidP="000850F7">
      <w:pPr>
        <w:rPr>
          <w:rFonts w:eastAsia="仿宋_GB2312"/>
          <w:sz w:val="28"/>
          <w:szCs w:val="28"/>
        </w:rPr>
        <w:sectPr w:rsidR="00193058" w:rsidRPr="00993F74" w:rsidSect="00193058">
          <w:footerReference w:type="default" r:id="rId8"/>
          <w:pgSz w:w="11906" w:h="16838"/>
          <w:pgMar w:top="1440" w:right="1418" w:bottom="1440" w:left="1418" w:header="851" w:footer="992" w:gutter="0"/>
          <w:pgNumType w:fmt="upperRoman" w:start="1"/>
          <w:cols w:space="720"/>
          <w:docGrid w:type="lines" w:linePitch="312"/>
        </w:sectPr>
      </w:pPr>
    </w:p>
    <w:p w14:paraId="2006308C" w14:textId="77777777" w:rsidR="0093649E" w:rsidRPr="00993F74" w:rsidRDefault="0093649E" w:rsidP="000E0E60">
      <w:pPr>
        <w:pStyle w:val="1"/>
        <w:spacing w:before="120" w:after="120" w:line="360" w:lineRule="auto"/>
        <w:rPr>
          <w:sz w:val="32"/>
          <w:szCs w:val="32"/>
        </w:rPr>
      </w:pPr>
      <w:bookmarkStart w:id="0" w:name="_Toc190081320"/>
      <w:r w:rsidRPr="00993F74">
        <w:rPr>
          <w:sz w:val="32"/>
          <w:szCs w:val="32"/>
        </w:rPr>
        <w:lastRenderedPageBreak/>
        <w:t>一、课题概要</w:t>
      </w:r>
      <w:bookmarkEnd w:id="0"/>
    </w:p>
    <w:p w14:paraId="288140CE" w14:textId="77777777" w:rsidR="0093649E" w:rsidRPr="00993F74" w:rsidRDefault="0093649E" w:rsidP="000E0E60">
      <w:pPr>
        <w:pStyle w:val="2"/>
        <w:spacing w:before="120" w:after="120" w:line="360" w:lineRule="auto"/>
        <w:rPr>
          <w:rFonts w:ascii="Times New Roman" w:eastAsia="宋体" w:hAnsi="Times New Roman"/>
          <w:sz w:val="28"/>
          <w:szCs w:val="22"/>
        </w:rPr>
      </w:pPr>
      <w:bookmarkStart w:id="1" w:name="_Toc190081321"/>
      <w:r w:rsidRPr="00993F74">
        <w:rPr>
          <w:rFonts w:ascii="Times New Roman" w:eastAsia="宋体" w:hAnsi="Times New Roman"/>
          <w:sz w:val="28"/>
          <w:szCs w:val="22"/>
        </w:rPr>
        <w:t xml:space="preserve">1.1 </w:t>
      </w:r>
      <w:r w:rsidRPr="00993F74">
        <w:rPr>
          <w:rFonts w:ascii="Times New Roman" w:eastAsia="宋体" w:hAnsi="Times New Roman"/>
          <w:sz w:val="28"/>
          <w:szCs w:val="22"/>
        </w:rPr>
        <w:t>课题简介</w:t>
      </w:r>
      <w:bookmarkEnd w:id="1"/>
    </w:p>
    <w:p w14:paraId="1D1D7AC6" w14:textId="77777777" w:rsidR="002240B2" w:rsidRPr="00993F74" w:rsidRDefault="000B6A30" w:rsidP="00814B93">
      <w:pPr>
        <w:spacing w:line="360" w:lineRule="auto"/>
        <w:ind w:firstLineChars="200" w:firstLine="480"/>
        <w:rPr>
          <w:sz w:val="24"/>
        </w:rPr>
      </w:pPr>
      <w:r w:rsidRPr="00993F74">
        <w:rPr>
          <w:sz w:val="24"/>
        </w:rPr>
        <w:t>现有企业级应用规模巨大、内部依赖和调用关系复杂、运行环境动态开放，云原生软件构建存在着服务组件重构迁移粒度粗、软件架构成熟度难以量化评估等局限性，如何使原有系统通过解构再重构来适应云原生软件架构，构建全面的系统架构成熟度与可演化性评估能力已成为亟待解决关键技术问题。</w:t>
      </w:r>
    </w:p>
    <w:p w14:paraId="2ADDA3DC" w14:textId="09DB4FAD" w:rsidR="00357F5A" w:rsidRPr="00993F74" w:rsidRDefault="00814B93" w:rsidP="00814B93">
      <w:pPr>
        <w:spacing w:line="360" w:lineRule="auto"/>
        <w:ind w:firstLineChars="200" w:firstLine="480"/>
        <w:rPr>
          <w:sz w:val="24"/>
        </w:rPr>
      </w:pPr>
      <w:r w:rsidRPr="00993F74">
        <w:rPr>
          <w:kern w:val="0"/>
          <w:sz w:val="24"/>
        </w:rPr>
        <w:t>课题针对云原生软件系统自动化与智能化重构与演化的迫切需求，</w:t>
      </w:r>
      <w:r w:rsidR="000B6A30" w:rsidRPr="00993F74">
        <w:rPr>
          <w:sz w:val="24"/>
        </w:rPr>
        <w:t>重点突破云原生应用软件构建、评估与演化方法与关键技术，重点研究云原生软件重构与迁移方法、云原生服务的组件编排与部署优化技术、云原生软件架构成熟度与可演化性评估技术、云原生软件动态演化机制，研制相对应的工具和评估模型，提升软件系统可维护性和对动态开放环境的适应演化能力。</w:t>
      </w:r>
      <w:r w:rsidR="00535E54" w:rsidRPr="00993F74">
        <w:rPr>
          <w:sz w:val="24"/>
        </w:rPr>
        <w:t>课题预期研制云原生软件的构建、评估与演化工具集</w:t>
      </w:r>
      <w:r w:rsidR="00535E54" w:rsidRPr="00993F74">
        <w:rPr>
          <w:sz w:val="24"/>
        </w:rPr>
        <w:t>,</w:t>
      </w:r>
      <w:r w:rsidR="00535E54" w:rsidRPr="00993F74">
        <w:rPr>
          <w:sz w:val="24"/>
        </w:rPr>
        <w:t>具体包括应用微服务化拆分工具与智能算法模型云原生服务化工具、云原生工作流编排执行引擎、云原生软件架构成熟度与可演化性评估模型库</w:t>
      </w:r>
      <w:r w:rsidR="00B20719" w:rsidRPr="00993F74">
        <w:rPr>
          <w:sz w:val="24"/>
        </w:rPr>
        <w:t>、</w:t>
      </w:r>
      <w:r w:rsidR="00060304" w:rsidRPr="00993F74">
        <w:rPr>
          <w:sz w:val="24"/>
        </w:rPr>
        <w:t>以及</w:t>
      </w:r>
      <w:r w:rsidR="00535E54" w:rsidRPr="00993F74">
        <w:rPr>
          <w:sz w:val="24"/>
        </w:rPr>
        <w:t>云原生软件系统动态演化框架</w:t>
      </w:r>
      <w:r w:rsidRPr="00993F74">
        <w:rPr>
          <w:sz w:val="24"/>
        </w:rPr>
        <w:t>。</w:t>
      </w:r>
    </w:p>
    <w:p w14:paraId="45C690A2" w14:textId="04346A75" w:rsidR="00814B93" w:rsidRPr="00993F74" w:rsidRDefault="00814B93" w:rsidP="00712476">
      <w:pPr>
        <w:spacing w:line="360" w:lineRule="auto"/>
        <w:ind w:firstLineChars="200" w:firstLine="480"/>
        <w:rPr>
          <w:sz w:val="24"/>
        </w:rPr>
      </w:pPr>
      <w:r w:rsidRPr="00993F74">
        <w:rPr>
          <w:sz w:val="24"/>
        </w:rPr>
        <w:t>课题研发的相关工具</w:t>
      </w:r>
      <w:r w:rsidR="001633F0" w:rsidRPr="00993F74">
        <w:rPr>
          <w:sz w:val="24"/>
        </w:rPr>
        <w:t>将</w:t>
      </w:r>
      <w:r w:rsidRPr="00993F74">
        <w:rPr>
          <w:sz w:val="24"/>
        </w:rPr>
        <w:t>贡献给开源社区，</w:t>
      </w:r>
      <w:r w:rsidRPr="00993F74">
        <w:rPr>
          <w:kern w:val="0"/>
          <w:sz w:val="24"/>
        </w:rPr>
        <w:t>成果中若干工具在开源社区中应用，支撑云原生应用的高效重构和持续演化，提升对动态开放环境的适应能力；</w:t>
      </w:r>
      <w:r w:rsidRPr="00993F74">
        <w:rPr>
          <w:sz w:val="24"/>
        </w:rPr>
        <w:t>按项目牵头单位的要求持续完善，满足社区运营的需求，</w:t>
      </w:r>
      <w:r w:rsidRPr="00993F74">
        <w:rPr>
          <w:kern w:val="0"/>
          <w:sz w:val="24"/>
        </w:rPr>
        <w:t>为云原生软件系统的智能化开发与重构领域的学术研究和产业实践提供前沿、创新技术支撑。</w:t>
      </w:r>
    </w:p>
    <w:p w14:paraId="42A27291" w14:textId="77777777" w:rsidR="00814B93" w:rsidRPr="00993F74" w:rsidRDefault="00814B93" w:rsidP="00535E54">
      <w:pPr>
        <w:spacing w:line="360" w:lineRule="auto"/>
        <w:rPr>
          <w:sz w:val="24"/>
        </w:rPr>
      </w:pPr>
    </w:p>
    <w:p w14:paraId="6D4B221A" w14:textId="77777777" w:rsidR="0093649E" w:rsidRPr="00993F74" w:rsidRDefault="0093649E" w:rsidP="000E0E60">
      <w:pPr>
        <w:pStyle w:val="2"/>
        <w:spacing w:before="120" w:after="120" w:line="360" w:lineRule="auto"/>
        <w:rPr>
          <w:rFonts w:ascii="Times New Roman" w:eastAsia="宋体" w:hAnsi="Times New Roman"/>
          <w:sz w:val="28"/>
          <w:szCs w:val="22"/>
        </w:rPr>
      </w:pPr>
      <w:bookmarkStart w:id="2" w:name="_Toc190081322"/>
      <w:r w:rsidRPr="00993F74">
        <w:rPr>
          <w:rFonts w:ascii="Times New Roman" w:eastAsia="宋体" w:hAnsi="Times New Roman"/>
          <w:sz w:val="28"/>
          <w:szCs w:val="22"/>
        </w:rPr>
        <w:t xml:space="preserve">1.2 </w:t>
      </w:r>
      <w:r w:rsidRPr="00993F74">
        <w:rPr>
          <w:rFonts w:ascii="Times New Roman" w:eastAsia="宋体" w:hAnsi="Times New Roman"/>
          <w:sz w:val="28"/>
          <w:szCs w:val="22"/>
        </w:rPr>
        <w:t>课题与项目的关系</w:t>
      </w:r>
      <w:bookmarkEnd w:id="2"/>
    </w:p>
    <w:p w14:paraId="07BCC10A" w14:textId="1D831ADF" w:rsidR="00822730" w:rsidRPr="00993F74" w:rsidRDefault="00822730" w:rsidP="00320D01">
      <w:pPr>
        <w:spacing w:line="360" w:lineRule="auto"/>
        <w:ind w:firstLineChars="200" w:firstLine="480"/>
        <w:rPr>
          <w:kern w:val="0"/>
          <w:sz w:val="24"/>
        </w:rPr>
      </w:pPr>
      <w:r w:rsidRPr="00993F74">
        <w:rPr>
          <w:kern w:val="0"/>
          <w:sz w:val="24"/>
        </w:rPr>
        <w:t>如</w:t>
      </w:r>
      <w:r w:rsidRPr="00993F74">
        <w:rPr>
          <w:kern w:val="0"/>
          <w:sz w:val="24"/>
          <w:highlight w:val="green"/>
        </w:rPr>
        <w:t>图</w:t>
      </w:r>
      <w:r w:rsidRPr="00993F74">
        <w:rPr>
          <w:kern w:val="0"/>
          <w:sz w:val="24"/>
          <w:highlight w:val="green"/>
        </w:rPr>
        <w:t xml:space="preserve"> x</w:t>
      </w:r>
      <w:r w:rsidRPr="00993F74">
        <w:rPr>
          <w:kern w:val="0"/>
          <w:sz w:val="24"/>
        </w:rPr>
        <w:t xml:space="preserve"> </w:t>
      </w:r>
      <w:r w:rsidRPr="00993F74">
        <w:rPr>
          <w:kern w:val="0"/>
          <w:sz w:val="24"/>
        </w:rPr>
        <w:t>所示，课题</w:t>
      </w:r>
      <w:r w:rsidRPr="00993F74">
        <w:rPr>
          <w:kern w:val="0"/>
          <w:sz w:val="24"/>
        </w:rPr>
        <w:t>1</w:t>
      </w:r>
      <w:r w:rsidRPr="00993F74">
        <w:rPr>
          <w:kern w:val="0"/>
          <w:sz w:val="24"/>
        </w:rPr>
        <w:t>开展面向新型应用架构的云原生软件迁移重构、评估与演化方法与技术的研究，研究成果用于支撑企业应用系统向云原生架构的迁移、重构和软件应用架构评估，利用课题</w:t>
      </w:r>
      <w:r w:rsidRPr="00993F74">
        <w:rPr>
          <w:kern w:val="0"/>
          <w:sz w:val="24"/>
        </w:rPr>
        <w:t>1</w:t>
      </w:r>
      <w:r w:rsidRPr="00993F74">
        <w:rPr>
          <w:kern w:val="0"/>
          <w:sz w:val="24"/>
        </w:rPr>
        <w:t>成果构建的云原生软件系统是课题</w:t>
      </w:r>
      <w:r w:rsidRPr="00993F74">
        <w:rPr>
          <w:kern w:val="0"/>
          <w:sz w:val="24"/>
        </w:rPr>
        <w:t>2</w:t>
      </w:r>
      <w:r w:rsidRPr="00993F74">
        <w:rPr>
          <w:kern w:val="0"/>
          <w:sz w:val="24"/>
        </w:rPr>
        <w:t>的输入，即待测目标系统。同时课题</w:t>
      </w:r>
      <w:r w:rsidRPr="00993F74">
        <w:rPr>
          <w:kern w:val="0"/>
          <w:sz w:val="24"/>
        </w:rPr>
        <w:t>1</w:t>
      </w:r>
      <w:r w:rsidRPr="00993F74">
        <w:rPr>
          <w:kern w:val="0"/>
          <w:sz w:val="24"/>
        </w:rPr>
        <w:t>为课题</w:t>
      </w:r>
      <w:r w:rsidRPr="00993F74">
        <w:rPr>
          <w:kern w:val="0"/>
          <w:sz w:val="24"/>
        </w:rPr>
        <w:t>3</w:t>
      </w:r>
      <w:r w:rsidRPr="00993F74">
        <w:rPr>
          <w:kern w:val="0"/>
          <w:sz w:val="24"/>
        </w:rPr>
        <w:t>和</w:t>
      </w:r>
      <w:r w:rsidRPr="00993F74">
        <w:rPr>
          <w:kern w:val="0"/>
          <w:sz w:val="24"/>
        </w:rPr>
        <w:t>4</w:t>
      </w:r>
      <w:r w:rsidRPr="00993F74">
        <w:rPr>
          <w:kern w:val="0"/>
          <w:sz w:val="24"/>
        </w:rPr>
        <w:t>提供系统架构和部署拓扑等方面数据，成为运维数据的来源之一。课题</w:t>
      </w:r>
      <w:r w:rsidRPr="00993F74">
        <w:rPr>
          <w:kern w:val="0"/>
          <w:sz w:val="24"/>
        </w:rPr>
        <w:t>2</w:t>
      </w:r>
      <w:r w:rsidRPr="00993F74">
        <w:rPr>
          <w:kern w:val="0"/>
          <w:sz w:val="24"/>
        </w:rPr>
        <w:t>检测发现的潜在缺陷和韧性脆弱点为课题</w:t>
      </w:r>
      <w:r w:rsidRPr="00993F74">
        <w:rPr>
          <w:kern w:val="0"/>
          <w:sz w:val="24"/>
        </w:rPr>
        <w:t>1</w:t>
      </w:r>
      <w:r w:rsidRPr="00993F74">
        <w:rPr>
          <w:kern w:val="0"/>
          <w:sz w:val="24"/>
        </w:rPr>
        <w:t>的架构评估、系统重构和持续演化提供参考依据。同时课题</w:t>
      </w:r>
      <w:r w:rsidRPr="00993F74">
        <w:rPr>
          <w:kern w:val="0"/>
          <w:sz w:val="24"/>
        </w:rPr>
        <w:t>5</w:t>
      </w:r>
      <w:r w:rsidRPr="00993F74">
        <w:rPr>
          <w:kern w:val="0"/>
          <w:sz w:val="24"/>
        </w:rPr>
        <w:t>为课题</w:t>
      </w:r>
      <w:r w:rsidRPr="00993F74">
        <w:rPr>
          <w:kern w:val="0"/>
          <w:sz w:val="24"/>
        </w:rPr>
        <w:t>1-4</w:t>
      </w:r>
      <w:r w:rsidRPr="00993F74">
        <w:rPr>
          <w:kern w:val="0"/>
          <w:sz w:val="24"/>
        </w:rPr>
        <w:t>提供必要的运维数据和领域知识，作为科研研发任务的数据和知识基础，另一方面课题</w:t>
      </w:r>
      <w:r w:rsidRPr="00993F74">
        <w:rPr>
          <w:kern w:val="0"/>
          <w:sz w:val="24"/>
        </w:rPr>
        <w:t>5</w:t>
      </w:r>
      <w:r w:rsidRPr="00993F74">
        <w:rPr>
          <w:kern w:val="0"/>
          <w:sz w:val="24"/>
        </w:rPr>
        <w:t>的应用示范效果也为课题</w:t>
      </w:r>
      <w:r w:rsidRPr="00993F74">
        <w:rPr>
          <w:kern w:val="0"/>
          <w:sz w:val="24"/>
        </w:rPr>
        <w:t>1-4</w:t>
      </w:r>
      <w:r w:rsidRPr="00993F74">
        <w:rPr>
          <w:kern w:val="0"/>
          <w:sz w:val="24"/>
        </w:rPr>
        <w:t>研究成果</w:t>
      </w:r>
      <w:r w:rsidRPr="00993F74">
        <w:rPr>
          <w:kern w:val="0"/>
          <w:sz w:val="24"/>
        </w:rPr>
        <w:lastRenderedPageBreak/>
        <w:t>的迭代改进提供宝贵的反馈信息。</w:t>
      </w:r>
    </w:p>
    <w:p w14:paraId="77CC9038" w14:textId="7DC5B3F1" w:rsidR="00822730" w:rsidRPr="00993F74" w:rsidRDefault="00FA03C8" w:rsidP="008C4FA2">
      <w:pPr>
        <w:spacing w:line="360" w:lineRule="auto"/>
        <w:ind w:firstLineChars="200" w:firstLine="480"/>
        <w:rPr>
          <w:kern w:val="0"/>
          <w:sz w:val="24"/>
        </w:rPr>
      </w:pPr>
      <w:r>
        <w:rPr>
          <w:noProof/>
          <w:kern w:val="0"/>
          <w:sz w:val="24"/>
        </w:rPr>
        <w:pict w14:anchorId="4F32CC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7" o:spid="_x0000_i1025" type="#_x0000_t75" alt="" style="width:398.3pt;height:195.5pt;visibility:visible;mso-wrap-style:square;mso-width-percent:0;mso-height-percent:0;mso-width-percent:0;mso-height-percent:0">
            <v:imagedata r:id="rId9" o:title=""/>
            <o:lock v:ext="edit" rotation="t" cropping="t" verticies="t"/>
          </v:shape>
        </w:pict>
      </w:r>
    </w:p>
    <w:p w14:paraId="11A91DC2" w14:textId="4AC19205" w:rsidR="00822730" w:rsidRPr="00993F74" w:rsidRDefault="0073141F" w:rsidP="00D15055">
      <w:pPr>
        <w:spacing w:line="360" w:lineRule="auto"/>
        <w:jc w:val="center"/>
        <w:rPr>
          <w:szCs w:val="21"/>
        </w:rPr>
      </w:pPr>
      <w:r w:rsidRPr="00993F74">
        <w:rPr>
          <w:szCs w:val="21"/>
        </w:rPr>
        <w:t>图</w:t>
      </w:r>
      <w:r w:rsidR="00AA194B" w:rsidRPr="00993F74">
        <w:rPr>
          <w:szCs w:val="21"/>
        </w:rPr>
        <w:t xml:space="preserve">x </w:t>
      </w:r>
      <w:r w:rsidR="003A6F0A" w:rsidRPr="00993F74">
        <w:rPr>
          <w:szCs w:val="21"/>
        </w:rPr>
        <w:t>课题与项目的关系</w:t>
      </w:r>
    </w:p>
    <w:p w14:paraId="403D9634" w14:textId="77777777" w:rsidR="0093649E" w:rsidRPr="00993F74" w:rsidRDefault="0093649E" w:rsidP="000E0E60">
      <w:pPr>
        <w:pStyle w:val="1"/>
        <w:spacing w:before="120" w:after="120" w:line="360" w:lineRule="auto"/>
        <w:rPr>
          <w:sz w:val="32"/>
          <w:szCs w:val="32"/>
        </w:rPr>
      </w:pPr>
      <w:bookmarkStart w:id="3" w:name="_Toc190081323"/>
      <w:r w:rsidRPr="00993F74">
        <w:rPr>
          <w:sz w:val="32"/>
          <w:szCs w:val="32"/>
        </w:rPr>
        <w:t>二、课题任务分解及主要研究工作</w:t>
      </w:r>
      <w:bookmarkEnd w:id="3"/>
    </w:p>
    <w:p w14:paraId="15B8328B" w14:textId="0629BF37" w:rsidR="0093649E" w:rsidRPr="00993F74" w:rsidRDefault="0093649E" w:rsidP="000E0E60">
      <w:pPr>
        <w:pStyle w:val="2"/>
        <w:spacing w:before="120" w:after="120" w:line="360" w:lineRule="auto"/>
        <w:rPr>
          <w:rFonts w:ascii="Times New Roman" w:eastAsia="宋体" w:hAnsi="Times New Roman"/>
          <w:sz w:val="28"/>
          <w:szCs w:val="22"/>
        </w:rPr>
      </w:pPr>
      <w:bookmarkStart w:id="4" w:name="_Toc190081324"/>
      <w:r w:rsidRPr="00993F74">
        <w:rPr>
          <w:rFonts w:ascii="Times New Roman" w:eastAsia="宋体" w:hAnsi="Times New Roman"/>
          <w:sz w:val="28"/>
          <w:szCs w:val="22"/>
        </w:rPr>
        <w:t>2.1</w:t>
      </w:r>
      <w:r w:rsidRPr="00993F74">
        <w:rPr>
          <w:rFonts w:ascii="Times New Roman" w:eastAsia="宋体" w:hAnsi="Times New Roman"/>
          <w:sz w:val="28"/>
          <w:szCs w:val="22"/>
        </w:rPr>
        <w:t>指南考核指标分解</w:t>
      </w:r>
      <w:bookmarkEnd w:id="4"/>
    </w:p>
    <w:p w14:paraId="5677B651" w14:textId="115025A9" w:rsidR="0093649E" w:rsidRPr="00993F74" w:rsidRDefault="00D15055" w:rsidP="0093649E">
      <w:pPr>
        <w:spacing w:line="360" w:lineRule="auto"/>
        <w:ind w:firstLineChars="200" w:firstLine="480"/>
        <w:rPr>
          <w:sz w:val="24"/>
        </w:rPr>
      </w:pPr>
      <w:r w:rsidRPr="00993F74">
        <w:rPr>
          <w:sz w:val="24"/>
        </w:rPr>
        <w:t>本课题的</w:t>
      </w:r>
      <w:r w:rsidR="0093649E" w:rsidRPr="00993F74">
        <w:rPr>
          <w:sz w:val="24"/>
        </w:rPr>
        <w:t>考核指标进一步分解和细化</w:t>
      </w:r>
      <w:r w:rsidRPr="00993F74">
        <w:rPr>
          <w:sz w:val="24"/>
        </w:rPr>
        <w:t>如下所示。</w:t>
      </w:r>
    </w:p>
    <w:p w14:paraId="499A27A1" w14:textId="77777777" w:rsidR="0093649E" w:rsidRPr="00993F74" w:rsidRDefault="0093649E" w:rsidP="0093649E">
      <w:pPr>
        <w:spacing w:line="360" w:lineRule="auto"/>
        <w:jc w:val="center"/>
        <w:rPr>
          <w:sz w:val="24"/>
        </w:rPr>
      </w:pPr>
      <w:r w:rsidRPr="00993F74">
        <w:rPr>
          <w:b/>
          <w:bCs/>
          <w:szCs w:val="21"/>
        </w:rPr>
        <w:t>表</w:t>
      </w:r>
      <w:r w:rsidRPr="00993F74">
        <w:rPr>
          <w:b/>
          <w:bCs/>
          <w:szCs w:val="21"/>
        </w:rPr>
        <w:t xml:space="preserve"> </w:t>
      </w:r>
      <w:r w:rsidRPr="00993F74">
        <w:rPr>
          <w:b/>
          <w:bCs/>
          <w:szCs w:val="21"/>
        </w:rPr>
        <w:t>指南考核指标及其分解情况表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3731"/>
        <w:gridCol w:w="3698"/>
      </w:tblGrid>
      <w:tr w:rsidR="007C74F3" w:rsidRPr="00993F74" w14:paraId="6847BD18" w14:textId="77777777">
        <w:tc>
          <w:tcPr>
            <w:tcW w:w="1668" w:type="dxa"/>
            <w:shd w:val="clear" w:color="auto" w:fill="auto"/>
          </w:tcPr>
          <w:p w14:paraId="39EF1C09" w14:textId="77777777" w:rsidR="0093649E" w:rsidRPr="00993F74" w:rsidRDefault="0093649E">
            <w:pPr>
              <w:spacing w:line="360" w:lineRule="auto"/>
              <w:jc w:val="center"/>
              <w:rPr>
                <w:b/>
                <w:bCs/>
                <w:szCs w:val="21"/>
              </w:rPr>
            </w:pPr>
            <w:r w:rsidRPr="00993F74">
              <w:rPr>
                <w:b/>
                <w:bCs/>
                <w:szCs w:val="21"/>
              </w:rPr>
              <w:t>类别</w:t>
            </w:r>
          </w:p>
        </w:tc>
        <w:tc>
          <w:tcPr>
            <w:tcW w:w="3827" w:type="dxa"/>
            <w:shd w:val="clear" w:color="auto" w:fill="auto"/>
          </w:tcPr>
          <w:p w14:paraId="2513693A" w14:textId="77777777" w:rsidR="0093649E" w:rsidRPr="00993F74" w:rsidRDefault="0093649E">
            <w:pPr>
              <w:spacing w:line="360" w:lineRule="auto"/>
              <w:jc w:val="center"/>
              <w:rPr>
                <w:b/>
                <w:bCs/>
                <w:szCs w:val="21"/>
              </w:rPr>
            </w:pPr>
            <w:r w:rsidRPr="00993F74">
              <w:rPr>
                <w:b/>
                <w:bCs/>
                <w:szCs w:val="21"/>
              </w:rPr>
              <w:t>指南指标</w:t>
            </w:r>
          </w:p>
        </w:tc>
        <w:tc>
          <w:tcPr>
            <w:tcW w:w="3791" w:type="dxa"/>
            <w:shd w:val="clear" w:color="auto" w:fill="auto"/>
          </w:tcPr>
          <w:p w14:paraId="74B89562" w14:textId="77777777" w:rsidR="0093649E" w:rsidRPr="00993F74" w:rsidRDefault="0093649E">
            <w:pPr>
              <w:spacing w:line="360" w:lineRule="auto"/>
              <w:jc w:val="center"/>
              <w:rPr>
                <w:b/>
                <w:bCs/>
                <w:szCs w:val="21"/>
              </w:rPr>
            </w:pPr>
            <w:r w:rsidRPr="00993F74">
              <w:rPr>
                <w:b/>
                <w:bCs/>
                <w:szCs w:val="21"/>
              </w:rPr>
              <w:t>分解的二级指标</w:t>
            </w:r>
          </w:p>
        </w:tc>
      </w:tr>
      <w:tr w:rsidR="001021ED" w:rsidRPr="00993F74" w14:paraId="297B66D5" w14:textId="77777777" w:rsidTr="00E85E94">
        <w:tc>
          <w:tcPr>
            <w:tcW w:w="1668" w:type="dxa"/>
            <w:shd w:val="clear" w:color="auto" w:fill="auto"/>
          </w:tcPr>
          <w:p w14:paraId="232E4286" w14:textId="00D054C5" w:rsidR="001021ED" w:rsidRPr="00993F74" w:rsidRDefault="001021ED" w:rsidP="001021ED">
            <w:pPr>
              <w:spacing w:line="360" w:lineRule="auto"/>
              <w:rPr>
                <w:szCs w:val="21"/>
              </w:rPr>
            </w:pPr>
            <w:r w:rsidRPr="00993F74">
              <w:rPr>
                <w:szCs w:val="21"/>
              </w:rPr>
              <w:t>工具系统</w:t>
            </w:r>
          </w:p>
        </w:tc>
        <w:tc>
          <w:tcPr>
            <w:tcW w:w="3827" w:type="dxa"/>
            <w:shd w:val="clear" w:color="auto" w:fill="auto"/>
            <w:vAlign w:val="center"/>
          </w:tcPr>
          <w:p w14:paraId="40BACB5F" w14:textId="7D834CD4" w:rsidR="001021ED" w:rsidRPr="00993F74" w:rsidRDefault="001021ED" w:rsidP="001021ED">
            <w:pPr>
              <w:adjustRightInd w:val="0"/>
              <w:snapToGrid w:val="0"/>
              <w:rPr>
                <w:spacing w:val="-4"/>
                <w:szCs w:val="21"/>
              </w:rPr>
            </w:pPr>
            <w:r w:rsidRPr="00993F74">
              <w:rPr>
                <w:spacing w:val="-4"/>
                <w:szCs w:val="21"/>
              </w:rPr>
              <w:t>指标</w:t>
            </w:r>
            <w:r w:rsidRPr="00993F74">
              <w:rPr>
                <w:spacing w:val="-4"/>
                <w:szCs w:val="21"/>
              </w:rPr>
              <w:t>1.1</w:t>
            </w:r>
            <w:r w:rsidRPr="00993F74">
              <w:rPr>
                <w:spacing w:val="-4"/>
                <w:szCs w:val="21"/>
              </w:rPr>
              <w:t>：应用微服务化拆分工具与智能算法模型云原生服务化工具</w:t>
            </w:r>
          </w:p>
        </w:tc>
        <w:tc>
          <w:tcPr>
            <w:tcW w:w="3791" w:type="dxa"/>
            <w:shd w:val="clear" w:color="auto" w:fill="auto"/>
          </w:tcPr>
          <w:p w14:paraId="0FA2617F" w14:textId="35D2AAD1" w:rsidR="001021ED" w:rsidRPr="00993F74" w:rsidRDefault="001021ED" w:rsidP="001021ED">
            <w:pPr>
              <w:adjustRightInd w:val="0"/>
              <w:snapToGrid w:val="0"/>
              <w:spacing w:line="360" w:lineRule="auto"/>
              <w:rPr>
                <w:b/>
                <w:bCs/>
                <w:szCs w:val="21"/>
              </w:rPr>
            </w:pPr>
            <w:r w:rsidRPr="00993F74">
              <w:rPr>
                <w:szCs w:val="21"/>
              </w:rPr>
              <w:t>1</w:t>
            </w:r>
            <w:r w:rsidRPr="00993F74">
              <w:rPr>
                <w:szCs w:val="21"/>
              </w:rPr>
              <w:t>）支持应用微服务重构，支持典型程序高效服务化，微服务拆分准确率</w:t>
            </w:r>
            <w:r w:rsidRPr="00993F74">
              <w:rPr>
                <w:color w:val="000000"/>
                <w:spacing w:val="-4"/>
                <w:szCs w:val="21"/>
              </w:rPr>
              <w:t>≥</w:t>
            </w:r>
            <w:r w:rsidRPr="00993F74">
              <w:rPr>
                <w:szCs w:val="21"/>
              </w:rPr>
              <w:t xml:space="preserve">70% </w:t>
            </w:r>
          </w:p>
          <w:p w14:paraId="5918DA4B" w14:textId="63830E91" w:rsidR="001021ED" w:rsidRPr="00993F74" w:rsidRDefault="001021ED" w:rsidP="001021ED">
            <w:pPr>
              <w:spacing w:line="360" w:lineRule="auto"/>
              <w:rPr>
                <w:szCs w:val="21"/>
              </w:rPr>
            </w:pPr>
            <w:r w:rsidRPr="00993F74">
              <w:rPr>
                <w:spacing w:val="-4"/>
                <w:szCs w:val="21"/>
              </w:rPr>
              <w:t>（</w:t>
            </w:r>
            <w:r w:rsidRPr="00993F74">
              <w:rPr>
                <w:spacing w:val="-4"/>
                <w:szCs w:val="21"/>
              </w:rPr>
              <w:t>2</w:t>
            </w:r>
            <w:r w:rsidRPr="00993F74">
              <w:rPr>
                <w:spacing w:val="-4"/>
                <w:szCs w:val="21"/>
              </w:rPr>
              <w:t>）支持云原生函数化重构与函数化迁移，支持智能算法模型的高效服务化，函数封装准确率</w:t>
            </w:r>
            <w:r w:rsidRPr="00993F74">
              <w:rPr>
                <w:color w:val="000000"/>
                <w:spacing w:val="-4"/>
                <w:szCs w:val="21"/>
              </w:rPr>
              <w:t>≥</w:t>
            </w:r>
            <w:r w:rsidRPr="00993F74">
              <w:rPr>
                <w:spacing w:val="-4"/>
                <w:szCs w:val="21"/>
              </w:rPr>
              <w:t>70%</w:t>
            </w:r>
          </w:p>
        </w:tc>
      </w:tr>
      <w:tr w:rsidR="001021ED" w:rsidRPr="00993F74" w14:paraId="0B3F2C8B" w14:textId="77777777" w:rsidTr="00E85E94">
        <w:tc>
          <w:tcPr>
            <w:tcW w:w="1668" w:type="dxa"/>
            <w:shd w:val="clear" w:color="auto" w:fill="auto"/>
          </w:tcPr>
          <w:p w14:paraId="3B315DD1" w14:textId="3CCFF58D" w:rsidR="001021ED" w:rsidRPr="00993F74" w:rsidRDefault="001021ED" w:rsidP="001021ED">
            <w:pPr>
              <w:spacing w:line="360" w:lineRule="auto"/>
              <w:rPr>
                <w:szCs w:val="21"/>
              </w:rPr>
            </w:pPr>
            <w:r w:rsidRPr="00993F74">
              <w:rPr>
                <w:szCs w:val="21"/>
              </w:rPr>
              <w:t>工具系统</w:t>
            </w:r>
          </w:p>
        </w:tc>
        <w:tc>
          <w:tcPr>
            <w:tcW w:w="3827" w:type="dxa"/>
            <w:shd w:val="clear" w:color="auto" w:fill="auto"/>
            <w:vAlign w:val="center"/>
          </w:tcPr>
          <w:p w14:paraId="6FE8ECBF" w14:textId="34C92F9B" w:rsidR="001021ED" w:rsidRPr="00993F74" w:rsidRDefault="001021ED" w:rsidP="001021ED">
            <w:pPr>
              <w:adjustRightInd w:val="0"/>
              <w:snapToGrid w:val="0"/>
              <w:rPr>
                <w:spacing w:val="-4"/>
                <w:szCs w:val="21"/>
              </w:rPr>
            </w:pPr>
            <w:r w:rsidRPr="00993F74">
              <w:rPr>
                <w:spacing w:val="-4"/>
                <w:szCs w:val="21"/>
              </w:rPr>
              <w:t>指标</w:t>
            </w:r>
            <w:r w:rsidRPr="00993F74">
              <w:rPr>
                <w:spacing w:val="-4"/>
                <w:szCs w:val="21"/>
              </w:rPr>
              <w:t>1.2</w:t>
            </w:r>
            <w:r w:rsidRPr="00993F74">
              <w:rPr>
                <w:spacing w:val="-4"/>
                <w:szCs w:val="21"/>
              </w:rPr>
              <w:t>：云原生工作流编排执行引擎</w:t>
            </w:r>
          </w:p>
        </w:tc>
        <w:tc>
          <w:tcPr>
            <w:tcW w:w="3791" w:type="dxa"/>
            <w:shd w:val="clear" w:color="auto" w:fill="auto"/>
            <w:vAlign w:val="center"/>
          </w:tcPr>
          <w:p w14:paraId="55CF42B6" w14:textId="1FC0B54E" w:rsidR="001021ED" w:rsidRPr="00993F74" w:rsidRDefault="001021ED" w:rsidP="001021ED">
            <w:pPr>
              <w:spacing w:line="360" w:lineRule="auto"/>
              <w:rPr>
                <w:szCs w:val="21"/>
              </w:rPr>
            </w:pPr>
            <w:r w:rsidRPr="00993F74">
              <w:rPr>
                <w:spacing w:val="-4"/>
                <w:szCs w:val="21"/>
              </w:rPr>
              <w:t>支持工作流中计算任务、数据副本、</w:t>
            </w:r>
            <w:r w:rsidRPr="00993F74">
              <w:rPr>
                <w:spacing w:val="-4"/>
                <w:szCs w:val="21"/>
              </w:rPr>
              <w:t>Agent</w:t>
            </w:r>
            <w:r w:rsidRPr="00993F74">
              <w:rPr>
                <w:spacing w:val="-4"/>
                <w:szCs w:val="21"/>
              </w:rPr>
              <w:t>等进行组件级编排和快速优化求解，实现端到端执行时间较传统方法下降</w:t>
            </w:r>
            <w:r w:rsidRPr="00993F74">
              <w:rPr>
                <w:color w:val="000000"/>
                <w:spacing w:val="-4"/>
                <w:szCs w:val="21"/>
              </w:rPr>
              <w:t>≥</w:t>
            </w:r>
            <w:r w:rsidRPr="00993F74">
              <w:rPr>
                <w:spacing w:val="-4"/>
                <w:szCs w:val="21"/>
              </w:rPr>
              <w:t>20%</w:t>
            </w:r>
          </w:p>
        </w:tc>
      </w:tr>
      <w:tr w:rsidR="001021ED" w:rsidRPr="00993F74" w14:paraId="1D9690E5" w14:textId="77777777" w:rsidTr="00E85E94">
        <w:tc>
          <w:tcPr>
            <w:tcW w:w="1668" w:type="dxa"/>
            <w:shd w:val="clear" w:color="auto" w:fill="auto"/>
          </w:tcPr>
          <w:p w14:paraId="7E24CF51" w14:textId="27A13C9A" w:rsidR="001021ED" w:rsidRPr="00993F74" w:rsidRDefault="001021ED" w:rsidP="001021ED">
            <w:pPr>
              <w:spacing w:line="360" w:lineRule="auto"/>
              <w:rPr>
                <w:szCs w:val="21"/>
              </w:rPr>
            </w:pPr>
            <w:r w:rsidRPr="00993F74">
              <w:rPr>
                <w:szCs w:val="21"/>
              </w:rPr>
              <w:t>工具系统</w:t>
            </w:r>
          </w:p>
        </w:tc>
        <w:tc>
          <w:tcPr>
            <w:tcW w:w="3827" w:type="dxa"/>
            <w:shd w:val="clear" w:color="auto" w:fill="auto"/>
            <w:vAlign w:val="center"/>
          </w:tcPr>
          <w:p w14:paraId="653263BD" w14:textId="59F1AF74" w:rsidR="001021ED" w:rsidRPr="00993F74" w:rsidRDefault="001021ED" w:rsidP="001021ED">
            <w:pPr>
              <w:adjustRightInd w:val="0"/>
              <w:snapToGrid w:val="0"/>
              <w:rPr>
                <w:spacing w:val="-4"/>
                <w:szCs w:val="21"/>
              </w:rPr>
            </w:pPr>
            <w:r w:rsidRPr="00993F74">
              <w:rPr>
                <w:spacing w:val="-4"/>
                <w:szCs w:val="21"/>
              </w:rPr>
              <w:t>指标</w:t>
            </w:r>
            <w:r w:rsidRPr="00993F74">
              <w:rPr>
                <w:spacing w:val="-4"/>
                <w:szCs w:val="21"/>
              </w:rPr>
              <w:t>1.3</w:t>
            </w:r>
            <w:r w:rsidRPr="00993F74">
              <w:rPr>
                <w:spacing w:val="-4"/>
                <w:szCs w:val="21"/>
              </w:rPr>
              <w:t>：云原生软件架构成熟度与可演化性评估模型库</w:t>
            </w:r>
          </w:p>
        </w:tc>
        <w:tc>
          <w:tcPr>
            <w:tcW w:w="3791" w:type="dxa"/>
            <w:shd w:val="clear" w:color="auto" w:fill="auto"/>
            <w:vAlign w:val="center"/>
          </w:tcPr>
          <w:p w14:paraId="592939AD" w14:textId="34DB5119" w:rsidR="001021ED" w:rsidRPr="00993F74" w:rsidRDefault="001021ED" w:rsidP="001021ED">
            <w:pPr>
              <w:spacing w:line="360" w:lineRule="auto"/>
              <w:rPr>
                <w:szCs w:val="21"/>
              </w:rPr>
            </w:pPr>
            <w:r w:rsidRPr="00993F74">
              <w:rPr>
                <w:spacing w:val="-4"/>
                <w:szCs w:val="21"/>
              </w:rPr>
              <w:t>支持数据与知识融合驱动的架构成熟度与可演化性评估；支持服务设计、部署结构、高可用保障等不同方面以及</w:t>
            </w:r>
            <w:r w:rsidRPr="00993F74">
              <w:rPr>
                <w:color w:val="000000"/>
                <w:spacing w:val="-4"/>
                <w:szCs w:val="21"/>
              </w:rPr>
              <w:t>≥</w:t>
            </w:r>
            <w:r w:rsidRPr="00993F74">
              <w:rPr>
                <w:spacing w:val="-4"/>
                <w:szCs w:val="21"/>
              </w:rPr>
              <w:t xml:space="preserve">10 </w:t>
            </w:r>
            <w:r w:rsidRPr="00993F74">
              <w:rPr>
                <w:spacing w:val="-4"/>
                <w:szCs w:val="21"/>
              </w:rPr>
              <w:t>种</w:t>
            </w:r>
            <w:r w:rsidRPr="00993F74">
              <w:rPr>
                <w:spacing w:val="-4"/>
                <w:szCs w:val="21"/>
              </w:rPr>
              <w:lastRenderedPageBreak/>
              <w:t>各类架构问题的识别，准确率</w:t>
            </w:r>
            <w:r w:rsidRPr="00993F74">
              <w:rPr>
                <w:color w:val="000000"/>
                <w:spacing w:val="-4"/>
                <w:szCs w:val="21"/>
              </w:rPr>
              <w:t>≥</w:t>
            </w:r>
            <w:r w:rsidRPr="00993F74">
              <w:rPr>
                <w:spacing w:val="-4"/>
                <w:szCs w:val="21"/>
              </w:rPr>
              <w:t xml:space="preserve">70% </w:t>
            </w:r>
          </w:p>
        </w:tc>
      </w:tr>
      <w:tr w:rsidR="001021ED" w:rsidRPr="00993F74" w14:paraId="6155EE00" w14:textId="77777777" w:rsidTr="00E85E94">
        <w:tc>
          <w:tcPr>
            <w:tcW w:w="1668" w:type="dxa"/>
            <w:shd w:val="clear" w:color="auto" w:fill="auto"/>
          </w:tcPr>
          <w:p w14:paraId="090A87B2" w14:textId="40BED8F6" w:rsidR="001021ED" w:rsidRPr="00993F74" w:rsidRDefault="001021ED" w:rsidP="001021ED">
            <w:pPr>
              <w:spacing w:line="360" w:lineRule="auto"/>
              <w:rPr>
                <w:szCs w:val="21"/>
              </w:rPr>
            </w:pPr>
            <w:r w:rsidRPr="00993F74">
              <w:rPr>
                <w:szCs w:val="21"/>
              </w:rPr>
              <w:lastRenderedPageBreak/>
              <w:t>工具系统</w:t>
            </w:r>
          </w:p>
        </w:tc>
        <w:tc>
          <w:tcPr>
            <w:tcW w:w="3827" w:type="dxa"/>
            <w:shd w:val="clear" w:color="auto" w:fill="auto"/>
            <w:vAlign w:val="center"/>
          </w:tcPr>
          <w:p w14:paraId="740473C2" w14:textId="1215CBA4" w:rsidR="001021ED" w:rsidRPr="00993F74" w:rsidRDefault="001021ED" w:rsidP="001021ED">
            <w:pPr>
              <w:adjustRightInd w:val="0"/>
              <w:snapToGrid w:val="0"/>
              <w:rPr>
                <w:spacing w:val="-4"/>
                <w:szCs w:val="21"/>
              </w:rPr>
            </w:pPr>
            <w:r w:rsidRPr="00993F74">
              <w:rPr>
                <w:spacing w:val="-4"/>
                <w:szCs w:val="21"/>
              </w:rPr>
              <w:t>指标</w:t>
            </w:r>
            <w:r w:rsidRPr="00993F74">
              <w:rPr>
                <w:spacing w:val="-4"/>
                <w:szCs w:val="21"/>
              </w:rPr>
              <w:t>1.4</w:t>
            </w:r>
            <w:r w:rsidRPr="00993F74">
              <w:rPr>
                <w:spacing w:val="-4"/>
                <w:szCs w:val="21"/>
              </w:rPr>
              <w:t>：云原生软件系统动态演化框架</w:t>
            </w:r>
          </w:p>
        </w:tc>
        <w:tc>
          <w:tcPr>
            <w:tcW w:w="3791" w:type="dxa"/>
            <w:shd w:val="clear" w:color="auto" w:fill="auto"/>
            <w:vAlign w:val="center"/>
          </w:tcPr>
          <w:p w14:paraId="69D9BDDE" w14:textId="46512CBB" w:rsidR="001021ED" w:rsidRPr="00993F74" w:rsidRDefault="001021ED" w:rsidP="001021ED">
            <w:pPr>
              <w:spacing w:line="360" w:lineRule="auto"/>
              <w:rPr>
                <w:szCs w:val="21"/>
              </w:rPr>
            </w:pPr>
            <w:r w:rsidRPr="00993F74">
              <w:rPr>
                <w:spacing w:val="-4"/>
                <w:szCs w:val="21"/>
              </w:rPr>
              <w:t>支持微服务副本调整、服务拓扑调整、数据流优化等</w:t>
            </w:r>
            <w:r w:rsidRPr="00993F74">
              <w:rPr>
                <w:color w:val="000000"/>
                <w:spacing w:val="-4"/>
                <w:szCs w:val="21"/>
              </w:rPr>
              <w:t>≥</w:t>
            </w:r>
            <w:r w:rsidRPr="00993F74">
              <w:rPr>
                <w:spacing w:val="-4"/>
                <w:szCs w:val="21"/>
              </w:rPr>
              <w:t>3</w:t>
            </w:r>
            <w:r w:rsidRPr="00993F74">
              <w:rPr>
                <w:spacing w:val="-4"/>
                <w:szCs w:val="21"/>
              </w:rPr>
              <w:t>种系统演化能力</w:t>
            </w:r>
          </w:p>
        </w:tc>
      </w:tr>
      <w:tr w:rsidR="00851AEF" w:rsidRPr="00993F74" w14:paraId="4722F354" w14:textId="77777777" w:rsidTr="00E04E22">
        <w:tc>
          <w:tcPr>
            <w:tcW w:w="1668" w:type="dxa"/>
            <w:shd w:val="clear" w:color="auto" w:fill="auto"/>
          </w:tcPr>
          <w:p w14:paraId="66E115D7" w14:textId="7CAC20FF" w:rsidR="00851AEF" w:rsidRPr="00993F74" w:rsidRDefault="00851AEF" w:rsidP="00851AEF">
            <w:pPr>
              <w:spacing w:line="360" w:lineRule="auto"/>
              <w:rPr>
                <w:szCs w:val="21"/>
              </w:rPr>
            </w:pPr>
            <w:r w:rsidRPr="00993F74">
              <w:rPr>
                <w:szCs w:val="21"/>
              </w:rPr>
              <w:t>知识产权</w:t>
            </w:r>
          </w:p>
        </w:tc>
        <w:tc>
          <w:tcPr>
            <w:tcW w:w="3827" w:type="dxa"/>
            <w:shd w:val="clear" w:color="auto" w:fill="auto"/>
            <w:vAlign w:val="center"/>
          </w:tcPr>
          <w:p w14:paraId="640FC5D3" w14:textId="664C46D2" w:rsidR="00851AEF" w:rsidRPr="00993F74" w:rsidRDefault="00851AEF" w:rsidP="00851AEF">
            <w:pPr>
              <w:spacing w:line="360" w:lineRule="auto"/>
              <w:rPr>
                <w:szCs w:val="21"/>
              </w:rPr>
            </w:pPr>
            <w:r w:rsidRPr="00993F74">
              <w:rPr>
                <w:spacing w:val="-4"/>
                <w:szCs w:val="21"/>
              </w:rPr>
              <w:t>发表</w:t>
            </w:r>
            <w:r w:rsidRPr="00993F74">
              <w:rPr>
                <w:spacing w:val="-4"/>
                <w:szCs w:val="21"/>
              </w:rPr>
              <w:t>4</w:t>
            </w:r>
            <w:r w:rsidRPr="00993F74">
              <w:rPr>
                <w:spacing w:val="-4"/>
                <w:szCs w:val="21"/>
              </w:rPr>
              <w:t>篇软件工程、系统软件等领域专业主流期刊</w:t>
            </w:r>
            <w:r w:rsidRPr="00993F74">
              <w:rPr>
                <w:spacing w:val="-4"/>
                <w:szCs w:val="21"/>
              </w:rPr>
              <w:t>/</w:t>
            </w:r>
            <w:r w:rsidRPr="00993F74">
              <w:rPr>
                <w:spacing w:val="-4"/>
                <w:szCs w:val="21"/>
              </w:rPr>
              <w:t>会议正式发表或录用通知</w:t>
            </w:r>
          </w:p>
        </w:tc>
        <w:tc>
          <w:tcPr>
            <w:tcW w:w="3791" w:type="dxa"/>
            <w:shd w:val="clear" w:color="auto" w:fill="auto"/>
            <w:vAlign w:val="center"/>
          </w:tcPr>
          <w:p w14:paraId="4C251EFF" w14:textId="257B0002" w:rsidR="00851AEF" w:rsidRPr="00993F74" w:rsidRDefault="00593233" w:rsidP="00851AEF">
            <w:pPr>
              <w:spacing w:line="360" w:lineRule="auto"/>
              <w:rPr>
                <w:spacing w:val="-4"/>
                <w:szCs w:val="21"/>
              </w:rPr>
            </w:pPr>
            <w:r w:rsidRPr="00993F74">
              <w:rPr>
                <w:spacing w:val="-4"/>
                <w:szCs w:val="21"/>
              </w:rPr>
              <w:t>无</w:t>
            </w:r>
          </w:p>
        </w:tc>
      </w:tr>
      <w:tr w:rsidR="00851AEF" w:rsidRPr="00993F74" w14:paraId="704BACA4" w14:textId="77777777" w:rsidTr="00E04E22">
        <w:tc>
          <w:tcPr>
            <w:tcW w:w="1668" w:type="dxa"/>
            <w:shd w:val="clear" w:color="auto" w:fill="auto"/>
          </w:tcPr>
          <w:p w14:paraId="2AE748CE" w14:textId="19EF7774" w:rsidR="00851AEF" w:rsidRPr="00993F74" w:rsidRDefault="00851AEF" w:rsidP="00851AEF">
            <w:pPr>
              <w:spacing w:line="360" w:lineRule="auto"/>
              <w:rPr>
                <w:szCs w:val="21"/>
              </w:rPr>
            </w:pPr>
            <w:r w:rsidRPr="00993F74">
              <w:rPr>
                <w:szCs w:val="21"/>
              </w:rPr>
              <w:t>知识产权</w:t>
            </w:r>
          </w:p>
        </w:tc>
        <w:tc>
          <w:tcPr>
            <w:tcW w:w="3827" w:type="dxa"/>
            <w:shd w:val="clear" w:color="auto" w:fill="auto"/>
            <w:vAlign w:val="center"/>
          </w:tcPr>
          <w:p w14:paraId="05E0C1E2" w14:textId="68716292" w:rsidR="00851AEF" w:rsidRPr="00993F74" w:rsidRDefault="00851AEF" w:rsidP="00851AEF">
            <w:pPr>
              <w:spacing w:line="360" w:lineRule="auto"/>
              <w:rPr>
                <w:szCs w:val="21"/>
              </w:rPr>
            </w:pPr>
            <w:r w:rsidRPr="00993F74">
              <w:rPr>
                <w:spacing w:val="-4"/>
                <w:szCs w:val="21"/>
              </w:rPr>
              <w:t>申请</w:t>
            </w:r>
            <w:r w:rsidRPr="00993F74">
              <w:rPr>
                <w:spacing w:val="-4"/>
                <w:szCs w:val="21"/>
              </w:rPr>
              <w:t>6</w:t>
            </w:r>
            <w:r w:rsidRPr="00993F74">
              <w:rPr>
                <w:spacing w:val="-4"/>
                <w:szCs w:val="21"/>
              </w:rPr>
              <w:t>项专利</w:t>
            </w:r>
            <w:r w:rsidRPr="00993F74">
              <w:rPr>
                <w:spacing w:val="-4"/>
                <w:szCs w:val="21"/>
              </w:rPr>
              <w:t xml:space="preserve"> </w:t>
            </w:r>
          </w:p>
        </w:tc>
        <w:tc>
          <w:tcPr>
            <w:tcW w:w="3791" w:type="dxa"/>
            <w:shd w:val="clear" w:color="auto" w:fill="auto"/>
            <w:vAlign w:val="center"/>
          </w:tcPr>
          <w:p w14:paraId="1A7AB3AD" w14:textId="75C9978B" w:rsidR="00851AEF" w:rsidRPr="00993F74" w:rsidRDefault="00593233" w:rsidP="00851AEF">
            <w:pPr>
              <w:spacing w:line="360" w:lineRule="auto"/>
              <w:rPr>
                <w:spacing w:val="-4"/>
                <w:szCs w:val="21"/>
              </w:rPr>
            </w:pPr>
            <w:r w:rsidRPr="00993F74">
              <w:rPr>
                <w:spacing w:val="-4"/>
                <w:szCs w:val="21"/>
              </w:rPr>
              <w:t>无</w:t>
            </w:r>
          </w:p>
        </w:tc>
      </w:tr>
      <w:tr w:rsidR="00851AEF" w:rsidRPr="00993F74" w14:paraId="7706BCA8" w14:textId="77777777" w:rsidTr="00E04E22">
        <w:tc>
          <w:tcPr>
            <w:tcW w:w="1668" w:type="dxa"/>
            <w:shd w:val="clear" w:color="auto" w:fill="auto"/>
          </w:tcPr>
          <w:p w14:paraId="5F2C738C" w14:textId="01BE7339" w:rsidR="00851AEF" w:rsidRPr="00993F74" w:rsidRDefault="00851AEF" w:rsidP="00851AEF">
            <w:pPr>
              <w:spacing w:line="360" w:lineRule="auto"/>
              <w:rPr>
                <w:szCs w:val="21"/>
              </w:rPr>
            </w:pPr>
            <w:r w:rsidRPr="00993F74">
              <w:rPr>
                <w:szCs w:val="21"/>
              </w:rPr>
              <w:t>知识产权</w:t>
            </w:r>
          </w:p>
        </w:tc>
        <w:tc>
          <w:tcPr>
            <w:tcW w:w="3827" w:type="dxa"/>
            <w:shd w:val="clear" w:color="auto" w:fill="auto"/>
            <w:vAlign w:val="center"/>
          </w:tcPr>
          <w:p w14:paraId="4759AF68" w14:textId="0FEC5CC6" w:rsidR="00851AEF" w:rsidRPr="00993F74" w:rsidRDefault="00851AEF" w:rsidP="00851AEF">
            <w:pPr>
              <w:spacing w:line="360" w:lineRule="auto"/>
              <w:rPr>
                <w:szCs w:val="21"/>
              </w:rPr>
            </w:pPr>
            <w:r w:rsidRPr="00993F74">
              <w:rPr>
                <w:spacing w:val="-4"/>
                <w:szCs w:val="21"/>
              </w:rPr>
              <w:t>申请</w:t>
            </w:r>
            <w:r w:rsidRPr="00993F74">
              <w:rPr>
                <w:spacing w:val="-4"/>
                <w:szCs w:val="21"/>
              </w:rPr>
              <w:t>2</w:t>
            </w:r>
            <w:r w:rsidRPr="00993F74">
              <w:rPr>
                <w:spacing w:val="-4"/>
                <w:szCs w:val="21"/>
              </w:rPr>
              <w:t>项软件著作权</w:t>
            </w:r>
          </w:p>
        </w:tc>
        <w:tc>
          <w:tcPr>
            <w:tcW w:w="3791" w:type="dxa"/>
            <w:shd w:val="clear" w:color="auto" w:fill="auto"/>
            <w:vAlign w:val="center"/>
          </w:tcPr>
          <w:p w14:paraId="56AAF1AF" w14:textId="7203655F" w:rsidR="00851AEF" w:rsidRPr="00993F74" w:rsidRDefault="00593233" w:rsidP="00851AEF">
            <w:pPr>
              <w:spacing w:line="360" w:lineRule="auto"/>
              <w:rPr>
                <w:spacing w:val="-4"/>
                <w:szCs w:val="21"/>
              </w:rPr>
            </w:pPr>
            <w:r w:rsidRPr="00993F74">
              <w:rPr>
                <w:spacing w:val="-4"/>
                <w:szCs w:val="21"/>
              </w:rPr>
              <w:t>无</w:t>
            </w:r>
          </w:p>
        </w:tc>
      </w:tr>
      <w:tr w:rsidR="00851AEF" w:rsidRPr="00993F74" w14:paraId="5939D63D" w14:textId="77777777" w:rsidTr="00E04E22">
        <w:tc>
          <w:tcPr>
            <w:tcW w:w="1668" w:type="dxa"/>
            <w:shd w:val="clear" w:color="auto" w:fill="auto"/>
          </w:tcPr>
          <w:p w14:paraId="6A13CFF5" w14:textId="3888C241" w:rsidR="00851AEF" w:rsidRPr="00993F74" w:rsidRDefault="00851AEF" w:rsidP="00851AEF">
            <w:pPr>
              <w:spacing w:line="360" w:lineRule="auto"/>
              <w:rPr>
                <w:szCs w:val="21"/>
              </w:rPr>
            </w:pPr>
            <w:r w:rsidRPr="00993F74">
              <w:rPr>
                <w:szCs w:val="21"/>
              </w:rPr>
              <w:t>知识产权</w:t>
            </w:r>
          </w:p>
        </w:tc>
        <w:tc>
          <w:tcPr>
            <w:tcW w:w="3827" w:type="dxa"/>
            <w:shd w:val="clear" w:color="auto" w:fill="auto"/>
            <w:vAlign w:val="center"/>
          </w:tcPr>
          <w:p w14:paraId="151DCCEA" w14:textId="1ADCB75B" w:rsidR="00851AEF" w:rsidRPr="00993F74" w:rsidRDefault="00851AEF" w:rsidP="00851AEF">
            <w:pPr>
              <w:spacing w:line="360" w:lineRule="auto"/>
              <w:rPr>
                <w:spacing w:val="-4"/>
                <w:szCs w:val="21"/>
              </w:rPr>
            </w:pPr>
            <w:r w:rsidRPr="00993F74">
              <w:rPr>
                <w:spacing w:val="-4"/>
                <w:szCs w:val="21"/>
              </w:rPr>
              <w:t>云原生软件系统构建、评估与演化专题技术报告或技术白皮书</w:t>
            </w:r>
            <w:r w:rsidRPr="00993F74">
              <w:rPr>
                <w:spacing w:val="-4"/>
                <w:szCs w:val="21"/>
              </w:rPr>
              <w:t>1</w:t>
            </w:r>
            <w:r w:rsidRPr="00993F74">
              <w:rPr>
                <w:spacing w:val="-4"/>
                <w:szCs w:val="21"/>
              </w:rPr>
              <w:t>份</w:t>
            </w:r>
          </w:p>
        </w:tc>
        <w:tc>
          <w:tcPr>
            <w:tcW w:w="3791" w:type="dxa"/>
            <w:shd w:val="clear" w:color="auto" w:fill="auto"/>
            <w:vAlign w:val="center"/>
          </w:tcPr>
          <w:p w14:paraId="334AD77E" w14:textId="5C98809C" w:rsidR="00851AEF" w:rsidRPr="00993F74" w:rsidRDefault="00593233" w:rsidP="00851AEF">
            <w:pPr>
              <w:spacing w:line="360" w:lineRule="auto"/>
              <w:rPr>
                <w:spacing w:val="-4"/>
                <w:szCs w:val="21"/>
              </w:rPr>
            </w:pPr>
            <w:r w:rsidRPr="00993F74">
              <w:rPr>
                <w:spacing w:val="-4"/>
                <w:szCs w:val="21"/>
              </w:rPr>
              <w:t>无</w:t>
            </w:r>
          </w:p>
        </w:tc>
      </w:tr>
      <w:tr w:rsidR="00851AEF" w:rsidRPr="00993F74" w14:paraId="178B57E7" w14:textId="77777777" w:rsidTr="00E04E22">
        <w:tc>
          <w:tcPr>
            <w:tcW w:w="1668" w:type="dxa"/>
            <w:shd w:val="clear" w:color="auto" w:fill="auto"/>
          </w:tcPr>
          <w:p w14:paraId="15078CA0" w14:textId="44AEF267" w:rsidR="00851AEF" w:rsidRPr="00993F74" w:rsidRDefault="00851AEF" w:rsidP="00851AEF">
            <w:pPr>
              <w:spacing w:line="360" w:lineRule="auto"/>
              <w:rPr>
                <w:szCs w:val="21"/>
              </w:rPr>
            </w:pPr>
            <w:r w:rsidRPr="00993F74">
              <w:rPr>
                <w:szCs w:val="21"/>
              </w:rPr>
              <w:t>知识产权</w:t>
            </w:r>
          </w:p>
        </w:tc>
        <w:tc>
          <w:tcPr>
            <w:tcW w:w="3827" w:type="dxa"/>
            <w:shd w:val="clear" w:color="auto" w:fill="auto"/>
            <w:vAlign w:val="center"/>
          </w:tcPr>
          <w:p w14:paraId="5DAA8E52" w14:textId="19791C29" w:rsidR="00851AEF" w:rsidRPr="00993F74" w:rsidRDefault="00851AEF" w:rsidP="00851AEF">
            <w:pPr>
              <w:spacing w:line="360" w:lineRule="auto"/>
              <w:rPr>
                <w:spacing w:val="-4"/>
                <w:szCs w:val="21"/>
              </w:rPr>
            </w:pPr>
            <w:r w:rsidRPr="00993F74">
              <w:rPr>
                <w:spacing w:val="-4"/>
                <w:szCs w:val="21"/>
              </w:rPr>
              <w:t>国家</w:t>
            </w:r>
            <w:r w:rsidRPr="00993F74">
              <w:rPr>
                <w:spacing w:val="-4"/>
                <w:szCs w:val="21"/>
              </w:rPr>
              <w:t>/</w:t>
            </w:r>
            <w:r w:rsidRPr="00993F74">
              <w:rPr>
                <w:spacing w:val="-4"/>
                <w:szCs w:val="21"/>
              </w:rPr>
              <w:t>行业技术标准立项</w:t>
            </w:r>
            <w:r w:rsidRPr="00993F74">
              <w:rPr>
                <w:spacing w:val="-4"/>
                <w:szCs w:val="21"/>
              </w:rPr>
              <w:t>1</w:t>
            </w:r>
            <w:r w:rsidRPr="00993F74">
              <w:rPr>
                <w:spacing w:val="-4"/>
                <w:szCs w:val="21"/>
              </w:rPr>
              <w:t>项</w:t>
            </w:r>
          </w:p>
        </w:tc>
        <w:tc>
          <w:tcPr>
            <w:tcW w:w="3791" w:type="dxa"/>
            <w:shd w:val="clear" w:color="auto" w:fill="auto"/>
            <w:vAlign w:val="center"/>
          </w:tcPr>
          <w:p w14:paraId="7322C278" w14:textId="34755CB3" w:rsidR="00851AEF" w:rsidRPr="00993F74" w:rsidRDefault="00593233" w:rsidP="00851AEF">
            <w:pPr>
              <w:spacing w:line="360" w:lineRule="auto"/>
              <w:rPr>
                <w:spacing w:val="-4"/>
                <w:szCs w:val="21"/>
              </w:rPr>
            </w:pPr>
            <w:r w:rsidRPr="00993F74">
              <w:rPr>
                <w:spacing w:val="-4"/>
                <w:szCs w:val="21"/>
              </w:rPr>
              <w:t>无</w:t>
            </w:r>
          </w:p>
        </w:tc>
      </w:tr>
    </w:tbl>
    <w:p w14:paraId="34415C03" w14:textId="38AD1220" w:rsidR="0093649E" w:rsidRPr="00993F74" w:rsidRDefault="0093649E" w:rsidP="00BE3C5B">
      <w:pPr>
        <w:spacing w:line="360" w:lineRule="auto"/>
        <w:rPr>
          <w:sz w:val="24"/>
        </w:rPr>
      </w:pPr>
    </w:p>
    <w:p w14:paraId="4A73A91E" w14:textId="3FE59FED" w:rsidR="0093649E" w:rsidRPr="00993F74" w:rsidRDefault="0093649E" w:rsidP="0093649E">
      <w:pPr>
        <w:pStyle w:val="2"/>
        <w:spacing w:before="120" w:after="120" w:line="360" w:lineRule="auto"/>
        <w:rPr>
          <w:rFonts w:ascii="Times New Roman" w:eastAsia="宋体" w:hAnsi="Times New Roman"/>
          <w:sz w:val="28"/>
          <w:szCs w:val="22"/>
        </w:rPr>
      </w:pPr>
      <w:bookmarkStart w:id="5" w:name="_Toc190081325"/>
      <w:r w:rsidRPr="00993F74">
        <w:rPr>
          <w:rFonts w:ascii="Times New Roman" w:eastAsia="宋体" w:hAnsi="Times New Roman"/>
          <w:sz w:val="28"/>
          <w:szCs w:val="22"/>
        </w:rPr>
        <w:t>2.2</w:t>
      </w:r>
      <w:r w:rsidRPr="00993F74">
        <w:rPr>
          <w:rFonts w:ascii="Times New Roman" w:eastAsia="宋体" w:hAnsi="Times New Roman"/>
          <w:sz w:val="28"/>
          <w:szCs w:val="22"/>
        </w:rPr>
        <w:t>课题任务分解及课题主要研究工作</w:t>
      </w:r>
      <w:bookmarkEnd w:id="5"/>
    </w:p>
    <w:p w14:paraId="4BDC1434" w14:textId="238CAD88" w:rsidR="00944A91" w:rsidRPr="00993F74" w:rsidRDefault="00944A91" w:rsidP="00944A91">
      <w:pPr>
        <w:spacing w:line="360" w:lineRule="auto"/>
        <w:ind w:firstLine="420"/>
        <w:jc w:val="left"/>
        <w:rPr>
          <w:bCs/>
          <w:sz w:val="24"/>
        </w:rPr>
      </w:pPr>
      <w:r w:rsidRPr="00993F74">
        <w:rPr>
          <w:bCs/>
          <w:sz w:val="24"/>
        </w:rPr>
        <w:t>本课题将围绕云原生架构的软件重构与服务化智能开发方法与技术，通过</w:t>
      </w:r>
      <w:r w:rsidRPr="00993F74">
        <w:rPr>
          <w:bCs/>
          <w:sz w:val="24"/>
        </w:rPr>
        <w:t>“</w:t>
      </w:r>
      <w:r w:rsidRPr="00993F74">
        <w:rPr>
          <w:bCs/>
          <w:sz w:val="24"/>
        </w:rPr>
        <w:t>场景驱动的解耦复用、可靠编排与轻量化构建、数据与知识融合驱动的架构成熟度与可演化性评估、多维度动态演化</w:t>
      </w:r>
      <w:r w:rsidRPr="00993F74">
        <w:rPr>
          <w:bCs/>
          <w:sz w:val="24"/>
        </w:rPr>
        <w:t>”</w:t>
      </w:r>
      <w:r w:rsidRPr="00993F74">
        <w:rPr>
          <w:bCs/>
          <w:sz w:val="24"/>
        </w:rPr>
        <w:t>等手段，在如下几个方面开展研究：</w:t>
      </w:r>
    </w:p>
    <w:p w14:paraId="23525DB6" w14:textId="68B8574F" w:rsidR="00053DB7" w:rsidRPr="00993F74" w:rsidRDefault="00053DB7" w:rsidP="00053DB7">
      <w:pPr>
        <w:spacing w:line="360" w:lineRule="auto"/>
        <w:ind w:firstLine="420"/>
        <w:jc w:val="left"/>
        <w:rPr>
          <w:bCs/>
          <w:sz w:val="24"/>
        </w:rPr>
      </w:pPr>
      <w:r w:rsidRPr="00993F74">
        <w:rPr>
          <w:b/>
          <w:sz w:val="24"/>
        </w:rPr>
        <w:t>（</w:t>
      </w:r>
      <w:r w:rsidRPr="00993F74">
        <w:rPr>
          <w:b/>
          <w:sz w:val="24"/>
        </w:rPr>
        <w:t>1</w:t>
      </w:r>
      <w:r w:rsidRPr="00993F74">
        <w:rPr>
          <w:b/>
          <w:sz w:val="24"/>
        </w:rPr>
        <w:t>）云原生软件重构与服务化方法</w:t>
      </w:r>
      <w:r w:rsidRPr="00993F74">
        <w:rPr>
          <w:bCs/>
          <w:sz w:val="24"/>
        </w:rPr>
        <w:t>，研究场景驱动的应用微服务化与函数服务化方法，研究</w:t>
      </w:r>
      <w:r w:rsidRPr="00993F74">
        <w:rPr>
          <w:kern w:val="0"/>
          <w:sz w:val="24"/>
        </w:rPr>
        <w:t>模型架构搜索与参数自动配置方法，研制应用微服务化拆分工具和智能算法模型云原生服务化工具。</w:t>
      </w:r>
    </w:p>
    <w:p w14:paraId="29E1D806" w14:textId="7E14BDE7" w:rsidR="00053DB7" w:rsidRPr="00993F74" w:rsidRDefault="00053DB7" w:rsidP="00053DB7">
      <w:pPr>
        <w:spacing w:line="360" w:lineRule="auto"/>
        <w:ind w:firstLineChars="200" w:firstLine="482"/>
        <w:rPr>
          <w:kern w:val="0"/>
          <w:sz w:val="24"/>
        </w:rPr>
      </w:pPr>
      <w:r w:rsidRPr="00993F74">
        <w:rPr>
          <w:b/>
          <w:sz w:val="24"/>
        </w:rPr>
        <w:t>（</w:t>
      </w:r>
      <w:r w:rsidRPr="00993F74">
        <w:rPr>
          <w:b/>
          <w:sz w:val="24"/>
        </w:rPr>
        <w:t>2</w:t>
      </w:r>
      <w:r w:rsidRPr="00993F74">
        <w:rPr>
          <w:b/>
          <w:sz w:val="24"/>
        </w:rPr>
        <w:t>）云原生服务组件编排与部署优化技术</w:t>
      </w:r>
      <w:r w:rsidRPr="00993F74">
        <w:rPr>
          <w:bCs/>
          <w:sz w:val="24"/>
        </w:rPr>
        <w:t>，</w:t>
      </w:r>
      <w:r w:rsidRPr="00993F74">
        <w:rPr>
          <w:kern w:val="0"/>
          <w:sz w:val="24"/>
        </w:rPr>
        <w:t>研究服务质量与异构资源约束感知的函数和云原生组件编排技术，研究基于控制依赖分支预测和数据局部性的优化方法</w:t>
      </w:r>
      <w:r w:rsidRPr="00993F74">
        <w:rPr>
          <w:bCs/>
          <w:sz w:val="24"/>
        </w:rPr>
        <w:t>，</w:t>
      </w:r>
      <w:r w:rsidR="00337060" w:rsidRPr="00993F74">
        <w:rPr>
          <w:kern w:val="0"/>
          <w:sz w:val="24"/>
        </w:rPr>
        <w:t>研究分阶段细粒度函数性能分析建模技术</w:t>
      </w:r>
      <w:r w:rsidR="00337060" w:rsidRPr="00993F74">
        <w:rPr>
          <w:bCs/>
          <w:sz w:val="24"/>
        </w:rPr>
        <w:t>，</w:t>
      </w:r>
      <w:r w:rsidRPr="00993F74">
        <w:rPr>
          <w:kern w:val="0"/>
          <w:sz w:val="24"/>
        </w:rPr>
        <w:t>研究容器中间代码优化和预编译技术，</w:t>
      </w:r>
      <w:r w:rsidR="00337060" w:rsidRPr="00993F74">
        <w:rPr>
          <w:kern w:val="0"/>
          <w:sz w:val="24"/>
        </w:rPr>
        <w:t>研究去中心化镜像打包分发机制</w:t>
      </w:r>
      <w:r w:rsidR="00337060" w:rsidRPr="00993F74">
        <w:rPr>
          <w:bCs/>
          <w:sz w:val="24"/>
        </w:rPr>
        <w:t>，</w:t>
      </w:r>
      <w:r w:rsidRPr="00993F74">
        <w:rPr>
          <w:kern w:val="0"/>
          <w:sz w:val="24"/>
        </w:rPr>
        <w:t>研制云原生工作流编排执行引擎。</w:t>
      </w:r>
    </w:p>
    <w:p w14:paraId="58292DE7" w14:textId="77777777" w:rsidR="00053DB7" w:rsidRPr="00993F74" w:rsidRDefault="00053DB7" w:rsidP="00053DB7">
      <w:pPr>
        <w:spacing w:line="360" w:lineRule="auto"/>
        <w:ind w:firstLine="420"/>
        <w:jc w:val="left"/>
        <w:rPr>
          <w:bCs/>
          <w:sz w:val="24"/>
        </w:rPr>
      </w:pPr>
      <w:r w:rsidRPr="00993F74">
        <w:rPr>
          <w:b/>
          <w:sz w:val="24"/>
        </w:rPr>
        <w:t>（</w:t>
      </w:r>
      <w:r w:rsidRPr="00993F74">
        <w:rPr>
          <w:b/>
          <w:sz w:val="24"/>
        </w:rPr>
        <w:t>3</w:t>
      </w:r>
      <w:r w:rsidRPr="00993F74">
        <w:rPr>
          <w:b/>
          <w:sz w:val="24"/>
        </w:rPr>
        <w:t>）数据与知识融合的云原生软件架构成熟度与可演化性评估技术与模型</w:t>
      </w:r>
      <w:r w:rsidRPr="00993F74">
        <w:rPr>
          <w:bCs/>
          <w:sz w:val="24"/>
        </w:rPr>
        <w:t>，研究</w:t>
      </w:r>
      <w:r w:rsidRPr="00993F74">
        <w:rPr>
          <w:kern w:val="0"/>
          <w:sz w:val="24"/>
        </w:rPr>
        <w:t>多能力域的成熟度量化与评估模型，研究基于依赖关系的开源软件成熟度模型，研究数据与领域知识驱动的组件性能剖析与架构退化识别技术，研制云原生软件架构成熟度与可演化性评估模型库</w:t>
      </w:r>
      <w:r w:rsidRPr="00993F74">
        <w:rPr>
          <w:bCs/>
          <w:sz w:val="24"/>
        </w:rPr>
        <w:t>。</w:t>
      </w:r>
    </w:p>
    <w:p w14:paraId="0CE4E839" w14:textId="6465E218" w:rsidR="00053DB7" w:rsidRPr="00993F74" w:rsidRDefault="00053DB7" w:rsidP="00053DB7">
      <w:pPr>
        <w:spacing w:line="360" w:lineRule="auto"/>
        <w:ind w:firstLine="420"/>
        <w:jc w:val="left"/>
        <w:rPr>
          <w:kern w:val="0"/>
          <w:sz w:val="24"/>
        </w:rPr>
      </w:pPr>
      <w:r w:rsidRPr="00993F74">
        <w:rPr>
          <w:b/>
          <w:sz w:val="24"/>
        </w:rPr>
        <w:t>（</w:t>
      </w:r>
      <w:r w:rsidRPr="00993F74">
        <w:rPr>
          <w:b/>
          <w:sz w:val="24"/>
        </w:rPr>
        <w:t>4</w:t>
      </w:r>
      <w:r w:rsidRPr="00993F74">
        <w:rPr>
          <w:b/>
          <w:sz w:val="24"/>
        </w:rPr>
        <w:t>）基于可观测数据的云原生软件动态演化机制，</w:t>
      </w:r>
      <w:r w:rsidRPr="00993F74">
        <w:rPr>
          <w:kern w:val="0"/>
          <w:sz w:val="24"/>
        </w:rPr>
        <w:t>研究异常感知的系统组件自适应演化技术，研究基于性能预测与强化反馈的系统动态配置方法</w:t>
      </w:r>
      <w:r w:rsidRPr="00993F74">
        <w:rPr>
          <w:bCs/>
          <w:sz w:val="24"/>
        </w:rPr>
        <w:t>，研究</w:t>
      </w:r>
      <w:r w:rsidRPr="00993F74">
        <w:rPr>
          <w:kern w:val="0"/>
          <w:sz w:val="24"/>
        </w:rPr>
        <w:t>基于可观测数</w:t>
      </w:r>
      <w:r w:rsidRPr="00993F74">
        <w:rPr>
          <w:kern w:val="0"/>
          <w:sz w:val="24"/>
        </w:rPr>
        <w:lastRenderedPageBreak/>
        <w:t>据语义融合的架构演化机制，研制云原生软件系统动态演化框架。</w:t>
      </w:r>
    </w:p>
    <w:p w14:paraId="339F8E0F" w14:textId="479A8DC8" w:rsidR="00896E2A" w:rsidRPr="00993F74" w:rsidRDefault="00896E2A" w:rsidP="00053DB7">
      <w:pPr>
        <w:spacing w:line="360" w:lineRule="auto"/>
        <w:ind w:firstLine="420"/>
        <w:jc w:val="left"/>
        <w:rPr>
          <w:kern w:val="0"/>
          <w:sz w:val="24"/>
        </w:rPr>
      </w:pPr>
      <w:r w:rsidRPr="00993F74">
        <w:rPr>
          <w:kern w:val="0"/>
          <w:sz w:val="24"/>
        </w:rPr>
        <w:t>针对上述研究内容，本课题</w:t>
      </w:r>
      <w:r w:rsidR="00DD51B1" w:rsidRPr="00993F74">
        <w:rPr>
          <w:kern w:val="0"/>
          <w:sz w:val="24"/>
        </w:rPr>
        <w:t>将进一部分分解为多个研究任务，具体分解如</w:t>
      </w:r>
      <w:r w:rsidR="00DD51B1" w:rsidRPr="00993F74">
        <w:rPr>
          <w:kern w:val="0"/>
          <w:sz w:val="24"/>
          <w:highlight w:val="green"/>
        </w:rPr>
        <w:t>表</w:t>
      </w:r>
      <w:r w:rsidR="00DD51B1" w:rsidRPr="00993F74">
        <w:rPr>
          <w:kern w:val="0"/>
          <w:sz w:val="24"/>
          <w:highlight w:val="green"/>
        </w:rPr>
        <w:t xml:space="preserve"> x</w:t>
      </w:r>
      <w:r w:rsidR="00DD51B1" w:rsidRPr="00993F74">
        <w:rPr>
          <w:kern w:val="0"/>
          <w:sz w:val="24"/>
        </w:rPr>
        <w:t xml:space="preserve"> </w:t>
      </w:r>
      <w:r w:rsidR="00DD51B1" w:rsidRPr="00993F74">
        <w:rPr>
          <w:kern w:val="0"/>
          <w:sz w:val="24"/>
        </w:rPr>
        <w:t>所示。</w:t>
      </w:r>
    </w:p>
    <w:p w14:paraId="1E51D63C" w14:textId="77777777" w:rsidR="00285EAF" w:rsidRPr="00993F74" w:rsidRDefault="00285EAF" w:rsidP="00053DB7">
      <w:pPr>
        <w:spacing w:line="360" w:lineRule="auto"/>
        <w:ind w:firstLine="420"/>
        <w:jc w:val="left"/>
        <w:rPr>
          <w:b/>
          <w:bCs/>
          <w:color w:val="FF0000"/>
          <w:kern w:val="0"/>
          <w:sz w:val="24"/>
          <w:highlight w:val="yellow"/>
        </w:rPr>
      </w:pPr>
    </w:p>
    <w:p w14:paraId="0F3E14CA" w14:textId="16BC4E36" w:rsidR="00DD51B1" w:rsidRPr="00993F74" w:rsidRDefault="00BE3C5B" w:rsidP="00053DB7">
      <w:pPr>
        <w:spacing w:line="360" w:lineRule="auto"/>
        <w:ind w:firstLine="420"/>
        <w:jc w:val="left"/>
        <w:rPr>
          <w:b/>
          <w:bCs/>
          <w:color w:val="FF0000"/>
          <w:kern w:val="0"/>
          <w:sz w:val="24"/>
        </w:rPr>
      </w:pPr>
      <w:r w:rsidRPr="00993F74">
        <w:rPr>
          <w:b/>
          <w:bCs/>
          <w:color w:val="FF0000"/>
          <w:kern w:val="0"/>
          <w:sz w:val="24"/>
          <w:highlight w:val="yellow"/>
        </w:rPr>
        <w:t>说明：</w:t>
      </w:r>
      <w:r w:rsidR="00DD51B1" w:rsidRPr="00993F74">
        <w:rPr>
          <w:b/>
          <w:bCs/>
          <w:color w:val="FF0000"/>
          <w:kern w:val="0"/>
          <w:sz w:val="24"/>
          <w:highlight w:val="yellow"/>
        </w:rPr>
        <w:t>每个任务表述</w:t>
      </w:r>
      <w:r w:rsidR="00DD51B1" w:rsidRPr="00993F74">
        <w:rPr>
          <w:b/>
          <w:bCs/>
          <w:color w:val="FF0000"/>
          <w:kern w:val="0"/>
          <w:sz w:val="24"/>
          <w:highlight w:val="yellow"/>
        </w:rPr>
        <w:t xml:space="preserve"> abstract</w:t>
      </w:r>
      <w:r w:rsidR="00DD51B1" w:rsidRPr="00993F74">
        <w:rPr>
          <w:b/>
          <w:bCs/>
          <w:color w:val="FF0000"/>
          <w:kern w:val="0"/>
          <w:sz w:val="24"/>
          <w:highlight w:val="yellow"/>
        </w:rPr>
        <w:t>版本</w:t>
      </w:r>
      <w:r w:rsidR="00DD51B1" w:rsidRPr="00993F74">
        <w:rPr>
          <w:b/>
          <w:bCs/>
          <w:color w:val="FF0000"/>
          <w:kern w:val="0"/>
          <w:sz w:val="24"/>
          <w:highlight w:val="yellow"/>
        </w:rPr>
        <w:t xml:space="preserve">1-2 </w:t>
      </w:r>
      <w:r w:rsidR="00DD51B1" w:rsidRPr="00993F74">
        <w:rPr>
          <w:b/>
          <w:bCs/>
          <w:color w:val="FF0000"/>
          <w:kern w:val="0"/>
          <w:sz w:val="24"/>
          <w:highlight w:val="yellow"/>
        </w:rPr>
        <w:t>句话</w:t>
      </w:r>
      <w:r w:rsidR="00285EAF" w:rsidRPr="00993F74">
        <w:rPr>
          <w:b/>
          <w:bCs/>
          <w:color w:val="FF0000"/>
          <w:kern w:val="0"/>
          <w:sz w:val="24"/>
          <w:highlight w:val="yellow"/>
        </w:rPr>
        <w:t>（最后需要统一多轮迭代，保持前后一致，</w:t>
      </w:r>
      <w:r w:rsidR="00285EAF" w:rsidRPr="00993F74">
        <w:rPr>
          <w:b/>
          <w:bCs/>
          <w:color w:val="FF0000"/>
          <w:kern w:val="0"/>
          <w:sz w:val="24"/>
          <w:highlight w:val="yellow"/>
        </w:rPr>
        <w:t xml:space="preserve"> </w:t>
      </w:r>
      <w:r w:rsidR="00285EAF" w:rsidRPr="00993F74">
        <w:rPr>
          <w:b/>
          <w:bCs/>
          <w:color w:val="FF0000"/>
          <w:kern w:val="0"/>
          <w:sz w:val="24"/>
          <w:highlight w:val="yellow"/>
        </w:rPr>
        <w:t>即</w:t>
      </w:r>
      <w:r w:rsidR="00285EAF" w:rsidRPr="00993F74">
        <w:rPr>
          <w:b/>
          <w:bCs/>
          <w:color w:val="FF0000"/>
          <w:kern w:val="0"/>
          <w:sz w:val="24"/>
          <w:highlight w:val="yellow"/>
        </w:rPr>
        <w:t xml:space="preserve">2.2 </w:t>
      </w:r>
      <w:r w:rsidR="00285EAF" w:rsidRPr="00993F74">
        <w:rPr>
          <w:b/>
          <w:bCs/>
          <w:color w:val="FF0000"/>
          <w:kern w:val="0"/>
          <w:sz w:val="24"/>
          <w:highlight w:val="yellow"/>
        </w:rPr>
        <w:t>总体任务分解</w:t>
      </w:r>
      <w:r w:rsidR="00285EAF" w:rsidRPr="00993F74">
        <w:rPr>
          <w:b/>
          <w:bCs/>
          <w:color w:val="FF0000"/>
          <w:kern w:val="0"/>
          <w:sz w:val="24"/>
          <w:highlight w:val="yellow"/>
        </w:rPr>
        <w:t xml:space="preserve">-2.3.2 </w:t>
      </w:r>
      <w:r w:rsidR="00285EAF" w:rsidRPr="00993F74">
        <w:rPr>
          <w:b/>
          <w:bCs/>
          <w:color w:val="FF0000"/>
          <w:kern w:val="0"/>
          <w:sz w:val="24"/>
          <w:highlight w:val="yellow"/>
        </w:rPr>
        <w:t>主要研究内容</w:t>
      </w:r>
      <w:r w:rsidR="00285EAF" w:rsidRPr="00993F74">
        <w:rPr>
          <w:b/>
          <w:bCs/>
          <w:color w:val="FF0000"/>
          <w:kern w:val="0"/>
          <w:sz w:val="24"/>
          <w:highlight w:val="yellow"/>
        </w:rPr>
        <w:t xml:space="preserve">  - </w:t>
      </w:r>
      <w:r w:rsidR="00285EAF" w:rsidRPr="00993F74">
        <w:rPr>
          <w:b/>
          <w:bCs/>
          <w:color w:val="FF0000"/>
          <w:kern w:val="0"/>
          <w:sz w:val="24"/>
          <w:highlight w:val="yellow"/>
        </w:rPr>
        <w:t>具体技术实施方案）</w:t>
      </w:r>
      <w:r w:rsidR="00DD51B1" w:rsidRPr="00993F74">
        <w:rPr>
          <w:b/>
          <w:bCs/>
          <w:color w:val="FF0000"/>
          <w:kern w:val="0"/>
          <w:sz w:val="24"/>
          <w:highlight w:val="yellow"/>
        </w:rPr>
        <w:t>。</w:t>
      </w:r>
    </w:p>
    <w:p w14:paraId="6A483DC8" w14:textId="07C33886" w:rsidR="00053DB7" w:rsidRPr="00993F74" w:rsidRDefault="00053DB7" w:rsidP="00053DB7">
      <w:pPr>
        <w:spacing w:line="360" w:lineRule="auto"/>
        <w:jc w:val="center"/>
        <w:rPr>
          <w:sz w:val="24"/>
        </w:rPr>
      </w:pPr>
      <w:r w:rsidRPr="00993F74">
        <w:rPr>
          <w:b/>
          <w:bCs/>
          <w:szCs w:val="21"/>
        </w:rPr>
        <w:t>表</w:t>
      </w:r>
      <w:r w:rsidR="00DD51B1" w:rsidRPr="00993F74">
        <w:rPr>
          <w:b/>
          <w:bCs/>
          <w:szCs w:val="21"/>
        </w:rPr>
        <w:t>x</w:t>
      </w:r>
      <w:r w:rsidRPr="00993F74">
        <w:rPr>
          <w:b/>
          <w:bCs/>
          <w:szCs w:val="21"/>
        </w:rPr>
        <w:t xml:space="preserve"> </w:t>
      </w:r>
      <w:r w:rsidRPr="00993F74">
        <w:rPr>
          <w:b/>
          <w:bCs/>
          <w:szCs w:val="21"/>
        </w:rPr>
        <w:t>课题研究任务总体分解情况表</w:t>
      </w:r>
      <w:r w:rsidRPr="00993F74">
        <w:rPr>
          <w:b/>
          <w:bCs/>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3041"/>
        <w:gridCol w:w="4386"/>
      </w:tblGrid>
      <w:tr w:rsidR="00053DB7" w:rsidRPr="00993F74" w14:paraId="5373FD8F" w14:textId="77777777" w:rsidTr="00A30DFF">
        <w:tc>
          <w:tcPr>
            <w:tcW w:w="1633" w:type="dxa"/>
            <w:shd w:val="clear" w:color="auto" w:fill="auto"/>
          </w:tcPr>
          <w:p w14:paraId="70771352" w14:textId="6FA69CC3" w:rsidR="00053DB7" w:rsidRPr="00993F74" w:rsidRDefault="00053DB7" w:rsidP="00914198">
            <w:pPr>
              <w:spacing w:line="360" w:lineRule="auto"/>
              <w:jc w:val="center"/>
              <w:rPr>
                <w:b/>
                <w:bCs/>
                <w:szCs w:val="21"/>
              </w:rPr>
            </w:pPr>
            <w:r w:rsidRPr="00993F74">
              <w:rPr>
                <w:b/>
                <w:bCs/>
                <w:szCs w:val="21"/>
              </w:rPr>
              <w:t>序号</w:t>
            </w:r>
          </w:p>
        </w:tc>
        <w:tc>
          <w:tcPr>
            <w:tcW w:w="3041" w:type="dxa"/>
            <w:shd w:val="clear" w:color="auto" w:fill="auto"/>
          </w:tcPr>
          <w:p w14:paraId="232D1FAF" w14:textId="1EDF015E" w:rsidR="00053DB7" w:rsidRPr="00993F74" w:rsidRDefault="00053DB7" w:rsidP="00914198">
            <w:pPr>
              <w:spacing w:line="360" w:lineRule="auto"/>
              <w:jc w:val="center"/>
              <w:rPr>
                <w:b/>
                <w:bCs/>
                <w:szCs w:val="21"/>
              </w:rPr>
            </w:pPr>
            <w:r w:rsidRPr="00993F74">
              <w:rPr>
                <w:b/>
                <w:bCs/>
                <w:szCs w:val="21"/>
              </w:rPr>
              <w:t>任务</w:t>
            </w:r>
          </w:p>
        </w:tc>
        <w:tc>
          <w:tcPr>
            <w:tcW w:w="4386" w:type="dxa"/>
            <w:shd w:val="clear" w:color="auto" w:fill="auto"/>
          </w:tcPr>
          <w:p w14:paraId="15254FD3" w14:textId="780E9F07" w:rsidR="00053DB7" w:rsidRPr="00993F74" w:rsidRDefault="00053DB7" w:rsidP="00914198">
            <w:pPr>
              <w:spacing w:line="360" w:lineRule="auto"/>
              <w:jc w:val="center"/>
              <w:rPr>
                <w:b/>
                <w:bCs/>
                <w:szCs w:val="21"/>
              </w:rPr>
            </w:pPr>
            <w:r w:rsidRPr="00993F74">
              <w:rPr>
                <w:b/>
                <w:bCs/>
                <w:szCs w:val="21"/>
              </w:rPr>
              <w:t>任务具体研究内容与目标</w:t>
            </w:r>
          </w:p>
        </w:tc>
      </w:tr>
      <w:tr w:rsidR="00053DB7" w:rsidRPr="00993F74" w14:paraId="32494C72" w14:textId="77777777" w:rsidTr="00A30DFF">
        <w:tc>
          <w:tcPr>
            <w:tcW w:w="1633" w:type="dxa"/>
            <w:shd w:val="clear" w:color="auto" w:fill="auto"/>
          </w:tcPr>
          <w:p w14:paraId="7F914023" w14:textId="291337AF" w:rsidR="00053DB7" w:rsidRPr="00A30DFF" w:rsidRDefault="00053DB7" w:rsidP="00896E2A">
            <w:pPr>
              <w:spacing w:line="360" w:lineRule="auto"/>
              <w:rPr>
                <w:b/>
                <w:bCs/>
                <w:szCs w:val="21"/>
              </w:rPr>
            </w:pPr>
            <w:r w:rsidRPr="00A30DFF">
              <w:rPr>
                <w:b/>
                <w:bCs/>
                <w:szCs w:val="21"/>
              </w:rPr>
              <w:t>研究任务</w:t>
            </w:r>
            <w:r w:rsidRPr="00A30DFF">
              <w:rPr>
                <w:b/>
                <w:bCs/>
                <w:szCs w:val="21"/>
              </w:rPr>
              <w:t>1</w:t>
            </w:r>
          </w:p>
        </w:tc>
        <w:tc>
          <w:tcPr>
            <w:tcW w:w="3041" w:type="dxa"/>
            <w:shd w:val="clear" w:color="auto" w:fill="auto"/>
          </w:tcPr>
          <w:p w14:paraId="02567D6C" w14:textId="22DEBF62" w:rsidR="00053DB7" w:rsidRPr="00A30DFF" w:rsidRDefault="00053DB7" w:rsidP="000D0F6E">
            <w:pPr>
              <w:spacing w:line="360" w:lineRule="auto"/>
              <w:jc w:val="left"/>
              <w:rPr>
                <w:b/>
                <w:bCs/>
                <w:szCs w:val="21"/>
              </w:rPr>
            </w:pPr>
            <w:r w:rsidRPr="00A30DFF">
              <w:rPr>
                <w:b/>
                <w:bCs/>
                <w:szCs w:val="21"/>
              </w:rPr>
              <w:t>云原生软件重构与服务化方法</w:t>
            </w:r>
          </w:p>
        </w:tc>
        <w:tc>
          <w:tcPr>
            <w:tcW w:w="4386" w:type="dxa"/>
            <w:shd w:val="clear" w:color="auto" w:fill="auto"/>
          </w:tcPr>
          <w:p w14:paraId="4B1651B4" w14:textId="3778F896" w:rsidR="00053DB7" w:rsidRPr="00993F74" w:rsidRDefault="00053DB7" w:rsidP="00896E2A">
            <w:pPr>
              <w:spacing w:line="360" w:lineRule="auto"/>
              <w:jc w:val="left"/>
              <w:rPr>
                <w:szCs w:val="21"/>
              </w:rPr>
            </w:pPr>
          </w:p>
        </w:tc>
      </w:tr>
      <w:tr w:rsidR="00053DB7" w:rsidRPr="00993F74" w14:paraId="1F47CD73" w14:textId="77777777" w:rsidTr="00A30DFF">
        <w:tc>
          <w:tcPr>
            <w:tcW w:w="1633" w:type="dxa"/>
            <w:shd w:val="clear" w:color="auto" w:fill="auto"/>
          </w:tcPr>
          <w:p w14:paraId="23D341B9" w14:textId="0BE808A3" w:rsidR="00053DB7" w:rsidRPr="00993F74" w:rsidRDefault="00053DB7" w:rsidP="00896E2A">
            <w:pPr>
              <w:spacing w:line="360" w:lineRule="auto"/>
              <w:rPr>
                <w:szCs w:val="21"/>
              </w:rPr>
            </w:pPr>
            <w:r w:rsidRPr="00993F74">
              <w:rPr>
                <w:szCs w:val="21"/>
              </w:rPr>
              <w:t>任务</w:t>
            </w:r>
            <w:r w:rsidRPr="00993F74">
              <w:rPr>
                <w:szCs w:val="21"/>
              </w:rPr>
              <w:t xml:space="preserve"> 1.1</w:t>
            </w:r>
          </w:p>
        </w:tc>
        <w:tc>
          <w:tcPr>
            <w:tcW w:w="3041" w:type="dxa"/>
            <w:shd w:val="clear" w:color="auto" w:fill="auto"/>
          </w:tcPr>
          <w:p w14:paraId="7A8D29D3" w14:textId="0F6F7E3D" w:rsidR="00053DB7" w:rsidRPr="00993F74" w:rsidRDefault="000D0F6E" w:rsidP="000D0F6E">
            <w:pPr>
              <w:spacing w:line="360" w:lineRule="auto"/>
              <w:jc w:val="left"/>
              <w:rPr>
                <w:bCs/>
                <w:szCs w:val="21"/>
              </w:rPr>
            </w:pPr>
            <w:r w:rsidRPr="00993F74">
              <w:rPr>
                <w:bCs/>
                <w:szCs w:val="21"/>
              </w:rPr>
              <w:t>场景驱动基于强化学习的微服务拆分方法</w:t>
            </w:r>
          </w:p>
        </w:tc>
        <w:tc>
          <w:tcPr>
            <w:tcW w:w="4386" w:type="dxa"/>
            <w:shd w:val="clear" w:color="auto" w:fill="auto"/>
          </w:tcPr>
          <w:p w14:paraId="148A78C5" w14:textId="433D45BA" w:rsidR="00053DB7" w:rsidRPr="00993F74" w:rsidRDefault="00053DB7" w:rsidP="00896E2A">
            <w:pPr>
              <w:spacing w:line="360" w:lineRule="auto"/>
              <w:jc w:val="left"/>
              <w:rPr>
                <w:bCs/>
                <w:szCs w:val="21"/>
              </w:rPr>
            </w:pPr>
            <w:r w:rsidRPr="00993F74">
              <w:rPr>
                <w:bCs/>
                <w:szCs w:val="21"/>
              </w:rPr>
              <w:t>研究场景驱动的应用微服务化，</w:t>
            </w:r>
            <w:r w:rsidRPr="00993F74">
              <w:rPr>
                <w:kern w:val="0"/>
                <w:szCs w:val="21"/>
              </w:rPr>
              <w:t>研制应用微服务化拆分工具</w:t>
            </w:r>
            <w:r w:rsidR="00284E48" w:rsidRPr="00993F74">
              <w:rPr>
                <w:kern w:val="0"/>
                <w:szCs w:val="21"/>
              </w:rPr>
              <w:t>，实现多维功能和非功能性保障的模块拆分。</w:t>
            </w:r>
          </w:p>
        </w:tc>
      </w:tr>
      <w:tr w:rsidR="00053DB7" w:rsidRPr="00993F74" w14:paraId="7FC903F7" w14:textId="77777777" w:rsidTr="00A30DFF">
        <w:tc>
          <w:tcPr>
            <w:tcW w:w="1633" w:type="dxa"/>
            <w:shd w:val="clear" w:color="auto" w:fill="auto"/>
          </w:tcPr>
          <w:p w14:paraId="20A16AE1" w14:textId="6061516F" w:rsidR="00053DB7" w:rsidRPr="00993F74" w:rsidRDefault="00053DB7" w:rsidP="00896E2A">
            <w:pPr>
              <w:spacing w:line="360" w:lineRule="auto"/>
              <w:rPr>
                <w:szCs w:val="21"/>
              </w:rPr>
            </w:pPr>
            <w:r w:rsidRPr="00993F74">
              <w:rPr>
                <w:szCs w:val="21"/>
              </w:rPr>
              <w:t>任务</w:t>
            </w:r>
            <w:r w:rsidRPr="00993F74">
              <w:rPr>
                <w:szCs w:val="21"/>
              </w:rPr>
              <w:t xml:space="preserve"> 1.2</w:t>
            </w:r>
          </w:p>
        </w:tc>
        <w:tc>
          <w:tcPr>
            <w:tcW w:w="3041" w:type="dxa"/>
            <w:shd w:val="clear" w:color="auto" w:fill="auto"/>
          </w:tcPr>
          <w:p w14:paraId="3549A736" w14:textId="77777777" w:rsidR="000D0F6E" w:rsidRPr="00993F74" w:rsidRDefault="000D0F6E" w:rsidP="000D0F6E">
            <w:pPr>
              <w:spacing w:line="360" w:lineRule="auto"/>
              <w:jc w:val="left"/>
              <w:rPr>
                <w:bCs/>
                <w:szCs w:val="21"/>
              </w:rPr>
            </w:pPr>
            <w:r w:rsidRPr="00993F74">
              <w:rPr>
                <w:bCs/>
                <w:szCs w:val="21"/>
                <w:highlight w:val="cyan"/>
              </w:rPr>
              <w:t>基于</w:t>
            </w:r>
            <w:r w:rsidRPr="00993F74">
              <w:rPr>
                <w:bCs/>
                <w:szCs w:val="21"/>
                <w:highlight w:val="cyan"/>
              </w:rPr>
              <w:t xml:space="preserve"> xxx </w:t>
            </w:r>
            <w:r w:rsidRPr="00993F74">
              <w:rPr>
                <w:bCs/>
                <w:szCs w:val="21"/>
                <w:highlight w:val="cyan"/>
              </w:rPr>
              <w:t>的函数化拆分与重构技术</w:t>
            </w:r>
          </w:p>
          <w:p w14:paraId="6B8DF2C2" w14:textId="77777777" w:rsidR="00053DB7" w:rsidRPr="00993F74" w:rsidRDefault="00053DB7" w:rsidP="000D0F6E">
            <w:pPr>
              <w:spacing w:line="360" w:lineRule="auto"/>
              <w:jc w:val="left"/>
              <w:rPr>
                <w:bCs/>
                <w:szCs w:val="21"/>
              </w:rPr>
            </w:pPr>
          </w:p>
        </w:tc>
        <w:tc>
          <w:tcPr>
            <w:tcW w:w="4386" w:type="dxa"/>
            <w:shd w:val="clear" w:color="auto" w:fill="auto"/>
          </w:tcPr>
          <w:p w14:paraId="3FA6DF15" w14:textId="70DF55FE" w:rsidR="00053DB7" w:rsidRPr="00993F74" w:rsidRDefault="00053DB7" w:rsidP="00896E2A">
            <w:pPr>
              <w:spacing w:line="360" w:lineRule="auto"/>
              <w:rPr>
                <w:szCs w:val="21"/>
              </w:rPr>
            </w:pPr>
            <w:r w:rsidRPr="00993F74">
              <w:rPr>
                <w:bCs/>
                <w:szCs w:val="21"/>
              </w:rPr>
              <w:t>研究函数服务化方法，</w:t>
            </w:r>
            <w:r w:rsidR="00284E48" w:rsidRPr="00993F74">
              <w:rPr>
                <w:bCs/>
                <w:szCs w:val="21"/>
              </w:rPr>
              <w:t>研究函数服务拆分方法，通过分析代码依赖关系和调用路径，实现多维功能和非功能性保障的函数拆分，</w:t>
            </w:r>
            <w:r w:rsidRPr="00993F74">
              <w:rPr>
                <w:bCs/>
                <w:szCs w:val="21"/>
              </w:rPr>
              <w:t>研制</w:t>
            </w:r>
            <w:r w:rsidRPr="00993F74">
              <w:rPr>
                <w:kern w:val="0"/>
                <w:szCs w:val="21"/>
              </w:rPr>
              <w:t>智能算法模型云原生服务化工具。</w:t>
            </w:r>
          </w:p>
        </w:tc>
      </w:tr>
      <w:tr w:rsidR="00053DB7" w:rsidRPr="00993F74" w14:paraId="6C460BC5" w14:textId="77777777" w:rsidTr="00A30DFF">
        <w:tc>
          <w:tcPr>
            <w:tcW w:w="1633" w:type="dxa"/>
            <w:shd w:val="clear" w:color="auto" w:fill="auto"/>
          </w:tcPr>
          <w:p w14:paraId="32D7012A" w14:textId="3735894B" w:rsidR="00053DB7" w:rsidRPr="00993F74" w:rsidRDefault="00053DB7" w:rsidP="00896E2A">
            <w:pPr>
              <w:spacing w:line="360" w:lineRule="auto"/>
              <w:rPr>
                <w:szCs w:val="21"/>
              </w:rPr>
            </w:pPr>
            <w:r w:rsidRPr="00993F74">
              <w:rPr>
                <w:szCs w:val="21"/>
              </w:rPr>
              <w:t>任务</w:t>
            </w:r>
            <w:r w:rsidRPr="00993F74">
              <w:rPr>
                <w:szCs w:val="21"/>
              </w:rPr>
              <w:t xml:space="preserve"> 1.3</w:t>
            </w:r>
          </w:p>
        </w:tc>
        <w:tc>
          <w:tcPr>
            <w:tcW w:w="3041" w:type="dxa"/>
            <w:shd w:val="clear" w:color="auto" w:fill="auto"/>
          </w:tcPr>
          <w:p w14:paraId="7D54744E" w14:textId="67AEFB32" w:rsidR="00053DB7" w:rsidRPr="00993F74" w:rsidRDefault="000D0F6E" w:rsidP="000D0F6E">
            <w:pPr>
              <w:spacing w:line="360" w:lineRule="auto"/>
              <w:jc w:val="left"/>
              <w:rPr>
                <w:bCs/>
                <w:szCs w:val="21"/>
              </w:rPr>
            </w:pPr>
            <w:r w:rsidRPr="00993F74">
              <w:rPr>
                <w:bCs/>
                <w:szCs w:val="21"/>
              </w:rPr>
              <w:t>自适应配置与性能优化建模技术</w:t>
            </w:r>
          </w:p>
        </w:tc>
        <w:tc>
          <w:tcPr>
            <w:tcW w:w="4386" w:type="dxa"/>
            <w:shd w:val="clear" w:color="auto" w:fill="auto"/>
          </w:tcPr>
          <w:p w14:paraId="2BFEE28D" w14:textId="244FFA3C" w:rsidR="00053DB7" w:rsidRPr="00993F74" w:rsidRDefault="00053DB7" w:rsidP="00896E2A">
            <w:pPr>
              <w:spacing w:line="360" w:lineRule="auto"/>
              <w:rPr>
                <w:szCs w:val="21"/>
              </w:rPr>
            </w:pPr>
            <w:r w:rsidRPr="00993F74">
              <w:rPr>
                <w:bCs/>
                <w:szCs w:val="21"/>
              </w:rPr>
              <w:t>研究</w:t>
            </w:r>
            <w:r w:rsidRPr="00993F74">
              <w:rPr>
                <w:kern w:val="0"/>
                <w:szCs w:val="21"/>
              </w:rPr>
              <w:t>模型架构搜索与参数自动配置方法，</w:t>
            </w:r>
            <w:r w:rsidR="00284E48" w:rsidRPr="00993F74">
              <w:rPr>
                <w:kern w:val="0"/>
                <w:szCs w:val="21"/>
              </w:rPr>
              <w:t>建立参数配置</w:t>
            </w:r>
            <w:r w:rsidR="00284E48" w:rsidRPr="00993F74">
              <w:rPr>
                <w:kern w:val="0"/>
                <w:szCs w:val="21"/>
              </w:rPr>
              <w:t>-</w:t>
            </w:r>
            <w:r w:rsidR="00284E48" w:rsidRPr="00993F74">
              <w:rPr>
                <w:kern w:val="0"/>
                <w:szCs w:val="21"/>
              </w:rPr>
              <w:t>资源</w:t>
            </w:r>
            <w:r w:rsidR="00284E48" w:rsidRPr="00993F74">
              <w:rPr>
                <w:kern w:val="0"/>
                <w:szCs w:val="21"/>
              </w:rPr>
              <w:t>-</w:t>
            </w:r>
            <w:r w:rsidR="00284E48" w:rsidRPr="00993F74">
              <w:rPr>
                <w:kern w:val="0"/>
                <w:szCs w:val="21"/>
              </w:rPr>
              <w:t>性能模型，实现自适应的函数与服务容器封装；</w:t>
            </w:r>
          </w:p>
        </w:tc>
      </w:tr>
      <w:tr w:rsidR="00053DB7" w:rsidRPr="00993F74" w14:paraId="42516633" w14:textId="77777777" w:rsidTr="00A30DFF">
        <w:tc>
          <w:tcPr>
            <w:tcW w:w="1633" w:type="dxa"/>
            <w:shd w:val="clear" w:color="auto" w:fill="auto"/>
          </w:tcPr>
          <w:p w14:paraId="18F10790" w14:textId="6DCDAC4E" w:rsidR="00053DB7" w:rsidRPr="00A30DFF" w:rsidRDefault="00896E2A" w:rsidP="00896E2A">
            <w:pPr>
              <w:spacing w:line="360" w:lineRule="auto"/>
              <w:rPr>
                <w:b/>
                <w:bCs/>
                <w:szCs w:val="21"/>
              </w:rPr>
            </w:pPr>
            <w:r w:rsidRPr="00A30DFF">
              <w:rPr>
                <w:b/>
                <w:bCs/>
                <w:szCs w:val="21"/>
              </w:rPr>
              <w:t>研究任务</w:t>
            </w:r>
            <w:r w:rsidRPr="00A30DFF">
              <w:rPr>
                <w:b/>
                <w:bCs/>
                <w:szCs w:val="21"/>
              </w:rPr>
              <w:t>2</w:t>
            </w:r>
          </w:p>
        </w:tc>
        <w:tc>
          <w:tcPr>
            <w:tcW w:w="3041" w:type="dxa"/>
            <w:shd w:val="clear" w:color="auto" w:fill="auto"/>
          </w:tcPr>
          <w:p w14:paraId="71BBE00C" w14:textId="464E1ADD" w:rsidR="00053DB7" w:rsidRPr="00A30DFF" w:rsidRDefault="00896E2A" w:rsidP="000D0F6E">
            <w:pPr>
              <w:spacing w:line="360" w:lineRule="auto"/>
              <w:jc w:val="left"/>
              <w:rPr>
                <w:b/>
                <w:bCs/>
                <w:szCs w:val="21"/>
              </w:rPr>
            </w:pPr>
            <w:r w:rsidRPr="00A30DFF">
              <w:rPr>
                <w:b/>
                <w:bCs/>
                <w:szCs w:val="21"/>
              </w:rPr>
              <w:t>云原生服务组件编排与部署优化技术</w:t>
            </w:r>
          </w:p>
        </w:tc>
        <w:tc>
          <w:tcPr>
            <w:tcW w:w="4386" w:type="dxa"/>
            <w:shd w:val="clear" w:color="auto" w:fill="auto"/>
          </w:tcPr>
          <w:p w14:paraId="4F8F2A2A" w14:textId="77777777" w:rsidR="00053DB7" w:rsidRPr="00993F74" w:rsidRDefault="00053DB7" w:rsidP="00896E2A">
            <w:pPr>
              <w:spacing w:line="360" w:lineRule="auto"/>
              <w:rPr>
                <w:bCs/>
                <w:szCs w:val="21"/>
              </w:rPr>
            </w:pPr>
          </w:p>
        </w:tc>
      </w:tr>
      <w:tr w:rsidR="00896E2A" w:rsidRPr="00993F74" w14:paraId="750ADDBA" w14:textId="77777777" w:rsidTr="00A30DFF">
        <w:tc>
          <w:tcPr>
            <w:tcW w:w="1633" w:type="dxa"/>
            <w:shd w:val="clear" w:color="auto" w:fill="auto"/>
          </w:tcPr>
          <w:p w14:paraId="2B9140F8" w14:textId="3DDA0E4E" w:rsidR="00896E2A" w:rsidRPr="00993F74" w:rsidRDefault="00896E2A" w:rsidP="00053DB7">
            <w:pPr>
              <w:spacing w:line="360" w:lineRule="auto"/>
              <w:rPr>
                <w:szCs w:val="21"/>
              </w:rPr>
            </w:pPr>
            <w:r w:rsidRPr="00993F74">
              <w:rPr>
                <w:szCs w:val="21"/>
              </w:rPr>
              <w:t>任务</w:t>
            </w:r>
            <w:r w:rsidRPr="00993F74">
              <w:rPr>
                <w:szCs w:val="21"/>
              </w:rPr>
              <w:t xml:space="preserve"> 2.1</w:t>
            </w:r>
          </w:p>
        </w:tc>
        <w:tc>
          <w:tcPr>
            <w:tcW w:w="3041" w:type="dxa"/>
            <w:shd w:val="clear" w:color="auto" w:fill="auto"/>
          </w:tcPr>
          <w:p w14:paraId="5E5019F3" w14:textId="77777777" w:rsidR="000D0F6E" w:rsidRPr="00993F74" w:rsidRDefault="000D0F6E" w:rsidP="000D0F6E">
            <w:pPr>
              <w:spacing w:line="360" w:lineRule="auto"/>
              <w:jc w:val="left"/>
              <w:rPr>
                <w:bCs/>
                <w:szCs w:val="21"/>
              </w:rPr>
            </w:pPr>
            <w:r w:rsidRPr="00993F74">
              <w:rPr>
                <w:bCs/>
                <w:szCs w:val="21"/>
              </w:rPr>
              <w:t>服务质量与异构资源约束感知的云原生组件编排与优化技术</w:t>
            </w:r>
          </w:p>
          <w:p w14:paraId="7E762EA6" w14:textId="77777777" w:rsidR="00896E2A" w:rsidRPr="00993F74" w:rsidRDefault="00896E2A" w:rsidP="000D0F6E">
            <w:pPr>
              <w:spacing w:line="360" w:lineRule="auto"/>
              <w:jc w:val="left"/>
              <w:rPr>
                <w:bCs/>
                <w:szCs w:val="21"/>
              </w:rPr>
            </w:pPr>
          </w:p>
        </w:tc>
        <w:tc>
          <w:tcPr>
            <w:tcW w:w="4386" w:type="dxa"/>
            <w:shd w:val="clear" w:color="auto" w:fill="auto"/>
          </w:tcPr>
          <w:p w14:paraId="16E89E3A" w14:textId="799A33EA" w:rsidR="00896E2A" w:rsidRPr="00993F74" w:rsidRDefault="000D0F6E" w:rsidP="000D0F6E">
            <w:pPr>
              <w:spacing w:line="360" w:lineRule="auto"/>
              <w:jc w:val="left"/>
              <w:rPr>
                <w:bCs/>
                <w:sz w:val="24"/>
              </w:rPr>
            </w:pPr>
            <w:r w:rsidRPr="00993F74">
              <w:rPr>
                <w:bCs/>
                <w:szCs w:val="21"/>
              </w:rPr>
              <w:t>研究服务质量与异构资源约束感知的函数和服务组件编排和快速优化问题求解技术，在有效表征分布式部署可靠性、可用性需求的前提下，实现运行时可靠性最优的组件编排方案选择，以期达到最佳的服务性能。</w:t>
            </w:r>
          </w:p>
        </w:tc>
      </w:tr>
      <w:tr w:rsidR="00A30DFF" w:rsidRPr="00993F74" w14:paraId="6E1FD5D1" w14:textId="77777777" w:rsidTr="00A30DFF">
        <w:tc>
          <w:tcPr>
            <w:tcW w:w="1633" w:type="dxa"/>
            <w:shd w:val="clear" w:color="auto" w:fill="auto"/>
          </w:tcPr>
          <w:p w14:paraId="0352E634" w14:textId="5309D974" w:rsidR="00A30DFF" w:rsidRPr="00993F74" w:rsidRDefault="00A30DFF" w:rsidP="00053DB7">
            <w:pPr>
              <w:spacing w:line="360" w:lineRule="auto"/>
              <w:rPr>
                <w:szCs w:val="21"/>
              </w:rPr>
            </w:pPr>
            <w:r>
              <w:rPr>
                <w:rFonts w:hint="eastAsia"/>
                <w:szCs w:val="21"/>
              </w:rPr>
              <w:t>任务</w:t>
            </w:r>
            <w:r>
              <w:rPr>
                <w:rFonts w:hint="eastAsia"/>
                <w:szCs w:val="21"/>
              </w:rPr>
              <w:t xml:space="preserve"> </w:t>
            </w:r>
            <w:r>
              <w:rPr>
                <w:szCs w:val="21"/>
              </w:rPr>
              <w:t>2.2</w:t>
            </w:r>
          </w:p>
        </w:tc>
        <w:tc>
          <w:tcPr>
            <w:tcW w:w="3041" w:type="dxa"/>
            <w:shd w:val="clear" w:color="auto" w:fill="auto"/>
          </w:tcPr>
          <w:p w14:paraId="1E56040D" w14:textId="77777777" w:rsidR="00A30DFF" w:rsidRPr="00993F74" w:rsidRDefault="00A30DFF" w:rsidP="000D0F6E">
            <w:pPr>
              <w:spacing w:line="360" w:lineRule="auto"/>
              <w:jc w:val="left"/>
              <w:rPr>
                <w:bCs/>
                <w:szCs w:val="21"/>
              </w:rPr>
            </w:pPr>
          </w:p>
        </w:tc>
        <w:tc>
          <w:tcPr>
            <w:tcW w:w="4386" w:type="dxa"/>
            <w:shd w:val="clear" w:color="auto" w:fill="auto"/>
          </w:tcPr>
          <w:p w14:paraId="64E6322D" w14:textId="565A9B3A" w:rsidR="00A30DFF" w:rsidRPr="00993F74" w:rsidRDefault="00A30DFF" w:rsidP="000D0F6E">
            <w:pPr>
              <w:spacing w:line="360" w:lineRule="auto"/>
              <w:jc w:val="left"/>
              <w:rPr>
                <w:bCs/>
                <w:szCs w:val="21"/>
              </w:rPr>
            </w:pPr>
            <w:r w:rsidRPr="00993F74">
              <w:rPr>
                <w:kern w:val="0"/>
                <w:szCs w:val="21"/>
              </w:rPr>
              <w:t>研究分阶段细粒度函数性能分析建模和函数性能优化技术，实现函数链关键路径分析，定位关键函数或组件，减少模型加载等函数</w:t>
            </w:r>
            <w:r w:rsidRPr="00993F74">
              <w:rPr>
                <w:kern w:val="0"/>
                <w:szCs w:val="21"/>
              </w:rPr>
              <w:lastRenderedPageBreak/>
              <w:t>冷启动开销。</w:t>
            </w:r>
          </w:p>
        </w:tc>
      </w:tr>
      <w:tr w:rsidR="00896E2A" w:rsidRPr="00993F74" w14:paraId="36107663" w14:textId="77777777" w:rsidTr="00A30DFF">
        <w:tc>
          <w:tcPr>
            <w:tcW w:w="1633" w:type="dxa"/>
            <w:shd w:val="clear" w:color="auto" w:fill="auto"/>
          </w:tcPr>
          <w:p w14:paraId="4D0AA7D5" w14:textId="5A0805CF" w:rsidR="00896E2A" w:rsidRPr="00993F74" w:rsidRDefault="00896E2A" w:rsidP="00053DB7">
            <w:pPr>
              <w:spacing w:line="360" w:lineRule="auto"/>
              <w:rPr>
                <w:szCs w:val="21"/>
              </w:rPr>
            </w:pPr>
            <w:r w:rsidRPr="00993F74">
              <w:rPr>
                <w:szCs w:val="21"/>
              </w:rPr>
              <w:lastRenderedPageBreak/>
              <w:t>任务</w:t>
            </w:r>
            <w:r w:rsidRPr="00993F74">
              <w:rPr>
                <w:szCs w:val="21"/>
              </w:rPr>
              <w:t>2.</w:t>
            </w:r>
            <w:r w:rsidR="00A30DFF">
              <w:rPr>
                <w:szCs w:val="21"/>
              </w:rPr>
              <w:t>3</w:t>
            </w:r>
          </w:p>
        </w:tc>
        <w:tc>
          <w:tcPr>
            <w:tcW w:w="3041" w:type="dxa"/>
            <w:shd w:val="clear" w:color="auto" w:fill="auto"/>
          </w:tcPr>
          <w:p w14:paraId="2CD56B0D" w14:textId="7FF2370D" w:rsidR="00896E2A" w:rsidRPr="00993F74" w:rsidRDefault="000D0F6E" w:rsidP="008C2ED8">
            <w:pPr>
              <w:spacing w:line="360" w:lineRule="auto"/>
              <w:jc w:val="left"/>
              <w:rPr>
                <w:bCs/>
                <w:szCs w:val="21"/>
              </w:rPr>
            </w:pPr>
            <w:r w:rsidRPr="00993F74">
              <w:rPr>
                <w:bCs/>
                <w:szCs w:val="21"/>
              </w:rPr>
              <w:t>基于轻量化容器的部署优化技术</w:t>
            </w:r>
          </w:p>
        </w:tc>
        <w:tc>
          <w:tcPr>
            <w:tcW w:w="4386" w:type="dxa"/>
            <w:shd w:val="clear" w:color="auto" w:fill="auto"/>
          </w:tcPr>
          <w:p w14:paraId="357CBBFD" w14:textId="77777777" w:rsidR="00896E2A" w:rsidRDefault="000D0F6E" w:rsidP="008C2ED8">
            <w:pPr>
              <w:spacing w:line="360" w:lineRule="auto"/>
              <w:jc w:val="left"/>
              <w:rPr>
                <w:bCs/>
                <w:szCs w:val="21"/>
              </w:rPr>
            </w:pPr>
            <w:r w:rsidRPr="00993F74">
              <w:rPr>
                <w:bCs/>
                <w:szCs w:val="21"/>
              </w:rPr>
              <w:t>研究容器中间代码优化和预编译技术，减少不必要的指令执行和内存操作，降低运行时资源消耗，缩短应用服务的部署时间</w:t>
            </w:r>
            <w:r w:rsidR="003E4DB6" w:rsidRPr="00993F74">
              <w:rPr>
                <w:bCs/>
                <w:szCs w:val="21"/>
              </w:rPr>
              <w:t>。</w:t>
            </w:r>
          </w:p>
          <w:p w14:paraId="12788EF1" w14:textId="0D44B500" w:rsidR="00A30DFF" w:rsidRPr="00993F74" w:rsidRDefault="00A30DFF" w:rsidP="008C2ED8">
            <w:pPr>
              <w:spacing w:line="360" w:lineRule="auto"/>
              <w:jc w:val="left"/>
              <w:rPr>
                <w:bCs/>
                <w:szCs w:val="21"/>
              </w:rPr>
            </w:pPr>
            <w:r w:rsidRPr="00993F74">
              <w:rPr>
                <w:bCs/>
                <w:szCs w:val="21"/>
              </w:rPr>
              <w:t>研究去中心化镜像打包分发机制，缩短镜像构建时间；研究基于多级存储和镜像压缩的镜像存储和放置策略，提升分发效率。</w:t>
            </w:r>
          </w:p>
        </w:tc>
      </w:tr>
      <w:tr w:rsidR="00896E2A" w:rsidRPr="00993F74" w14:paraId="6BA027A8" w14:textId="77777777" w:rsidTr="00A30DFF">
        <w:tc>
          <w:tcPr>
            <w:tcW w:w="1633" w:type="dxa"/>
            <w:shd w:val="clear" w:color="auto" w:fill="auto"/>
          </w:tcPr>
          <w:p w14:paraId="526E3FC0" w14:textId="1AE04712" w:rsidR="00896E2A" w:rsidRPr="00A30DFF" w:rsidRDefault="00896E2A" w:rsidP="000D0F6E">
            <w:pPr>
              <w:spacing w:line="360" w:lineRule="auto"/>
              <w:jc w:val="left"/>
              <w:rPr>
                <w:b/>
                <w:szCs w:val="21"/>
              </w:rPr>
            </w:pPr>
            <w:r w:rsidRPr="00A30DFF">
              <w:rPr>
                <w:b/>
                <w:szCs w:val="21"/>
              </w:rPr>
              <w:t>研究任务</w:t>
            </w:r>
            <w:r w:rsidRPr="00A30DFF">
              <w:rPr>
                <w:b/>
                <w:szCs w:val="21"/>
              </w:rPr>
              <w:t xml:space="preserve">3 </w:t>
            </w:r>
          </w:p>
        </w:tc>
        <w:tc>
          <w:tcPr>
            <w:tcW w:w="3041" w:type="dxa"/>
            <w:shd w:val="clear" w:color="auto" w:fill="auto"/>
          </w:tcPr>
          <w:p w14:paraId="6A9090D3" w14:textId="501F4213" w:rsidR="00896E2A" w:rsidRPr="00A30DFF" w:rsidRDefault="00896E2A" w:rsidP="000D0F6E">
            <w:pPr>
              <w:spacing w:line="360" w:lineRule="auto"/>
              <w:jc w:val="left"/>
              <w:rPr>
                <w:b/>
                <w:szCs w:val="21"/>
              </w:rPr>
            </w:pPr>
            <w:r w:rsidRPr="00A30DFF">
              <w:rPr>
                <w:b/>
                <w:szCs w:val="21"/>
              </w:rPr>
              <w:t>数据与知识融合的云原生软件架构成熟度与可演化性评估技术与模型</w:t>
            </w:r>
          </w:p>
        </w:tc>
        <w:tc>
          <w:tcPr>
            <w:tcW w:w="4386" w:type="dxa"/>
            <w:shd w:val="clear" w:color="auto" w:fill="auto"/>
          </w:tcPr>
          <w:p w14:paraId="4710D3F5" w14:textId="77777777" w:rsidR="00896E2A" w:rsidRPr="00993F74" w:rsidRDefault="00896E2A" w:rsidP="000D0F6E">
            <w:pPr>
              <w:spacing w:line="360" w:lineRule="auto"/>
              <w:jc w:val="left"/>
              <w:rPr>
                <w:bCs/>
                <w:szCs w:val="21"/>
              </w:rPr>
            </w:pPr>
          </w:p>
        </w:tc>
      </w:tr>
      <w:tr w:rsidR="00896E2A" w:rsidRPr="00993F74" w14:paraId="0280B619" w14:textId="77777777" w:rsidTr="00A30DFF">
        <w:tc>
          <w:tcPr>
            <w:tcW w:w="1633" w:type="dxa"/>
            <w:shd w:val="clear" w:color="auto" w:fill="auto"/>
          </w:tcPr>
          <w:p w14:paraId="6533DA3B" w14:textId="47182E80" w:rsidR="00896E2A" w:rsidRPr="00993F74" w:rsidRDefault="00896E2A" w:rsidP="00896E2A">
            <w:pPr>
              <w:spacing w:line="360" w:lineRule="auto"/>
              <w:rPr>
                <w:szCs w:val="21"/>
              </w:rPr>
            </w:pPr>
            <w:r w:rsidRPr="00993F74">
              <w:rPr>
                <w:szCs w:val="21"/>
              </w:rPr>
              <w:t>任务</w:t>
            </w:r>
            <w:r w:rsidRPr="00993F74">
              <w:rPr>
                <w:szCs w:val="21"/>
              </w:rPr>
              <w:t xml:space="preserve"> 3.1</w:t>
            </w:r>
          </w:p>
        </w:tc>
        <w:tc>
          <w:tcPr>
            <w:tcW w:w="3041" w:type="dxa"/>
            <w:shd w:val="clear" w:color="auto" w:fill="auto"/>
          </w:tcPr>
          <w:p w14:paraId="1147F2DC" w14:textId="5F5D8389" w:rsidR="00896E2A" w:rsidRPr="00993F74" w:rsidRDefault="000D0F6E" w:rsidP="000D0F6E">
            <w:pPr>
              <w:spacing w:line="360" w:lineRule="auto"/>
              <w:jc w:val="left"/>
              <w:rPr>
                <w:bCs/>
                <w:szCs w:val="21"/>
              </w:rPr>
            </w:pPr>
            <w:r w:rsidRPr="00993F74">
              <w:rPr>
                <w:bCs/>
                <w:szCs w:val="21"/>
              </w:rPr>
              <w:t>基于多能力域</w:t>
            </w:r>
            <w:r w:rsidR="007410E7" w:rsidRPr="00993F74">
              <w:rPr>
                <w:bCs/>
                <w:szCs w:val="21"/>
              </w:rPr>
              <w:t>和多依赖关系</w:t>
            </w:r>
            <w:r w:rsidRPr="00993F74">
              <w:rPr>
                <w:bCs/>
                <w:szCs w:val="21"/>
              </w:rPr>
              <w:t>的成熟度量化与评估模型</w:t>
            </w:r>
          </w:p>
        </w:tc>
        <w:tc>
          <w:tcPr>
            <w:tcW w:w="4386" w:type="dxa"/>
            <w:shd w:val="clear" w:color="auto" w:fill="auto"/>
          </w:tcPr>
          <w:p w14:paraId="103CAB34" w14:textId="74C1415D" w:rsidR="00896E2A" w:rsidRPr="00993F74" w:rsidRDefault="008C2ED8" w:rsidP="00F50F65">
            <w:pPr>
              <w:spacing w:line="360" w:lineRule="auto"/>
              <w:rPr>
                <w:bCs/>
                <w:szCs w:val="21"/>
              </w:rPr>
            </w:pPr>
            <w:r w:rsidRPr="00993F74">
              <w:rPr>
                <w:bCs/>
                <w:szCs w:val="21"/>
              </w:rPr>
              <w:t>研究资源管理、运维保障、研发测试、应用服务等多能力域的成熟度量化与评估模型，提升软件重构与编排部署性能</w:t>
            </w:r>
            <w:r w:rsidR="007410E7" w:rsidRPr="00993F74">
              <w:rPr>
                <w:bCs/>
                <w:szCs w:val="21"/>
              </w:rPr>
              <w:t>；研究基于开源软件代码、第三方软件仓库、软件供应链等依赖关系的开源软件成熟度模型，将软件代码内部结构和外部行为相结合，通过多层次依赖关系、代码质量、开发社区的活跃度等因素分析，实现系统成熟度与风险评估；</w:t>
            </w:r>
            <w:r w:rsidRPr="00993F74">
              <w:rPr>
                <w:bCs/>
                <w:szCs w:val="21"/>
              </w:rPr>
              <w:t>研制云原生软件架构成熟度评估模型库</w:t>
            </w:r>
          </w:p>
        </w:tc>
      </w:tr>
      <w:tr w:rsidR="00896E2A" w:rsidRPr="00993F74" w14:paraId="3E05595B" w14:textId="77777777" w:rsidTr="00A30DFF">
        <w:tc>
          <w:tcPr>
            <w:tcW w:w="1633" w:type="dxa"/>
            <w:shd w:val="clear" w:color="auto" w:fill="auto"/>
          </w:tcPr>
          <w:p w14:paraId="2A4A9292" w14:textId="4837B9CC" w:rsidR="00896E2A" w:rsidRPr="00993F74" w:rsidRDefault="00896E2A" w:rsidP="00266A36">
            <w:pPr>
              <w:spacing w:line="360" w:lineRule="auto"/>
              <w:jc w:val="left"/>
              <w:rPr>
                <w:bCs/>
                <w:szCs w:val="21"/>
              </w:rPr>
            </w:pPr>
            <w:r w:rsidRPr="00993F74">
              <w:rPr>
                <w:bCs/>
                <w:szCs w:val="21"/>
              </w:rPr>
              <w:t>任务</w:t>
            </w:r>
            <w:r w:rsidRPr="00993F74">
              <w:rPr>
                <w:bCs/>
                <w:szCs w:val="21"/>
              </w:rPr>
              <w:t>3.</w:t>
            </w:r>
            <w:r w:rsidR="007410E7" w:rsidRPr="00993F74">
              <w:rPr>
                <w:bCs/>
                <w:szCs w:val="21"/>
              </w:rPr>
              <w:t>2</w:t>
            </w:r>
          </w:p>
        </w:tc>
        <w:tc>
          <w:tcPr>
            <w:tcW w:w="3041" w:type="dxa"/>
            <w:shd w:val="clear" w:color="auto" w:fill="auto"/>
          </w:tcPr>
          <w:p w14:paraId="09E5B3DF" w14:textId="2E965CD6" w:rsidR="00896E2A" w:rsidRPr="00993F74" w:rsidRDefault="000D0F6E" w:rsidP="00266A36">
            <w:pPr>
              <w:spacing w:line="360" w:lineRule="auto"/>
              <w:jc w:val="left"/>
              <w:rPr>
                <w:bCs/>
                <w:szCs w:val="21"/>
              </w:rPr>
            </w:pPr>
            <w:r w:rsidRPr="00993F74">
              <w:rPr>
                <w:bCs/>
                <w:szCs w:val="21"/>
              </w:rPr>
              <w:t>数据与领域知识驱动的组件性能剖析与架构退化识别技术</w:t>
            </w:r>
          </w:p>
        </w:tc>
        <w:tc>
          <w:tcPr>
            <w:tcW w:w="4386" w:type="dxa"/>
            <w:shd w:val="clear" w:color="auto" w:fill="auto"/>
          </w:tcPr>
          <w:p w14:paraId="4C323AC4" w14:textId="01CF3DA5" w:rsidR="00896E2A" w:rsidRPr="00993F74" w:rsidRDefault="008C2ED8" w:rsidP="00266A36">
            <w:pPr>
              <w:spacing w:line="360" w:lineRule="auto"/>
              <w:jc w:val="left"/>
              <w:rPr>
                <w:bCs/>
                <w:szCs w:val="21"/>
              </w:rPr>
            </w:pPr>
            <w:r w:rsidRPr="00993F74">
              <w:rPr>
                <w:bCs/>
                <w:szCs w:val="21"/>
              </w:rPr>
              <w:t>研究数据与领域知识驱动的组件性能剖析与架构退化识别技术，识别架构中潜在的退化点或冗余组件</w:t>
            </w:r>
            <w:r w:rsidR="00266A36" w:rsidRPr="00993F74">
              <w:rPr>
                <w:bCs/>
                <w:szCs w:val="21"/>
              </w:rPr>
              <w:t>，实现从组件到系统多尺度融合的可演化性评估。</w:t>
            </w:r>
          </w:p>
        </w:tc>
      </w:tr>
      <w:tr w:rsidR="000D0F6E" w:rsidRPr="00993F74" w14:paraId="052BCF52" w14:textId="77777777" w:rsidTr="00A30DFF">
        <w:tc>
          <w:tcPr>
            <w:tcW w:w="1633" w:type="dxa"/>
            <w:shd w:val="clear" w:color="auto" w:fill="auto"/>
          </w:tcPr>
          <w:p w14:paraId="5CD6A03C" w14:textId="4D3958E7" w:rsidR="000D0F6E" w:rsidRPr="00993F74" w:rsidRDefault="000D0F6E" w:rsidP="00266A36">
            <w:pPr>
              <w:spacing w:line="360" w:lineRule="auto"/>
              <w:jc w:val="left"/>
              <w:rPr>
                <w:bCs/>
                <w:szCs w:val="21"/>
              </w:rPr>
            </w:pPr>
            <w:r w:rsidRPr="00993F74">
              <w:rPr>
                <w:bCs/>
                <w:szCs w:val="21"/>
              </w:rPr>
              <w:t>任务</w:t>
            </w:r>
            <w:r w:rsidRPr="00993F74">
              <w:rPr>
                <w:bCs/>
                <w:szCs w:val="21"/>
              </w:rPr>
              <w:t>3.</w:t>
            </w:r>
            <w:r w:rsidR="007410E7" w:rsidRPr="00993F74">
              <w:rPr>
                <w:bCs/>
                <w:szCs w:val="21"/>
              </w:rPr>
              <w:t>3</w:t>
            </w:r>
          </w:p>
        </w:tc>
        <w:tc>
          <w:tcPr>
            <w:tcW w:w="3041" w:type="dxa"/>
            <w:shd w:val="clear" w:color="auto" w:fill="auto"/>
          </w:tcPr>
          <w:p w14:paraId="02587039" w14:textId="73E47A1C" w:rsidR="000D0F6E" w:rsidRPr="00993F74" w:rsidRDefault="000D0F6E" w:rsidP="00266A36">
            <w:pPr>
              <w:spacing w:line="360" w:lineRule="auto"/>
              <w:jc w:val="left"/>
              <w:rPr>
                <w:bCs/>
                <w:szCs w:val="21"/>
              </w:rPr>
            </w:pPr>
            <w:r w:rsidRPr="00993F74">
              <w:rPr>
                <w:bCs/>
                <w:szCs w:val="21"/>
              </w:rPr>
              <w:t>场景驱动的系统行为模拟与成熟度预测技术</w:t>
            </w:r>
          </w:p>
          <w:p w14:paraId="30CE0666" w14:textId="77777777" w:rsidR="000D0F6E" w:rsidRPr="00993F74" w:rsidRDefault="000D0F6E" w:rsidP="00266A36">
            <w:pPr>
              <w:spacing w:line="360" w:lineRule="auto"/>
              <w:jc w:val="left"/>
              <w:rPr>
                <w:bCs/>
                <w:szCs w:val="21"/>
              </w:rPr>
            </w:pPr>
          </w:p>
        </w:tc>
        <w:tc>
          <w:tcPr>
            <w:tcW w:w="4386" w:type="dxa"/>
            <w:shd w:val="clear" w:color="auto" w:fill="auto"/>
          </w:tcPr>
          <w:p w14:paraId="6AD84068" w14:textId="5B83FE42" w:rsidR="000D0F6E" w:rsidRPr="00993F74" w:rsidRDefault="008C2ED8" w:rsidP="00266A36">
            <w:pPr>
              <w:spacing w:line="360" w:lineRule="auto"/>
              <w:jc w:val="left"/>
              <w:rPr>
                <w:bCs/>
                <w:szCs w:val="21"/>
              </w:rPr>
            </w:pPr>
            <w:r w:rsidRPr="00993F74">
              <w:rPr>
                <w:bCs/>
                <w:szCs w:val="21"/>
              </w:rPr>
              <w:t>提出场景驱动的多维高保真系统行为仿真，通过组件间通信、数据流等复杂交互和不同故障用例、版本升级等多场景模拟，实现场景驱动的系统行为模拟与成熟度预测。</w:t>
            </w:r>
          </w:p>
        </w:tc>
      </w:tr>
      <w:tr w:rsidR="00896E2A" w:rsidRPr="00993F74" w14:paraId="1BCB26C3" w14:textId="77777777" w:rsidTr="00A30DFF">
        <w:tc>
          <w:tcPr>
            <w:tcW w:w="1633" w:type="dxa"/>
            <w:shd w:val="clear" w:color="auto" w:fill="auto"/>
          </w:tcPr>
          <w:p w14:paraId="69350011" w14:textId="5B0CF357" w:rsidR="00896E2A" w:rsidRPr="00A30DFF" w:rsidRDefault="00896E2A" w:rsidP="00266A36">
            <w:pPr>
              <w:spacing w:line="360" w:lineRule="auto"/>
              <w:jc w:val="left"/>
              <w:rPr>
                <w:b/>
                <w:szCs w:val="21"/>
              </w:rPr>
            </w:pPr>
            <w:r w:rsidRPr="00A30DFF">
              <w:rPr>
                <w:b/>
                <w:szCs w:val="21"/>
              </w:rPr>
              <w:t>研究任务</w:t>
            </w:r>
            <w:r w:rsidRPr="00A30DFF">
              <w:rPr>
                <w:b/>
                <w:szCs w:val="21"/>
              </w:rPr>
              <w:t>4</w:t>
            </w:r>
          </w:p>
        </w:tc>
        <w:tc>
          <w:tcPr>
            <w:tcW w:w="3041" w:type="dxa"/>
            <w:shd w:val="clear" w:color="auto" w:fill="auto"/>
          </w:tcPr>
          <w:p w14:paraId="31507753" w14:textId="5B5B151C" w:rsidR="00896E2A" w:rsidRPr="00A30DFF" w:rsidRDefault="00266A36" w:rsidP="00266A36">
            <w:pPr>
              <w:spacing w:line="360" w:lineRule="auto"/>
              <w:jc w:val="left"/>
              <w:rPr>
                <w:b/>
                <w:szCs w:val="21"/>
              </w:rPr>
            </w:pPr>
            <w:r w:rsidRPr="00A30DFF">
              <w:rPr>
                <w:b/>
                <w:szCs w:val="21"/>
              </w:rPr>
              <w:t>基于多维可观测性数据的云原生软件动态演化机制</w:t>
            </w:r>
          </w:p>
        </w:tc>
        <w:tc>
          <w:tcPr>
            <w:tcW w:w="4386" w:type="dxa"/>
            <w:shd w:val="clear" w:color="auto" w:fill="auto"/>
          </w:tcPr>
          <w:p w14:paraId="76FE7B3F" w14:textId="1F1118C2" w:rsidR="00896E2A" w:rsidRPr="00993F74" w:rsidRDefault="00896E2A" w:rsidP="00266A36">
            <w:pPr>
              <w:spacing w:line="360" w:lineRule="auto"/>
              <w:jc w:val="left"/>
              <w:rPr>
                <w:bCs/>
                <w:szCs w:val="21"/>
              </w:rPr>
            </w:pPr>
          </w:p>
        </w:tc>
      </w:tr>
      <w:tr w:rsidR="00266A36" w:rsidRPr="00993F74" w14:paraId="28332533" w14:textId="77777777" w:rsidTr="00A30DFF">
        <w:tc>
          <w:tcPr>
            <w:tcW w:w="1633" w:type="dxa"/>
            <w:shd w:val="clear" w:color="auto" w:fill="auto"/>
          </w:tcPr>
          <w:p w14:paraId="7CC721BC" w14:textId="5A644075" w:rsidR="00266A36" w:rsidRPr="00993F74" w:rsidRDefault="00266A36" w:rsidP="00266A36">
            <w:pPr>
              <w:spacing w:line="360" w:lineRule="auto"/>
              <w:jc w:val="left"/>
              <w:rPr>
                <w:bCs/>
                <w:szCs w:val="21"/>
              </w:rPr>
            </w:pPr>
            <w:r w:rsidRPr="00993F74">
              <w:rPr>
                <w:bCs/>
                <w:szCs w:val="21"/>
              </w:rPr>
              <w:lastRenderedPageBreak/>
              <w:t>任务</w:t>
            </w:r>
            <w:r w:rsidRPr="00993F74">
              <w:rPr>
                <w:bCs/>
                <w:szCs w:val="21"/>
              </w:rPr>
              <w:t xml:space="preserve"> 4.1</w:t>
            </w:r>
          </w:p>
        </w:tc>
        <w:tc>
          <w:tcPr>
            <w:tcW w:w="3041" w:type="dxa"/>
            <w:shd w:val="clear" w:color="auto" w:fill="auto"/>
          </w:tcPr>
          <w:p w14:paraId="7E66327D" w14:textId="53C88302" w:rsidR="00266A36" w:rsidRPr="00993F74" w:rsidRDefault="00266A36" w:rsidP="00266A36">
            <w:pPr>
              <w:spacing w:line="360" w:lineRule="auto"/>
              <w:jc w:val="left"/>
              <w:rPr>
                <w:bCs/>
                <w:szCs w:val="21"/>
              </w:rPr>
            </w:pPr>
            <w:r w:rsidRPr="00993F74">
              <w:rPr>
                <w:bCs/>
                <w:szCs w:val="21"/>
              </w:rPr>
              <w:t>基于可观测数据的云原生软件动态演化机制</w:t>
            </w:r>
          </w:p>
        </w:tc>
        <w:tc>
          <w:tcPr>
            <w:tcW w:w="4386" w:type="dxa"/>
            <w:shd w:val="clear" w:color="auto" w:fill="auto"/>
          </w:tcPr>
          <w:p w14:paraId="31ABD5BB" w14:textId="29CF1F37" w:rsidR="00266A36" w:rsidRPr="00993F74" w:rsidRDefault="00266A36" w:rsidP="00266A36">
            <w:pPr>
              <w:spacing w:line="360" w:lineRule="auto"/>
              <w:jc w:val="left"/>
              <w:rPr>
                <w:bCs/>
                <w:szCs w:val="21"/>
              </w:rPr>
            </w:pPr>
            <w:r w:rsidRPr="00993F74">
              <w:rPr>
                <w:bCs/>
                <w:szCs w:val="21"/>
              </w:rPr>
              <w:t>研究异常和拓扑感知的系统组件自适应构造演化技术，缓解系统性能下降和服务违约，提升软件运行时对复杂动态环境的适应力。</w:t>
            </w:r>
          </w:p>
        </w:tc>
      </w:tr>
      <w:tr w:rsidR="00266A36" w:rsidRPr="00993F74" w14:paraId="29990406" w14:textId="77777777" w:rsidTr="00A30DFF">
        <w:tc>
          <w:tcPr>
            <w:tcW w:w="1633" w:type="dxa"/>
            <w:shd w:val="clear" w:color="auto" w:fill="auto"/>
          </w:tcPr>
          <w:p w14:paraId="15C6428F" w14:textId="373AD263" w:rsidR="00266A36" w:rsidRPr="00993F74" w:rsidRDefault="00266A36" w:rsidP="00266A36">
            <w:pPr>
              <w:spacing w:line="360" w:lineRule="auto"/>
              <w:jc w:val="left"/>
              <w:rPr>
                <w:bCs/>
                <w:szCs w:val="21"/>
              </w:rPr>
            </w:pPr>
            <w:r w:rsidRPr="00993F74">
              <w:rPr>
                <w:bCs/>
                <w:szCs w:val="21"/>
              </w:rPr>
              <w:t>任务</w:t>
            </w:r>
            <w:r w:rsidRPr="00993F74">
              <w:rPr>
                <w:bCs/>
                <w:szCs w:val="21"/>
              </w:rPr>
              <w:t>4.2</w:t>
            </w:r>
          </w:p>
        </w:tc>
        <w:tc>
          <w:tcPr>
            <w:tcW w:w="3041" w:type="dxa"/>
            <w:shd w:val="clear" w:color="auto" w:fill="auto"/>
          </w:tcPr>
          <w:p w14:paraId="71F426BD" w14:textId="4B13B271" w:rsidR="00266A36" w:rsidRPr="00993F74" w:rsidRDefault="00266A36" w:rsidP="00266A36">
            <w:pPr>
              <w:spacing w:line="360" w:lineRule="auto"/>
              <w:jc w:val="left"/>
              <w:rPr>
                <w:bCs/>
                <w:szCs w:val="21"/>
              </w:rPr>
            </w:pPr>
            <w:r w:rsidRPr="00993F74">
              <w:rPr>
                <w:bCs/>
                <w:szCs w:val="21"/>
              </w:rPr>
              <w:t>基于性能预测与强化反馈的系统配置项动态管理技术</w:t>
            </w:r>
          </w:p>
        </w:tc>
        <w:tc>
          <w:tcPr>
            <w:tcW w:w="4386" w:type="dxa"/>
            <w:shd w:val="clear" w:color="auto" w:fill="auto"/>
          </w:tcPr>
          <w:p w14:paraId="3E7F02BE" w14:textId="71BE1738" w:rsidR="00266A36" w:rsidRPr="00993F74" w:rsidRDefault="00266A36" w:rsidP="00F50F65">
            <w:pPr>
              <w:spacing w:line="360" w:lineRule="auto"/>
              <w:jc w:val="left"/>
              <w:rPr>
                <w:bCs/>
                <w:szCs w:val="21"/>
              </w:rPr>
            </w:pPr>
            <w:r w:rsidRPr="00993F74">
              <w:rPr>
                <w:bCs/>
                <w:szCs w:val="21"/>
              </w:rPr>
              <w:t>研究基于性能预测与强化反馈的系统配置项动态管理技术，构建配置项</w:t>
            </w:r>
            <w:r w:rsidRPr="00993F74">
              <w:rPr>
                <w:bCs/>
                <w:szCs w:val="21"/>
              </w:rPr>
              <w:t>-</w:t>
            </w:r>
            <w:r w:rsidRPr="00993F74">
              <w:rPr>
                <w:bCs/>
                <w:szCs w:val="21"/>
              </w:rPr>
              <w:t>性能在线学习模型；建立强化学习或实时反馈控制机制，实现短时间周期内配置项与模型参数自动化调整</w:t>
            </w:r>
          </w:p>
        </w:tc>
      </w:tr>
      <w:tr w:rsidR="00266A36" w:rsidRPr="00993F74" w14:paraId="3F5D90FA" w14:textId="77777777" w:rsidTr="00A30DFF">
        <w:tc>
          <w:tcPr>
            <w:tcW w:w="1633" w:type="dxa"/>
            <w:shd w:val="clear" w:color="auto" w:fill="auto"/>
          </w:tcPr>
          <w:p w14:paraId="5E745474" w14:textId="37BD3FA1" w:rsidR="00266A36" w:rsidRPr="00993F74" w:rsidRDefault="00266A36" w:rsidP="00266A36">
            <w:pPr>
              <w:spacing w:line="360" w:lineRule="auto"/>
              <w:jc w:val="left"/>
              <w:rPr>
                <w:bCs/>
                <w:szCs w:val="21"/>
              </w:rPr>
            </w:pPr>
            <w:r w:rsidRPr="00993F74">
              <w:rPr>
                <w:bCs/>
                <w:szCs w:val="21"/>
              </w:rPr>
              <w:t>任务</w:t>
            </w:r>
            <w:r w:rsidRPr="00993F74">
              <w:rPr>
                <w:bCs/>
                <w:szCs w:val="21"/>
              </w:rPr>
              <w:t xml:space="preserve"> 4.3</w:t>
            </w:r>
          </w:p>
        </w:tc>
        <w:tc>
          <w:tcPr>
            <w:tcW w:w="3041" w:type="dxa"/>
            <w:shd w:val="clear" w:color="auto" w:fill="auto"/>
          </w:tcPr>
          <w:p w14:paraId="71136B8C" w14:textId="77777777" w:rsidR="00266A36" w:rsidRPr="00993F74" w:rsidRDefault="00266A36" w:rsidP="00F50F65">
            <w:pPr>
              <w:spacing w:line="360" w:lineRule="auto"/>
              <w:jc w:val="left"/>
              <w:rPr>
                <w:bCs/>
                <w:szCs w:val="21"/>
              </w:rPr>
            </w:pPr>
            <w:r w:rsidRPr="00993F74">
              <w:rPr>
                <w:bCs/>
                <w:szCs w:val="21"/>
              </w:rPr>
              <w:t>基于可观测性数据的架构自演化机制</w:t>
            </w:r>
          </w:p>
          <w:p w14:paraId="2FD8BC89" w14:textId="77777777" w:rsidR="00266A36" w:rsidRPr="00993F74" w:rsidRDefault="00266A36" w:rsidP="00266A36">
            <w:pPr>
              <w:spacing w:line="360" w:lineRule="auto"/>
              <w:jc w:val="left"/>
              <w:rPr>
                <w:bCs/>
                <w:szCs w:val="21"/>
              </w:rPr>
            </w:pPr>
          </w:p>
        </w:tc>
        <w:tc>
          <w:tcPr>
            <w:tcW w:w="4386" w:type="dxa"/>
            <w:shd w:val="clear" w:color="auto" w:fill="auto"/>
          </w:tcPr>
          <w:p w14:paraId="28C597CE" w14:textId="0D3D241B" w:rsidR="00266A36" w:rsidRPr="00993F74" w:rsidRDefault="00266A36" w:rsidP="00266A36">
            <w:pPr>
              <w:spacing w:line="360" w:lineRule="auto"/>
              <w:jc w:val="left"/>
              <w:rPr>
                <w:bCs/>
                <w:szCs w:val="21"/>
              </w:rPr>
            </w:pPr>
            <w:r w:rsidRPr="00993F74">
              <w:rPr>
                <w:bCs/>
                <w:szCs w:val="21"/>
              </w:rPr>
              <w:t>研究基于可观测性数据的架构自演化机制，实现语义感知的服务拓扑调整、数据流优化、负载均衡、请求重定向等策略优化与架构治理，增强长时间周期内系统对环境与需求变动的自适应性。</w:t>
            </w:r>
          </w:p>
        </w:tc>
      </w:tr>
    </w:tbl>
    <w:p w14:paraId="2E35615C" w14:textId="77777777" w:rsidR="00944A91" w:rsidRPr="00993F74" w:rsidRDefault="00944A91" w:rsidP="00A75678">
      <w:pPr>
        <w:spacing w:line="360" w:lineRule="auto"/>
        <w:jc w:val="left"/>
        <w:rPr>
          <w:kern w:val="0"/>
          <w:sz w:val="24"/>
        </w:rPr>
      </w:pPr>
    </w:p>
    <w:p w14:paraId="522BCF6B" w14:textId="482311B2" w:rsidR="0093649E" w:rsidRPr="00993F74" w:rsidRDefault="0093649E" w:rsidP="0093649E">
      <w:pPr>
        <w:pStyle w:val="2"/>
        <w:spacing w:before="120" w:after="120" w:line="360" w:lineRule="auto"/>
        <w:rPr>
          <w:rFonts w:ascii="Times New Roman" w:eastAsia="宋体" w:hAnsi="Times New Roman"/>
          <w:sz w:val="28"/>
          <w:szCs w:val="22"/>
        </w:rPr>
      </w:pPr>
      <w:bookmarkStart w:id="6" w:name="_Toc190081326"/>
      <w:r w:rsidRPr="00993F74">
        <w:rPr>
          <w:rFonts w:ascii="Times New Roman" w:eastAsia="宋体" w:hAnsi="Times New Roman"/>
          <w:sz w:val="28"/>
          <w:szCs w:val="22"/>
        </w:rPr>
        <w:t>2.3</w:t>
      </w:r>
      <w:r w:rsidRPr="00993F74">
        <w:rPr>
          <w:rFonts w:ascii="Times New Roman" w:eastAsia="宋体" w:hAnsi="Times New Roman"/>
          <w:sz w:val="28"/>
          <w:szCs w:val="22"/>
        </w:rPr>
        <w:t>课题任务内容</w:t>
      </w:r>
      <w:bookmarkEnd w:id="6"/>
    </w:p>
    <w:p w14:paraId="0BF6B33B" w14:textId="78F313E1" w:rsidR="0093649E" w:rsidRPr="00993F74" w:rsidRDefault="0093649E" w:rsidP="007C271F">
      <w:pPr>
        <w:pStyle w:val="3"/>
        <w:spacing w:before="120" w:after="120" w:line="360" w:lineRule="auto"/>
        <w:rPr>
          <w:sz w:val="24"/>
          <w:szCs w:val="21"/>
        </w:rPr>
      </w:pPr>
      <w:bookmarkStart w:id="7" w:name="_Toc190081327"/>
      <w:r w:rsidRPr="00993F74">
        <w:rPr>
          <w:sz w:val="24"/>
          <w:szCs w:val="21"/>
        </w:rPr>
        <w:t xml:space="preserve">2.3.1 </w:t>
      </w:r>
      <w:r w:rsidRPr="00993F74">
        <w:rPr>
          <w:sz w:val="24"/>
          <w:szCs w:val="21"/>
        </w:rPr>
        <w:t>研究目标</w:t>
      </w:r>
      <w:bookmarkEnd w:id="7"/>
    </w:p>
    <w:p w14:paraId="4AECB0E7" w14:textId="5916EBB6" w:rsidR="00205F6C" w:rsidRPr="00993F74" w:rsidRDefault="009D7145" w:rsidP="0093649E">
      <w:pPr>
        <w:spacing w:line="360" w:lineRule="auto"/>
        <w:ind w:firstLine="420"/>
        <w:rPr>
          <w:sz w:val="24"/>
        </w:rPr>
      </w:pPr>
      <w:r w:rsidRPr="00993F74">
        <w:rPr>
          <w:sz w:val="24"/>
        </w:rPr>
        <w:t>云原生已成为企业数字化转型的关键技术，各类云原生技术在企业级系统开发和维</w:t>
      </w:r>
      <w:r w:rsidRPr="00993F74">
        <w:rPr>
          <w:sz w:val="24"/>
        </w:rPr>
        <w:t xml:space="preserve"> </w:t>
      </w:r>
      <w:r w:rsidRPr="00993F74">
        <w:rPr>
          <w:sz w:val="24"/>
        </w:rPr>
        <w:t>护中被广泛使用。但是，企业级应用或新型智能应用规模庞大、内部依赖和调用关系复</w:t>
      </w:r>
      <w:r w:rsidRPr="00993F74">
        <w:rPr>
          <w:sz w:val="24"/>
        </w:rPr>
        <w:t xml:space="preserve"> </w:t>
      </w:r>
      <w:r w:rsidRPr="00993F74">
        <w:rPr>
          <w:sz w:val="24"/>
        </w:rPr>
        <w:t>杂、运行环境动态开放，导致应用系统重构不准确、架构退化现象普遍、系统可维护性</w:t>
      </w:r>
      <w:r w:rsidRPr="00993F74">
        <w:rPr>
          <w:sz w:val="24"/>
        </w:rPr>
        <w:t xml:space="preserve"> </w:t>
      </w:r>
      <w:r w:rsidRPr="00993F74">
        <w:rPr>
          <w:sz w:val="24"/>
        </w:rPr>
        <w:t>有待提升等问题。鉴于此，本课题将重点突破云原生软件构建、评估与演化理论与关键</w:t>
      </w:r>
      <w:r w:rsidRPr="00993F74">
        <w:rPr>
          <w:sz w:val="24"/>
        </w:rPr>
        <w:t xml:space="preserve"> </w:t>
      </w:r>
      <w:r w:rsidRPr="00993F74">
        <w:rPr>
          <w:sz w:val="24"/>
        </w:rPr>
        <w:t>技术，实现</w:t>
      </w:r>
      <w:r w:rsidRPr="00993F74">
        <w:rPr>
          <w:sz w:val="24"/>
        </w:rPr>
        <w:t>“</w:t>
      </w:r>
      <w:r w:rsidRPr="00993F74">
        <w:rPr>
          <w:sz w:val="24"/>
        </w:rPr>
        <w:t>场景驱动的解耦复用、可靠编排与轻量化构建、数据与知识融合驱动的架</w:t>
      </w:r>
      <w:r w:rsidRPr="00993F74">
        <w:rPr>
          <w:sz w:val="24"/>
        </w:rPr>
        <w:t xml:space="preserve"> </w:t>
      </w:r>
      <w:r w:rsidRPr="00993F74">
        <w:rPr>
          <w:sz w:val="24"/>
        </w:rPr>
        <w:t>构成熟度与可演化性评估、多维度动态演化</w:t>
      </w:r>
      <w:r w:rsidRPr="00993F74">
        <w:rPr>
          <w:sz w:val="24"/>
        </w:rPr>
        <w:t>”</w:t>
      </w:r>
      <w:r w:rsidRPr="00993F74">
        <w:rPr>
          <w:sz w:val="24"/>
        </w:rPr>
        <w:t>，提升软件架构和技术对动态开放环境的</w:t>
      </w:r>
      <w:r w:rsidRPr="00993F74">
        <w:rPr>
          <w:sz w:val="24"/>
        </w:rPr>
        <w:t xml:space="preserve"> </w:t>
      </w:r>
      <w:r w:rsidRPr="00993F74">
        <w:rPr>
          <w:sz w:val="24"/>
        </w:rPr>
        <w:t>适应能力。</w:t>
      </w:r>
    </w:p>
    <w:p w14:paraId="1423CAED" w14:textId="7847CD02" w:rsidR="00205F6C" w:rsidRPr="00993F74" w:rsidRDefault="0093649E" w:rsidP="00205F6C">
      <w:pPr>
        <w:pStyle w:val="3"/>
        <w:spacing w:before="120" w:after="120" w:line="360" w:lineRule="auto"/>
        <w:rPr>
          <w:sz w:val="24"/>
          <w:szCs w:val="21"/>
        </w:rPr>
      </w:pPr>
      <w:bookmarkStart w:id="8" w:name="_Toc190081328"/>
      <w:r w:rsidRPr="00993F74">
        <w:rPr>
          <w:sz w:val="24"/>
          <w:szCs w:val="21"/>
        </w:rPr>
        <w:lastRenderedPageBreak/>
        <w:t xml:space="preserve">2.3.2 </w:t>
      </w:r>
      <w:r w:rsidRPr="00993F74">
        <w:rPr>
          <w:sz w:val="24"/>
          <w:szCs w:val="21"/>
        </w:rPr>
        <w:t>主要研究内容</w:t>
      </w:r>
      <w:bookmarkEnd w:id="8"/>
    </w:p>
    <w:p w14:paraId="2DE325D5" w14:textId="04FED1BE" w:rsidR="00205F6C" w:rsidRPr="00993F74" w:rsidRDefault="00A262CC" w:rsidP="00205F6C">
      <w:pPr>
        <w:spacing w:line="360" w:lineRule="auto"/>
        <w:jc w:val="left"/>
        <w:rPr>
          <w:bCs/>
          <w:sz w:val="24"/>
        </w:rPr>
      </w:pPr>
      <w:r w:rsidRPr="00993F74">
        <w:rPr>
          <w:bCs/>
          <w:noProof/>
          <w:sz w:val="24"/>
        </w:rPr>
        <w:drawing>
          <wp:inline distT="0" distB="0" distL="0" distR="0" wp14:anchorId="3EC121F7" wp14:editId="0EFE18F0">
            <wp:extent cx="5759450" cy="2274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274570"/>
                    </a:xfrm>
                    <a:prstGeom prst="rect">
                      <a:avLst/>
                    </a:prstGeom>
                  </pic:spPr>
                </pic:pic>
              </a:graphicData>
            </a:graphic>
          </wp:inline>
        </w:drawing>
      </w:r>
    </w:p>
    <w:p w14:paraId="57EF161E" w14:textId="378F645F" w:rsidR="002376D8" w:rsidRPr="00993F74" w:rsidRDefault="00205F6C" w:rsidP="005A672C">
      <w:pPr>
        <w:pStyle w:val="afb"/>
        <w:jc w:val="center"/>
        <w:rPr>
          <w:rFonts w:ascii="Times New Roman" w:eastAsia="宋体" w:hAnsi="Times New Roman"/>
        </w:rPr>
      </w:pPr>
      <w:r w:rsidRPr="00993F74">
        <w:rPr>
          <w:rFonts w:ascii="Times New Roman" w:eastAsia="宋体" w:hAnsi="Times New Roman"/>
        </w:rPr>
        <w:t>图</w:t>
      </w:r>
      <w:r w:rsidRPr="00993F74">
        <w:rPr>
          <w:rFonts w:ascii="Times New Roman" w:eastAsia="宋体" w:hAnsi="Times New Roman"/>
        </w:rPr>
        <w:fldChar w:fldCharType="begin"/>
      </w:r>
      <w:r w:rsidRPr="00993F74">
        <w:rPr>
          <w:rFonts w:ascii="Times New Roman" w:eastAsia="宋体" w:hAnsi="Times New Roman"/>
        </w:rPr>
        <w:instrText xml:space="preserve"> SEQ </w:instrText>
      </w:r>
      <w:r w:rsidRPr="00993F74">
        <w:rPr>
          <w:rFonts w:ascii="Times New Roman" w:eastAsia="宋体" w:hAnsi="Times New Roman"/>
        </w:rPr>
        <w:instrText>图</w:instrText>
      </w:r>
      <w:r w:rsidRPr="00993F74">
        <w:rPr>
          <w:rFonts w:ascii="Times New Roman" w:eastAsia="宋体" w:hAnsi="Times New Roman"/>
        </w:rPr>
        <w:instrText xml:space="preserve"> \* ARABIC </w:instrText>
      </w:r>
      <w:r w:rsidRPr="00993F74">
        <w:rPr>
          <w:rFonts w:ascii="Times New Roman" w:eastAsia="宋体" w:hAnsi="Times New Roman"/>
        </w:rPr>
        <w:fldChar w:fldCharType="separate"/>
      </w:r>
      <w:r w:rsidRPr="00993F74">
        <w:rPr>
          <w:rFonts w:ascii="Times New Roman" w:eastAsia="宋体" w:hAnsi="Times New Roman"/>
          <w:noProof/>
        </w:rPr>
        <w:t>1</w:t>
      </w:r>
      <w:r w:rsidRPr="00993F74">
        <w:rPr>
          <w:rFonts w:ascii="Times New Roman" w:eastAsia="宋体" w:hAnsi="Times New Roman"/>
        </w:rPr>
        <w:fldChar w:fldCharType="end"/>
      </w:r>
      <w:r w:rsidRPr="00993F74">
        <w:rPr>
          <w:rFonts w:ascii="Times New Roman" w:eastAsia="宋体" w:hAnsi="Times New Roman"/>
        </w:rPr>
        <w:t xml:space="preserve"> </w:t>
      </w:r>
      <w:r w:rsidRPr="00993F74">
        <w:rPr>
          <w:rFonts w:ascii="Times New Roman" w:eastAsia="宋体" w:hAnsi="Times New Roman"/>
        </w:rPr>
        <w:t>课题主要研究内容</w:t>
      </w:r>
      <w:r w:rsidR="00E63752" w:rsidRPr="00993F74">
        <w:rPr>
          <w:rFonts w:ascii="Times New Roman" w:eastAsia="宋体" w:hAnsi="Times New Roman"/>
        </w:rPr>
        <w:t xml:space="preserve"> </w:t>
      </w:r>
      <w:r w:rsidR="00E63752" w:rsidRPr="00993F74">
        <w:rPr>
          <w:rFonts w:ascii="Times New Roman" w:eastAsia="宋体" w:hAnsi="Times New Roman"/>
          <w:highlight w:val="cyan"/>
        </w:rPr>
        <w:t>（前后一致，</w:t>
      </w:r>
      <w:r w:rsidR="00337060">
        <w:rPr>
          <w:rFonts w:ascii="Times New Roman" w:eastAsia="宋体" w:hAnsi="Times New Roman" w:hint="eastAsia"/>
          <w:highlight w:val="cyan"/>
        </w:rPr>
        <w:t>最后</w:t>
      </w:r>
      <w:r w:rsidR="00E63752" w:rsidRPr="00993F74">
        <w:rPr>
          <w:rFonts w:ascii="Times New Roman" w:eastAsia="宋体" w:hAnsi="Times New Roman"/>
          <w:highlight w:val="cyan"/>
        </w:rPr>
        <w:t>对应更新）</w:t>
      </w:r>
    </w:p>
    <w:p w14:paraId="4129C2F8" w14:textId="77777777" w:rsidR="005A672C" w:rsidRPr="00993F74" w:rsidRDefault="005A672C" w:rsidP="005A672C"/>
    <w:p w14:paraId="1EBC3727" w14:textId="1773F28F" w:rsidR="00944A91" w:rsidRPr="00993F74" w:rsidRDefault="00BE3C5B" w:rsidP="009D7145">
      <w:pPr>
        <w:spacing w:line="360" w:lineRule="auto"/>
        <w:ind w:firstLine="420"/>
        <w:rPr>
          <w:b/>
          <w:bCs/>
          <w:color w:val="FF0000"/>
          <w:sz w:val="24"/>
        </w:rPr>
      </w:pPr>
      <w:r w:rsidRPr="00993F74">
        <w:rPr>
          <w:b/>
          <w:bCs/>
          <w:color w:val="FF0000"/>
          <w:sz w:val="24"/>
          <w:highlight w:val="yellow"/>
        </w:rPr>
        <w:t>说明：</w:t>
      </w:r>
      <w:r w:rsidR="00944A91" w:rsidRPr="00993F74">
        <w:rPr>
          <w:b/>
          <w:bCs/>
          <w:color w:val="FF0000"/>
          <w:sz w:val="24"/>
          <w:highlight w:val="yellow"/>
        </w:rPr>
        <w:t>按照任务编号，阐述任务的简介</w:t>
      </w:r>
      <w:r w:rsidR="006F69BE" w:rsidRPr="00993F74">
        <w:rPr>
          <w:b/>
          <w:bCs/>
          <w:color w:val="FF0000"/>
          <w:sz w:val="24"/>
          <w:highlight w:val="yellow"/>
        </w:rPr>
        <w:t>（类似</w:t>
      </w:r>
      <w:r w:rsidR="006F69BE" w:rsidRPr="00993F74">
        <w:rPr>
          <w:b/>
          <w:bCs/>
          <w:color w:val="FF0000"/>
          <w:sz w:val="24"/>
          <w:highlight w:val="yellow"/>
        </w:rPr>
        <w:t>intro</w:t>
      </w:r>
      <w:r w:rsidR="006F69BE" w:rsidRPr="00993F74">
        <w:rPr>
          <w:b/>
          <w:bCs/>
          <w:color w:val="FF0000"/>
          <w:sz w:val="24"/>
          <w:highlight w:val="yellow"/>
        </w:rPr>
        <w:t>，</w:t>
      </w:r>
      <w:r w:rsidR="006F69BE" w:rsidRPr="00993F74">
        <w:rPr>
          <w:b/>
          <w:bCs/>
          <w:color w:val="FF0000"/>
          <w:sz w:val="24"/>
          <w:highlight w:val="yellow"/>
        </w:rPr>
        <w:t xml:space="preserve"> 5-10 </w:t>
      </w:r>
      <w:r w:rsidR="006F69BE" w:rsidRPr="00993F74">
        <w:rPr>
          <w:b/>
          <w:bCs/>
          <w:color w:val="FF0000"/>
          <w:sz w:val="24"/>
          <w:highlight w:val="yellow"/>
        </w:rPr>
        <w:t>句话表述，是</w:t>
      </w:r>
      <w:r w:rsidR="006F69BE" w:rsidRPr="00993F74">
        <w:rPr>
          <w:b/>
          <w:bCs/>
          <w:color w:val="FF0000"/>
          <w:sz w:val="24"/>
          <w:highlight w:val="yellow"/>
        </w:rPr>
        <w:t xml:space="preserve"> 2.2 </w:t>
      </w:r>
      <w:r w:rsidR="006F69BE" w:rsidRPr="00993F74">
        <w:rPr>
          <w:b/>
          <w:bCs/>
          <w:color w:val="FF0000"/>
          <w:sz w:val="24"/>
          <w:highlight w:val="yellow"/>
        </w:rPr>
        <w:t>里的扩展，是后边具体实施方案的抽象）</w:t>
      </w:r>
      <w:r w:rsidR="00944A91" w:rsidRPr="00993F74">
        <w:rPr>
          <w:b/>
          <w:bCs/>
          <w:color w:val="FF0000"/>
          <w:sz w:val="24"/>
          <w:highlight w:val="yellow"/>
        </w:rPr>
        <w:t>。</w:t>
      </w:r>
    </w:p>
    <w:p w14:paraId="325080CD" w14:textId="3F1A9364" w:rsidR="00117B9A" w:rsidRPr="00993F74" w:rsidRDefault="00117B9A" w:rsidP="00117B9A">
      <w:pPr>
        <w:spacing w:line="360" w:lineRule="auto"/>
        <w:ind w:firstLine="420"/>
        <w:rPr>
          <w:b/>
          <w:bCs/>
          <w:sz w:val="24"/>
        </w:rPr>
      </w:pPr>
      <w:r w:rsidRPr="00993F74">
        <w:rPr>
          <w:b/>
          <w:bCs/>
          <w:sz w:val="24"/>
        </w:rPr>
        <w:t>任务</w:t>
      </w:r>
      <w:r w:rsidRPr="00993F74">
        <w:rPr>
          <w:b/>
          <w:bCs/>
          <w:sz w:val="24"/>
        </w:rPr>
        <w:t>1</w:t>
      </w:r>
      <w:r w:rsidRPr="00993F74">
        <w:rPr>
          <w:b/>
          <w:bCs/>
          <w:sz w:val="24"/>
        </w:rPr>
        <w:t>：云原生软件重构与服务化方法</w:t>
      </w:r>
    </w:p>
    <w:p w14:paraId="530E98EF" w14:textId="10894B8B" w:rsidR="001114FF" w:rsidRPr="00993F74" w:rsidRDefault="001114FF" w:rsidP="00117B9A">
      <w:pPr>
        <w:spacing w:line="360" w:lineRule="auto"/>
        <w:ind w:firstLine="420"/>
        <w:rPr>
          <w:b/>
          <w:bCs/>
          <w:sz w:val="24"/>
        </w:rPr>
      </w:pPr>
      <w:r w:rsidRPr="00993F74">
        <w:rPr>
          <w:b/>
          <w:bCs/>
          <w:sz w:val="24"/>
        </w:rPr>
        <w:t>任务</w:t>
      </w:r>
      <w:r w:rsidRPr="00993F74">
        <w:rPr>
          <w:b/>
          <w:bCs/>
          <w:sz w:val="24"/>
        </w:rPr>
        <w:t>1.1</w:t>
      </w:r>
      <w:r w:rsidR="004169EA" w:rsidRPr="00993F74">
        <w:rPr>
          <w:b/>
          <w:bCs/>
          <w:sz w:val="24"/>
        </w:rPr>
        <w:t xml:space="preserve"> </w:t>
      </w:r>
      <w:r w:rsidR="008032A9" w:rsidRPr="00993F74">
        <w:rPr>
          <w:b/>
          <w:bCs/>
          <w:sz w:val="24"/>
        </w:rPr>
        <w:t>场景驱动</w:t>
      </w:r>
      <w:r w:rsidR="004169EA" w:rsidRPr="00993F74">
        <w:rPr>
          <w:b/>
          <w:bCs/>
          <w:sz w:val="24"/>
        </w:rPr>
        <w:t>基于</w:t>
      </w:r>
      <w:r w:rsidR="008032A9" w:rsidRPr="00993F74">
        <w:rPr>
          <w:b/>
          <w:bCs/>
          <w:sz w:val="24"/>
        </w:rPr>
        <w:t>强化学习</w:t>
      </w:r>
      <w:r w:rsidR="004169EA" w:rsidRPr="00993F74">
        <w:rPr>
          <w:b/>
          <w:bCs/>
          <w:sz w:val="24"/>
        </w:rPr>
        <w:t>的微服务拆分</w:t>
      </w:r>
      <w:r w:rsidR="008032A9" w:rsidRPr="00993F74">
        <w:rPr>
          <w:b/>
          <w:bCs/>
          <w:sz w:val="24"/>
        </w:rPr>
        <w:t>方法</w:t>
      </w:r>
    </w:p>
    <w:p w14:paraId="34D23F02" w14:textId="089F8DCC" w:rsidR="004169EA" w:rsidRPr="00993F74" w:rsidRDefault="004169EA" w:rsidP="004169EA">
      <w:pPr>
        <w:spacing w:line="360" w:lineRule="auto"/>
        <w:ind w:firstLine="420"/>
        <w:rPr>
          <w:sz w:val="24"/>
        </w:rPr>
      </w:pPr>
      <w:r w:rsidRPr="00993F74">
        <w:rPr>
          <w:sz w:val="24"/>
        </w:rPr>
        <w:t>研究场景驱动的微服务拆分方法，通过单体应用的元数据、</w:t>
      </w:r>
      <w:r w:rsidRPr="00993F74">
        <w:rPr>
          <w:sz w:val="24"/>
        </w:rPr>
        <w:t>API</w:t>
      </w:r>
      <w:r w:rsidRPr="00993F74">
        <w:rPr>
          <w:sz w:val="24"/>
        </w:rPr>
        <w:t>、数据表的静态剖析与基于动态插桩的运行时动态行为捕获，分析代码依赖关系和调用路径，实现多维功能和非功能性保障的模块拆分</w:t>
      </w:r>
      <w:r w:rsidR="008032A9" w:rsidRPr="00993F74">
        <w:rPr>
          <w:sz w:val="24"/>
        </w:rPr>
        <w:t>。</w:t>
      </w:r>
      <w:r w:rsidR="004215D7" w:rsidRPr="00993F74">
        <w:rPr>
          <w:sz w:val="24"/>
        </w:rPr>
        <w:t xml:space="preserve"> </w:t>
      </w:r>
    </w:p>
    <w:p w14:paraId="22932C0C" w14:textId="6C35A4C6" w:rsidR="004169EA" w:rsidRPr="00993F74" w:rsidRDefault="004169EA" w:rsidP="00117B9A">
      <w:pPr>
        <w:spacing w:line="360" w:lineRule="auto"/>
        <w:ind w:firstLine="420"/>
        <w:rPr>
          <w:b/>
          <w:bCs/>
          <w:sz w:val="24"/>
        </w:rPr>
      </w:pPr>
      <w:r w:rsidRPr="00993F74">
        <w:rPr>
          <w:b/>
          <w:bCs/>
          <w:sz w:val="24"/>
        </w:rPr>
        <w:t>任务</w:t>
      </w:r>
      <w:r w:rsidRPr="00993F74">
        <w:rPr>
          <w:b/>
          <w:bCs/>
          <w:sz w:val="24"/>
        </w:rPr>
        <w:t xml:space="preserve">1.2 </w:t>
      </w:r>
      <w:r w:rsidRPr="00993F74">
        <w:rPr>
          <w:b/>
          <w:bCs/>
          <w:sz w:val="24"/>
        </w:rPr>
        <w:t>基于</w:t>
      </w:r>
      <w:r w:rsidRPr="00993F74">
        <w:rPr>
          <w:b/>
          <w:bCs/>
          <w:sz w:val="24"/>
        </w:rPr>
        <w:t xml:space="preserve"> xxx </w:t>
      </w:r>
      <w:r w:rsidRPr="00993F74">
        <w:rPr>
          <w:b/>
          <w:bCs/>
          <w:sz w:val="24"/>
        </w:rPr>
        <w:t>的函数化拆分与重构</w:t>
      </w:r>
      <w:r w:rsidR="008032A9" w:rsidRPr="00993F74">
        <w:rPr>
          <w:b/>
          <w:bCs/>
          <w:sz w:val="24"/>
        </w:rPr>
        <w:t>技术</w:t>
      </w:r>
    </w:p>
    <w:p w14:paraId="24C888A1" w14:textId="21E0380F" w:rsidR="004169EA" w:rsidRPr="00993F74" w:rsidRDefault="004169EA" w:rsidP="00651823">
      <w:pPr>
        <w:spacing w:line="360" w:lineRule="auto"/>
        <w:ind w:firstLine="420"/>
        <w:rPr>
          <w:sz w:val="24"/>
        </w:rPr>
      </w:pPr>
      <w:r w:rsidRPr="00993F74">
        <w:rPr>
          <w:sz w:val="24"/>
        </w:rPr>
        <w:t>研究函数服务拆分方法，通过单体应用的元数据、</w:t>
      </w:r>
      <w:r w:rsidRPr="00993F74">
        <w:rPr>
          <w:sz w:val="24"/>
        </w:rPr>
        <w:t>API</w:t>
      </w:r>
      <w:r w:rsidRPr="00993F74">
        <w:rPr>
          <w:sz w:val="24"/>
        </w:rPr>
        <w:t>、数据表的静态剖析与基于动态插桩的运行时动态行为捕获，分析代码依赖关系和调用路径，实现多维功能和非功能性保障</w:t>
      </w:r>
      <w:r w:rsidR="008032A9" w:rsidRPr="00993F74">
        <w:rPr>
          <w:sz w:val="24"/>
        </w:rPr>
        <w:t>的</w:t>
      </w:r>
      <w:r w:rsidRPr="00993F74">
        <w:rPr>
          <w:sz w:val="24"/>
        </w:rPr>
        <w:t>函数拆分</w:t>
      </w:r>
      <w:r w:rsidR="008032A9" w:rsidRPr="00993F74">
        <w:rPr>
          <w:sz w:val="24"/>
        </w:rPr>
        <w:t>。</w:t>
      </w:r>
    </w:p>
    <w:p w14:paraId="60BEC6B8" w14:textId="261227CA" w:rsidR="004169EA" w:rsidRPr="00993F74" w:rsidRDefault="004169EA" w:rsidP="00117B9A">
      <w:pPr>
        <w:spacing w:line="360" w:lineRule="auto"/>
        <w:ind w:firstLine="420"/>
        <w:rPr>
          <w:b/>
          <w:bCs/>
          <w:sz w:val="24"/>
        </w:rPr>
      </w:pPr>
      <w:r w:rsidRPr="00993F74">
        <w:rPr>
          <w:b/>
          <w:bCs/>
          <w:sz w:val="24"/>
        </w:rPr>
        <w:t>任务</w:t>
      </w:r>
      <w:r w:rsidRPr="00993F74">
        <w:rPr>
          <w:b/>
          <w:bCs/>
          <w:sz w:val="24"/>
        </w:rPr>
        <w:t xml:space="preserve"> 1.3</w:t>
      </w:r>
      <w:r w:rsidR="008032A9" w:rsidRPr="00993F74">
        <w:rPr>
          <w:b/>
          <w:bCs/>
          <w:sz w:val="24"/>
        </w:rPr>
        <w:t xml:space="preserve"> </w:t>
      </w:r>
      <w:r w:rsidR="008032A9" w:rsidRPr="00993F74">
        <w:rPr>
          <w:b/>
          <w:bCs/>
          <w:sz w:val="24"/>
        </w:rPr>
        <w:t>自适应配置</w:t>
      </w:r>
      <w:r w:rsidR="008032A9" w:rsidRPr="00993F74">
        <w:rPr>
          <w:b/>
          <w:bCs/>
          <w:sz w:val="24"/>
        </w:rPr>
        <w:t>-</w:t>
      </w:r>
      <w:r w:rsidR="008032A9" w:rsidRPr="00993F74">
        <w:rPr>
          <w:b/>
          <w:bCs/>
          <w:sz w:val="24"/>
        </w:rPr>
        <w:t>资源</w:t>
      </w:r>
      <w:r w:rsidR="008032A9" w:rsidRPr="00993F74">
        <w:rPr>
          <w:b/>
          <w:bCs/>
          <w:sz w:val="24"/>
        </w:rPr>
        <w:t>-</w:t>
      </w:r>
      <w:r w:rsidR="008032A9" w:rsidRPr="00993F74">
        <w:rPr>
          <w:b/>
          <w:bCs/>
          <w:sz w:val="24"/>
        </w:rPr>
        <w:t>性能建模与优化技术</w:t>
      </w:r>
    </w:p>
    <w:p w14:paraId="3EC5E0CB" w14:textId="26C5369F" w:rsidR="004215D7" w:rsidRPr="00993F74" w:rsidRDefault="004215D7" w:rsidP="008032A9">
      <w:pPr>
        <w:spacing w:line="360" w:lineRule="auto"/>
        <w:ind w:firstLine="420"/>
        <w:rPr>
          <w:sz w:val="24"/>
        </w:rPr>
      </w:pPr>
      <w:r w:rsidRPr="00993F74">
        <w:rPr>
          <w:sz w:val="24"/>
        </w:rPr>
        <w:t>研究模型架构搜索与参数自动配置方法，对智能应用不同阶段的执行模式、资源消耗、</w:t>
      </w:r>
      <w:r w:rsidRPr="00993F74">
        <w:rPr>
          <w:sz w:val="24"/>
        </w:rPr>
        <w:t>SLA</w:t>
      </w:r>
      <w:r w:rsidRPr="00993F74">
        <w:rPr>
          <w:sz w:val="24"/>
        </w:rPr>
        <w:t>（推理时延、吞吐率）等进行画像，建立参数配置</w:t>
      </w:r>
      <w:r w:rsidRPr="00993F74">
        <w:rPr>
          <w:sz w:val="24"/>
        </w:rPr>
        <w:t>-</w:t>
      </w:r>
      <w:r w:rsidRPr="00993F74">
        <w:rPr>
          <w:sz w:val="24"/>
        </w:rPr>
        <w:t>资源</w:t>
      </w:r>
      <w:r w:rsidRPr="00993F74">
        <w:rPr>
          <w:sz w:val="24"/>
        </w:rPr>
        <w:t>-</w:t>
      </w:r>
      <w:r w:rsidRPr="00993F74">
        <w:rPr>
          <w:sz w:val="24"/>
        </w:rPr>
        <w:t>性能模型，实现自适应的函数与服务容器封装。</w:t>
      </w:r>
    </w:p>
    <w:p w14:paraId="2DF62D66" w14:textId="77777777" w:rsidR="00F35160" w:rsidRPr="00993F74" w:rsidRDefault="00F35160" w:rsidP="008032A9">
      <w:pPr>
        <w:spacing w:line="360" w:lineRule="auto"/>
        <w:ind w:firstLine="420"/>
        <w:rPr>
          <w:sz w:val="24"/>
        </w:rPr>
      </w:pPr>
    </w:p>
    <w:p w14:paraId="63C98832" w14:textId="7648B59C" w:rsidR="00117B9A" w:rsidRPr="00993F74" w:rsidRDefault="00117B9A" w:rsidP="00117B9A">
      <w:pPr>
        <w:spacing w:line="360" w:lineRule="auto"/>
        <w:ind w:firstLine="420"/>
        <w:rPr>
          <w:b/>
          <w:bCs/>
          <w:sz w:val="24"/>
        </w:rPr>
      </w:pPr>
      <w:r w:rsidRPr="00993F74">
        <w:rPr>
          <w:b/>
          <w:bCs/>
          <w:sz w:val="24"/>
        </w:rPr>
        <w:t>任务</w:t>
      </w:r>
      <w:r w:rsidRPr="00993F74">
        <w:rPr>
          <w:b/>
          <w:bCs/>
          <w:sz w:val="24"/>
        </w:rPr>
        <w:t>2</w:t>
      </w:r>
      <w:r w:rsidRPr="00993F74">
        <w:rPr>
          <w:b/>
          <w:bCs/>
          <w:sz w:val="24"/>
        </w:rPr>
        <w:t>：云原生服务组件编排与部署优化技术</w:t>
      </w:r>
    </w:p>
    <w:p w14:paraId="54B6A591" w14:textId="15B38A2A" w:rsidR="00F44BA6" w:rsidRPr="00993F74" w:rsidRDefault="00F44BA6" w:rsidP="00117B9A">
      <w:pPr>
        <w:spacing w:line="360" w:lineRule="auto"/>
        <w:ind w:firstLine="420"/>
        <w:rPr>
          <w:b/>
          <w:bCs/>
          <w:sz w:val="24"/>
        </w:rPr>
      </w:pPr>
      <w:r w:rsidRPr="00993F74">
        <w:rPr>
          <w:b/>
          <w:bCs/>
          <w:sz w:val="24"/>
        </w:rPr>
        <w:t>任务</w:t>
      </w:r>
      <w:r w:rsidRPr="00993F74">
        <w:rPr>
          <w:b/>
          <w:bCs/>
          <w:sz w:val="24"/>
        </w:rPr>
        <w:t xml:space="preserve"> 2.1</w:t>
      </w:r>
      <w:r w:rsidRPr="00993F74">
        <w:rPr>
          <w:b/>
          <w:bCs/>
          <w:sz w:val="24"/>
        </w:rPr>
        <w:t>：服务质量与异构资源约束感知的云原生组件编排与优化技术</w:t>
      </w:r>
    </w:p>
    <w:p w14:paraId="126C694C" w14:textId="0A13AFA0" w:rsidR="00117B9A" w:rsidRPr="00993F74" w:rsidRDefault="00117B9A" w:rsidP="00C9372D">
      <w:pPr>
        <w:spacing w:line="360" w:lineRule="auto"/>
        <w:ind w:firstLine="420"/>
        <w:rPr>
          <w:sz w:val="24"/>
        </w:rPr>
      </w:pPr>
      <w:r w:rsidRPr="00993F74">
        <w:rPr>
          <w:sz w:val="24"/>
        </w:rPr>
        <w:t>研究服务质量与异构资源约束感知的函数和服务组件编排和快速优化问题求解技术，</w:t>
      </w:r>
      <w:r w:rsidRPr="00993F74">
        <w:rPr>
          <w:sz w:val="24"/>
        </w:rPr>
        <w:lastRenderedPageBreak/>
        <w:t>在有效表征分布式部署可靠性、可用性需求的前提下，实现运行时可靠性最优的组件编排方案选择，以期达到最佳的服务性能。研究基于控制依赖分支预测和数据局部性的优化方法，通过增强数据局部访问性、减少远程数据访问与过程调用，降低无效分支处理的资源消耗，减少工作流延迟；基于少量试运行数据，优化算力、并行度策略、副本放置等参数配置，提高系统的端到端性能。</w:t>
      </w:r>
      <w:r w:rsidR="00F44BA6" w:rsidRPr="00993F74">
        <w:rPr>
          <w:sz w:val="24"/>
        </w:rPr>
        <w:t>研制云原生工作流编排引擎，支持云原生系统组件级编排，编排结果将用于后续容器和服务部署。</w:t>
      </w:r>
    </w:p>
    <w:p w14:paraId="0E768F6A" w14:textId="76CD31AC" w:rsidR="00F44BA6" w:rsidRDefault="00F44BA6" w:rsidP="00117B9A">
      <w:pPr>
        <w:spacing w:line="360" w:lineRule="auto"/>
        <w:ind w:firstLine="420"/>
        <w:rPr>
          <w:b/>
          <w:bCs/>
          <w:sz w:val="24"/>
        </w:rPr>
      </w:pPr>
      <w:r w:rsidRPr="006F4546">
        <w:rPr>
          <w:b/>
          <w:bCs/>
          <w:sz w:val="24"/>
          <w:highlight w:val="cyan"/>
        </w:rPr>
        <w:t>任务</w:t>
      </w:r>
      <w:r w:rsidRPr="006F4546">
        <w:rPr>
          <w:b/>
          <w:bCs/>
          <w:sz w:val="24"/>
          <w:highlight w:val="cyan"/>
        </w:rPr>
        <w:t xml:space="preserve"> 2.2</w:t>
      </w:r>
      <w:r w:rsidRPr="006F4546">
        <w:rPr>
          <w:b/>
          <w:bCs/>
          <w:sz w:val="24"/>
          <w:highlight w:val="cyan"/>
        </w:rPr>
        <w:t>：</w:t>
      </w:r>
    </w:p>
    <w:p w14:paraId="38F7915D" w14:textId="1E099F74" w:rsidR="00EC1B29" w:rsidRPr="00EC1B29" w:rsidRDefault="00EC1B29" w:rsidP="00EC1B29">
      <w:pPr>
        <w:spacing w:line="360" w:lineRule="auto"/>
        <w:ind w:firstLine="420"/>
        <w:rPr>
          <w:sz w:val="24"/>
        </w:rPr>
      </w:pPr>
      <w:r w:rsidRPr="00993F74">
        <w:rPr>
          <w:sz w:val="24"/>
        </w:rPr>
        <w:t>研究分阶段细粒度函数性能分析建模技术，实现函数链关键路径分析，定位关键函数或组件；研究函数性能优化方法，通过共享内存机制减少阶段间额外通信开销，通过专用模型存储实例的预取与自适应加载来减少模型加载冷启动开销。</w:t>
      </w:r>
    </w:p>
    <w:p w14:paraId="1706EF8D" w14:textId="74520405" w:rsidR="00F44BA6" w:rsidRPr="00993F74" w:rsidRDefault="00F44BA6" w:rsidP="00117B9A">
      <w:pPr>
        <w:spacing w:line="360" w:lineRule="auto"/>
        <w:ind w:firstLine="420"/>
        <w:rPr>
          <w:b/>
          <w:bCs/>
          <w:sz w:val="24"/>
        </w:rPr>
      </w:pPr>
      <w:r w:rsidRPr="00993F74">
        <w:rPr>
          <w:b/>
          <w:bCs/>
          <w:sz w:val="24"/>
        </w:rPr>
        <w:t>任务</w:t>
      </w:r>
      <w:r w:rsidRPr="00993F74">
        <w:rPr>
          <w:b/>
          <w:bCs/>
          <w:sz w:val="24"/>
        </w:rPr>
        <w:t xml:space="preserve"> 2.3</w:t>
      </w:r>
      <w:r w:rsidRPr="00993F74">
        <w:rPr>
          <w:b/>
          <w:bCs/>
          <w:sz w:val="24"/>
        </w:rPr>
        <w:t>：基于轻量化容器</w:t>
      </w:r>
      <w:r w:rsidR="00A30DFF">
        <w:rPr>
          <w:rFonts w:hint="eastAsia"/>
          <w:b/>
          <w:bCs/>
          <w:sz w:val="24"/>
        </w:rPr>
        <w:t>的运行时和</w:t>
      </w:r>
      <w:r w:rsidRPr="00993F74">
        <w:rPr>
          <w:b/>
          <w:bCs/>
          <w:sz w:val="24"/>
        </w:rPr>
        <w:t>部署优化技术</w:t>
      </w:r>
    </w:p>
    <w:p w14:paraId="53B65EF3" w14:textId="77777777" w:rsidR="00A30DFF" w:rsidRPr="00993F74" w:rsidRDefault="00117B9A" w:rsidP="00A30DFF">
      <w:pPr>
        <w:spacing w:line="360" w:lineRule="auto"/>
        <w:ind w:firstLine="420"/>
        <w:rPr>
          <w:sz w:val="24"/>
        </w:rPr>
      </w:pPr>
      <w:r w:rsidRPr="00993F74">
        <w:rPr>
          <w:sz w:val="24"/>
        </w:rPr>
        <w:t>研究容器中间代码优化和预编译技术，通过代码中间表示的深度优化，减少不必要的指令执行和内存操作，降低运行时资源消耗，通过将字节码提前编译为宿主机机器码，缩短应用服务的部署时间。</w:t>
      </w:r>
      <w:r w:rsidR="00A30DFF" w:rsidRPr="00993F74">
        <w:rPr>
          <w:sz w:val="24"/>
        </w:rPr>
        <w:t>研究去中心化镜像打包分发机制，通过增量构建与分层缓存机制，缩短镜像构建时间；根据镜像访问频次和位置，提出基于多级存储和镜像压缩的镜像存储和放置策略，提升分发效率。</w:t>
      </w:r>
    </w:p>
    <w:p w14:paraId="2FD277B8" w14:textId="77777777" w:rsidR="00F35160" w:rsidRPr="00993F74" w:rsidRDefault="00F35160" w:rsidP="00EC1B29">
      <w:pPr>
        <w:spacing w:line="360" w:lineRule="auto"/>
        <w:rPr>
          <w:sz w:val="24"/>
        </w:rPr>
      </w:pPr>
    </w:p>
    <w:p w14:paraId="54383D44" w14:textId="1ECB714A" w:rsidR="00117B9A" w:rsidRPr="00993F74" w:rsidRDefault="008F5BB1" w:rsidP="00117B9A">
      <w:pPr>
        <w:spacing w:line="360" w:lineRule="auto"/>
        <w:ind w:firstLine="420"/>
        <w:rPr>
          <w:b/>
          <w:bCs/>
          <w:sz w:val="24"/>
        </w:rPr>
      </w:pPr>
      <w:r w:rsidRPr="00993F74">
        <w:rPr>
          <w:b/>
          <w:bCs/>
          <w:sz w:val="24"/>
        </w:rPr>
        <w:t>任务</w:t>
      </w:r>
      <w:r w:rsidRPr="00993F74">
        <w:rPr>
          <w:b/>
          <w:bCs/>
          <w:sz w:val="24"/>
        </w:rPr>
        <w:t>3</w:t>
      </w:r>
      <w:r w:rsidRPr="00993F74">
        <w:rPr>
          <w:b/>
          <w:bCs/>
          <w:sz w:val="24"/>
        </w:rPr>
        <w:t>：</w:t>
      </w:r>
      <w:r w:rsidR="00117B9A" w:rsidRPr="00993F74">
        <w:rPr>
          <w:b/>
          <w:bCs/>
          <w:sz w:val="24"/>
        </w:rPr>
        <w:t>数据与知识融合的云原生软件架构成熟度与可演化性评估技术与模型</w:t>
      </w:r>
    </w:p>
    <w:p w14:paraId="760C89F9" w14:textId="5A0DB7B3" w:rsidR="00F44BA6" w:rsidRPr="00993F74" w:rsidRDefault="00F44BA6" w:rsidP="00117B9A">
      <w:pPr>
        <w:spacing w:line="360" w:lineRule="auto"/>
        <w:ind w:firstLine="420"/>
        <w:rPr>
          <w:b/>
          <w:bCs/>
          <w:sz w:val="24"/>
        </w:rPr>
      </w:pPr>
      <w:r w:rsidRPr="00993F74">
        <w:rPr>
          <w:b/>
          <w:bCs/>
          <w:sz w:val="24"/>
        </w:rPr>
        <w:t>任务</w:t>
      </w:r>
      <w:r w:rsidRPr="00993F74">
        <w:rPr>
          <w:b/>
          <w:bCs/>
          <w:sz w:val="24"/>
        </w:rPr>
        <w:t>3.1</w:t>
      </w:r>
      <w:r w:rsidRPr="00993F74">
        <w:rPr>
          <w:b/>
          <w:bCs/>
          <w:sz w:val="24"/>
        </w:rPr>
        <w:t>：基于多能力域</w:t>
      </w:r>
      <w:r w:rsidR="00A75B67" w:rsidRPr="00993F74">
        <w:rPr>
          <w:b/>
          <w:bCs/>
          <w:sz w:val="24"/>
        </w:rPr>
        <w:t>和多依赖关系</w:t>
      </w:r>
      <w:r w:rsidRPr="00993F74">
        <w:rPr>
          <w:b/>
          <w:bCs/>
          <w:sz w:val="24"/>
        </w:rPr>
        <w:t>的成熟度量化与评估模型</w:t>
      </w:r>
    </w:p>
    <w:p w14:paraId="2DD7AA64" w14:textId="77777777" w:rsidR="00A75B67" w:rsidRPr="00993F74" w:rsidRDefault="00A75B67" w:rsidP="00A75B67">
      <w:pPr>
        <w:spacing w:line="360" w:lineRule="auto"/>
        <w:ind w:firstLine="420"/>
        <w:rPr>
          <w:sz w:val="24"/>
        </w:rPr>
      </w:pPr>
      <w:r w:rsidRPr="00993F74">
        <w:rPr>
          <w:sz w:val="24"/>
        </w:rPr>
        <w:t>从外部特性视角，研究资源管理、运维保障、研发测试、应用服务等多能力域的成熟度量化与评估模型，实现基于打分的模块推荐方法，识别成熟度低的组件和欠佳编排方案，提升软件重构与编排部署性能。研制云原生软件架构成熟度评估模型库，通过收集运行时可观测数据，输出服务化水平、服务器无感程度、可观测能力等量化模型。</w:t>
      </w:r>
    </w:p>
    <w:p w14:paraId="04BD3DBA" w14:textId="1697044D" w:rsidR="00117B9A" w:rsidRPr="00993F74" w:rsidRDefault="00117B9A" w:rsidP="00117B9A">
      <w:pPr>
        <w:spacing w:line="360" w:lineRule="auto"/>
        <w:ind w:firstLine="420"/>
        <w:rPr>
          <w:sz w:val="24"/>
        </w:rPr>
      </w:pPr>
      <w:r w:rsidRPr="00993F74">
        <w:rPr>
          <w:sz w:val="24"/>
        </w:rPr>
        <w:t>从内部构造视角，研究基于开源软件代码、第三方软件仓库、软件供应链等依赖关系的开源软件成熟度模型，将软件代码内部结构和外部行为相结合，通过多层次依赖关系、代码质量、开发社区的活跃度等因素分析，实现系统成熟度与风险评估。</w:t>
      </w:r>
    </w:p>
    <w:p w14:paraId="0238D9A4" w14:textId="3969C80C" w:rsidR="00F44BA6" w:rsidRPr="00993F74" w:rsidRDefault="00F44BA6" w:rsidP="00117B9A">
      <w:pPr>
        <w:spacing w:line="360" w:lineRule="auto"/>
        <w:ind w:firstLine="420"/>
        <w:rPr>
          <w:b/>
          <w:bCs/>
          <w:sz w:val="24"/>
        </w:rPr>
      </w:pPr>
      <w:r w:rsidRPr="00993F74">
        <w:rPr>
          <w:b/>
          <w:bCs/>
          <w:sz w:val="24"/>
        </w:rPr>
        <w:t>任务</w:t>
      </w:r>
      <w:r w:rsidRPr="00993F74">
        <w:rPr>
          <w:b/>
          <w:bCs/>
          <w:sz w:val="24"/>
        </w:rPr>
        <w:t xml:space="preserve"> 3.</w:t>
      </w:r>
      <w:r w:rsidR="00A75B67" w:rsidRPr="00993F74">
        <w:rPr>
          <w:b/>
          <w:bCs/>
          <w:sz w:val="24"/>
        </w:rPr>
        <w:t>2</w:t>
      </w:r>
      <w:r w:rsidRPr="00993F74">
        <w:rPr>
          <w:b/>
          <w:bCs/>
          <w:sz w:val="24"/>
        </w:rPr>
        <w:t xml:space="preserve"> </w:t>
      </w:r>
      <w:r w:rsidRPr="00993F74">
        <w:rPr>
          <w:b/>
          <w:bCs/>
          <w:sz w:val="24"/>
        </w:rPr>
        <w:t>数据与领域知识驱动的组件性能剖析与架构退化识别技术</w:t>
      </w:r>
    </w:p>
    <w:p w14:paraId="6AF5B201" w14:textId="2EEA0F6F" w:rsidR="00117B9A" w:rsidRPr="00993F74" w:rsidRDefault="00117B9A" w:rsidP="00117B9A">
      <w:pPr>
        <w:spacing w:line="360" w:lineRule="auto"/>
        <w:ind w:firstLine="420"/>
        <w:rPr>
          <w:sz w:val="24"/>
        </w:rPr>
      </w:pPr>
      <w:r w:rsidRPr="00993F74">
        <w:rPr>
          <w:sz w:val="24"/>
        </w:rPr>
        <w:t>研究数据与领域知识驱动的组件性能剖析与架构退化识别技术，</w:t>
      </w:r>
      <w:r w:rsidR="00E63752" w:rsidRPr="00993F74">
        <w:rPr>
          <w:sz w:val="24"/>
        </w:rPr>
        <w:t>从组件和架构视角，</w:t>
      </w:r>
      <w:r w:rsidRPr="00993F74">
        <w:rPr>
          <w:sz w:val="24"/>
        </w:rPr>
        <w:t>通过调用链、服务响应时间分析，精确定位性能下降或单点故障组件；通过监控服务拓</w:t>
      </w:r>
      <w:r w:rsidRPr="00993F74">
        <w:rPr>
          <w:sz w:val="24"/>
        </w:rPr>
        <w:lastRenderedPageBreak/>
        <w:t>扑结构和依赖关系变化，识别架构中潜在的退化点或冗余组件，实现从组件到系统多尺度融合的可演化性评估。</w:t>
      </w:r>
    </w:p>
    <w:p w14:paraId="0E7760C3" w14:textId="7E4E2864" w:rsidR="00F44BA6" w:rsidRPr="00993F74" w:rsidRDefault="00F44BA6" w:rsidP="00F44BA6">
      <w:pPr>
        <w:spacing w:line="360" w:lineRule="auto"/>
        <w:ind w:firstLine="420"/>
        <w:rPr>
          <w:b/>
          <w:bCs/>
          <w:sz w:val="24"/>
        </w:rPr>
      </w:pPr>
      <w:r w:rsidRPr="00993F74">
        <w:rPr>
          <w:b/>
          <w:bCs/>
          <w:sz w:val="24"/>
        </w:rPr>
        <w:t>任务</w:t>
      </w:r>
      <w:r w:rsidRPr="00993F74">
        <w:rPr>
          <w:b/>
          <w:bCs/>
          <w:sz w:val="24"/>
        </w:rPr>
        <w:t xml:space="preserve"> 3.</w:t>
      </w:r>
      <w:r w:rsidR="00A75B67" w:rsidRPr="00993F74">
        <w:rPr>
          <w:b/>
          <w:bCs/>
          <w:sz w:val="24"/>
        </w:rPr>
        <w:t>3</w:t>
      </w:r>
      <w:r w:rsidRPr="00993F74">
        <w:rPr>
          <w:b/>
          <w:bCs/>
          <w:sz w:val="24"/>
        </w:rPr>
        <w:t xml:space="preserve"> </w:t>
      </w:r>
      <w:r w:rsidRPr="00993F74">
        <w:rPr>
          <w:b/>
          <w:bCs/>
          <w:sz w:val="24"/>
        </w:rPr>
        <w:t>场景驱动的系统行为模拟与成熟度预测技术</w:t>
      </w:r>
    </w:p>
    <w:p w14:paraId="6EBABB5C" w14:textId="445543FB" w:rsidR="00117B9A" w:rsidRPr="00993F74" w:rsidRDefault="00117B9A" w:rsidP="00117B9A">
      <w:pPr>
        <w:spacing w:line="360" w:lineRule="auto"/>
        <w:ind w:firstLine="420"/>
        <w:rPr>
          <w:sz w:val="24"/>
        </w:rPr>
      </w:pPr>
      <w:r w:rsidRPr="00993F74">
        <w:rPr>
          <w:sz w:val="24"/>
        </w:rPr>
        <w:t>提出场景驱动的多维高保真系统行为仿真，通过组件间通信、数据流等复杂交互和不同故障用例、版本升级等多场景模拟，实现场景驱动的系统行为模拟与成熟度预测。</w:t>
      </w:r>
    </w:p>
    <w:p w14:paraId="161DDD03" w14:textId="77777777" w:rsidR="00F35160" w:rsidRPr="00993F74" w:rsidRDefault="00F35160" w:rsidP="00117B9A">
      <w:pPr>
        <w:spacing w:line="360" w:lineRule="auto"/>
        <w:ind w:firstLine="420"/>
        <w:rPr>
          <w:sz w:val="24"/>
        </w:rPr>
      </w:pPr>
    </w:p>
    <w:p w14:paraId="3BD54CBD" w14:textId="5007BE38" w:rsidR="00117B9A" w:rsidRPr="00993F74" w:rsidRDefault="008F5BB1" w:rsidP="00117B9A">
      <w:pPr>
        <w:spacing w:line="360" w:lineRule="auto"/>
        <w:ind w:firstLine="420"/>
        <w:rPr>
          <w:b/>
          <w:bCs/>
          <w:sz w:val="24"/>
        </w:rPr>
      </w:pPr>
      <w:r w:rsidRPr="00993F74">
        <w:rPr>
          <w:b/>
          <w:bCs/>
          <w:sz w:val="24"/>
        </w:rPr>
        <w:t>任务</w:t>
      </w:r>
      <w:r w:rsidRPr="00993F74">
        <w:rPr>
          <w:b/>
          <w:bCs/>
          <w:sz w:val="24"/>
        </w:rPr>
        <w:t>4</w:t>
      </w:r>
      <w:r w:rsidRPr="00993F74">
        <w:rPr>
          <w:b/>
          <w:bCs/>
          <w:sz w:val="24"/>
        </w:rPr>
        <w:t>：</w:t>
      </w:r>
      <w:r w:rsidR="00117B9A" w:rsidRPr="00993F74">
        <w:rPr>
          <w:b/>
          <w:bCs/>
          <w:sz w:val="24"/>
        </w:rPr>
        <w:t>基于多维可观测性数据的云原生软件动态演化机制</w:t>
      </w:r>
    </w:p>
    <w:p w14:paraId="3DF9F333" w14:textId="6E8B79A5" w:rsidR="006A7346" w:rsidRPr="00993F74" w:rsidRDefault="006A7346" w:rsidP="00117B9A">
      <w:pPr>
        <w:spacing w:line="360" w:lineRule="auto"/>
        <w:ind w:firstLine="420"/>
        <w:rPr>
          <w:b/>
          <w:bCs/>
          <w:sz w:val="24"/>
        </w:rPr>
      </w:pPr>
      <w:r w:rsidRPr="00993F74">
        <w:rPr>
          <w:b/>
          <w:bCs/>
          <w:sz w:val="24"/>
        </w:rPr>
        <w:t>任务</w:t>
      </w:r>
      <w:r w:rsidRPr="00993F74">
        <w:rPr>
          <w:b/>
          <w:bCs/>
          <w:sz w:val="24"/>
        </w:rPr>
        <w:t xml:space="preserve">4.1 </w:t>
      </w:r>
      <w:r w:rsidRPr="00993F74">
        <w:rPr>
          <w:b/>
          <w:bCs/>
          <w:sz w:val="24"/>
        </w:rPr>
        <w:t>异常和拓扑感知的系统组件自适应构造演化技术</w:t>
      </w:r>
    </w:p>
    <w:p w14:paraId="00EDCCED" w14:textId="7B8F27E2" w:rsidR="00117B9A" w:rsidRPr="00993F74" w:rsidRDefault="00117B9A" w:rsidP="00117B9A">
      <w:pPr>
        <w:spacing w:line="360" w:lineRule="auto"/>
        <w:ind w:firstLine="420"/>
        <w:rPr>
          <w:sz w:val="24"/>
        </w:rPr>
      </w:pPr>
      <w:r w:rsidRPr="00993F74">
        <w:rPr>
          <w:sz w:val="24"/>
        </w:rPr>
        <w:t>研究异常和拓扑感知的系统组件自适应构造演化技术，通过弹性资源重分配、容器重启、增量检查点等机制，缓解系统性能下降和服务违约，提升软件运行时对复杂动态环境的适应力。</w:t>
      </w:r>
    </w:p>
    <w:p w14:paraId="2B130A8A" w14:textId="75999F60" w:rsidR="006A7346" w:rsidRPr="00993F74" w:rsidRDefault="006A7346" w:rsidP="00117B9A">
      <w:pPr>
        <w:spacing w:line="360" w:lineRule="auto"/>
        <w:ind w:firstLine="420"/>
        <w:rPr>
          <w:sz w:val="24"/>
        </w:rPr>
      </w:pPr>
      <w:r w:rsidRPr="00993F74">
        <w:rPr>
          <w:b/>
          <w:bCs/>
          <w:sz w:val="24"/>
        </w:rPr>
        <w:t>任务</w:t>
      </w:r>
      <w:r w:rsidRPr="00993F74">
        <w:rPr>
          <w:b/>
          <w:bCs/>
          <w:sz w:val="24"/>
        </w:rPr>
        <w:t>4.2</w:t>
      </w:r>
      <w:r w:rsidRPr="00993F74">
        <w:rPr>
          <w:sz w:val="24"/>
        </w:rPr>
        <w:t xml:space="preserve"> </w:t>
      </w:r>
      <w:r w:rsidRPr="00993F74">
        <w:rPr>
          <w:b/>
          <w:bCs/>
          <w:sz w:val="24"/>
        </w:rPr>
        <w:t>基于性能预测与强化反馈的系统配置项动态管理技术</w:t>
      </w:r>
    </w:p>
    <w:p w14:paraId="3DDB408B" w14:textId="525F8553" w:rsidR="00117B9A" w:rsidRPr="00993F74" w:rsidRDefault="00117B9A" w:rsidP="00117B9A">
      <w:pPr>
        <w:spacing w:line="360" w:lineRule="auto"/>
        <w:ind w:firstLine="420"/>
        <w:rPr>
          <w:sz w:val="24"/>
        </w:rPr>
      </w:pPr>
      <w:r w:rsidRPr="00993F74">
        <w:rPr>
          <w:sz w:val="24"/>
        </w:rPr>
        <w:t>研究基于性能预测与强化反馈的系统配置项动态管理</w:t>
      </w:r>
      <w:r w:rsidR="006A7346" w:rsidRPr="00993F74">
        <w:rPr>
          <w:sz w:val="24"/>
        </w:rPr>
        <w:t>技术</w:t>
      </w:r>
      <w:r w:rsidRPr="00993F74">
        <w:rPr>
          <w:sz w:val="24"/>
        </w:rPr>
        <w:t>，通过对运行数据和异常数据分析，预测负载动态变化特征，构建配置项</w:t>
      </w:r>
      <w:r w:rsidRPr="00993F74">
        <w:rPr>
          <w:sz w:val="24"/>
        </w:rPr>
        <w:t>-</w:t>
      </w:r>
      <w:r w:rsidRPr="00993F74">
        <w:rPr>
          <w:sz w:val="24"/>
        </w:rPr>
        <w:t>性能在线学习模型；建立强化学习或实时反馈控制机制，实现短时间周期内配置项与模型参数自动化调整。</w:t>
      </w:r>
    </w:p>
    <w:p w14:paraId="0184F5ED" w14:textId="34263251" w:rsidR="006A7346" w:rsidRPr="00993F74" w:rsidRDefault="006A7346" w:rsidP="00117B9A">
      <w:pPr>
        <w:spacing w:line="360" w:lineRule="auto"/>
        <w:ind w:firstLine="420"/>
        <w:jc w:val="left"/>
        <w:rPr>
          <w:b/>
          <w:bCs/>
          <w:sz w:val="24"/>
        </w:rPr>
      </w:pPr>
      <w:r w:rsidRPr="00993F74">
        <w:rPr>
          <w:b/>
          <w:bCs/>
          <w:sz w:val="24"/>
        </w:rPr>
        <w:t>任务</w:t>
      </w:r>
      <w:r w:rsidRPr="00993F74">
        <w:rPr>
          <w:b/>
          <w:bCs/>
          <w:sz w:val="24"/>
        </w:rPr>
        <w:t>4.3</w:t>
      </w:r>
      <w:r w:rsidRPr="00993F74">
        <w:rPr>
          <w:b/>
          <w:bCs/>
          <w:sz w:val="24"/>
        </w:rPr>
        <w:t>基于可观测性数据的架构自演化机制</w:t>
      </w:r>
    </w:p>
    <w:p w14:paraId="1F47E0ED" w14:textId="415C0051" w:rsidR="00117B9A" w:rsidRPr="00993F74" w:rsidRDefault="00117B9A" w:rsidP="00117B9A">
      <w:pPr>
        <w:spacing w:line="360" w:lineRule="auto"/>
        <w:ind w:firstLine="420"/>
        <w:jc w:val="left"/>
        <w:rPr>
          <w:sz w:val="24"/>
        </w:rPr>
      </w:pPr>
      <w:r w:rsidRPr="00993F74">
        <w:rPr>
          <w:sz w:val="24"/>
        </w:rPr>
        <w:t>研究基于可观测性数据的架构自演化机制，利用自动化监控、知识推理与服务网格管理技术，实现语义感知的服务拓扑调整、数据流优化、负载均衡、请求重定向等策略优化与架构治理，增强长时间周期内系统对环境与需求变动的自适应性。</w:t>
      </w:r>
    </w:p>
    <w:p w14:paraId="1D4BBD2C" w14:textId="1CAEBCE1" w:rsidR="009D7145" w:rsidRPr="00993F74" w:rsidRDefault="009D7145" w:rsidP="009D7145">
      <w:pPr>
        <w:spacing w:line="360" w:lineRule="auto"/>
        <w:ind w:firstLine="420"/>
        <w:rPr>
          <w:sz w:val="24"/>
        </w:rPr>
      </w:pPr>
    </w:p>
    <w:p w14:paraId="71CA1F7A" w14:textId="75CADD84" w:rsidR="007C271F" w:rsidRPr="00993F74" w:rsidRDefault="007C271F" w:rsidP="007C271F">
      <w:pPr>
        <w:pStyle w:val="3"/>
        <w:spacing w:before="120" w:after="120" w:line="360" w:lineRule="auto"/>
        <w:rPr>
          <w:sz w:val="24"/>
          <w:szCs w:val="21"/>
        </w:rPr>
      </w:pPr>
      <w:bookmarkStart w:id="9" w:name="_Toc190081329"/>
      <w:r w:rsidRPr="00993F74">
        <w:rPr>
          <w:sz w:val="24"/>
          <w:szCs w:val="21"/>
        </w:rPr>
        <w:t xml:space="preserve">2.3.3 </w:t>
      </w:r>
      <w:r w:rsidRPr="00993F74">
        <w:rPr>
          <w:sz w:val="24"/>
          <w:szCs w:val="21"/>
        </w:rPr>
        <w:t>拟解决的重大科学问题或关键技术问题</w:t>
      </w:r>
      <w:bookmarkEnd w:id="9"/>
    </w:p>
    <w:p w14:paraId="6658D02B" w14:textId="7AD9772E" w:rsidR="00205F6C" w:rsidRPr="00993F74" w:rsidRDefault="00205F6C" w:rsidP="00AD6CA9">
      <w:pPr>
        <w:spacing w:line="360" w:lineRule="auto"/>
        <w:rPr>
          <w:sz w:val="24"/>
        </w:rPr>
      </w:pPr>
      <w:r w:rsidRPr="00993F74">
        <w:rPr>
          <w:sz w:val="24"/>
          <w:highlight w:val="cyan"/>
        </w:rPr>
        <w:t>（</w:t>
      </w:r>
      <w:r w:rsidR="007C271F" w:rsidRPr="00993F74">
        <w:rPr>
          <w:sz w:val="24"/>
          <w:highlight w:val="cyan"/>
        </w:rPr>
        <w:t>进一步细化，应该比申报书的内容更多更具体</w:t>
      </w:r>
      <w:r w:rsidR="00257C3A" w:rsidRPr="00993F74">
        <w:rPr>
          <w:sz w:val="24"/>
          <w:highlight w:val="cyan"/>
        </w:rPr>
        <w:t>，</w:t>
      </w:r>
      <w:r w:rsidR="00257C3A" w:rsidRPr="00993F74">
        <w:rPr>
          <w:sz w:val="24"/>
          <w:highlight w:val="cyan"/>
        </w:rPr>
        <w:t xml:space="preserve"> </w:t>
      </w:r>
      <w:r w:rsidR="00257C3A" w:rsidRPr="00993F74">
        <w:rPr>
          <w:sz w:val="24"/>
          <w:highlight w:val="cyan"/>
        </w:rPr>
        <w:t>补充任务</w:t>
      </w:r>
      <w:r w:rsidR="00257C3A" w:rsidRPr="00993F74">
        <w:rPr>
          <w:sz w:val="24"/>
          <w:highlight w:val="cyan"/>
        </w:rPr>
        <w:t xml:space="preserve"> 1.1-4.3 </w:t>
      </w:r>
      <w:r w:rsidR="00257C3A" w:rsidRPr="00993F74">
        <w:rPr>
          <w:sz w:val="24"/>
          <w:highlight w:val="cyan"/>
        </w:rPr>
        <w:t>没包括的部分</w:t>
      </w:r>
      <w:r w:rsidR="00461003" w:rsidRPr="00993F74">
        <w:rPr>
          <w:sz w:val="24"/>
          <w:highlight w:val="cyan"/>
        </w:rPr>
        <w:t>，</w:t>
      </w:r>
      <w:r w:rsidR="00D515B2">
        <w:rPr>
          <w:rFonts w:hint="eastAsia"/>
          <w:sz w:val="24"/>
          <w:highlight w:val="cyan"/>
        </w:rPr>
        <w:t>等技术方案</w:t>
      </w:r>
      <w:r w:rsidR="00D515B2">
        <w:rPr>
          <w:rFonts w:hint="eastAsia"/>
          <w:sz w:val="24"/>
          <w:highlight w:val="cyan"/>
        </w:rPr>
        <w:t xml:space="preserve"> review </w:t>
      </w:r>
      <w:r w:rsidR="00D515B2">
        <w:rPr>
          <w:rFonts w:hint="eastAsia"/>
          <w:sz w:val="24"/>
          <w:highlight w:val="cyan"/>
        </w:rPr>
        <w:t>定稿后，</w:t>
      </w:r>
      <w:r w:rsidR="00461003" w:rsidRPr="00993F74">
        <w:rPr>
          <w:sz w:val="24"/>
          <w:highlight w:val="cyan"/>
        </w:rPr>
        <w:t>杨任宇负责整理凝练</w:t>
      </w:r>
      <w:r w:rsidRPr="00993F74">
        <w:rPr>
          <w:sz w:val="24"/>
          <w:highlight w:val="cyan"/>
        </w:rPr>
        <w:t>）</w:t>
      </w:r>
    </w:p>
    <w:p w14:paraId="16DBC639" w14:textId="77777777" w:rsidR="00205F6C" w:rsidRPr="00993F74" w:rsidRDefault="00205F6C" w:rsidP="00205F6C">
      <w:pPr>
        <w:spacing w:line="360" w:lineRule="auto"/>
        <w:ind w:firstLine="420"/>
        <w:jc w:val="left"/>
        <w:rPr>
          <w:bCs/>
          <w:sz w:val="24"/>
        </w:rPr>
      </w:pPr>
      <w:r w:rsidRPr="00993F74">
        <w:rPr>
          <w:bCs/>
          <w:sz w:val="24"/>
        </w:rPr>
        <w:t>当前微服务、函数服务架构等新型应用架构是云原生架构软件的主流模式，其架构特点使得服务化云应用具备更优的可维护性和演化能力。然而，现有企业级应用规模巨大、内部依赖和调用关系复杂、运行环境动态开放，实现企业级应用系统的云原生化转型成为挑战性问题，同时建立全面的系统架构成熟度与可演化性评估方法成为指导系统持续健康演化的必要条件。本课题拟解决如下关键技术问题：</w:t>
      </w:r>
    </w:p>
    <w:p w14:paraId="08502598" w14:textId="77777777" w:rsidR="00205F6C" w:rsidRPr="00993F74" w:rsidRDefault="00205F6C" w:rsidP="00205F6C">
      <w:pPr>
        <w:spacing w:line="360" w:lineRule="auto"/>
        <w:ind w:firstLine="420"/>
        <w:jc w:val="left"/>
        <w:rPr>
          <w:bCs/>
          <w:sz w:val="24"/>
        </w:rPr>
      </w:pPr>
      <w:r w:rsidRPr="00993F74">
        <w:rPr>
          <w:b/>
          <w:sz w:val="24"/>
        </w:rPr>
        <w:t>（</w:t>
      </w:r>
      <w:r w:rsidRPr="00993F74">
        <w:rPr>
          <w:b/>
          <w:sz w:val="24"/>
        </w:rPr>
        <w:t>1</w:t>
      </w:r>
      <w:r w:rsidRPr="00993F74">
        <w:rPr>
          <w:b/>
          <w:sz w:val="24"/>
        </w:rPr>
        <w:t>）云原生软件重构与组件编排优化问题</w:t>
      </w:r>
      <w:r w:rsidRPr="00993F74">
        <w:rPr>
          <w:bCs/>
          <w:sz w:val="24"/>
        </w:rPr>
        <w:t>：如何实现静态代码分析与动态运行时</w:t>
      </w:r>
      <w:r w:rsidRPr="00993F74">
        <w:rPr>
          <w:bCs/>
          <w:sz w:val="24"/>
        </w:rPr>
        <w:lastRenderedPageBreak/>
        <w:t>行为相结合的云原生服务代码级重构？如何实现基于细粒度函数性能剖析的自适应函数封装融合与性能优化方法？如何实现不确定性与异构感知的云原生组件编排？</w:t>
      </w:r>
      <w:r w:rsidRPr="00993F74">
        <w:rPr>
          <w:bCs/>
          <w:sz w:val="24"/>
        </w:rPr>
        <w:t xml:space="preserve"> </w:t>
      </w:r>
    </w:p>
    <w:p w14:paraId="05BEE421" w14:textId="77777777" w:rsidR="00205F6C" w:rsidRPr="00993F74" w:rsidRDefault="00205F6C" w:rsidP="00205F6C">
      <w:pPr>
        <w:spacing w:line="360" w:lineRule="auto"/>
        <w:ind w:firstLine="420"/>
        <w:jc w:val="left"/>
        <w:rPr>
          <w:bCs/>
          <w:sz w:val="24"/>
        </w:rPr>
      </w:pPr>
      <w:r w:rsidRPr="00993F74">
        <w:rPr>
          <w:b/>
          <w:sz w:val="24"/>
        </w:rPr>
        <w:t>（</w:t>
      </w:r>
      <w:r w:rsidRPr="00993F74">
        <w:rPr>
          <w:b/>
          <w:sz w:val="24"/>
        </w:rPr>
        <w:t>2</w:t>
      </w:r>
      <w:r w:rsidRPr="00993F74">
        <w:rPr>
          <w:b/>
          <w:sz w:val="24"/>
        </w:rPr>
        <w:t>）自动化成熟度评估与系统动态演化问题</w:t>
      </w:r>
      <w:r w:rsidRPr="00993F74">
        <w:rPr>
          <w:bCs/>
          <w:sz w:val="24"/>
        </w:rPr>
        <w:t>：如何实现多能力域与软件构造特性相结合的云原生软件系统的架构成熟度评估？如何通过系统仿真实现场景驱动的大规模系统成熟度测评？如何实现可观测数据与领域知识相结合的架构退化点识别和系统配置项动态调整，增强系统在动态复杂环境中的演化能力？</w:t>
      </w:r>
    </w:p>
    <w:p w14:paraId="1C6D0B69" w14:textId="77777777" w:rsidR="00892DF5" w:rsidRPr="00993F74" w:rsidRDefault="00892DF5" w:rsidP="00892DF5">
      <w:pPr>
        <w:spacing w:line="360" w:lineRule="auto"/>
      </w:pPr>
    </w:p>
    <w:p w14:paraId="44E3F62F" w14:textId="24F9FCF8" w:rsidR="007C271F" w:rsidRPr="00993F74" w:rsidRDefault="007C271F" w:rsidP="00892DF5">
      <w:pPr>
        <w:pStyle w:val="3"/>
        <w:spacing w:before="120" w:after="120" w:line="360" w:lineRule="auto"/>
        <w:rPr>
          <w:sz w:val="24"/>
          <w:szCs w:val="21"/>
        </w:rPr>
      </w:pPr>
      <w:bookmarkStart w:id="10" w:name="_Toc190081330"/>
      <w:r w:rsidRPr="00993F74">
        <w:rPr>
          <w:sz w:val="24"/>
          <w:szCs w:val="21"/>
        </w:rPr>
        <w:t>2.3.4</w:t>
      </w:r>
      <w:r w:rsidRPr="00993F74">
        <w:rPr>
          <w:sz w:val="24"/>
          <w:szCs w:val="21"/>
        </w:rPr>
        <w:t>考核指标及考核手段</w:t>
      </w:r>
      <w:r w:rsidRPr="00993F74">
        <w:rPr>
          <w:sz w:val="24"/>
          <w:szCs w:val="21"/>
        </w:rPr>
        <w:t>/</w:t>
      </w:r>
      <w:r w:rsidRPr="00993F74">
        <w:rPr>
          <w:sz w:val="24"/>
          <w:szCs w:val="21"/>
        </w:rPr>
        <w:t>方式</w:t>
      </w:r>
      <w:bookmarkEnd w:id="10"/>
    </w:p>
    <w:p w14:paraId="0163350E" w14:textId="77777777" w:rsidR="00892DF5" w:rsidRPr="00993F74" w:rsidRDefault="00892DF5" w:rsidP="00892DF5">
      <w:pPr>
        <w:spacing w:line="360" w:lineRule="auto"/>
        <w:ind w:firstLine="420"/>
        <w:rPr>
          <w:sz w:val="24"/>
        </w:rPr>
      </w:pPr>
      <w:r w:rsidRPr="00993F74">
        <w:rPr>
          <w:sz w:val="24"/>
          <w:highlight w:val="cyan"/>
        </w:rPr>
        <w:t>各个课题根据实际任务，对技术、方法、知识产权成果、应用示范、开源社区建设等具体指标给出定量、定性的考核手段</w:t>
      </w:r>
      <w:r w:rsidRPr="00993F74">
        <w:rPr>
          <w:sz w:val="24"/>
          <w:highlight w:val="cyan"/>
        </w:rPr>
        <w:t>/</w:t>
      </w:r>
      <w:r w:rsidRPr="00993F74">
        <w:rPr>
          <w:sz w:val="24"/>
          <w:highlight w:val="cyan"/>
        </w:rPr>
        <w:t>方法，对应部分指标，应给出具体的评测和计算方法等。和任务书保持一致，可以更详细。</w:t>
      </w:r>
    </w:p>
    <w:p w14:paraId="256A7DA7" w14:textId="77777777" w:rsidR="00892DF5" w:rsidRPr="00993F74" w:rsidRDefault="00892DF5" w:rsidP="00892DF5"/>
    <w:p w14:paraId="5D4E4A3F" w14:textId="6FA66484" w:rsidR="007C271F" w:rsidRPr="00993F74" w:rsidRDefault="007C271F" w:rsidP="007C271F">
      <w:pPr>
        <w:spacing w:line="360" w:lineRule="auto"/>
        <w:jc w:val="center"/>
        <w:rPr>
          <w:b/>
          <w:bCs/>
          <w:szCs w:val="21"/>
        </w:rPr>
      </w:pPr>
      <w:r w:rsidRPr="00993F74">
        <w:rPr>
          <w:b/>
          <w:bCs/>
          <w:szCs w:val="21"/>
        </w:rPr>
        <w:t>表</w:t>
      </w:r>
      <w:r w:rsidRPr="00993F74">
        <w:rPr>
          <w:b/>
          <w:bCs/>
          <w:szCs w:val="21"/>
        </w:rPr>
        <w:t xml:space="preserve"> </w:t>
      </w:r>
      <w:r w:rsidRPr="00993F74">
        <w:rPr>
          <w:b/>
          <w:bCs/>
          <w:szCs w:val="21"/>
        </w:rPr>
        <w:t>核指标及考核手段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3730"/>
        <w:gridCol w:w="3692"/>
      </w:tblGrid>
      <w:tr w:rsidR="007C74F3" w:rsidRPr="00993F74" w14:paraId="4B1FA737" w14:textId="77777777">
        <w:tc>
          <w:tcPr>
            <w:tcW w:w="1668" w:type="dxa"/>
            <w:shd w:val="clear" w:color="auto" w:fill="auto"/>
          </w:tcPr>
          <w:p w14:paraId="1F833711" w14:textId="5A692DB3" w:rsidR="007C271F" w:rsidRPr="00993F74" w:rsidRDefault="007C271F">
            <w:pPr>
              <w:spacing w:line="360" w:lineRule="auto"/>
              <w:jc w:val="center"/>
              <w:rPr>
                <w:b/>
                <w:bCs/>
                <w:szCs w:val="21"/>
              </w:rPr>
            </w:pPr>
            <w:r w:rsidRPr="00993F74">
              <w:rPr>
                <w:b/>
                <w:bCs/>
                <w:szCs w:val="21"/>
              </w:rPr>
              <w:t>指标名称</w:t>
            </w:r>
          </w:p>
        </w:tc>
        <w:tc>
          <w:tcPr>
            <w:tcW w:w="3827" w:type="dxa"/>
            <w:shd w:val="clear" w:color="auto" w:fill="auto"/>
          </w:tcPr>
          <w:p w14:paraId="07E45B66" w14:textId="015183F3" w:rsidR="007C271F" w:rsidRPr="00993F74" w:rsidRDefault="007C271F">
            <w:pPr>
              <w:spacing w:line="360" w:lineRule="auto"/>
              <w:jc w:val="center"/>
              <w:rPr>
                <w:b/>
                <w:bCs/>
                <w:szCs w:val="21"/>
              </w:rPr>
            </w:pPr>
            <w:r w:rsidRPr="00993F74">
              <w:rPr>
                <w:b/>
                <w:bCs/>
                <w:szCs w:val="21"/>
              </w:rPr>
              <w:t>指标要求</w:t>
            </w:r>
          </w:p>
        </w:tc>
        <w:tc>
          <w:tcPr>
            <w:tcW w:w="3791" w:type="dxa"/>
            <w:shd w:val="clear" w:color="auto" w:fill="auto"/>
          </w:tcPr>
          <w:p w14:paraId="5E9311D3" w14:textId="76643131" w:rsidR="007C271F" w:rsidRPr="00993F74" w:rsidRDefault="007C271F">
            <w:pPr>
              <w:spacing w:line="360" w:lineRule="auto"/>
              <w:jc w:val="center"/>
              <w:rPr>
                <w:b/>
                <w:bCs/>
                <w:szCs w:val="21"/>
              </w:rPr>
            </w:pPr>
            <w:r w:rsidRPr="00993F74">
              <w:rPr>
                <w:b/>
                <w:bCs/>
                <w:szCs w:val="21"/>
              </w:rPr>
              <w:t>考核手段</w:t>
            </w:r>
            <w:r w:rsidRPr="00993F74">
              <w:rPr>
                <w:b/>
                <w:bCs/>
                <w:szCs w:val="21"/>
              </w:rPr>
              <w:t>/</w:t>
            </w:r>
            <w:r w:rsidRPr="00993F74">
              <w:rPr>
                <w:b/>
                <w:bCs/>
                <w:szCs w:val="21"/>
              </w:rPr>
              <w:t>方法</w:t>
            </w:r>
          </w:p>
        </w:tc>
      </w:tr>
      <w:tr w:rsidR="007C74F3" w:rsidRPr="00993F74" w14:paraId="07F3760E" w14:textId="77777777">
        <w:tc>
          <w:tcPr>
            <w:tcW w:w="1668" w:type="dxa"/>
            <w:shd w:val="clear" w:color="auto" w:fill="auto"/>
          </w:tcPr>
          <w:p w14:paraId="7AC01313" w14:textId="77777777" w:rsidR="00892DF5" w:rsidRPr="00993F74" w:rsidRDefault="00892DF5" w:rsidP="00892DF5">
            <w:pPr>
              <w:spacing w:line="360" w:lineRule="auto"/>
              <w:rPr>
                <w:szCs w:val="21"/>
              </w:rPr>
            </w:pPr>
            <w:r w:rsidRPr="00993F74">
              <w:rPr>
                <w:szCs w:val="21"/>
              </w:rPr>
              <w:t>指标</w:t>
            </w:r>
            <w:r w:rsidRPr="00993F74">
              <w:rPr>
                <w:szCs w:val="21"/>
              </w:rPr>
              <w:t>1.1</w:t>
            </w:r>
            <w:r w:rsidRPr="00993F74">
              <w:rPr>
                <w:szCs w:val="21"/>
              </w:rPr>
              <w:t>：</w:t>
            </w:r>
          </w:p>
          <w:p w14:paraId="35A8AAAD" w14:textId="77777777" w:rsidR="00892DF5" w:rsidRPr="00993F74" w:rsidRDefault="00892DF5" w:rsidP="00892DF5">
            <w:pPr>
              <w:spacing w:line="360" w:lineRule="auto"/>
              <w:rPr>
                <w:szCs w:val="21"/>
              </w:rPr>
            </w:pPr>
            <w:r w:rsidRPr="00993F74">
              <w:rPr>
                <w:szCs w:val="21"/>
              </w:rPr>
              <w:t>2</w:t>
            </w:r>
            <w:r w:rsidRPr="00993F74">
              <w:rPr>
                <w:szCs w:val="21"/>
              </w:rPr>
              <w:t>个工具，（</w:t>
            </w:r>
            <w:r w:rsidRPr="00993F74">
              <w:rPr>
                <w:szCs w:val="21"/>
              </w:rPr>
              <w:t>1</w:t>
            </w:r>
            <w:r w:rsidRPr="00993F74">
              <w:rPr>
                <w:szCs w:val="21"/>
              </w:rPr>
              <w:t>）应用微服务化拆分工具</w:t>
            </w:r>
            <w:r w:rsidRPr="00993F74">
              <w:rPr>
                <w:szCs w:val="21"/>
              </w:rPr>
              <w:t xml:space="preserve">* </w:t>
            </w:r>
          </w:p>
          <w:p w14:paraId="185EC179" w14:textId="22A8828B" w:rsidR="007C271F" w:rsidRPr="00993F74" w:rsidRDefault="00892DF5" w:rsidP="00892DF5">
            <w:pPr>
              <w:spacing w:line="360" w:lineRule="auto"/>
              <w:rPr>
                <w:szCs w:val="21"/>
              </w:rPr>
            </w:pPr>
            <w:r w:rsidRPr="00993F74">
              <w:rPr>
                <w:szCs w:val="21"/>
              </w:rPr>
              <w:t>（</w:t>
            </w:r>
            <w:r w:rsidRPr="00993F74">
              <w:rPr>
                <w:szCs w:val="21"/>
              </w:rPr>
              <w:t>2</w:t>
            </w:r>
            <w:r w:rsidRPr="00993F74">
              <w:rPr>
                <w:szCs w:val="21"/>
              </w:rPr>
              <w:t>）智能算法模型云原生服务化工具</w:t>
            </w:r>
            <w:r w:rsidRPr="00993F74">
              <w:rPr>
                <w:szCs w:val="21"/>
              </w:rPr>
              <w:t>*</w:t>
            </w:r>
          </w:p>
        </w:tc>
        <w:tc>
          <w:tcPr>
            <w:tcW w:w="3827" w:type="dxa"/>
            <w:shd w:val="clear" w:color="auto" w:fill="auto"/>
          </w:tcPr>
          <w:p w14:paraId="0965BA22" w14:textId="77777777" w:rsidR="00892DF5" w:rsidRPr="00993F74" w:rsidRDefault="00892DF5" w:rsidP="00892DF5">
            <w:pPr>
              <w:adjustRightInd w:val="0"/>
              <w:snapToGrid w:val="0"/>
              <w:spacing w:line="360" w:lineRule="auto"/>
              <w:rPr>
                <w:b/>
                <w:bCs/>
                <w:szCs w:val="21"/>
              </w:rPr>
            </w:pPr>
            <w:r w:rsidRPr="00993F74">
              <w:rPr>
                <w:szCs w:val="21"/>
              </w:rPr>
              <w:t>1</w:t>
            </w:r>
            <w:r w:rsidRPr="00993F74">
              <w:rPr>
                <w:szCs w:val="21"/>
              </w:rPr>
              <w:t>）支持应用微服务重构，支持典型程序高效服务化，微服务拆分准确率</w:t>
            </w:r>
            <w:r w:rsidRPr="00993F74">
              <w:rPr>
                <w:color w:val="000000"/>
                <w:spacing w:val="-4"/>
                <w:szCs w:val="21"/>
              </w:rPr>
              <w:t>≥</w:t>
            </w:r>
            <w:r w:rsidRPr="00993F74">
              <w:rPr>
                <w:szCs w:val="21"/>
              </w:rPr>
              <w:t xml:space="preserve">70% </w:t>
            </w:r>
          </w:p>
          <w:p w14:paraId="0631064B" w14:textId="1EA2519E" w:rsidR="007C271F" w:rsidRPr="00993F74" w:rsidRDefault="00892DF5" w:rsidP="00892DF5">
            <w:pPr>
              <w:spacing w:line="360" w:lineRule="auto"/>
              <w:rPr>
                <w:szCs w:val="21"/>
              </w:rPr>
            </w:pPr>
            <w:r w:rsidRPr="00993F74">
              <w:rPr>
                <w:spacing w:val="-4"/>
                <w:szCs w:val="21"/>
              </w:rPr>
              <w:t>（</w:t>
            </w:r>
            <w:r w:rsidRPr="00993F74">
              <w:rPr>
                <w:spacing w:val="-4"/>
                <w:szCs w:val="21"/>
              </w:rPr>
              <w:t>2</w:t>
            </w:r>
            <w:r w:rsidRPr="00993F74">
              <w:rPr>
                <w:spacing w:val="-4"/>
                <w:szCs w:val="21"/>
              </w:rPr>
              <w:t>）支持云原生函数化重构与函数化迁移，支持智能算法模型的高效服务化，函数封装准确率</w:t>
            </w:r>
            <w:r w:rsidRPr="00993F74">
              <w:rPr>
                <w:color w:val="000000"/>
                <w:spacing w:val="-4"/>
                <w:szCs w:val="21"/>
              </w:rPr>
              <w:t>≥</w:t>
            </w:r>
            <w:r w:rsidRPr="00993F74">
              <w:rPr>
                <w:spacing w:val="-4"/>
                <w:szCs w:val="21"/>
              </w:rPr>
              <w:t>70%</w:t>
            </w:r>
          </w:p>
        </w:tc>
        <w:tc>
          <w:tcPr>
            <w:tcW w:w="3791" w:type="dxa"/>
            <w:shd w:val="clear" w:color="auto" w:fill="auto"/>
          </w:tcPr>
          <w:p w14:paraId="21CB1BBA" w14:textId="4769AC25" w:rsidR="007C271F" w:rsidRPr="00993F74" w:rsidRDefault="00892DF5" w:rsidP="00892DF5">
            <w:pPr>
              <w:spacing w:line="360" w:lineRule="auto"/>
              <w:rPr>
                <w:szCs w:val="21"/>
              </w:rPr>
            </w:pPr>
            <w:r w:rsidRPr="00993F74">
              <w:rPr>
                <w:spacing w:val="-4"/>
                <w:szCs w:val="21"/>
              </w:rPr>
              <w:t>按照专家组认可的测试大纲进行第三方测试并出具报告；贡献到开源社区</w:t>
            </w:r>
          </w:p>
        </w:tc>
      </w:tr>
      <w:tr w:rsidR="00892DF5" w:rsidRPr="00993F74" w14:paraId="5BBACE04" w14:textId="77777777" w:rsidTr="0076427C">
        <w:tc>
          <w:tcPr>
            <w:tcW w:w="1668" w:type="dxa"/>
            <w:shd w:val="clear" w:color="auto" w:fill="auto"/>
          </w:tcPr>
          <w:p w14:paraId="753BFF11" w14:textId="77777777" w:rsidR="00892DF5" w:rsidRPr="00993F74" w:rsidRDefault="00892DF5" w:rsidP="00892DF5">
            <w:pPr>
              <w:adjustRightInd w:val="0"/>
              <w:snapToGrid w:val="0"/>
              <w:spacing w:line="360" w:lineRule="auto"/>
              <w:rPr>
                <w:spacing w:val="-4"/>
                <w:szCs w:val="21"/>
              </w:rPr>
            </w:pPr>
            <w:r w:rsidRPr="00993F74">
              <w:rPr>
                <w:spacing w:val="-4"/>
                <w:szCs w:val="21"/>
              </w:rPr>
              <w:t>指标</w:t>
            </w:r>
            <w:r w:rsidRPr="00993F74">
              <w:rPr>
                <w:spacing w:val="-4"/>
                <w:szCs w:val="21"/>
              </w:rPr>
              <w:t>1.2</w:t>
            </w:r>
            <w:r w:rsidRPr="00993F74">
              <w:rPr>
                <w:spacing w:val="-4"/>
                <w:szCs w:val="21"/>
              </w:rPr>
              <w:t>：</w:t>
            </w:r>
          </w:p>
          <w:p w14:paraId="2204B581" w14:textId="19B52963" w:rsidR="00892DF5" w:rsidRPr="00993F74" w:rsidRDefault="00892DF5" w:rsidP="00892DF5">
            <w:pPr>
              <w:spacing w:line="360" w:lineRule="auto"/>
              <w:rPr>
                <w:szCs w:val="21"/>
              </w:rPr>
            </w:pPr>
            <w:r w:rsidRPr="00993F74">
              <w:rPr>
                <w:spacing w:val="-4"/>
                <w:szCs w:val="21"/>
              </w:rPr>
              <w:t>云原生工作流编排执行引擎</w:t>
            </w:r>
          </w:p>
        </w:tc>
        <w:tc>
          <w:tcPr>
            <w:tcW w:w="3827" w:type="dxa"/>
            <w:shd w:val="clear" w:color="auto" w:fill="auto"/>
            <w:vAlign w:val="center"/>
          </w:tcPr>
          <w:p w14:paraId="29B3D51B" w14:textId="5BB98ECD" w:rsidR="00892DF5" w:rsidRPr="00993F74" w:rsidRDefault="00892DF5" w:rsidP="00892DF5">
            <w:pPr>
              <w:spacing w:line="360" w:lineRule="auto"/>
              <w:rPr>
                <w:szCs w:val="21"/>
              </w:rPr>
            </w:pPr>
            <w:r w:rsidRPr="00993F74">
              <w:rPr>
                <w:spacing w:val="-4"/>
                <w:szCs w:val="21"/>
              </w:rPr>
              <w:t>支持工作流中计算任务、数据副本、</w:t>
            </w:r>
            <w:r w:rsidRPr="00993F74">
              <w:rPr>
                <w:spacing w:val="-4"/>
                <w:szCs w:val="21"/>
              </w:rPr>
              <w:t>Agent</w:t>
            </w:r>
            <w:r w:rsidRPr="00993F74">
              <w:rPr>
                <w:spacing w:val="-4"/>
                <w:szCs w:val="21"/>
              </w:rPr>
              <w:t>等进行组件级编排和快速优化求解，实现端到端执行时间较传统方法下降</w:t>
            </w:r>
            <w:r w:rsidRPr="00993F74">
              <w:rPr>
                <w:color w:val="000000"/>
                <w:spacing w:val="-4"/>
                <w:szCs w:val="21"/>
              </w:rPr>
              <w:t>≥</w:t>
            </w:r>
            <w:r w:rsidRPr="00993F74">
              <w:rPr>
                <w:spacing w:val="-4"/>
                <w:szCs w:val="21"/>
              </w:rPr>
              <w:t>20%</w:t>
            </w:r>
          </w:p>
        </w:tc>
        <w:tc>
          <w:tcPr>
            <w:tcW w:w="3791" w:type="dxa"/>
            <w:shd w:val="clear" w:color="auto" w:fill="auto"/>
            <w:vAlign w:val="center"/>
          </w:tcPr>
          <w:p w14:paraId="73032BF8" w14:textId="16E12968" w:rsidR="00892DF5" w:rsidRPr="00993F74" w:rsidRDefault="00892DF5" w:rsidP="00892DF5">
            <w:pPr>
              <w:spacing w:line="360" w:lineRule="auto"/>
              <w:rPr>
                <w:szCs w:val="21"/>
              </w:rPr>
            </w:pPr>
            <w:r w:rsidRPr="00993F74">
              <w:rPr>
                <w:spacing w:val="-4"/>
                <w:szCs w:val="21"/>
              </w:rPr>
              <w:t>按照专家组认可的测试大纲进行第三方测试并出具报告；贡献到开源社区</w:t>
            </w:r>
          </w:p>
        </w:tc>
      </w:tr>
      <w:tr w:rsidR="00892DF5" w:rsidRPr="00993F74" w14:paraId="64675497" w14:textId="77777777" w:rsidTr="0076427C">
        <w:tc>
          <w:tcPr>
            <w:tcW w:w="1668" w:type="dxa"/>
            <w:shd w:val="clear" w:color="auto" w:fill="auto"/>
          </w:tcPr>
          <w:p w14:paraId="7A5471FA" w14:textId="77777777" w:rsidR="00892DF5" w:rsidRPr="00993F74" w:rsidRDefault="00892DF5" w:rsidP="00892DF5">
            <w:pPr>
              <w:adjustRightInd w:val="0"/>
              <w:snapToGrid w:val="0"/>
              <w:spacing w:line="360" w:lineRule="auto"/>
              <w:rPr>
                <w:spacing w:val="-4"/>
                <w:szCs w:val="21"/>
              </w:rPr>
            </w:pPr>
            <w:r w:rsidRPr="00993F74">
              <w:rPr>
                <w:spacing w:val="-4"/>
                <w:szCs w:val="21"/>
              </w:rPr>
              <w:t>指标</w:t>
            </w:r>
            <w:r w:rsidRPr="00993F74">
              <w:rPr>
                <w:spacing w:val="-4"/>
                <w:szCs w:val="21"/>
              </w:rPr>
              <w:t>1.3</w:t>
            </w:r>
            <w:r w:rsidRPr="00993F74">
              <w:rPr>
                <w:spacing w:val="-4"/>
                <w:szCs w:val="21"/>
              </w:rPr>
              <w:t>：</w:t>
            </w:r>
          </w:p>
          <w:p w14:paraId="2FC1870F" w14:textId="14A58021" w:rsidR="00892DF5" w:rsidRPr="00993F74" w:rsidRDefault="00892DF5" w:rsidP="00892DF5">
            <w:pPr>
              <w:adjustRightInd w:val="0"/>
              <w:snapToGrid w:val="0"/>
              <w:spacing w:line="360" w:lineRule="auto"/>
              <w:rPr>
                <w:spacing w:val="-4"/>
                <w:szCs w:val="21"/>
              </w:rPr>
            </w:pPr>
            <w:r w:rsidRPr="00993F74">
              <w:rPr>
                <w:spacing w:val="-4"/>
                <w:szCs w:val="21"/>
              </w:rPr>
              <w:t>云原生软件架构成熟度与可演化性评估模型库</w:t>
            </w:r>
            <w:r w:rsidRPr="00993F74">
              <w:rPr>
                <w:spacing w:val="-4"/>
                <w:szCs w:val="21"/>
              </w:rPr>
              <w:t>*</w:t>
            </w:r>
          </w:p>
        </w:tc>
        <w:tc>
          <w:tcPr>
            <w:tcW w:w="3827" w:type="dxa"/>
            <w:shd w:val="clear" w:color="auto" w:fill="auto"/>
            <w:vAlign w:val="center"/>
          </w:tcPr>
          <w:p w14:paraId="2E67141B" w14:textId="78A836D8" w:rsidR="00892DF5" w:rsidRPr="00993F74" w:rsidRDefault="00892DF5" w:rsidP="00892DF5">
            <w:pPr>
              <w:spacing w:line="360" w:lineRule="auto"/>
              <w:rPr>
                <w:szCs w:val="21"/>
              </w:rPr>
            </w:pPr>
            <w:r w:rsidRPr="00993F74">
              <w:rPr>
                <w:spacing w:val="-4"/>
                <w:szCs w:val="21"/>
              </w:rPr>
              <w:t>支持数据与知识融合驱动的架构成熟度与可演化性评估；支持服务设计、部署结构、高可用保障等不同方面以及</w:t>
            </w:r>
            <w:r w:rsidRPr="00993F74">
              <w:rPr>
                <w:color w:val="000000"/>
                <w:spacing w:val="-4"/>
                <w:szCs w:val="21"/>
              </w:rPr>
              <w:t>≥</w:t>
            </w:r>
            <w:r w:rsidRPr="00993F74">
              <w:rPr>
                <w:spacing w:val="-4"/>
                <w:szCs w:val="21"/>
              </w:rPr>
              <w:t xml:space="preserve">10 </w:t>
            </w:r>
            <w:r w:rsidRPr="00993F74">
              <w:rPr>
                <w:spacing w:val="-4"/>
                <w:szCs w:val="21"/>
              </w:rPr>
              <w:t>种各类架构问题的识别，准确率</w:t>
            </w:r>
            <w:r w:rsidRPr="00993F74">
              <w:rPr>
                <w:color w:val="000000"/>
                <w:spacing w:val="-4"/>
                <w:szCs w:val="21"/>
              </w:rPr>
              <w:t>≥</w:t>
            </w:r>
            <w:r w:rsidRPr="00993F74">
              <w:rPr>
                <w:spacing w:val="-4"/>
                <w:szCs w:val="21"/>
              </w:rPr>
              <w:t xml:space="preserve">70% </w:t>
            </w:r>
          </w:p>
        </w:tc>
        <w:tc>
          <w:tcPr>
            <w:tcW w:w="3791" w:type="dxa"/>
            <w:shd w:val="clear" w:color="auto" w:fill="auto"/>
            <w:vAlign w:val="center"/>
          </w:tcPr>
          <w:p w14:paraId="437B187D" w14:textId="56FE3AB2" w:rsidR="00892DF5" w:rsidRPr="00993F74" w:rsidRDefault="00892DF5" w:rsidP="00892DF5">
            <w:pPr>
              <w:spacing w:line="360" w:lineRule="auto"/>
              <w:rPr>
                <w:szCs w:val="21"/>
              </w:rPr>
            </w:pPr>
            <w:r w:rsidRPr="00993F74">
              <w:rPr>
                <w:spacing w:val="-4"/>
                <w:szCs w:val="21"/>
              </w:rPr>
              <w:t>按照专家组认可的测试大纲进行第三方测试并出具报告；贡献到开源社区</w:t>
            </w:r>
          </w:p>
        </w:tc>
      </w:tr>
      <w:tr w:rsidR="00892DF5" w:rsidRPr="00993F74" w14:paraId="539F3F0C" w14:textId="77777777" w:rsidTr="0076427C">
        <w:tc>
          <w:tcPr>
            <w:tcW w:w="1668" w:type="dxa"/>
            <w:shd w:val="clear" w:color="auto" w:fill="auto"/>
          </w:tcPr>
          <w:p w14:paraId="1F4283CE" w14:textId="77777777" w:rsidR="00892DF5" w:rsidRPr="00993F74" w:rsidRDefault="00892DF5" w:rsidP="00892DF5">
            <w:pPr>
              <w:adjustRightInd w:val="0"/>
              <w:snapToGrid w:val="0"/>
              <w:spacing w:line="360" w:lineRule="auto"/>
              <w:rPr>
                <w:spacing w:val="-4"/>
                <w:szCs w:val="21"/>
              </w:rPr>
            </w:pPr>
            <w:r w:rsidRPr="00993F74">
              <w:rPr>
                <w:spacing w:val="-4"/>
                <w:szCs w:val="21"/>
              </w:rPr>
              <w:lastRenderedPageBreak/>
              <w:t>指标</w:t>
            </w:r>
            <w:r w:rsidRPr="00993F74">
              <w:rPr>
                <w:spacing w:val="-4"/>
                <w:szCs w:val="21"/>
              </w:rPr>
              <w:t>1.4</w:t>
            </w:r>
            <w:r w:rsidRPr="00993F74">
              <w:rPr>
                <w:spacing w:val="-4"/>
                <w:szCs w:val="21"/>
              </w:rPr>
              <w:t>：</w:t>
            </w:r>
          </w:p>
          <w:p w14:paraId="2AECAF1C" w14:textId="55C74482" w:rsidR="00892DF5" w:rsidRPr="00993F74" w:rsidRDefault="00892DF5" w:rsidP="00892DF5">
            <w:pPr>
              <w:adjustRightInd w:val="0"/>
              <w:snapToGrid w:val="0"/>
              <w:spacing w:line="360" w:lineRule="auto"/>
              <w:rPr>
                <w:spacing w:val="-4"/>
                <w:szCs w:val="21"/>
              </w:rPr>
            </w:pPr>
            <w:r w:rsidRPr="00993F74">
              <w:rPr>
                <w:spacing w:val="-4"/>
                <w:szCs w:val="21"/>
              </w:rPr>
              <w:t>云原生软件系统动态演化框架</w:t>
            </w:r>
          </w:p>
        </w:tc>
        <w:tc>
          <w:tcPr>
            <w:tcW w:w="3827" w:type="dxa"/>
            <w:shd w:val="clear" w:color="auto" w:fill="auto"/>
            <w:vAlign w:val="center"/>
          </w:tcPr>
          <w:p w14:paraId="55068935" w14:textId="684CFDA5" w:rsidR="00892DF5" w:rsidRPr="00993F74" w:rsidRDefault="00892DF5" w:rsidP="00892DF5">
            <w:pPr>
              <w:spacing w:line="360" w:lineRule="auto"/>
              <w:rPr>
                <w:szCs w:val="21"/>
              </w:rPr>
            </w:pPr>
            <w:r w:rsidRPr="00993F74">
              <w:rPr>
                <w:spacing w:val="-4"/>
                <w:szCs w:val="21"/>
              </w:rPr>
              <w:t>支持微服务副本调整、服务拓扑调整、数据流优化等</w:t>
            </w:r>
            <w:r w:rsidRPr="00993F74">
              <w:rPr>
                <w:color w:val="000000"/>
                <w:spacing w:val="-4"/>
                <w:szCs w:val="21"/>
              </w:rPr>
              <w:t>≥</w:t>
            </w:r>
            <w:r w:rsidRPr="00993F74">
              <w:rPr>
                <w:spacing w:val="-4"/>
                <w:szCs w:val="21"/>
              </w:rPr>
              <w:t>3</w:t>
            </w:r>
            <w:r w:rsidRPr="00993F74">
              <w:rPr>
                <w:spacing w:val="-4"/>
                <w:szCs w:val="21"/>
              </w:rPr>
              <w:t>种系统演化能力</w:t>
            </w:r>
          </w:p>
        </w:tc>
        <w:tc>
          <w:tcPr>
            <w:tcW w:w="3791" w:type="dxa"/>
            <w:shd w:val="clear" w:color="auto" w:fill="auto"/>
            <w:vAlign w:val="center"/>
          </w:tcPr>
          <w:p w14:paraId="76CA8D64" w14:textId="721E962D" w:rsidR="00892DF5" w:rsidRPr="00993F74" w:rsidRDefault="00892DF5" w:rsidP="00892DF5">
            <w:pPr>
              <w:spacing w:line="360" w:lineRule="auto"/>
              <w:rPr>
                <w:szCs w:val="21"/>
              </w:rPr>
            </w:pPr>
            <w:r w:rsidRPr="00993F74">
              <w:rPr>
                <w:spacing w:val="-4"/>
                <w:szCs w:val="21"/>
              </w:rPr>
              <w:t>按照专家组认可的测试大纲进行第三方测试并出具报告；贡献到开源社区</w:t>
            </w:r>
          </w:p>
        </w:tc>
      </w:tr>
      <w:tr w:rsidR="00892DF5" w:rsidRPr="00993F74" w14:paraId="09C5F767" w14:textId="77777777" w:rsidTr="009B0B7C">
        <w:tc>
          <w:tcPr>
            <w:tcW w:w="1668" w:type="dxa"/>
            <w:shd w:val="clear" w:color="auto" w:fill="auto"/>
            <w:vAlign w:val="center"/>
          </w:tcPr>
          <w:p w14:paraId="7C40D897" w14:textId="77777777" w:rsidR="00892DF5" w:rsidRPr="00993F74" w:rsidRDefault="00892DF5" w:rsidP="00892DF5">
            <w:pPr>
              <w:adjustRightInd w:val="0"/>
              <w:snapToGrid w:val="0"/>
              <w:spacing w:line="360" w:lineRule="auto"/>
              <w:rPr>
                <w:spacing w:val="-4"/>
                <w:szCs w:val="21"/>
              </w:rPr>
            </w:pPr>
            <w:r w:rsidRPr="00993F74">
              <w:rPr>
                <w:spacing w:val="-4"/>
                <w:szCs w:val="21"/>
              </w:rPr>
              <w:t>指标</w:t>
            </w:r>
            <w:r w:rsidRPr="00993F74">
              <w:rPr>
                <w:spacing w:val="-4"/>
                <w:szCs w:val="21"/>
              </w:rPr>
              <w:t>1.5</w:t>
            </w:r>
            <w:r w:rsidRPr="00993F74">
              <w:rPr>
                <w:spacing w:val="-4"/>
                <w:szCs w:val="21"/>
              </w:rPr>
              <w:t>：</w:t>
            </w:r>
          </w:p>
          <w:p w14:paraId="509CEA20" w14:textId="5EC20BF2" w:rsidR="00892DF5" w:rsidRPr="00993F74" w:rsidRDefault="00892DF5" w:rsidP="00892DF5">
            <w:pPr>
              <w:adjustRightInd w:val="0"/>
              <w:snapToGrid w:val="0"/>
              <w:spacing w:line="360" w:lineRule="auto"/>
              <w:rPr>
                <w:spacing w:val="-4"/>
                <w:szCs w:val="21"/>
              </w:rPr>
            </w:pPr>
            <w:r w:rsidRPr="00993F74">
              <w:rPr>
                <w:spacing w:val="-4"/>
                <w:szCs w:val="21"/>
              </w:rPr>
              <w:t>发表论文</w:t>
            </w:r>
          </w:p>
        </w:tc>
        <w:tc>
          <w:tcPr>
            <w:tcW w:w="3827" w:type="dxa"/>
            <w:shd w:val="clear" w:color="auto" w:fill="auto"/>
            <w:vAlign w:val="center"/>
          </w:tcPr>
          <w:p w14:paraId="2ECE9EB3" w14:textId="2A74A97E" w:rsidR="00892DF5" w:rsidRPr="00993F74" w:rsidRDefault="00892DF5" w:rsidP="00892DF5">
            <w:pPr>
              <w:spacing w:line="360" w:lineRule="auto"/>
              <w:rPr>
                <w:spacing w:val="-4"/>
                <w:szCs w:val="21"/>
              </w:rPr>
            </w:pPr>
            <w:r w:rsidRPr="00993F74">
              <w:rPr>
                <w:spacing w:val="-4"/>
                <w:szCs w:val="21"/>
              </w:rPr>
              <w:t>发表</w:t>
            </w:r>
            <w:r w:rsidRPr="00993F74">
              <w:rPr>
                <w:spacing w:val="-4"/>
                <w:szCs w:val="21"/>
              </w:rPr>
              <w:t>4</w:t>
            </w:r>
            <w:r w:rsidRPr="00993F74">
              <w:rPr>
                <w:spacing w:val="-4"/>
                <w:szCs w:val="21"/>
              </w:rPr>
              <w:t>篇</w:t>
            </w:r>
          </w:p>
        </w:tc>
        <w:tc>
          <w:tcPr>
            <w:tcW w:w="3791" w:type="dxa"/>
            <w:shd w:val="clear" w:color="auto" w:fill="auto"/>
            <w:vAlign w:val="center"/>
          </w:tcPr>
          <w:p w14:paraId="47AB1809" w14:textId="58971E97" w:rsidR="00892DF5" w:rsidRPr="00993F74" w:rsidRDefault="00892DF5" w:rsidP="00892DF5">
            <w:pPr>
              <w:spacing w:line="360" w:lineRule="auto"/>
              <w:rPr>
                <w:spacing w:val="-4"/>
                <w:szCs w:val="21"/>
              </w:rPr>
            </w:pPr>
            <w:r w:rsidRPr="00993F74">
              <w:rPr>
                <w:spacing w:val="-4"/>
                <w:szCs w:val="21"/>
              </w:rPr>
              <w:t>软件工程、系统软件等领域专业主流期刊</w:t>
            </w:r>
            <w:r w:rsidRPr="00993F74">
              <w:rPr>
                <w:spacing w:val="-4"/>
                <w:szCs w:val="21"/>
              </w:rPr>
              <w:t>/</w:t>
            </w:r>
            <w:r w:rsidRPr="00993F74">
              <w:rPr>
                <w:spacing w:val="-4"/>
                <w:szCs w:val="21"/>
              </w:rPr>
              <w:t>会议正式发表或录用通知</w:t>
            </w:r>
          </w:p>
        </w:tc>
      </w:tr>
      <w:tr w:rsidR="00892DF5" w:rsidRPr="00993F74" w14:paraId="5AC4E217" w14:textId="77777777" w:rsidTr="009B0B7C">
        <w:tc>
          <w:tcPr>
            <w:tcW w:w="1668" w:type="dxa"/>
            <w:shd w:val="clear" w:color="auto" w:fill="auto"/>
            <w:vAlign w:val="center"/>
          </w:tcPr>
          <w:p w14:paraId="55511CC1" w14:textId="77777777" w:rsidR="00892DF5" w:rsidRPr="00993F74" w:rsidRDefault="00892DF5" w:rsidP="00892DF5">
            <w:pPr>
              <w:adjustRightInd w:val="0"/>
              <w:snapToGrid w:val="0"/>
              <w:spacing w:line="360" w:lineRule="auto"/>
              <w:rPr>
                <w:spacing w:val="-4"/>
                <w:szCs w:val="21"/>
              </w:rPr>
            </w:pPr>
            <w:r w:rsidRPr="00993F74">
              <w:rPr>
                <w:spacing w:val="-4"/>
                <w:szCs w:val="21"/>
              </w:rPr>
              <w:t>指标</w:t>
            </w:r>
            <w:r w:rsidRPr="00993F74">
              <w:rPr>
                <w:spacing w:val="-4"/>
                <w:szCs w:val="21"/>
              </w:rPr>
              <w:t>1.6</w:t>
            </w:r>
            <w:r w:rsidRPr="00993F74">
              <w:rPr>
                <w:spacing w:val="-4"/>
                <w:szCs w:val="21"/>
              </w:rPr>
              <w:t>：</w:t>
            </w:r>
          </w:p>
          <w:p w14:paraId="0D0B7D13" w14:textId="23C8E9CA" w:rsidR="00892DF5" w:rsidRPr="00993F74" w:rsidRDefault="00892DF5" w:rsidP="00892DF5">
            <w:pPr>
              <w:adjustRightInd w:val="0"/>
              <w:snapToGrid w:val="0"/>
              <w:spacing w:line="360" w:lineRule="auto"/>
              <w:rPr>
                <w:spacing w:val="-4"/>
                <w:szCs w:val="21"/>
              </w:rPr>
            </w:pPr>
            <w:r w:rsidRPr="00993F74">
              <w:rPr>
                <w:spacing w:val="-4"/>
                <w:szCs w:val="21"/>
              </w:rPr>
              <w:t>发明专利</w:t>
            </w:r>
          </w:p>
        </w:tc>
        <w:tc>
          <w:tcPr>
            <w:tcW w:w="3827" w:type="dxa"/>
            <w:shd w:val="clear" w:color="auto" w:fill="auto"/>
            <w:vAlign w:val="center"/>
          </w:tcPr>
          <w:p w14:paraId="0CCA0A96" w14:textId="387D5C33" w:rsidR="00892DF5" w:rsidRPr="00993F74" w:rsidRDefault="00892DF5" w:rsidP="00892DF5">
            <w:pPr>
              <w:spacing w:line="360" w:lineRule="auto"/>
              <w:rPr>
                <w:spacing w:val="-4"/>
                <w:szCs w:val="21"/>
              </w:rPr>
            </w:pPr>
            <w:r w:rsidRPr="00993F74">
              <w:rPr>
                <w:spacing w:val="-4"/>
                <w:szCs w:val="21"/>
              </w:rPr>
              <w:t>申请</w:t>
            </w:r>
            <w:r w:rsidRPr="00993F74">
              <w:rPr>
                <w:spacing w:val="-4"/>
                <w:szCs w:val="21"/>
              </w:rPr>
              <w:t>6</w:t>
            </w:r>
            <w:r w:rsidRPr="00993F74">
              <w:rPr>
                <w:spacing w:val="-4"/>
                <w:szCs w:val="21"/>
              </w:rPr>
              <w:t>项</w:t>
            </w:r>
          </w:p>
        </w:tc>
        <w:tc>
          <w:tcPr>
            <w:tcW w:w="3791" w:type="dxa"/>
            <w:shd w:val="clear" w:color="auto" w:fill="auto"/>
            <w:vAlign w:val="center"/>
          </w:tcPr>
          <w:p w14:paraId="3E04D750" w14:textId="3C46E619" w:rsidR="00892DF5" w:rsidRPr="00993F74" w:rsidRDefault="00892DF5" w:rsidP="00892DF5">
            <w:pPr>
              <w:spacing w:line="360" w:lineRule="auto"/>
              <w:rPr>
                <w:spacing w:val="-4"/>
                <w:szCs w:val="21"/>
              </w:rPr>
            </w:pPr>
            <w:r w:rsidRPr="00993F74">
              <w:rPr>
                <w:spacing w:val="-4"/>
                <w:szCs w:val="21"/>
              </w:rPr>
              <w:t>专利授权证书或申请受理通知</w:t>
            </w:r>
          </w:p>
        </w:tc>
      </w:tr>
      <w:tr w:rsidR="00892DF5" w:rsidRPr="00993F74" w14:paraId="2752C7BB" w14:textId="77777777" w:rsidTr="009B0B7C">
        <w:tc>
          <w:tcPr>
            <w:tcW w:w="1668" w:type="dxa"/>
            <w:shd w:val="clear" w:color="auto" w:fill="auto"/>
            <w:vAlign w:val="center"/>
          </w:tcPr>
          <w:p w14:paraId="6DBD9D68" w14:textId="77777777" w:rsidR="00892DF5" w:rsidRPr="00993F74" w:rsidRDefault="00892DF5" w:rsidP="00892DF5">
            <w:pPr>
              <w:adjustRightInd w:val="0"/>
              <w:snapToGrid w:val="0"/>
              <w:spacing w:line="360" w:lineRule="auto"/>
              <w:rPr>
                <w:spacing w:val="-4"/>
                <w:szCs w:val="21"/>
              </w:rPr>
            </w:pPr>
            <w:r w:rsidRPr="00993F74">
              <w:rPr>
                <w:spacing w:val="-4"/>
                <w:szCs w:val="21"/>
              </w:rPr>
              <w:t>指标</w:t>
            </w:r>
            <w:r w:rsidRPr="00993F74">
              <w:rPr>
                <w:spacing w:val="-4"/>
                <w:szCs w:val="21"/>
              </w:rPr>
              <w:t>1.7</w:t>
            </w:r>
            <w:r w:rsidRPr="00993F74">
              <w:rPr>
                <w:spacing w:val="-4"/>
                <w:szCs w:val="21"/>
              </w:rPr>
              <w:t>：</w:t>
            </w:r>
          </w:p>
          <w:p w14:paraId="5A403A6E" w14:textId="1E4C935F" w:rsidR="00892DF5" w:rsidRPr="00993F74" w:rsidRDefault="00892DF5" w:rsidP="00892DF5">
            <w:pPr>
              <w:adjustRightInd w:val="0"/>
              <w:snapToGrid w:val="0"/>
              <w:spacing w:line="360" w:lineRule="auto"/>
              <w:rPr>
                <w:spacing w:val="-4"/>
                <w:szCs w:val="21"/>
              </w:rPr>
            </w:pPr>
            <w:r w:rsidRPr="00993F74">
              <w:rPr>
                <w:spacing w:val="-4"/>
                <w:szCs w:val="21"/>
              </w:rPr>
              <w:t>软件著作权</w:t>
            </w:r>
          </w:p>
        </w:tc>
        <w:tc>
          <w:tcPr>
            <w:tcW w:w="3827" w:type="dxa"/>
            <w:shd w:val="clear" w:color="auto" w:fill="auto"/>
            <w:vAlign w:val="center"/>
          </w:tcPr>
          <w:p w14:paraId="6D0E6699" w14:textId="06F61132" w:rsidR="00892DF5" w:rsidRPr="00993F74" w:rsidRDefault="00892DF5" w:rsidP="00892DF5">
            <w:pPr>
              <w:spacing w:line="360" w:lineRule="auto"/>
              <w:rPr>
                <w:spacing w:val="-4"/>
                <w:szCs w:val="21"/>
              </w:rPr>
            </w:pPr>
            <w:r w:rsidRPr="00993F74">
              <w:rPr>
                <w:spacing w:val="-4"/>
                <w:szCs w:val="21"/>
              </w:rPr>
              <w:t>申请</w:t>
            </w:r>
            <w:r w:rsidRPr="00993F74">
              <w:rPr>
                <w:spacing w:val="-4"/>
                <w:szCs w:val="21"/>
              </w:rPr>
              <w:t>2</w:t>
            </w:r>
            <w:r w:rsidRPr="00993F74">
              <w:rPr>
                <w:spacing w:val="-4"/>
                <w:szCs w:val="21"/>
              </w:rPr>
              <w:t>项</w:t>
            </w:r>
          </w:p>
        </w:tc>
        <w:tc>
          <w:tcPr>
            <w:tcW w:w="3791" w:type="dxa"/>
            <w:shd w:val="clear" w:color="auto" w:fill="auto"/>
            <w:vAlign w:val="center"/>
          </w:tcPr>
          <w:p w14:paraId="5C82F736" w14:textId="28FE62EA" w:rsidR="00892DF5" w:rsidRPr="00993F74" w:rsidRDefault="00892DF5" w:rsidP="00892DF5">
            <w:pPr>
              <w:spacing w:line="360" w:lineRule="auto"/>
              <w:rPr>
                <w:spacing w:val="-4"/>
                <w:szCs w:val="21"/>
              </w:rPr>
            </w:pPr>
            <w:r w:rsidRPr="00993F74">
              <w:rPr>
                <w:spacing w:val="-4"/>
                <w:szCs w:val="21"/>
              </w:rPr>
              <w:t>软件著作权证书</w:t>
            </w:r>
          </w:p>
        </w:tc>
      </w:tr>
      <w:tr w:rsidR="00892DF5" w:rsidRPr="00993F74" w14:paraId="4C2CC64F" w14:textId="77777777" w:rsidTr="009B0B7C">
        <w:tc>
          <w:tcPr>
            <w:tcW w:w="1668" w:type="dxa"/>
            <w:shd w:val="clear" w:color="auto" w:fill="auto"/>
            <w:vAlign w:val="center"/>
          </w:tcPr>
          <w:p w14:paraId="7ABE6F43" w14:textId="77777777" w:rsidR="00892DF5" w:rsidRPr="00993F74" w:rsidRDefault="00892DF5" w:rsidP="00892DF5">
            <w:pPr>
              <w:adjustRightInd w:val="0"/>
              <w:snapToGrid w:val="0"/>
              <w:spacing w:line="360" w:lineRule="auto"/>
              <w:rPr>
                <w:spacing w:val="-4"/>
                <w:szCs w:val="21"/>
              </w:rPr>
            </w:pPr>
            <w:r w:rsidRPr="00993F74">
              <w:rPr>
                <w:spacing w:val="-4"/>
                <w:szCs w:val="21"/>
              </w:rPr>
              <w:t>指标</w:t>
            </w:r>
            <w:r w:rsidRPr="00993F74">
              <w:rPr>
                <w:spacing w:val="-4"/>
                <w:szCs w:val="21"/>
              </w:rPr>
              <w:t>1.8</w:t>
            </w:r>
            <w:r w:rsidRPr="00993F74">
              <w:rPr>
                <w:spacing w:val="-4"/>
                <w:szCs w:val="21"/>
              </w:rPr>
              <w:t>：</w:t>
            </w:r>
          </w:p>
          <w:p w14:paraId="76BF4FAD" w14:textId="77777777" w:rsidR="00892DF5" w:rsidRPr="00993F74" w:rsidRDefault="00892DF5" w:rsidP="00892DF5">
            <w:pPr>
              <w:adjustRightInd w:val="0"/>
              <w:snapToGrid w:val="0"/>
              <w:spacing w:line="360" w:lineRule="auto"/>
              <w:rPr>
                <w:spacing w:val="-4"/>
                <w:szCs w:val="21"/>
              </w:rPr>
            </w:pPr>
            <w:r w:rsidRPr="00993F74">
              <w:rPr>
                <w:spacing w:val="-4"/>
                <w:szCs w:val="21"/>
              </w:rPr>
              <w:t>专题技术报告或</w:t>
            </w:r>
          </w:p>
          <w:p w14:paraId="2C086789" w14:textId="2460A73F" w:rsidR="00892DF5" w:rsidRPr="00993F74" w:rsidRDefault="00892DF5" w:rsidP="00892DF5">
            <w:pPr>
              <w:adjustRightInd w:val="0"/>
              <w:snapToGrid w:val="0"/>
              <w:spacing w:line="360" w:lineRule="auto"/>
              <w:rPr>
                <w:spacing w:val="-4"/>
                <w:szCs w:val="21"/>
              </w:rPr>
            </w:pPr>
            <w:r w:rsidRPr="00993F74">
              <w:rPr>
                <w:spacing w:val="-4"/>
                <w:szCs w:val="21"/>
              </w:rPr>
              <w:t>技术白皮书</w:t>
            </w:r>
          </w:p>
        </w:tc>
        <w:tc>
          <w:tcPr>
            <w:tcW w:w="3827" w:type="dxa"/>
            <w:shd w:val="clear" w:color="auto" w:fill="auto"/>
            <w:vAlign w:val="center"/>
          </w:tcPr>
          <w:p w14:paraId="5978AB44" w14:textId="422563E1" w:rsidR="00892DF5" w:rsidRPr="00993F74" w:rsidRDefault="00892DF5" w:rsidP="00892DF5">
            <w:pPr>
              <w:spacing w:line="360" w:lineRule="auto"/>
              <w:rPr>
                <w:spacing w:val="-4"/>
                <w:szCs w:val="21"/>
              </w:rPr>
            </w:pPr>
            <w:r w:rsidRPr="00993F74">
              <w:rPr>
                <w:spacing w:val="-4"/>
                <w:szCs w:val="21"/>
              </w:rPr>
              <w:t>云原生软件系统构建、评估与演化专题技术报告或技术白皮书</w:t>
            </w:r>
            <w:r w:rsidRPr="00993F74">
              <w:rPr>
                <w:spacing w:val="-4"/>
                <w:szCs w:val="21"/>
              </w:rPr>
              <w:t>1</w:t>
            </w:r>
            <w:r w:rsidRPr="00993F74">
              <w:rPr>
                <w:spacing w:val="-4"/>
                <w:szCs w:val="21"/>
              </w:rPr>
              <w:t>份</w:t>
            </w:r>
          </w:p>
        </w:tc>
        <w:tc>
          <w:tcPr>
            <w:tcW w:w="3791" w:type="dxa"/>
            <w:shd w:val="clear" w:color="auto" w:fill="auto"/>
            <w:vAlign w:val="center"/>
          </w:tcPr>
          <w:p w14:paraId="054F3EE7" w14:textId="2F758369" w:rsidR="00892DF5" w:rsidRPr="00993F74" w:rsidRDefault="00892DF5" w:rsidP="00892DF5">
            <w:pPr>
              <w:spacing w:line="360" w:lineRule="auto"/>
              <w:rPr>
                <w:spacing w:val="-4"/>
                <w:szCs w:val="21"/>
              </w:rPr>
            </w:pPr>
            <w:r w:rsidRPr="00993F74">
              <w:rPr>
                <w:spacing w:val="-4"/>
                <w:szCs w:val="21"/>
              </w:rPr>
              <w:t>通过专家评审或开源社区发布</w:t>
            </w:r>
          </w:p>
        </w:tc>
      </w:tr>
      <w:tr w:rsidR="00892DF5" w:rsidRPr="00993F74" w14:paraId="63B9CA1D" w14:textId="77777777" w:rsidTr="009B0B7C">
        <w:tc>
          <w:tcPr>
            <w:tcW w:w="1668" w:type="dxa"/>
            <w:shd w:val="clear" w:color="auto" w:fill="auto"/>
            <w:vAlign w:val="center"/>
          </w:tcPr>
          <w:p w14:paraId="698BA801" w14:textId="77777777" w:rsidR="00892DF5" w:rsidRPr="00993F74" w:rsidRDefault="00892DF5" w:rsidP="00892DF5">
            <w:pPr>
              <w:adjustRightInd w:val="0"/>
              <w:snapToGrid w:val="0"/>
              <w:rPr>
                <w:spacing w:val="-4"/>
                <w:szCs w:val="21"/>
              </w:rPr>
            </w:pPr>
            <w:r w:rsidRPr="00993F74">
              <w:rPr>
                <w:spacing w:val="-4"/>
                <w:szCs w:val="21"/>
              </w:rPr>
              <w:t>指标</w:t>
            </w:r>
            <w:r w:rsidRPr="00993F74">
              <w:rPr>
                <w:spacing w:val="-4"/>
                <w:szCs w:val="21"/>
              </w:rPr>
              <w:t>1.9</w:t>
            </w:r>
            <w:r w:rsidRPr="00993F74">
              <w:rPr>
                <w:spacing w:val="-4"/>
                <w:szCs w:val="21"/>
              </w:rPr>
              <w:t>：</w:t>
            </w:r>
          </w:p>
          <w:p w14:paraId="735947EF" w14:textId="2DB916AA" w:rsidR="00892DF5" w:rsidRPr="00993F74" w:rsidRDefault="00892DF5" w:rsidP="00892DF5">
            <w:pPr>
              <w:adjustRightInd w:val="0"/>
              <w:snapToGrid w:val="0"/>
              <w:rPr>
                <w:spacing w:val="-4"/>
                <w:szCs w:val="21"/>
              </w:rPr>
            </w:pPr>
            <w:r w:rsidRPr="00993F74">
              <w:rPr>
                <w:spacing w:val="-4"/>
                <w:szCs w:val="21"/>
              </w:rPr>
              <w:t>国家</w:t>
            </w:r>
            <w:r w:rsidRPr="00993F74">
              <w:rPr>
                <w:spacing w:val="-4"/>
                <w:szCs w:val="21"/>
              </w:rPr>
              <w:t>/</w:t>
            </w:r>
            <w:r w:rsidRPr="00993F74">
              <w:rPr>
                <w:spacing w:val="-4"/>
                <w:szCs w:val="21"/>
              </w:rPr>
              <w:t>行业标准</w:t>
            </w:r>
          </w:p>
        </w:tc>
        <w:tc>
          <w:tcPr>
            <w:tcW w:w="3827" w:type="dxa"/>
            <w:shd w:val="clear" w:color="auto" w:fill="auto"/>
            <w:vAlign w:val="center"/>
          </w:tcPr>
          <w:p w14:paraId="43299B6D" w14:textId="4A3F105C" w:rsidR="00892DF5" w:rsidRPr="00993F74" w:rsidRDefault="00892DF5" w:rsidP="00892DF5">
            <w:pPr>
              <w:spacing w:line="360" w:lineRule="auto"/>
              <w:rPr>
                <w:spacing w:val="-4"/>
                <w:szCs w:val="21"/>
              </w:rPr>
            </w:pPr>
            <w:r w:rsidRPr="00993F74">
              <w:rPr>
                <w:spacing w:val="-4"/>
                <w:szCs w:val="21"/>
              </w:rPr>
              <w:t>立项</w:t>
            </w:r>
            <w:r w:rsidRPr="00993F74">
              <w:rPr>
                <w:spacing w:val="-4"/>
                <w:szCs w:val="21"/>
              </w:rPr>
              <w:t>1</w:t>
            </w:r>
            <w:r w:rsidRPr="00993F74">
              <w:rPr>
                <w:spacing w:val="-4"/>
                <w:szCs w:val="21"/>
              </w:rPr>
              <w:t>项</w:t>
            </w:r>
          </w:p>
        </w:tc>
        <w:tc>
          <w:tcPr>
            <w:tcW w:w="3791" w:type="dxa"/>
            <w:shd w:val="clear" w:color="auto" w:fill="auto"/>
            <w:vAlign w:val="center"/>
          </w:tcPr>
          <w:p w14:paraId="2E3C8B53" w14:textId="7063829E" w:rsidR="00892DF5" w:rsidRPr="00993F74" w:rsidRDefault="00892DF5" w:rsidP="00892DF5">
            <w:pPr>
              <w:spacing w:line="360" w:lineRule="auto"/>
              <w:rPr>
                <w:spacing w:val="-4"/>
                <w:szCs w:val="21"/>
              </w:rPr>
            </w:pPr>
            <w:r w:rsidRPr="00993F74">
              <w:rPr>
                <w:spacing w:val="-4"/>
                <w:szCs w:val="21"/>
              </w:rPr>
              <w:t>国家</w:t>
            </w:r>
            <w:r w:rsidRPr="00993F74">
              <w:rPr>
                <w:spacing w:val="-4"/>
                <w:szCs w:val="21"/>
              </w:rPr>
              <w:t>/</w:t>
            </w:r>
            <w:r w:rsidRPr="00993F74">
              <w:rPr>
                <w:spacing w:val="-4"/>
                <w:szCs w:val="21"/>
              </w:rPr>
              <w:t>行业技术标准立项</w:t>
            </w:r>
          </w:p>
        </w:tc>
      </w:tr>
    </w:tbl>
    <w:p w14:paraId="4FFBFDC9" w14:textId="77777777" w:rsidR="007C271F" w:rsidRPr="00993F74" w:rsidRDefault="007C271F" w:rsidP="007C271F"/>
    <w:p w14:paraId="5AF54AC0" w14:textId="35CB695B" w:rsidR="00892DF5" w:rsidRPr="00993F74" w:rsidRDefault="00892DF5" w:rsidP="00892DF5">
      <w:pPr>
        <w:spacing w:line="360" w:lineRule="auto"/>
        <w:ind w:firstLine="420"/>
        <w:rPr>
          <w:sz w:val="24"/>
        </w:rPr>
      </w:pPr>
      <w:r w:rsidRPr="00993F74">
        <w:rPr>
          <w:sz w:val="24"/>
        </w:rPr>
        <w:t>其中技术指标详细说明如下：</w:t>
      </w:r>
    </w:p>
    <w:p w14:paraId="6E19C509" w14:textId="77777777" w:rsidR="00892DF5" w:rsidRPr="00993F74" w:rsidRDefault="00892DF5" w:rsidP="00892DF5">
      <w:pPr>
        <w:spacing w:line="360" w:lineRule="auto"/>
        <w:ind w:firstLine="420"/>
        <w:rPr>
          <w:b/>
          <w:bCs/>
          <w:sz w:val="24"/>
        </w:rPr>
      </w:pPr>
      <w:r w:rsidRPr="00993F74">
        <w:rPr>
          <w:b/>
          <w:bCs/>
          <w:sz w:val="24"/>
        </w:rPr>
        <w:t>指标</w:t>
      </w:r>
      <w:r w:rsidRPr="00993F74">
        <w:rPr>
          <w:b/>
          <w:bCs/>
          <w:sz w:val="24"/>
        </w:rPr>
        <w:t>1.1</w:t>
      </w:r>
      <w:r w:rsidRPr="00993F74">
        <w:rPr>
          <w:b/>
          <w:bCs/>
          <w:sz w:val="24"/>
        </w:rPr>
        <w:t>（</w:t>
      </w:r>
      <w:r w:rsidRPr="00993F74">
        <w:rPr>
          <w:b/>
          <w:bCs/>
          <w:sz w:val="24"/>
        </w:rPr>
        <w:t>1</w:t>
      </w:r>
      <w:r w:rsidRPr="00993F74">
        <w:rPr>
          <w:b/>
          <w:bCs/>
          <w:sz w:val="24"/>
        </w:rPr>
        <w:t>）微服务拆分准确率</w:t>
      </w:r>
      <w:r w:rsidRPr="00993F74">
        <w:rPr>
          <w:b/>
          <w:bCs/>
          <w:sz w:val="24"/>
        </w:rPr>
        <w:t>≥70%</w:t>
      </w:r>
    </w:p>
    <w:p w14:paraId="00E23C31" w14:textId="51475C2C" w:rsidR="00892DF5" w:rsidRPr="00993F74" w:rsidRDefault="00892DF5" w:rsidP="00892DF5">
      <w:pPr>
        <w:spacing w:line="360" w:lineRule="auto"/>
        <w:ind w:firstLine="420"/>
        <w:rPr>
          <w:sz w:val="24"/>
        </w:rPr>
      </w:pPr>
      <w:r w:rsidRPr="00993F74">
        <w:rPr>
          <w:sz w:val="24"/>
        </w:rPr>
        <w:t>选取单体开源软件系统（如企业应用系统、社交网络、电子商务等互联网应用软件），利用本课题提供微服务拆分工具进行自动重构与拆分，同时让具有微服务研究和开发经验的技术人员进行手工模块拆分方案。微服务拆分准确率主要通过比对工具自动拆分结果与基于经验的手工拆分结果。按照专家组认可的测试大纲进行第三方测试并出具报告。</w:t>
      </w:r>
    </w:p>
    <w:p w14:paraId="022BE12C" w14:textId="2954B85F" w:rsidR="00892DF5" w:rsidRPr="00993F74" w:rsidRDefault="00892DF5" w:rsidP="00892DF5">
      <w:pPr>
        <w:spacing w:line="360" w:lineRule="auto"/>
        <w:ind w:firstLine="420"/>
        <w:rPr>
          <w:b/>
          <w:bCs/>
          <w:sz w:val="24"/>
        </w:rPr>
      </w:pPr>
      <w:r w:rsidRPr="00993F74">
        <w:rPr>
          <w:b/>
          <w:bCs/>
          <w:sz w:val="24"/>
        </w:rPr>
        <w:t>指标</w:t>
      </w:r>
      <w:r w:rsidRPr="00993F74">
        <w:rPr>
          <w:b/>
          <w:bCs/>
          <w:sz w:val="24"/>
        </w:rPr>
        <w:t>1.1</w:t>
      </w:r>
      <w:r w:rsidRPr="00993F74">
        <w:rPr>
          <w:b/>
          <w:bCs/>
          <w:sz w:val="24"/>
        </w:rPr>
        <w:t>（</w:t>
      </w:r>
      <w:r w:rsidRPr="00993F74">
        <w:rPr>
          <w:b/>
          <w:bCs/>
          <w:sz w:val="24"/>
        </w:rPr>
        <w:t>2</w:t>
      </w:r>
      <w:r w:rsidRPr="00993F74">
        <w:rPr>
          <w:b/>
          <w:bCs/>
          <w:sz w:val="24"/>
        </w:rPr>
        <w:t>）函数封装准确率</w:t>
      </w:r>
      <w:r w:rsidRPr="00993F74">
        <w:rPr>
          <w:b/>
          <w:bCs/>
          <w:sz w:val="24"/>
        </w:rPr>
        <w:t>≥70%</w:t>
      </w:r>
    </w:p>
    <w:p w14:paraId="4577A3B0" w14:textId="450A4B08" w:rsidR="00892DF5" w:rsidRPr="00993F74" w:rsidRDefault="00892DF5" w:rsidP="00892DF5">
      <w:pPr>
        <w:spacing w:line="360" w:lineRule="auto"/>
        <w:ind w:firstLine="420"/>
        <w:rPr>
          <w:sz w:val="24"/>
        </w:rPr>
      </w:pPr>
      <w:r w:rsidRPr="00993F74">
        <w:rPr>
          <w:sz w:val="24"/>
        </w:rPr>
        <w:t>选取智能算法模型（如</w:t>
      </w:r>
      <w:r w:rsidRPr="00993F74">
        <w:rPr>
          <w:sz w:val="24"/>
        </w:rPr>
        <w:t>DNN</w:t>
      </w:r>
      <w:r w:rsidRPr="00993F74">
        <w:rPr>
          <w:sz w:val="24"/>
        </w:rPr>
        <w:t>、深度推荐模型</w:t>
      </w:r>
      <w:proofErr w:type="spellStart"/>
      <w:r w:rsidRPr="00993F74">
        <w:rPr>
          <w:sz w:val="24"/>
        </w:rPr>
        <w:t>RecSys</w:t>
      </w:r>
      <w:proofErr w:type="spellEnd"/>
      <w:r w:rsidRPr="00993F74">
        <w:rPr>
          <w:sz w:val="24"/>
        </w:rPr>
        <w:t xml:space="preserve"> </w:t>
      </w:r>
      <w:r w:rsidRPr="00993F74">
        <w:rPr>
          <w:sz w:val="24"/>
        </w:rPr>
        <w:t>等），利用本课题智能算法模型云原生服务化工具进行函数化重构和云原生迁移，同时让具有相关研究和开发经验的技术人员对系统中函数或</w:t>
      </w:r>
      <w:r w:rsidRPr="00993F74">
        <w:rPr>
          <w:sz w:val="24"/>
        </w:rPr>
        <w:t xml:space="preserve"> API </w:t>
      </w:r>
      <w:r w:rsidRPr="00993F74">
        <w:rPr>
          <w:sz w:val="24"/>
        </w:rPr>
        <w:t>进行手工封装和迁移至函数模板。函数封装准确率主要通过比对工具自动重构迁移结果与基于人工经验的手工封装和迁移结果。按照专家组认可的测试大纲进行第三方测试并出具报告。</w:t>
      </w:r>
    </w:p>
    <w:p w14:paraId="19CF67F0" w14:textId="77777777" w:rsidR="00892DF5" w:rsidRPr="00993F74" w:rsidRDefault="00892DF5" w:rsidP="00892DF5">
      <w:pPr>
        <w:spacing w:line="360" w:lineRule="auto"/>
        <w:ind w:firstLine="420"/>
        <w:rPr>
          <w:b/>
          <w:bCs/>
          <w:sz w:val="24"/>
        </w:rPr>
      </w:pPr>
      <w:r w:rsidRPr="00993F74">
        <w:rPr>
          <w:b/>
          <w:bCs/>
          <w:sz w:val="24"/>
        </w:rPr>
        <w:t>指标</w:t>
      </w:r>
      <w:r w:rsidRPr="00993F74">
        <w:rPr>
          <w:b/>
          <w:bCs/>
          <w:sz w:val="24"/>
        </w:rPr>
        <w:t xml:space="preserve">1.2: </w:t>
      </w:r>
      <w:r w:rsidRPr="00993F74">
        <w:rPr>
          <w:b/>
          <w:bCs/>
          <w:sz w:val="24"/>
        </w:rPr>
        <w:t>实现端到端执行时间较传统方法下降</w:t>
      </w:r>
      <w:r w:rsidRPr="00993F74">
        <w:rPr>
          <w:b/>
          <w:bCs/>
          <w:sz w:val="24"/>
        </w:rPr>
        <w:t>≥20%</w:t>
      </w:r>
    </w:p>
    <w:p w14:paraId="72FB3505" w14:textId="69DFAD5A" w:rsidR="00892DF5" w:rsidRPr="00993F74" w:rsidRDefault="00892DF5" w:rsidP="00892DF5">
      <w:pPr>
        <w:spacing w:line="360" w:lineRule="auto"/>
        <w:ind w:firstLine="420"/>
        <w:rPr>
          <w:sz w:val="24"/>
        </w:rPr>
      </w:pPr>
      <w:r w:rsidRPr="00993F74">
        <w:rPr>
          <w:sz w:val="24"/>
        </w:rPr>
        <w:t>主要考核所提交的工作流从提交到结束运行端到端的总执行时间。使用云原生领域多阶段工作流应用（如机器学习流水线、视频处理</w:t>
      </w:r>
      <w:r w:rsidRPr="00993F74">
        <w:rPr>
          <w:sz w:val="24"/>
        </w:rPr>
        <w:t>Sprocket</w:t>
      </w:r>
      <w:r w:rsidRPr="00993F74">
        <w:rPr>
          <w:sz w:val="24"/>
        </w:rPr>
        <w:t>等），与开源社区主流编排引擎（如</w:t>
      </w:r>
      <w:r w:rsidRPr="00993F74">
        <w:rPr>
          <w:sz w:val="24"/>
        </w:rPr>
        <w:t>Argo Workflow</w:t>
      </w:r>
      <w:r w:rsidRPr="00993F74">
        <w:rPr>
          <w:sz w:val="24"/>
        </w:rPr>
        <w:t>等）编排后的工作流执行时间加以对比，端到端总执行时间下降</w:t>
      </w:r>
      <w:r w:rsidRPr="00993F74">
        <w:rPr>
          <w:sz w:val="24"/>
        </w:rPr>
        <w:t>≥20%</w:t>
      </w:r>
      <w:r w:rsidRPr="00993F74">
        <w:rPr>
          <w:sz w:val="24"/>
        </w:rPr>
        <w:t>。按照专家组认可的测试大纲进行第三方测试并出具报告。</w:t>
      </w:r>
    </w:p>
    <w:p w14:paraId="2A2DEF90" w14:textId="77777777" w:rsidR="00892DF5" w:rsidRPr="00993F74" w:rsidRDefault="00892DF5" w:rsidP="00892DF5">
      <w:pPr>
        <w:spacing w:line="360" w:lineRule="auto"/>
        <w:ind w:firstLine="420"/>
        <w:rPr>
          <w:b/>
          <w:bCs/>
          <w:sz w:val="24"/>
        </w:rPr>
      </w:pPr>
      <w:r w:rsidRPr="00993F74">
        <w:rPr>
          <w:b/>
          <w:bCs/>
          <w:sz w:val="24"/>
        </w:rPr>
        <w:lastRenderedPageBreak/>
        <w:t>指标</w:t>
      </w:r>
      <w:r w:rsidRPr="00993F74">
        <w:rPr>
          <w:b/>
          <w:bCs/>
          <w:sz w:val="24"/>
        </w:rPr>
        <w:t xml:space="preserve">1.3: </w:t>
      </w:r>
      <w:r w:rsidRPr="00993F74">
        <w:rPr>
          <w:b/>
          <w:bCs/>
          <w:sz w:val="24"/>
        </w:rPr>
        <w:t>支持服务设计、部署结构、高可用保障等不同方面以及</w:t>
      </w:r>
      <w:r w:rsidRPr="00993F74">
        <w:rPr>
          <w:b/>
          <w:bCs/>
          <w:sz w:val="24"/>
        </w:rPr>
        <w:t xml:space="preserve">≥10 </w:t>
      </w:r>
      <w:r w:rsidRPr="00993F74">
        <w:rPr>
          <w:b/>
          <w:bCs/>
          <w:sz w:val="24"/>
        </w:rPr>
        <w:t>种各类架构问题的识别，准确率</w:t>
      </w:r>
      <w:r w:rsidRPr="00993F74">
        <w:rPr>
          <w:b/>
          <w:bCs/>
          <w:sz w:val="24"/>
        </w:rPr>
        <w:t>≥70%</w:t>
      </w:r>
    </w:p>
    <w:p w14:paraId="685E6A04" w14:textId="317B7FB9" w:rsidR="00892DF5" w:rsidRPr="00993F74" w:rsidRDefault="00892DF5" w:rsidP="00892DF5">
      <w:pPr>
        <w:spacing w:line="360" w:lineRule="auto"/>
        <w:ind w:firstLine="420"/>
        <w:rPr>
          <w:sz w:val="24"/>
        </w:rPr>
      </w:pPr>
      <w:r w:rsidRPr="00993F74">
        <w:rPr>
          <w:sz w:val="24"/>
        </w:rPr>
        <w:t>使用云原生应用系统（如</w:t>
      </w:r>
      <w:r w:rsidRPr="00993F74">
        <w:rPr>
          <w:sz w:val="24"/>
        </w:rPr>
        <w:t>Train Ticket</w:t>
      </w:r>
      <w:r w:rsidRPr="00993F74">
        <w:rPr>
          <w:sz w:val="24"/>
        </w:rPr>
        <w:t>、</w:t>
      </w:r>
      <w:r w:rsidRPr="00993F74">
        <w:rPr>
          <w:sz w:val="24"/>
        </w:rPr>
        <w:t>Online Mall</w:t>
      </w:r>
      <w:r w:rsidRPr="00993F74">
        <w:rPr>
          <w:sz w:val="24"/>
        </w:rPr>
        <w:t>等），采用人工方式构造不同种类的架构问题作为基准，涵盖服务设计、部署结构、高可用保障等三方面，统计可检测出的系统架构问题种类数（如循环依赖、微服务不当拆分、绕开</w:t>
      </w:r>
      <w:r w:rsidRPr="00993F74">
        <w:rPr>
          <w:sz w:val="24"/>
        </w:rPr>
        <w:t>API Gateway</w:t>
      </w:r>
      <w:r w:rsidRPr="00993F74">
        <w:rPr>
          <w:sz w:val="24"/>
        </w:rPr>
        <w:t>、组件过冗余等）。运行本课题研制的架构成熟度与可演化性评估模型库，给出评估结果，与基准对比，计算准确率。按照专家组认可的测试大纲进行第三方测试并出具报告。</w:t>
      </w:r>
    </w:p>
    <w:p w14:paraId="0915FD3D" w14:textId="77777777" w:rsidR="00892DF5" w:rsidRPr="00993F74" w:rsidRDefault="00892DF5" w:rsidP="00892DF5">
      <w:pPr>
        <w:spacing w:line="360" w:lineRule="auto"/>
        <w:ind w:firstLine="420"/>
        <w:rPr>
          <w:b/>
          <w:bCs/>
          <w:sz w:val="24"/>
        </w:rPr>
      </w:pPr>
      <w:r w:rsidRPr="00993F74">
        <w:rPr>
          <w:b/>
          <w:bCs/>
          <w:sz w:val="24"/>
        </w:rPr>
        <w:t>指标</w:t>
      </w:r>
      <w:r w:rsidRPr="00993F74">
        <w:rPr>
          <w:b/>
          <w:bCs/>
          <w:sz w:val="24"/>
        </w:rPr>
        <w:t>1.4</w:t>
      </w:r>
      <w:r w:rsidRPr="00993F74">
        <w:rPr>
          <w:b/>
          <w:bCs/>
          <w:sz w:val="24"/>
        </w:rPr>
        <w:t>：支持微服务副本调整、服务拓扑调整、数据流优化等</w:t>
      </w:r>
      <w:r w:rsidRPr="00993F74">
        <w:rPr>
          <w:b/>
          <w:bCs/>
          <w:sz w:val="24"/>
        </w:rPr>
        <w:t>≥3</w:t>
      </w:r>
      <w:r w:rsidRPr="00993F74">
        <w:rPr>
          <w:b/>
          <w:bCs/>
          <w:sz w:val="24"/>
        </w:rPr>
        <w:t>种系统演化能力</w:t>
      </w:r>
    </w:p>
    <w:p w14:paraId="47511922" w14:textId="2BA0C236" w:rsidR="00892DF5" w:rsidRPr="00993F74" w:rsidRDefault="00892DF5" w:rsidP="00892DF5">
      <w:pPr>
        <w:spacing w:line="360" w:lineRule="auto"/>
        <w:ind w:firstLine="420"/>
        <w:rPr>
          <w:sz w:val="24"/>
        </w:rPr>
      </w:pPr>
      <w:r w:rsidRPr="00993F74">
        <w:rPr>
          <w:sz w:val="24"/>
        </w:rPr>
        <w:t>使用云原生的应用系统（如</w:t>
      </w:r>
      <w:r w:rsidRPr="00993F74">
        <w:rPr>
          <w:sz w:val="24"/>
        </w:rPr>
        <w:t>Train Ticket</w:t>
      </w:r>
      <w:r w:rsidRPr="00993F74">
        <w:rPr>
          <w:sz w:val="24"/>
        </w:rPr>
        <w:t>、</w:t>
      </w:r>
      <w:r w:rsidRPr="00993F74">
        <w:rPr>
          <w:sz w:val="24"/>
        </w:rPr>
        <w:t>Online Mall</w:t>
      </w:r>
      <w:r w:rsidRPr="00993F74">
        <w:rPr>
          <w:sz w:val="24"/>
        </w:rPr>
        <w:t>等），实现并部署本课题研制的动态演化框架；选取云原生领域主流开源社区中基准测试工具（如</w:t>
      </w:r>
      <w:r w:rsidRPr="00993F74">
        <w:rPr>
          <w:sz w:val="24"/>
        </w:rPr>
        <w:t xml:space="preserve"> </w:t>
      </w:r>
      <w:proofErr w:type="spellStart"/>
      <w:r w:rsidRPr="00993F74">
        <w:rPr>
          <w:sz w:val="24"/>
        </w:rPr>
        <w:t>TrainTicket</w:t>
      </w:r>
      <w:proofErr w:type="spellEnd"/>
      <w:r w:rsidRPr="00993F74">
        <w:rPr>
          <w:sz w:val="24"/>
        </w:rPr>
        <w:t>、</w:t>
      </w:r>
      <w:proofErr w:type="spellStart"/>
      <w:r w:rsidRPr="00993F74">
        <w:rPr>
          <w:sz w:val="24"/>
        </w:rPr>
        <w:t>DeathStarBench</w:t>
      </w:r>
      <w:proofErr w:type="spellEnd"/>
      <w:r w:rsidRPr="00993F74">
        <w:rPr>
          <w:sz w:val="24"/>
        </w:rPr>
        <w:t>等）和压测工具（如</w:t>
      </w:r>
      <w:r w:rsidRPr="00993F74">
        <w:rPr>
          <w:sz w:val="24"/>
        </w:rPr>
        <w:t xml:space="preserve"> JMeter </w:t>
      </w:r>
      <w:r w:rsidRPr="00993F74">
        <w:rPr>
          <w:sz w:val="24"/>
        </w:rPr>
        <w:t>等）对系统进行测试，当请求和负载变化时，观测副本调整、拓扑调整、数据流优化等系统运行过程中构件架构和配置项的动态变化。按照专家组认可的测试大纲进行第三方测试并出具报告。</w:t>
      </w:r>
    </w:p>
    <w:p w14:paraId="56EB3DE3" w14:textId="675C1AC2" w:rsidR="00814B93" w:rsidRPr="00993F74" w:rsidRDefault="00DD51B1" w:rsidP="00541A16">
      <w:pPr>
        <w:spacing w:line="360" w:lineRule="auto"/>
        <w:rPr>
          <w:sz w:val="24"/>
        </w:rPr>
      </w:pPr>
      <w:r w:rsidRPr="00993F74">
        <w:rPr>
          <w:sz w:val="24"/>
        </w:rPr>
        <w:t xml:space="preserve"> </w:t>
      </w:r>
    </w:p>
    <w:p w14:paraId="2266B7A4" w14:textId="66ABAE17" w:rsidR="007C271F" w:rsidRPr="00993F74" w:rsidRDefault="006C6901" w:rsidP="006C6901">
      <w:pPr>
        <w:pStyle w:val="3"/>
        <w:spacing w:before="120" w:after="120" w:line="360" w:lineRule="auto"/>
        <w:rPr>
          <w:sz w:val="24"/>
          <w:szCs w:val="21"/>
        </w:rPr>
      </w:pPr>
      <w:bookmarkStart w:id="11" w:name="_Toc190081331"/>
      <w:r w:rsidRPr="00993F74">
        <w:rPr>
          <w:sz w:val="24"/>
          <w:szCs w:val="21"/>
        </w:rPr>
        <w:t>2.3.5</w:t>
      </w:r>
      <w:r w:rsidRPr="00993F74">
        <w:rPr>
          <w:sz w:val="24"/>
          <w:szCs w:val="21"/>
        </w:rPr>
        <w:t>参与单位任务分工</w:t>
      </w:r>
      <w:bookmarkEnd w:id="11"/>
    </w:p>
    <w:p w14:paraId="5FB65496" w14:textId="54A07C24" w:rsidR="0069089D" w:rsidRPr="00993F74" w:rsidRDefault="004C7DCB" w:rsidP="00F35160">
      <w:pPr>
        <w:spacing w:line="360" w:lineRule="auto"/>
        <w:ind w:firstLine="420"/>
        <w:rPr>
          <w:sz w:val="24"/>
        </w:rPr>
      </w:pPr>
      <w:r w:rsidRPr="00993F74">
        <w:rPr>
          <w:sz w:val="24"/>
        </w:rPr>
        <w:t>本课题参与单位具体包括北京航空航天大学和阿里云计算有限公司</w:t>
      </w:r>
      <w:r w:rsidR="0069089D" w:rsidRPr="00993F74">
        <w:rPr>
          <w:sz w:val="24"/>
        </w:rPr>
        <w:t>。具体任务分工如下</w:t>
      </w:r>
      <w:r w:rsidR="00997869" w:rsidRPr="00993F74">
        <w:rPr>
          <w:sz w:val="24"/>
        </w:rPr>
        <w:t>表所示</w:t>
      </w:r>
      <w:r w:rsidR="0069089D" w:rsidRPr="00993F74">
        <w:rPr>
          <w:sz w:val="24"/>
        </w:rPr>
        <w:t>。</w:t>
      </w:r>
    </w:p>
    <w:p w14:paraId="21C6A17A" w14:textId="03DD0157" w:rsidR="00C9372D" w:rsidRPr="00993F74" w:rsidRDefault="00C9372D" w:rsidP="00C9372D">
      <w:pPr>
        <w:spacing w:line="360" w:lineRule="auto"/>
        <w:jc w:val="center"/>
        <w:rPr>
          <w:sz w:val="24"/>
        </w:rPr>
      </w:pPr>
      <w:r w:rsidRPr="00993F74">
        <w:rPr>
          <w:b/>
          <w:bCs/>
          <w:szCs w:val="21"/>
        </w:rPr>
        <w:t>表</w:t>
      </w:r>
      <w:r w:rsidRPr="00993F74">
        <w:rPr>
          <w:b/>
          <w:bCs/>
          <w:szCs w:val="21"/>
        </w:rPr>
        <w:t xml:space="preserve">x </w:t>
      </w:r>
      <w:r w:rsidRPr="00993F74">
        <w:rPr>
          <w:b/>
          <w:bCs/>
          <w:szCs w:val="21"/>
        </w:rPr>
        <w:t>任务分工表</w:t>
      </w:r>
      <w:r w:rsidRPr="00993F74">
        <w:rPr>
          <w:b/>
          <w:bCs/>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2371"/>
        <w:gridCol w:w="2486"/>
        <w:gridCol w:w="3029"/>
      </w:tblGrid>
      <w:tr w:rsidR="00C9372D" w:rsidRPr="00993F74" w14:paraId="6D84F87C" w14:textId="77777777" w:rsidTr="00C9372D">
        <w:tc>
          <w:tcPr>
            <w:tcW w:w="1204" w:type="dxa"/>
            <w:shd w:val="clear" w:color="auto" w:fill="auto"/>
          </w:tcPr>
          <w:p w14:paraId="5C2D96B1" w14:textId="77777777" w:rsidR="00C9372D" w:rsidRPr="00993F74" w:rsidRDefault="00C9372D" w:rsidP="00914198">
            <w:pPr>
              <w:spacing w:line="360" w:lineRule="auto"/>
              <w:jc w:val="center"/>
              <w:rPr>
                <w:b/>
                <w:bCs/>
                <w:szCs w:val="21"/>
              </w:rPr>
            </w:pPr>
            <w:r w:rsidRPr="00993F74">
              <w:rPr>
                <w:b/>
                <w:bCs/>
                <w:szCs w:val="21"/>
              </w:rPr>
              <w:t>序号</w:t>
            </w:r>
          </w:p>
        </w:tc>
        <w:tc>
          <w:tcPr>
            <w:tcW w:w="2448" w:type="dxa"/>
            <w:shd w:val="clear" w:color="auto" w:fill="auto"/>
          </w:tcPr>
          <w:p w14:paraId="5BFAE82E" w14:textId="35C7EF8B" w:rsidR="00C9372D" w:rsidRPr="00993F74" w:rsidRDefault="00C9372D" w:rsidP="00914198">
            <w:pPr>
              <w:spacing w:line="360" w:lineRule="auto"/>
              <w:jc w:val="center"/>
              <w:rPr>
                <w:b/>
                <w:bCs/>
                <w:szCs w:val="21"/>
              </w:rPr>
            </w:pPr>
            <w:r w:rsidRPr="00993F74">
              <w:rPr>
                <w:b/>
                <w:bCs/>
                <w:szCs w:val="21"/>
              </w:rPr>
              <w:t>单位名称</w:t>
            </w:r>
          </w:p>
        </w:tc>
        <w:tc>
          <w:tcPr>
            <w:tcW w:w="2567" w:type="dxa"/>
          </w:tcPr>
          <w:p w14:paraId="1F98B987" w14:textId="6C2718AA" w:rsidR="00C9372D" w:rsidRPr="00993F74" w:rsidRDefault="00C9372D" w:rsidP="00914198">
            <w:pPr>
              <w:spacing w:line="360" w:lineRule="auto"/>
              <w:jc w:val="center"/>
              <w:rPr>
                <w:b/>
                <w:bCs/>
                <w:szCs w:val="21"/>
              </w:rPr>
            </w:pPr>
            <w:r w:rsidRPr="00993F74">
              <w:rPr>
                <w:b/>
                <w:bCs/>
                <w:szCs w:val="21"/>
              </w:rPr>
              <w:t>角色</w:t>
            </w:r>
          </w:p>
        </w:tc>
        <w:tc>
          <w:tcPr>
            <w:tcW w:w="3067" w:type="dxa"/>
            <w:shd w:val="clear" w:color="auto" w:fill="auto"/>
          </w:tcPr>
          <w:p w14:paraId="43AA0B6C" w14:textId="67ECD3F9" w:rsidR="00C9372D" w:rsidRPr="00993F74" w:rsidRDefault="00C9372D" w:rsidP="00914198">
            <w:pPr>
              <w:spacing w:line="360" w:lineRule="auto"/>
              <w:jc w:val="center"/>
              <w:rPr>
                <w:b/>
                <w:bCs/>
                <w:szCs w:val="21"/>
              </w:rPr>
            </w:pPr>
            <w:r w:rsidRPr="00993F74">
              <w:rPr>
                <w:b/>
                <w:bCs/>
                <w:szCs w:val="21"/>
              </w:rPr>
              <w:t>任务分工</w:t>
            </w:r>
          </w:p>
        </w:tc>
      </w:tr>
      <w:tr w:rsidR="00C9372D" w:rsidRPr="00993F74" w14:paraId="5DED623D" w14:textId="77777777" w:rsidTr="00C9372D">
        <w:tc>
          <w:tcPr>
            <w:tcW w:w="1204" w:type="dxa"/>
            <w:shd w:val="clear" w:color="auto" w:fill="auto"/>
          </w:tcPr>
          <w:p w14:paraId="213DAD7A" w14:textId="01B129DD" w:rsidR="00C9372D" w:rsidRPr="00993F74" w:rsidRDefault="00C9372D" w:rsidP="00914198">
            <w:pPr>
              <w:spacing w:line="360" w:lineRule="auto"/>
              <w:rPr>
                <w:szCs w:val="21"/>
              </w:rPr>
            </w:pPr>
            <w:r w:rsidRPr="00993F74">
              <w:rPr>
                <w:szCs w:val="21"/>
              </w:rPr>
              <w:t xml:space="preserve"> 1</w:t>
            </w:r>
          </w:p>
        </w:tc>
        <w:tc>
          <w:tcPr>
            <w:tcW w:w="2448" w:type="dxa"/>
            <w:shd w:val="clear" w:color="auto" w:fill="auto"/>
          </w:tcPr>
          <w:p w14:paraId="5634E1AF" w14:textId="7B2764AE" w:rsidR="00C9372D" w:rsidRPr="00993F74" w:rsidRDefault="00C9372D" w:rsidP="00914198">
            <w:pPr>
              <w:spacing w:line="360" w:lineRule="auto"/>
              <w:jc w:val="left"/>
              <w:rPr>
                <w:bCs/>
                <w:szCs w:val="21"/>
              </w:rPr>
            </w:pPr>
            <w:r w:rsidRPr="00993F74">
              <w:rPr>
                <w:bCs/>
                <w:szCs w:val="21"/>
              </w:rPr>
              <w:t xml:space="preserve"> </w:t>
            </w:r>
            <w:r w:rsidRPr="00993F74">
              <w:rPr>
                <w:bCs/>
                <w:szCs w:val="21"/>
              </w:rPr>
              <w:t>北京航空航天大学</w:t>
            </w:r>
          </w:p>
        </w:tc>
        <w:tc>
          <w:tcPr>
            <w:tcW w:w="2567" w:type="dxa"/>
          </w:tcPr>
          <w:p w14:paraId="73B22B67" w14:textId="0842F21F" w:rsidR="00C9372D" w:rsidRPr="00993F74" w:rsidRDefault="00C9372D" w:rsidP="00914198">
            <w:pPr>
              <w:spacing w:line="360" w:lineRule="auto"/>
              <w:jc w:val="left"/>
              <w:rPr>
                <w:szCs w:val="21"/>
              </w:rPr>
            </w:pPr>
            <w:r w:rsidRPr="00993F74">
              <w:rPr>
                <w:szCs w:val="21"/>
              </w:rPr>
              <w:t>课题牵头单位</w:t>
            </w:r>
          </w:p>
        </w:tc>
        <w:tc>
          <w:tcPr>
            <w:tcW w:w="3067" w:type="dxa"/>
            <w:shd w:val="clear" w:color="auto" w:fill="auto"/>
          </w:tcPr>
          <w:p w14:paraId="64D48D50" w14:textId="12D7BB5C" w:rsidR="00C9372D" w:rsidRPr="00993F74" w:rsidRDefault="00C9372D" w:rsidP="00914198">
            <w:pPr>
              <w:spacing w:line="360" w:lineRule="auto"/>
              <w:jc w:val="left"/>
              <w:rPr>
                <w:szCs w:val="21"/>
              </w:rPr>
            </w:pPr>
            <w:r w:rsidRPr="00993F74">
              <w:rPr>
                <w:szCs w:val="21"/>
              </w:rPr>
              <w:t>牵头任务</w:t>
            </w:r>
            <w:r w:rsidRPr="00993F74">
              <w:rPr>
                <w:szCs w:val="21"/>
              </w:rPr>
              <w:t>1.1,1.2,1.3</w:t>
            </w:r>
            <w:r w:rsidRPr="00993F74">
              <w:rPr>
                <w:szCs w:val="21"/>
              </w:rPr>
              <w:t>，</w:t>
            </w:r>
            <w:r w:rsidRPr="00993F74">
              <w:rPr>
                <w:szCs w:val="21"/>
              </w:rPr>
              <w:t>2.1,2,2,2.3,4,1,4,2,4,3</w:t>
            </w:r>
          </w:p>
          <w:p w14:paraId="45C2D18A" w14:textId="753D6E50" w:rsidR="00223CCF" w:rsidRPr="00993F74" w:rsidRDefault="00223CCF" w:rsidP="00914198">
            <w:pPr>
              <w:spacing w:line="360" w:lineRule="auto"/>
              <w:jc w:val="left"/>
              <w:rPr>
                <w:szCs w:val="21"/>
              </w:rPr>
            </w:pPr>
            <w:r w:rsidRPr="00993F74">
              <w:rPr>
                <w:szCs w:val="21"/>
              </w:rPr>
              <w:t>参与任务</w:t>
            </w:r>
            <w:r w:rsidRPr="00993F74">
              <w:rPr>
                <w:bCs/>
                <w:szCs w:val="21"/>
              </w:rPr>
              <w:t>3.1,3.2,3.3,3.4</w:t>
            </w:r>
          </w:p>
        </w:tc>
      </w:tr>
      <w:tr w:rsidR="00C9372D" w:rsidRPr="00993F74" w14:paraId="53D18A9B" w14:textId="77777777" w:rsidTr="00C9372D">
        <w:tc>
          <w:tcPr>
            <w:tcW w:w="1204" w:type="dxa"/>
            <w:shd w:val="clear" w:color="auto" w:fill="auto"/>
          </w:tcPr>
          <w:p w14:paraId="76DEA675" w14:textId="049FC54D" w:rsidR="00C9372D" w:rsidRPr="00993F74" w:rsidRDefault="00C9372D" w:rsidP="00914198">
            <w:pPr>
              <w:spacing w:line="360" w:lineRule="auto"/>
              <w:rPr>
                <w:szCs w:val="21"/>
              </w:rPr>
            </w:pPr>
            <w:r w:rsidRPr="00993F74">
              <w:rPr>
                <w:szCs w:val="21"/>
              </w:rPr>
              <w:t xml:space="preserve"> 2</w:t>
            </w:r>
          </w:p>
        </w:tc>
        <w:tc>
          <w:tcPr>
            <w:tcW w:w="2448" w:type="dxa"/>
            <w:shd w:val="clear" w:color="auto" w:fill="auto"/>
          </w:tcPr>
          <w:p w14:paraId="56A4D0B6" w14:textId="10C65AC7" w:rsidR="00C9372D" w:rsidRPr="00993F74" w:rsidRDefault="00C9372D" w:rsidP="00914198">
            <w:pPr>
              <w:spacing w:line="360" w:lineRule="auto"/>
              <w:jc w:val="left"/>
              <w:rPr>
                <w:bCs/>
                <w:szCs w:val="21"/>
              </w:rPr>
            </w:pPr>
            <w:r w:rsidRPr="00993F74">
              <w:rPr>
                <w:bCs/>
                <w:szCs w:val="21"/>
              </w:rPr>
              <w:t xml:space="preserve"> </w:t>
            </w:r>
            <w:r w:rsidRPr="00993F74">
              <w:rPr>
                <w:bCs/>
                <w:szCs w:val="21"/>
              </w:rPr>
              <w:t>阿里云计算有限公司</w:t>
            </w:r>
          </w:p>
        </w:tc>
        <w:tc>
          <w:tcPr>
            <w:tcW w:w="2567" w:type="dxa"/>
          </w:tcPr>
          <w:p w14:paraId="215C69AF" w14:textId="639DFB96" w:rsidR="00C9372D" w:rsidRPr="00993F74" w:rsidRDefault="00C9372D" w:rsidP="00914198">
            <w:pPr>
              <w:spacing w:line="360" w:lineRule="auto"/>
              <w:jc w:val="left"/>
              <w:rPr>
                <w:bCs/>
                <w:szCs w:val="21"/>
              </w:rPr>
            </w:pPr>
            <w:r w:rsidRPr="00993F74">
              <w:rPr>
                <w:bCs/>
                <w:szCs w:val="21"/>
              </w:rPr>
              <w:t>课题参与单位</w:t>
            </w:r>
          </w:p>
        </w:tc>
        <w:tc>
          <w:tcPr>
            <w:tcW w:w="3067" w:type="dxa"/>
            <w:shd w:val="clear" w:color="auto" w:fill="auto"/>
          </w:tcPr>
          <w:p w14:paraId="4E6E1F9C" w14:textId="77777777" w:rsidR="0069089D" w:rsidRPr="00993F74" w:rsidRDefault="00223CCF" w:rsidP="00914198">
            <w:pPr>
              <w:spacing w:line="360" w:lineRule="auto"/>
              <w:jc w:val="left"/>
              <w:rPr>
                <w:bCs/>
                <w:szCs w:val="21"/>
              </w:rPr>
            </w:pPr>
            <w:r w:rsidRPr="00993F74">
              <w:rPr>
                <w:bCs/>
                <w:szCs w:val="21"/>
              </w:rPr>
              <w:t>牵头任务</w:t>
            </w:r>
            <w:r w:rsidRPr="00993F74">
              <w:rPr>
                <w:bCs/>
                <w:szCs w:val="21"/>
              </w:rPr>
              <w:t xml:space="preserve"> 3.1,3.2,3.3,3.4,</w:t>
            </w:r>
          </w:p>
          <w:p w14:paraId="0BE7B9DA" w14:textId="4424A323" w:rsidR="00223CCF" w:rsidRPr="00993F74" w:rsidRDefault="00223CCF" w:rsidP="00914198">
            <w:pPr>
              <w:spacing w:line="360" w:lineRule="auto"/>
              <w:jc w:val="left"/>
              <w:rPr>
                <w:bCs/>
                <w:szCs w:val="21"/>
              </w:rPr>
            </w:pPr>
            <w:r w:rsidRPr="00993F74">
              <w:rPr>
                <w:bCs/>
                <w:szCs w:val="21"/>
              </w:rPr>
              <w:t>参与</w:t>
            </w:r>
            <w:r w:rsidR="0069089D" w:rsidRPr="00993F74">
              <w:rPr>
                <w:bCs/>
                <w:szCs w:val="21"/>
              </w:rPr>
              <w:t>任务</w:t>
            </w:r>
            <w:r w:rsidRPr="00993F74">
              <w:rPr>
                <w:bCs/>
                <w:szCs w:val="21"/>
              </w:rPr>
              <w:t xml:space="preserve"> 1.1,1.2,2.1</w:t>
            </w:r>
          </w:p>
        </w:tc>
      </w:tr>
    </w:tbl>
    <w:p w14:paraId="65E0945B" w14:textId="61927ED4" w:rsidR="0093649E" w:rsidRPr="00993F74" w:rsidRDefault="0093649E" w:rsidP="00BC6994">
      <w:pPr>
        <w:pStyle w:val="1"/>
        <w:spacing w:before="120" w:after="120" w:line="360" w:lineRule="auto"/>
        <w:rPr>
          <w:sz w:val="32"/>
          <w:szCs w:val="32"/>
        </w:rPr>
      </w:pPr>
      <w:bookmarkStart w:id="12" w:name="_Toc190081332"/>
      <w:r w:rsidRPr="00993F74">
        <w:rPr>
          <w:sz w:val="32"/>
          <w:szCs w:val="32"/>
        </w:rPr>
        <w:lastRenderedPageBreak/>
        <w:t>三、课题节点与具体实施计划</w:t>
      </w:r>
      <w:bookmarkEnd w:id="12"/>
    </w:p>
    <w:p w14:paraId="16D6E3E8" w14:textId="263B554C" w:rsidR="00BF7E33" w:rsidRPr="00993F74" w:rsidRDefault="00123E1B" w:rsidP="00123E1B">
      <w:pPr>
        <w:pStyle w:val="2"/>
        <w:spacing w:before="120" w:after="120" w:line="360" w:lineRule="auto"/>
        <w:rPr>
          <w:rFonts w:ascii="Times New Roman" w:eastAsia="宋体" w:hAnsi="Times New Roman"/>
          <w:sz w:val="28"/>
          <w:szCs w:val="22"/>
        </w:rPr>
      </w:pPr>
      <w:bookmarkStart w:id="13" w:name="_Toc190081333"/>
      <w:r w:rsidRPr="00993F74">
        <w:rPr>
          <w:rFonts w:ascii="Times New Roman" w:eastAsia="宋体" w:hAnsi="Times New Roman"/>
          <w:sz w:val="28"/>
          <w:szCs w:val="22"/>
        </w:rPr>
        <w:t xml:space="preserve">3.1 </w:t>
      </w:r>
      <w:r w:rsidRPr="00993F74">
        <w:rPr>
          <w:rFonts w:ascii="Times New Roman" w:eastAsia="宋体" w:hAnsi="Times New Roman"/>
          <w:sz w:val="28"/>
          <w:szCs w:val="22"/>
        </w:rPr>
        <w:t>课题实施技术与进度安排</w:t>
      </w:r>
      <w:bookmarkEnd w:id="13"/>
    </w:p>
    <w:p w14:paraId="469BC0E2" w14:textId="7E662632" w:rsidR="00123E1B" w:rsidRPr="00993F74" w:rsidRDefault="00123E1B" w:rsidP="00123E1B">
      <w:pPr>
        <w:pStyle w:val="3"/>
        <w:spacing w:before="120" w:after="120" w:line="360" w:lineRule="auto"/>
        <w:rPr>
          <w:sz w:val="24"/>
          <w:szCs w:val="21"/>
        </w:rPr>
      </w:pPr>
      <w:bookmarkStart w:id="14" w:name="_Toc190081334"/>
      <w:r w:rsidRPr="00993F74">
        <w:rPr>
          <w:sz w:val="24"/>
          <w:szCs w:val="21"/>
        </w:rPr>
        <w:t>3.1.1</w:t>
      </w:r>
      <w:r w:rsidRPr="00993F74">
        <w:rPr>
          <w:sz w:val="24"/>
          <w:szCs w:val="21"/>
        </w:rPr>
        <w:t>总体研究思路</w:t>
      </w:r>
      <w:bookmarkEnd w:id="14"/>
    </w:p>
    <w:p w14:paraId="370BF328" w14:textId="3E411DD0" w:rsidR="00205F6C" w:rsidRPr="00993F74" w:rsidRDefault="00123E1B" w:rsidP="000633B3">
      <w:pPr>
        <w:spacing w:line="360" w:lineRule="auto"/>
        <w:ind w:firstLine="420"/>
        <w:rPr>
          <w:sz w:val="24"/>
        </w:rPr>
      </w:pPr>
      <w:r w:rsidRPr="00993F74">
        <w:rPr>
          <w:sz w:val="24"/>
          <w:highlight w:val="cyan"/>
        </w:rPr>
        <w:t>结合总体实施方案图，阐述课题的总体研究思路，以及每个研究任务的研究思路。</w:t>
      </w:r>
      <w:r w:rsidR="00162F6A" w:rsidRPr="00993F74">
        <w:rPr>
          <w:sz w:val="24"/>
          <w:highlight w:val="cyan"/>
        </w:rPr>
        <w:t>（杨任宇负责表述整体思路，画对应思路图，与</w:t>
      </w:r>
      <w:r w:rsidR="00162F6A" w:rsidRPr="00993F74">
        <w:rPr>
          <w:sz w:val="24"/>
          <w:highlight w:val="cyan"/>
        </w:rPr>
        <w:t xml:space="preserve"> ppt </w:t>
      </w:r>
      <w:r w:rsidR="00162F6A" w:rsidRPr="00993F74">
        <w:rPr>
          <w:sz w:val="24"/>
          <w:highlight w:val="cyan"/>
        </w:rPr>
        <w:t>同步）</w:t>
      </w:r>
    </w:p>
    <w:p w14:paraId="46E7FE06" w14:textId="7FEE05E5" w:rsidR="0098587F" w:rsidRDefault="00FA03C8" w:rsidP="00A7279A">
      <w:pPr>
        <w:spacing w:line="360" w:lineRule="auto"/>
        <w:rPr>
          <w:sz w:val="24"/>
        </w:rPr>
      </w:pPr>
      <w:r>
        <w:rPr>
          <w:noProof/>
          <w:sz w:val="24"/>
        </w:rPr>
        <w:pict w14:anchorId="636A02BA">
          <v:shape id="_x0000_i1026" type="#_x0000_t75" alt="" style="width:453.85pt;height:221.45pt;visibility:visible;mso-wrap-style:square;mso-width-percent:0;mso-height-percent:0;mso-width-percent:0;mso-height-percent:0">
            <v:imagedata r:id="rId11" o:title=""/>
            <o:lock v:ext="edit" rotation="t" cropping="t" verticies="t"/>
          </v:shape>
        </w:pict>
      </w:r>
    </w:p>
    <w:p w14:paraId="69652EC1" w14:textId="0CAA3498" w:rsidR="00A7279A" w:rsidRPr="00A7279A" w:rsidRDefault="00A7279A" w:rsidP="00A7279A">
      <w:pPr>
        <w:spacing w:line="360" w:lineRule="auto"/>
        <w:jc w:val="center"/>
        <w:rPr>
          <w:szCs w:val="21"/>
        </w:rPr>
      </w:pPr>
      <w:r w:rsidRPr="00A7279A">
        <w:rPr>
          <w:rFonts w:hint="eastAsia"/>
          <w:szCs w:val="21"/>
        </w:rPr>
        <w:t>图</w:t>
      </w:r>
      <w:r w:rsidRPr="00A7279A">
        <w:rPr>
          <w:rFonts w:hint="eastAsia"/>
          <w:szCs w:val="21"/>
        </w:rPr>
        <w:t xml:space="preserve"> x</w:t>
      </w:r>
      <w:r w:rsidRPr="00A7279A">
        <w:rPr>
          <w:szCs w:val="21"/>
        </w:rPr>
        <w:t xml:space="preserve"> </w:t>
      </w:r>
      <w:r w:rsidRPr="00A7279A">
        <w:rPr>
          <w:rFonts w:hint="eastAsia"/>
          <w:szCs w:val="21"/>
        </w:rPr>
        <w:t>技术思路定稿后，对应修改</w:t>
      </w:r>
    </w:p>
    <w:p w14:paraId="69AB73EB" w14:textId="718AEEB0" w:rsidR="00376270" w:rsidRDefault="00205F6C" w:rsidP="00205F6C">
      <w:pPr>
        <w:spacing w:line="360" w:lineRule="auto"/>
        <w:ind w:firstLineChars="200" w:firstLine="480"/>
        <w:rPr>
          <w:sz w:val="24"/>
        </w:rPr>
      </w:pPr>
      <w:r w:rsidRPr="00993F74">
        <w:rPr>
          <w:sz w:val="24"/>
        </w:rPr>
        <w:t>本课题整体思路：通过对新型应用架构领域知识的提炼和程序分析技术的运用，实现高效准确的服务化重构与优化；通过对约束导向的服务工作流编排和服务容器的轻量化构建，实现动态负载下服务容器的优化编排和高效部署；将系统外部特性、内部构造、行为仿真因素融入架构评估，建立数据与知识融合的云原生软件架构成熟度与可演化性评估技术与模型，指导应用服务开发态的优化与改进；将可观测数据与运维知识融入架构退化检测、治理与演化的全生命周期管控中，从而在短周期内实现云原生应用运行时资源分配与配置项自适应调整，在长周期内优化云原生软件系统的组成与架构。</w:t>
      </w:r>
    </w:p>
    <w:p w14:paraId="79F3BA7D" w14:textId="60B84180" w:rsidR="00376270" w:rsidRPr="006F4546" w:rsidRDefault="00376270" w:rsidP="00205F6C">
      <w:pPr>
        <w:spacing w:line="360" w:lineRule="auto"/>
        <w:ind w:firstLineChars="200" w:firstLine="482"/>
        <w:rPr>
          <w:b/>
          <w:bCs/>
          <w:sz w:val="24"/>
        </w:rPr>
      </w:pPr>
      <w:r w:rsidRPr="006F4546">
        <w:rPr>
          <w:rFonts w:hint="eastAsia"/>
          <w:b/>
          <w:bCs/>
          <w:sz w:val="24"/>
          <w:highlight w:val="cyan"/>
        </w:rPr>
        <w:t>突出</w:t>
      </w:r>
      <w:r w:rsidR="006F4546" w:rsidRPr="006F4546">
        <w:rPr>
          <w:rFonts w:hint="eastAsia"/>
          <w:b/>
          <w:bCs/>
          <w:sz w:val="24"/>
          <w:highlight w:val="cyan"/>
        </w:rPr>
        <w:t xml:space="preserve"> </w:t>
      </w:r>
      <w:r w:rsidRPr="006F4546">
        <w:rPr>
          <w:b/>
          <w:bCs/>
          <w:sz w:val="24"/>
          <w:highlight w:val="cyan"/>
        </w:rPr>
        <w:t>[</w:t>
      </w:r>
      <w:r w:rsidRPr="006F4546">
        <w:rPr>
          <w:rFonts w:hint="eastAsia"/>
          <w:b/>
          <w:bCs/>
          <w:sz w:val="24"/>
          <w:highlight w:val="cyan"/>
        </w:rPr>
        <w:t>将应急调度，运行时机制，</w:t>
      </w:r>
      <w:r w:rsidRPr="006F4546">
        <w:rPr>
          <w:rFonts w:hint="eastAsia"/>
          <w:b/>
          <w:bCs/>
          <w:sz w:val="24"/>
          <w:highlight w:val="cyan"/>
        </w:rPr>
        <w:t xml:space="preserve"> </w:t>
      </w:r>
      <w:r w:rsidRPr="006F4546">
        <w:rPr>
          <w:rFonts w:hint="eastAsia"/>
          <w:b/>
          <w:bCs/>
          <w:sz w:val="24"/>
          <w:highlight w:val="cyan"/>
        </w:rPr>
        <w:t>中期改配置型，</w:t>
      </w:r>
      <w:r w:rsidRPr="006F4546">
        <w:rPr>
          <w:rFonts w:hint="eastAsia"/>
          <w:b/>
          <w:bCs/>
          <w:sz w:val="24"/>
          <w:highlight w:val="cyan"/>
        </w:rPr>
        <w:t xml:space="preserve"> </w:t>
      </w:r>
      <w:r w:rsidRPr="006F4546">
        <w:rPr>
          <w:rFonts w:hint="eastAsia"/>
          <w:b/>
          <w:bCs/>
          <w:sz w:val="24"/>
          <w:highlight w:val="cyan"/>
        </w:rPr>
        <w:t>长期改架构</w:t>
      </w:r>
      <w:r w:rsidRPr="006F4546">
        <w:rPr>
          <w:b/>
          <w:bCs/>
          <w:sz w:val="24"/>
          <w:highlight w:val="cyan"/>
        </w:rPr>
        <w:t>]</w:t>
      </w:r>
    </w:p>
    <w:p w14:paraId="5DF6CE25" w14:textId="6FECC76C" w:rsidR="00205F6C" w:rsidRPr="00993F74" w:rsidRDefault="00205F6C" w:rsidP="00205F6C">
      <w:pPr>
        <w:spacing w:line="360" w:lineRule="auto"/>
        <w:ind w:firstLineChars="200" w:firstLine="480"/>
        <w:rPr>
          <w:sz w:val="24"/>
        </w:rPr>
      </w:pPr>
      <w:r w:rsidRPr="00993F74">
        <w:rPr>
          <w:sz w:val="24"/>
        </w:rPr>
        <w:t>具体研究方法如下：</w:t>
      </w:r>
    </w:p>
    <w:p w14:paraId="604F42D9" w14:textId="77777777" w:rsidR="00205F6C" w:rsidRPr="00993F74" w:rsidRDefault="00205F6C" w:rsidP="00205F6C">
      <w:pPr>
        <w:spacing w:line="360" w:lineRule="auto"/>
        <w:ind w:firstLineChars="200" w:firstLine="480"/>
        <w:rPr>
          <w:sz w:val="24"/>
        </w:rPr>
      </w:pPr>
      <w:r w:rsidRPr="00993F74">
        <w:rPr>
          <w:sz w:val="24"/>
        </w:rPr>
        <w:t>（</w:t>
      </w:r>
      <w:r w:rsidRPr="00993F74">
        <w:rPr>
          <w:sz w:val="24"/>
        </w:rPr>
        <w:t>1</w:t>
      </w:r>
      <w:r w:rsidRPr="00993F74">
        <w:rPr>
          <w:sz w:val="24"/>
        </w:rPr>
        <w:t>）</w:t>
      </w:r>
      <w:r w:rsidRPr="00993F74">
        <w:rPr>
          <w:kern w:val="0"/>
          <w:sz w:val="24"/>
        </w:rPr>
        <w:t>云原生软件重构与迁移方法：将元数据、</w:t>
      </w:r>
      <w:r w:rsidRPr="00993F74">
        <w:rPr>
          <w:kern w:val="0"/>
          <w:sz w:val="24"/>
        </w:rPr>
        <w:t>API</w:t>
      </w:r>
      <w:r w:rsidRPr="00993F74">
        <w:rPr>
          <w:kern w:val="0"/>
          <w:sz w:val="24"/>
        </w:rPr>
        <w:t>、数据表的静态剖析与运行时动态行为相结合，实现一种基于代码依赖关系和调用路径的微服务或函数拆分重构方法；建立参数配置</w:t>
      </w:r>
      <w:r w:rsidRPr="00993F74">
        <w:rPr>
          <w:kern w:val="0"/>
          <w:sz w:val="24"/>
        </w:rPr>
        <w:t>-</w:t>
      </w:r>
      <w:r w:rsidRPr="00993F74">
        <w:rPr>
          <w:kern w:val="0"/>
          <w:sz w:val="24"/>
        </w:rPr>
        <w:t>资源</w:t>
      </w:r>
      <w:r w:rsidRPr="00993F74">
        <w:rPr>
          <w:kern w:val="0"/>
          <w:sz w:val="24"/>
        </w:rPr>
        <w:t>-</w:t>
      </w:r>
      <w:r w:rsidRPr="00993F74">
        <w:rPr>
          <w:kern w:val="0"/>
          <w:sz w:val="24"/>
        </w:rPr>
        <w:t>性能模型，分析多阶段细粒度函数性能和函数链关键路径，优化模</w:t>
      </w:r>
      <w:r w:rsidRPr="00993F74">
        <w:rPr>
          <w:kern w:val="0"/>
          <w:sz w:val="24"/>
        </w:rPr>
        <w:lastRenderedPageBreak/>
        <w:t>型加载冷启动开销，实现高效自适应的函数与服务容器封装。</w:t>
      </w:r>
    </w:p>
    <w:p w14:paraId="5BC45DC4" w14:textId="48A29F4A" w:rsidR="00205F6C" w:rsidRPr="00993F74" w:rsidRDefault="00205F6C" w:rsidP="00205F6C">
      <w:pPr>
        <w:spacing w:line="360" w:lineRule="auto"/>
        <w:ind w:firstLine="420"/>
        <w:rPr>
          <w:kern w:val="0"/>
          <w:sz w:val="24"/>
        </w:rPr>
      </w:pPr>
      <w:r w:rsidRPr="00993F74">
        <w:rPr>
          <w:bCs/>
          <w:sz w:val="24"/>
        </w:rPr>
        <w:t>（</w:t>
      </w:r>
      <w:r w:rsidRPr="00993F74">
        <w:rPr>
          <w:bCs/>
          <w:sz w:val="24"/>
        </w:rPr>
        <w:t>2</w:t>
      </w:r>
      <w:r w:rsidRPr="00993F74">
        <w:rPr>
          <w:bCs/>
          <w:sz w:val="24"/>
        </w:rPr>
        <w:t>）云原生服务组件编排与部署优化技术：提出一种</w:t>
      </w:r>
      <w:r w:rsidRPr="00993F74">
        <w:rPr>
          <w:kern w:val="0"/>
          <w:sz w:val="24"/>
        </w:rPr>
        <w:t>服务质量与异构资源约束感知的云原生组件编排和约束求解优化技术，给出运行时服务性能优化的编排方案；通过数据局部访问性增强、远程数据访问与过程调用优化、无效分支处理、算力与并行度策略等参数配置优化等手段，提高云原生工作流端到端性能；通过代码中间表示的深度优化，降低运行时资源消耗，将字节码提前编译为宿主机机器码，缩短应用服务的部署时间。</w:t>
      </w:r>
    </w:p>
    <w:p w14:paraId="174E075D" w14:textId="77777777" w:rsidR="00205F6C" w:rsidRPr="00993F74" w:rsidRDefault="00205F6C" w:rsidP="00205F6C">
      <w:pPr>
        <w:spacing w:line="360" w:lineRule="auto"/>
        <w:ind w:firstLine="420"/>
        <w:rPr>
          <w:bCs/>
          <w:sz w:val="24"/>
        </w:rPr>
      </w:pPr>
      <w:r w:rsidRPr="00993F74">
        <w:rPr>
          <w:bCs/>
          <w:sz w:val="24"/>
        </w:rPr>
        <w:t>（</w:t>
      </w:r>
      <w:r w:rsidRPr="00993F74">
        <w:rPr>
          <w:bCs/>
          <w:sz w:val="24"/>
        </w:rPr>
        <w:t>3</w:t>
      </w:r>
      <w:r w:rsidRPr="00993F74">
        <w:rPr>
          <w:bCs/>
          <w:sz w:val="24"/>
        </w:rPr>
        <w:t>）云原生软件架构成熟度与可演化性评估技术：</w:t>
      </w:r>
      <w:r w:rsidRPr="00993F74">
        <w:rPr>
          <w:kern w:val="0"/>
          <w:sz w:val="24"/>
        </w:rPr>
        <w:t>评估云原生软件资源管理、运维保障、研发测试、应用服务等云原生的多域能力，实现运行时低成熟度组件识别，提升软件重构与编排部署性能；将软件供应链依赖关系、代码质量、开发社区的活跃度等因素相结合，实现系统成熟度与风险评估；通过调用链、服务响应时间分析以及服务拓扑结构和依赖关系变化监控，实现数据与领域知识驱动的架构退化点和冗余组件识别，</w:t>
      </w:r>
      <w:r w:rsidRPr="00993F74">
        <w:rPr>
          <w:bCs/>
          <w:sz w:val="24"/>
        </w:rPr>
        <w:t>实现从组件到系统多尺度融合的可演化性评估。</w:t>
      </w:r>
      <w:r w:rsidRPr="00993F74">
        <w:rPr>
          <w:bCs/>
          <w:sz w:val="24"/>
        </w:rPr>
        <w:t xml:space="preserve"> </w:t>
      </w:r>
    </w:p>
    <w:p w14:paraId="555AD398" w14:textId="76AFAD93" w:rsidR="00814A3D" w:rsidRDefault="00205F6C" w:rsidP="00376270">
      <w:pPr>
        <w:spacing w:line="360" w:lineRule="auto"/>
        <w:ind w:firstLine="420"/>
        <w:rPr>
          <w:kern w:val="0"/>
          <w:sz w:val="24"/>
        </w:rPr>
      </w:pPr>
      <w:r w:rsidRPr="00993F74">
        <w:rPr>
          <w:bCs/>
          <w:sz w:val="24"/>
        </w:rPr>
        <w:t>（</w:t>
      </w:r>
      <w:r w:rsidRPr="00993F74">
        <w:rPr>
          <w:bCs/>
          <w:sz w:val="24"/>
        </w:rPr>
        <w:t>4</w:t>
      </w:r>
      <w:r w:rsidRPr="00993F74">
        <w:rPr>
          <w:bCs/>
          <w:sz w:val="24"/>
        </w:rPr>
        <w:t>）云原生软件动态演化机制：</w:t>
      </w:r>
      <w:r w:rsidRPr="00993F74">
        <w:rPr>
          <w:kern w:val="0"/>
          <w:sz w:val="24"/>
        </w:rPr>
        <w:t>通过弹性资源重分配、基于检查点恢复的容器快速重启等机制，应对运行时系统异常和服务违约；构建配置</w:t>
      </w:r>
      <w:r w:rsidRPr="00993F74">
        <w:rPr>
          <w:kern w:val="0"/>
          <w:sz w:val="24"/>
        </w:rPr>
        <w:t>-</w:t>
      </w:r>
      <w:r w:rsidRPr="00993F74">
        <w:rPr>
          <w:kern w:val="0"/>
          <w:sz w:val="24"/>
        </w:rPr>
        <w:t>性能在线学习模型，进而通过强化学习或实时反馈控制机制，实现配置项与模型参数自动化调整；通过可观测数据获取与语义融合，利用服务网格技术实施架构演化，实现语义感知的服务拓扑调整、数据流优化、负载均衡、请求重定向等策略优化与架构治理。</w:t>
      </w:r>
    </w:p>
    <w:p w14:paraId="4CA2D3F1" w14:textId="77777777" w:rsidR="00376270" w:rsidRPr="00376270" w:rsidRDefault="00376270" w:rsidP="00376270">
      <w:pPr>
        <w:spacing w:line="360" w:lineRule="auto"/>
        <w:ind w:firstLine="420"/>
        <w:rPr>
          <w:kern w:val="0"/>
          <w:sz w:val="24"/>
        </w:rPr>
      </w:pPr>
    </w:p>
    <w:p w14:paraId="2A410215" w14:textId="5666F79A" w:rsidR="00123E1B" w:rsidRPr="00993F74" w:rsidRDefault="00123E1B" w:rsidP="00123E1B">
      <w:pPr>
        <w:pStyle w:val="3"/>
        <w:spacing w:before="120" w:after="120" w:line="360" w:lineRule="auto"/>
        <w:rPr>
          <w:sz w:val="24"/>
          <w:szCs w:val="21"/>
        </w:rPr>
      </w:pPr>
      <w:bookmarkStart w:id="15" w:name="_Toc190081335"/>
      <w:r w:rsidRPr="00993F74">
        <w:rPr>
          <w:sz w:val="24"/>
          <w:szCs w:val="21"/>
        </w:rPr>
        <w:t xml:space="preserve">3.1.2 </w:t>
      </w:r>
      <w:r w:rsidRPr="00993F74">
        <w:rPr>
          <w:sz w:val="24"/>
          <w:szCs w:val="21"/>
        </w:rPr>
        <w:t>主要任务的分工接口概述</w:t>
      </w:r>
      <w:bookmarkEnd w:id="15"/>
    </w:p>
    <w:p w14:paraId="4735BCDD" w14:textId="3D8CAD16" w:rsidR="00327CC1" w:rsidRPr="00993F74" w:rsidRDefault="00327CC1" w:rsidP="00327CC1">
      <w:pPr>
        <w:spacing w:line="360" w:lineRule="auto"/>
        <w:ind w:firstLine="420"/>
        <w:rPr>
          <w:sz w:val="24"/>
        </w:rPr>
      </w:pPr>
      <w:r w:rsidRPr="00993F74">
        <w:rPr>
          <w:sz w:val="24"/>
          <w:highlight w:val="cyan"/>
        </w:rPr>
        <w:t>（杨任宇负责整体规划和表述，画对应思路图，与</w:t>
      </w:r>
      <w:r w:rsidRPr="00993F74">
        <w:rPr>
          <w:sz w:val="24"/>
          <w:highlight w:val="cyan"/>
        </w:rPr>
        <w:t xml:space="preserve"> ppt </w:t>
      </w:r>
      <w:r w:rsidRPr="00993F74">
        <w:rPr>
          <w:sz w:val="24"/>
          <w:highlight w:val="cyan"/>
        </w:rPr>
        <w:t>同步）</w:t>
      </w:r>
    </w:p>
    <w:p w14:paraId="28F09808" w14:textId="77777777" w:rsidR="00E01CF1" w:rsidRPr="00993F74" w:rsidRDefault="00123E1B" w:rsidP="00E01CF1">
      <w:pPr>
        <w:spacing w:line="360" w:lineRule="auto"/>
        <w:ind w:firstLine="420"/>
        <w:rPr>
          <w:sz w:val="24"/>
        </w:rPr>
      </w:pPr>
      <w:r w:rsidRPr="00993F74">
        <w:rPr>
          <w:sz w:val="24"/>
        </w:rPr>
        <w:t>可以结合课题任务关系图，说明课题内部各个研究任务（子课题）之间的交互和关联关系，主要接口和输入输出。</w:t>
      </w:r>
    </w:p>
    <w:p w14:paraId="5D01BDDE" w14:textId="29F80855" w:rsidR="00123E1B" w:rsidRPr="00993F74" w:rsidRDefault="00E01CF1" w:rsidP="00E01CF1">
      <w:pPr>
        <w:spacing w:line="360" w:lineRule="auto"/>
        <w:ind w:firstLine="420"/>
        <w:rPr>
          <w:sz w:val="24"/>
        </w:rPr>
      </w:pPr>
      <w:r w:rsidRPr="00993F74">
        <w:rPr>
          <w:sz w:val="24"/>
        </w:rPr>
        <w:t>在此基础上，课题一步明确下属子任务以及每个子任务的考核指标、责任单位、责任人以及与其他子任务之间的上下游关系，以及与项目内其他课题的任务之间的上下游关系。可以采用表格的形式进行说明。</w:t>
      </w:r>
    </w:p>
    <w:p w14:paraId="666B33F4" w14:textId="03531FA9" w:rsidR="00E01CF1" w:rsidRPr="00993F74" w:rsidRDefault="00E01CF1" w:rsidP="00F35160">
      <w:pPr>
        <w:spacing w:line="360" w:lineRule="auto"/>
        <w:ind w:firstLine="420"/>
        <w:rPr>
          <w:sz w:val="24"/>
        </w:rPr>
      </w:pPr>
      <w:r w:rsidRPr="00993F74">
        <w:rPr>
          <w:sz w:val="24"/>
        </w:rPr>
        <w:t>具体还可以包括需要的数据、环境、基准系统等等必要条件</w:t>
      </w:r>
    </w:p>
    <w:p w14:paraId="7EF6CC1F" w14:textId="652AB0B7" w:rsidR="00123E1B" w:rsidRPr="00993F74" w:rsidRDefault="00E01CF1" w:rsidP="003413C3">
      <w:pPr>
        <w:spacing w:line="360" w:lineRule="auto"/>
        <w:jc w:val="center"/>
        <w:rPr>
          <w:b/>
          <w:bCs/>
          <w:szCs w:val="21"/>
        </w:rPr>
      </w:pPr>
      <w:r w:rsidRPr="00993F74">
        <w:rPr>
          <w:b/>
          <w:bCs/>
          <w:szCs w:val="21"/>
        </w:rPr>
        <w:t>表</w:t>
      </w:r>
      <w:r w:rsidRPr="00993F74">
        <w:rPr>
          <w:b/>
          <w:bCs/>
          <w:szCs w:val="21"/>
        </w:rPr>
        <w:t xml:space="preserve"> </w:t>
      </w:r>
      <w:r w:rsidRPr="00993F74">
        <w:rPr>
          <w:b/>
          <w:bCs/>
          <w:szCs w:val="21"/>
        </w:rPr>
        <w:t>课题的子任务以及任务之间接口关系</w:t>
      </w:r>
      <w:r w:rsidR="0028143A" w:rsidRPr="00993F74">
        <w:rPr>
          <w:b/>
          <w:bCs/>
          <w:szCs w:val="21"/>
        </w:rPr>
        <w:t>（示例）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3"/>
        <w:gridCol w:w="976"/>
        <w:gridCol w:w="3291"/>
        <w:gridCol w:w="1244"/>
        <w:gridCol w:w="1108"/>
        <w:gridCol w:w="698"/>
        <w:gridCol w:w="800"/>
      </w:tblGrid>
      <w:tr w:rsidR="007C74F3" w:rsidRPr="00993F74" w14:paraId="3527888D" w14:textId="77777777">
        <w:tc>
          <w:tcPr>
            <w:tcW w:w="959" w:type="dxa"/>
            <w:shd w:val="clear" w:color="auto" w:fill="auto"/>
          </w:tcPr>
          <w:p w14:paraId="5F1D95C2" w14:textId="60ACF61D" w:rsidR="00E01CF1" w:rsidRPr="00993F74" w:rsidRDefault="00E01CF1">
            <w:pPr>
              <w:spacing w:line="360" w:lineRule="auto"/>
              <w:jc w:val="center"/>
              <w:rPr>
                <w:b/>
                <w:bCs/>
                <w:szCs w:val="21"/>
              </w:rPr>
            </w:pPr>
            <w:r w:rsidRPr="00993F74">
              <w:rPr>
                <w:b/>
                <w:bCs/>
                <w:szCs w:val="21"/>
              </w:rPr>
              <w:t>任务</w:t>
            </w:r>
          </w:p>
        </w:tc>
        <w:tc>
          <w:tcPr>
            <w:tcW w:w="992" w:type="dxa"/>
            <w:shd w:val="clear" w:color="auto" w:fill="auto"/>
          </w:tcPr>
          <w:p w14:paraId="7DE61CF1" w14:textId="43F20823" w:rsidR="00E01CF1" w:rsidRPr="00993F74" w:rsidRDefault="00E01CF1">
            <w:pPr>
              <w:spacing w:line="360" w:lineRule="auto"/>
              <w:jc w:val="center"/>
              <w:rPr>
                <w:b/>
                <w:bCs/>
                <w:szCs w:val="21"/>
              </w:rPr>
            </w:pPr>
            <w:r w:rsidRPr="00993F74">
              <w:rPr>
                <w:b/>
                <w:bCs/>
                <w:szCs w:val="21"/>
              </w:rPr>
              <w:t>子任务</w:t>
            </w:r>
          </w:p>
        </w:tc>
        <w:tc>
          <w:tcPr>
            <w:tcW w:w="3402" w:type="dxa"/>
            <w:shd w:val="clear" w:color="auto" w:fill="auto"/>
          </w:tcPr>
          <w:p w14:paraId="0D072CCA" w14:textId="46F7195D" w:rsidR="00E01CF1" w:rsidRPr="00993F74" w:rsidRDefault="00E01CF1">
            <w:pPr>
              <w:spacing w:line="360" w:lineRule="auto"/>
              <w:jc w:val="center"/>
              <w:rPr>
                <w:b/>
                <w:bCs/>
                <w:szCs w:val="21"/>
              </w:rPr>
            </w:pPr>
            <w:r w:rsidRPr="00993F74">
              <w:rPr>
                <w:b/>
                <w:bCs/>
                <w:szCs w:val="21"/>
              </w:rPr>
              <w:t>考核指标及对应项目指标</w:t>
            </w:r>
          </w:p>
        </w:tc>
        <w:tc>
          <w:tcPr>
            <w:tcW w:w="1276" w:type="dxa"/>
            <w:shd w:val="clear" w:color="auto" w:fill="auto"/>
          </w:tcPr>
          <w:p w14:paraId="1DF29B19" w14:textId="2C13B517" w:rsidR="00E01CF1" w:rsidRPr="00993F74" w:rsidRDefault="00E01CF1">
            <w:pPr>
              <w:spacing w:line="360" w:lineRule="auto"/>
              <w:jc w:val="center"/>
              <w:rPr>
                <w:b/>
                <w:bCs/>
                <w:szCs w:val="21"/>
              </w:rPr>
            </w:pPr>
            <w:r w:rsidRPr="00993F74">
              <w:rPr>
                <w:b/>
                <w:bCs/>
                <w:szCs w:val="21"/>
              </w:rPr>
              <w:t>责任单位</w:t>
            </w:r>
          </w:p>
        </w:tc>
        <w:tc>
          <w:tcPr>
            <w:tcW w:w="1134" w:type="dxa"/>
            <w:shd w:val="clear" w:color="auto" w:fill="auto"/>
          </w:tcPr>
          <w:p w14:paraId="61FDB3A0" w14:textId="7698028D" w:rsidR="00E01CF1" w:rsidRPr="00993F74" w:rsidRDefault="00E01CF1">
            <w:pPr>
              <w:spacing w:line="360" w:lineRule="auto"/>
              <w:jc w:val="center"/>
              <w:rPr>
                <w:b/>
                <w:bCs/>
                <w:szCs w:val="21"/>
              </w:rPr>
            </w:pPr>
            <w:r w:rsidRPr="00993F74">
              <w:rPr>
                <w:b/>
                <w:bCs/>
                <w:szCs w:val="21"/>
              </w:rPr>
              <w:t>责任人</w:t>
            </w:r>
          </w:p>
        </w:tc>
        <w:tc>
          <w:tcPr>
            <w:tcW w:w="709" w:type="dxa"/>
            <w:shd w:val="clear" w:color="auto" w:fill="auto"/>
          </w:tcPr>
          <w:p w14:paraId="0CCFDFCE" w14:textId="48900705" w:rsidR="00E01CF1" w:rsidRPr="00993F74" w:rsidRDefault="00E01CF1">
            <w:pPr>
              <w:spacing w:line="360" w:lineRule="auto"/>
              <w:jc w:val="center"/>
              <w:rPr>
                <w:b/>
                <w:bCs/>
                <w:szCs w:val="21"/>
              </w:rPr>
            </w:pPr>
            <w:r w:rsidRPr="00993F74">
              <w:rPr>
                <w:b/>
                <w:bCs/>
                <w:szCs w:val="21"/>
              </w:rPr>
              <w:t>上游任务</w:t>
            </w:r>
          </w:p>
        </w:tc>
        <w:tc>
          <w:tcPr>
            <w:tcW w:w="814" w:type="dxa"/>
            <w:shd w:val="clear" w:color="auto" w:fill="auto"/>
          </w:tcPr>
          <w:p w14:paraId="674DF7C7" w14:textId="5248820E" w:rsidR="00E01CF1" w:rsidRPr="00993F74" w:rsidRDefault="00E01CF1">
            <w:pPr>
              <w:spacing w:line="360" w:lineRule="auto"/>
              <w:jc w:val="center"/>
              <w:rPr>
                <w:b/>
                <w:bCs/>
                <w:szCs w:val="21"/>
              </w:rPr>
            </w:pPr>
            <w:r w:rsidRPr="00993F74">
              <w:rPr>
                <w:b/>
                <w:bCs/>
                <w:szCs w:val="21"/>
              </w:rPr>
              <w:t>下游任务</w:t>
            </w:r>
          </w:p>
        </w:tc>
      </w:tr>
      <w:tr w:rsidR="007C74F3" w:rsidRPr="00993F74" w14:paraId="11756608" w14:textId="77777777">
        <w:trPr>
          <w:trHeight w:val="1006"/>
        </w:trPr>
        <w:tc>
          <w:tcPr>
            <w:tcW w:w="959" w:type="dxa"/>
            <w:vMerge w:val="restart"/>
            <w:shd w:val="clear" w:color="auto" w:fill="auto"/>
          </w:tcPr>
          <w:p w14:paraId="48AE5B58" w14:textId="10AAAB78" w:rsidR="00E01CF1" w:rsidRPr="00993F74" w:rsidRDefault="00E01CF1" w:rsidP="00E01CF1">
            <w:pPr>
              <w:rPr>
                <w:szCs w:val="21"/>
              </w:rPr>
            </w:pPr>
            <w:r w:rsidRPr="00993F74">
              <w:rPr>
                <w:szCs w:val="21"/>
              </w:rPr>
              <w:lastRenderedPageBreak/>
              <w:t>2</w:t>
            </w:r>
            <w:r w:rsidRPr="00993F74">
              <w:rPr>
                <w:szCs w:val="21"/>
              </w:rPr>
              <w:t>、大模型赋能的云原生软件系统韧性测试研究</w:t>
            </w:r>
          </w:p>
        </w:tc>
        <w:tc>
          <w:tcPr>
            <w:tcW w:w="992" w:type="dxa"/>
            <w:shd w:val="clear" w:color="auto" w:fill="auto"/>
          </w:tcPr>
          <w:p w14:paraId="68CF2A07" w14:textId="7A8750A5" w:rsidR="00E01CF1" w:rsidRPr="00993F74" w:rsidRDefault="00E01CF1" w:rsidP="00E01CF1">
            <w:pPr>
              <w:rPr>
                <w:szCs w:val="21"/>
              </w:rPr>
            </w:pPr>
            <w:r w:rsidRPr="00993F74">
              <w:rPr>
                <w:szCs w:val="21"/>
              </w:rPr>
              <w:t xml:space="preserve">2.1 </w:t>
            </w:r>
            <w:r w:rsidRPr="00993F74">
              <w:rPr>
                <w:szCs w:val="21"/>
              </w:rPr>
              <w:t>云原生应用系统</w:t>
            </w:r>
            <w:r w:rsidRPr="00993F74">
              <w:rPr>
                <w:szCs w:val="21"/>
              </w:rPr>
              <w:t>API</w:t>
            </w:r>
            <w:r w:rsidRPr="00993F74">
              <w:rPr>
                <w:szCs w:val="21"/>
              </w:rPr>
              <w:t>接口自动化测试</w:t>
            </w:r>
          </w:p>
        </w:tc>
        <w:tc>
          <w:tcPr>
            <w:tcW w:w="3402" w:type="dxa"/>
            <w:shd w:val="clear" w:color="auto" w:fill="auto"/>
          </w:tcPr>
          <w:p w14:paraId="63F31BCE" w14:textId="7FF15823" w:rsidR="00E01CF1" w:rsidRPr="00993F74" w:rsidRDefault="00E01CF1">
            <w:pPr>
              <w:spacing w:line="360" w:lineRule="auto"/>
              <w:rPr>
                <w:szCs w:val="21"/>
              </w:rPr>
            </w:pPr>
          </w:p>
        </w:tc>
        <w:tc>
          <w:tcPr>
            <w:tcW w:w="1276" w:type="dxa"/>
            <w:shd w:val="clear" w:color="auto" w:fill="auto"/>
          </w:tcPr>
          <w:p w14:paraId="29D7CFBF" w14:textId="22A67B50" w:rsidR="00E01CF1" w:rsidRPr="00993F74" w:rsidRDefault="00E01CF1">
            <w:pPr>
              <w:spacing w:line="360" w:lineRule="auto"/>
              <w:rPr>
                <w:szCs w:val="21"/>
              </w:rPr>
            </w:pPr>
            <w:r w:rsidRPr="00993F74">
              <w:rPr>
                <w:szCs w:val="21"/>
              </w:rPr>
              <w:t>复旦大学</w:t>
            </w:r>
          </w:p>
        </w:tc>
        <w:tc>
          <w:tcPr>
            <w:tcW w:w="1134" w:type="dxa"/>
            <w:shd w:val="clear" w:color="auto" w:fill="auto"/>
          </w:tcPr>
          <w:p w14:paraId="3BE928A0" w14:textId="3F452A2D" w:rsidR="00E01CF1" w:rsidRPr="00993F74" w:rsidRDefault="00E01CF1">
            <w:pPr>
              <w:spacing w:line="360" w:lineRule="auto"/>
              <w:rPr>
                <w:szCs w:val="21"/>
              </w:rPr>
            </w:pPr>
            <w:r w:rsidRPr="00993F74">
              <w:rPr>
                <w:szCs w:val="21"/>
              </w:rPr>
              <w:t>董震</w:t>
            </w:r>
          </w:p>
        </w:tc>
        <w:tc>
          <w:tcPr>
            <w:tcW w:w="709" w:type="dxa"/>
            <w:shd w:val="clear" w:color="auto" w:fill="auto"/>
          </w:tcPr>
          <w:p w14:paraId="5BD9140F" w14:textId="77777777" w:rsidR="00E01CF1" w:rsidRPr="00993F74" w:rsidRDefault="00E01CF1">
            <w:pPr>
              <w:spacing w:line="360" w:lineRule="auto"/>
              <w:rPr>
                <w:szCs w:val="21"/>
              </w:rPr>
            </w:pPr>
          </w:p>
        </w:tc>
        <w:tc>
          <w:tcPr>
            <w:tcW w:w="814" w:type="dxa"/>
            <w:shd w:val="clear" w:color="auto" w:fill="auto"/>
          </w:tcPr>
          <w:p w14:paraId="007E89B4" w14:textId="1DC9A559" w:rsidR="00E01CF1" w:rsidRPr="00993F74" w:rsidRDefault="00E01CF1">
            <w:pPr>
              <w:spacing w:line="360" w:lineRule="auto"/>
              <w:rPr>
                <w:szCs w:val="21"/>
              </w:rPr>
            </w:pPr>
          </w:p>
        </w:tc>
      </w:tr>
      <w:tr w:rsidR="007C74F3" w:rsidRPr="00993F74" w14:paraId="24BB98F1" w14:textId="77777777">
        <w:tc>
          <w:tcPr>
            <w:tcW w:w="959" w:type="dxa"/>
            <w:vMerge/>
            <w:shd w:val="clear" w:color="auto" w:fill="auto"/>
          </w:tcPr>
          <w:p w14:paraId="5FD7F7C1" w14:textId="77777777" w:rsidR="00E01CF1" w:rsidRPr="00993F74" w:rsidRDefault="00E01CF1">
            <w:pPr>
              <w:spacing w:line="360" w:lineRule="auto"/>
              <w:rPr>
                <w:szCs w:val="21"/>
              </w:rPr>
            </w:pPr>
          </w:p>
        </w:tc>
        <w:tc>
          <w:tcPr>
            <w:tcW w:w="992" w:type="dxa"/>
            <w:shd w:val="clear" w:color="auto" w:fill="auto"/>
          </w:tcPr>
          <w:p w14:paraId="151AE511" w14:textId="608FF028" w:rsidR="00E01CF1" w:rsidRPr="00993F74" w:rsidRDefault="0028143A">
            <w:pPr>
              <w:spacing w:line="360" w:lineRule="auto"/>
              <w:rPr>
                <w:szCs w:val="21"/>
              </w:rPr>
            </w:pPr>
            <w:r w:rsidRPr="00993F74">
              <w:rPr>
                <w:szCs w:val="21"/>
              </w:rPr>
              <w:t xml:space="preserve">2.2 </w:t>
            </w:r>
          </w:p>
        </w:tc>
        <w:tc>
          <w:tcPr>
            <w:tcW w:w="3402" w:type="dxa"/>
            <w:shd w:val="clear" w:color="auto" w:fill="auto"/>
          </w:tcPr>
          <w:p w14:paraId="7B488AF4" w14:textId="6E8C3D5C" w:rsidR="00E01CF1" w:rsidRPr="00993F74" w:rsidRDefault="00E01CF1">
            <w:pPr>
              <w:spacing w:line="360" w:lineRule="auto"/>
              <w:rPr>
                <w:szCs w:val="21"/>
              </w:rPr>
            </w:pPr>
          </w:p>
        </w:tc>
        <w:tc>
          <w:tcPr>
            <w:tcW w:w="1276" w:type="dxa"/>
            <w:shd w:val="clear" w:color="auto" w:fill="auto"/>
          </w:tcPr>
          <w:p w14:paraId="3EBD51A0" w14:textId="77777777" w:rsidR="00E01CF1" w:rsidRPr="00993F74" w:rsidRDefault="00E01CF1">
            <w:pPr>
              <w:spacing w:line="360" w:lineRule="auto"/>
              <w:rPr>
                <w:szCs w:val="21"/>
              </w:rPr>
            </w:pPr>
          </w:p>
        </w:tc>
        <w:tc>
          <w:tcPr>
            <w:tcW w:w="1134" w:type="dxa"/>
            <w:shd w:val="clear" w:color="auto" w:fill="auto"/>
          </w:tcPr>
          <w:p w14:paraId="702A0AAE" w14:textId="77777777" w:rsidR="00E01CF1" w:rsidRPr="00993F74" w:rsidRDefault="00E01CF1">
            <w:pPr>
              <w:spacing w:line="360" w:lineRule="auto"/>
              <w:rPr>
                <w:szCs w:val="21"/>
              </w:rPr>
            </w:pPr>
          </w:p>
        </w:tc>
        <w:tc>
          <w:tcPr>
            <w:tcW w:w="709" w:type="dxa"/>
            <w:shd w:val="clear" w:color="auto" w:fill="auto"/>
          </w:tcPr>
          <w:p w14:paraId="7A7EB18D" w14:textId="77777777" w:rsidR="00E01CF1" w:rsidRPr="00993F74" w:rsidRDefault="00E01CF1">
            <w:pPr>
              <w:spacing w:line="360" w:lineRule="auto"/>
              <w:rPr>
                <w:szCs w:val="21"/>
              </w:rPr>
            </w:pPr>
          </w:p>
        </w:tc>
        <w:tc>
          <w:tcPr>
            <w:tcW w:w="814" w:type="dxa"/>
            <w:shd w:val="clear" w:color="auto" w:fill="auto"/>
          </w:tcPr>
          <w:p w14:paraId="2907A116" w14:textId="31E35D4A" w:rsidR="00E01CF1" w:rsidRPr="00993F74" w:rsidRDefault="00E01CF1">
            <w:pPr>
              <w:spacing w:line="360" w:lineRule="auto"/>
              <w:rPr>
                <w:szCs w:val="21"/>
              </w:rPr>
            </w:pPr>
          </w:p>
        </w:tc>
      </w:tr>
      <w:tr w:rsidR="00284E48" w:rsidRPr="00993F74" w14:paraId="37A2F526" w14:textId="77777777">
        <w:tc>
          <w:tcPr>
            <w:tcW w:w="959" w:type="dxa"/>
            <w:shd w:val="clear" w:color="auto" w:fill="auto"/>
          </w:tcPr>
          <w:p w14:paraId="78C72982" w14:textId="77777777" w:rsidR="00284E48" w:rsidRPr="00993F74" w:rsidRDefault="00284E48">
            <w:pPr>
              <w:spacing w:line="360" w:lineRule="auto"/>
              <w:rPr>
                <w:szCs w:val="21"/>
              </w:rPr>
            </w:pPr>
          </w:p>
        </w:tc>
        <w:tc>
          <w:tcPr>
            <w:tcW w:w="992" w:type="dxa"/>
            <w:shd w:val="clear" w:color="auto" w:fill="auto"/>
          </w:tcPr>
          <w:p w14:paraId="0B90508C" w14:textId="77777777" w:rsidR="00284E48" w:rsidRPr="00993F74" w:rsidRDefault="00284E48">
            <w:pPr>
              <w:spacing w:line="360" w:lineRule="auto"/>
              <w:rPr>
                <w:szCs w:val="21"/>
              </w:rPr>
            </w:pPr>
          </w:p>
        </w:tc>
        <w:tc>
          <w:tcPr>
            <w:tcW w:w="3402" w:type="dxa"/>
            <w:shd w:val="clear" w:color="auto" w:fill="auto"/>
          </w:tcPr>
          <w:p w14:paraId="3A6EC920" w14:textId="77777777" w:rsidR="00284E48" w:rsidRPr="00993F74" w:rsidRDefault="00284E48">
            <w:pPr>
              <w:spacing w:line="360" w:lineRule="auto"/>
              <w:rPr>
                <w:szCs w:val="21"/>
              </w:rPr>
            </w:pPr>
          </w:p>
        </w:tc>
        <w:tc>
          <w:tcPr>
            <w:tcW w:w="1276" w:type="dxa"/>
            <w:shd w:val="clear" w:color="auto" w:fill="auto"/>
          </w:tcPr>
          <w:p w14:paraId="4726A84A" w14:textId="77777777" w:rsidR="00284E48" w:rsidRPr="00993F74" w:rsidRDefault="00284E48">
            <w:pPr>
              <w:spacing w:line="360" w:lineRule="auto"/>
              <w:rPr>
                <w:szCs w:val="21"/>
              </w:rPr>
            </w:pPr>
          </w:p>
        </w:tc>
        <w:tc>
          <w:tcPr>
            <w:tcW w:w="1134" w:type="dxa"/>
            <w:shd w:val="clear" w:color="auto" w:fill="auto"/>
          </w:tcPr>
          <w:p w14:paraId="31130CA7" w14:textId="77777777" w:rsidR="00284E48" w:rsidRPr="00993F74" w:rsidRDefault="00284E48">
            <w:pPr>
              <w:spacing w:line="360" w:lineRule="auto"/>
              <w:rPr>
                <w:szCs w:val="21"/>
              </w:rPr>
            </w:pPr>
          </w:p>
        </w:tc>
        <w:tc>
          <w:tcPr>
            <w:tcW w:w="709" w:type="dxa"/>
            <w:shd w:val="clear" w:color="auto" w:fill="auto"/>
          </w:tcPr>
          <w:p w14:paraId="42D9407A" w14:textId="77777777" w:rsidR="00284E48" w:rsidRPr="00993F74" w:rsidRDefault="00284E48">
            <w:pPr>
              <w:spacing w:line="360" w:lineRule="auto"/>
              <w:rPr>
                <w:szCs w:val="21"/>
              </w:rPr>
            </w:pPr>
          </w:p>
        </w:tc>
        <w:tc>
          <w:tcPr>
            <w:tcW w:w="814" w:type="dxa"/>
            <w:shd w:val="clear" w:color="auto" w:fill="auto"/>
          </w:tcPr>
          <w:p w14:paraId="238B720C" w14:textId="77777777" w:rsidR="00284E48" w:rsidRPr="00993F74" w:rsidRDefault="00284E48">
            <w:pPr>
              <w:spacing w:line="360" w:lineRule="auto"/>
              <w:rPr>
                <w:szCs w:val="21"/>
              </w:rPr>
            </w:pPr>
          </w:p>
        </w:tc>
      </w:tr>
      <w:tr w:rsidR="00284E48" w:rsidRPr="00993F74" w14:paraId="08DC6336" w14:textId="77777777">
        <w:tc>
          <w:tcPr>
            <w:tcW w:w="959" w:type="dxa"/>
            <w:shd w:val="clear" w:color="auto" w:fill="auto"/>
          </w:tcPr>
          <w:p w14:paraId="7863358B" w14:textId="77777777" w:rsidR="00284E48" w:rsidRPr="00993F74" w:rsidRDefault="00284E48">
            <w:pPr>
              <w:spacing w:line="360" w:lineRule="auto"/>
              <w:rPr>
                <w:szCs w:val="21"/>
              </w:rPr>
            </w:pPr>
          </w:p>
        </w:tc>
        <w:tc>
          <w:tcPr>
            <w:tcW w:w="992" w:type="dxa"/>
            <w:shd w:val="clear" w:color="auto" w:fill="auto"/>
          </w:tcPr>
          <w:p w14:paraId="110A1A59" w14:textId="77777777" w:rsidR="00284E48" w:rsidRPr="00993F74" w:rsidRDefault="00284E48">
            <w:pPr>
              <w:spacing w:line="360" w:lineRule="auto"/>
              <w:rPr>
                <w:szCs w:val="21"/>
              </w:rPr>
            </w:pPr>
          </w:p>
        </w:tc>
        <w:tc>
          <w:tcPr>
            <w:tcW w:w="3402" w:type="dxa"/>
            <w:shd w:val="clear" w:color="auto" w:fill="auto"/>
          </w:tcPr>
          <w:p w14:paraId="4BA17DC1" w14:textId="77777777" w:rsidR="00284E48" w:rsidRPr="00993F74" w:rsidRDefault="00284E48">
            <w:pPr>
              <w:spacing w:line="360" w:lineRule="auto"/>
              <w:rPr>
                <w:szCs w:val="21"/>
              </w:rPr>
            </w:pPr>
          </w:p>
        </w:tc>
        <w:tc>
          <w:tcPr>
            <w:tcW w:w="1276" w:type="dxa"/>
            <w:shd w:val="clear" w:color="auto" w:fill="auto"/>
          </w:tcPr>
          <w:p w14:paraId="0D624283" w14:textId="77777777" w:rsidR="00284E48" w:rsidRPr="00993F74" w:rsidRDefault="00284E48">
            <w:pPr>
              <w:spacing w:line="360" w:lineRule="auto"/>
              <w:rPr>
                <w:szCs w:val="21"/>
              </w:rPr>
            </w:pPr>
          </w:p>
        </w:tc>
        <w:tc>
          <w:tcPr>
            <w:tcW w:w="1134" w:type="dxa"/>
            <w:shd w:val="clear" w:color="auto" w:fill="auto"/>
          </w:tcPr>
          <w:p w14:paraId="0D9E5690" w14:textId="77777777" w:rsidR="00284E48" w:rsidRPr="00993F74" w:rsidRDefault="00284E48">
            <w:pPr>
              <w:spacing w:line="360" w:lineRule="auto"/>
              <w:rPr>
                <w:szCs w:val="21"/>
              </w:rPr>
            </w:pPr>
          </w:p>
        </w:tc>
        <w:tc>
          <w:tcPr>
            <w:tcW w:w="709" w:type="dxa"/>
            <w:shd w:val="clear" w:color="auto" w:fill="auto"/>
          </w:tcPr>
          <w:p w14:paraId="0E6B83EB" w14:textId="77777777" w:rsidR="00284E48" w:rsidRPr="00993F74" w:rsidRDefault="00284E48">
            <w:pPr>
              <w:spacing w:line="360" w:lineRule="auto"/>
              <w:rPr>
                <w:szCs w:val="21"/>
              </w:rPr>
            </w:pPr>
          </w:p>
        </w:tc>
        <w:tc>
          <w:tcPr>
            <w:tcW w:w="814" w:type="dxa"/>
            <w:shd w:val="clear" w:color="auto" w:fill="auto"/>
          </w:tcPr>
          <w:p w14:paraId="4DB08B4A" w14:textId="77777777" w:rsidR="00284E48" w:rsidRPr="00993F74" w:rsidRDefault="00284E48">
            <w:pPr>
              <w:spacing w:line="360" w:lineRule="auto"/>
              <w:rPr>
                <w:szCs w:val="21"/>
              </w:rPr>
            </w:pPr>
          </w:p>
        </w:tc>
      </w:tr>
    </w:tbl>
    <w:p w14:paraId="1A7394BB" w14:textId="77777777" w:rsidR="00E01CF1" w:rsidRPr="00993F74" w:rsidRDefault="00E01CF1" w:rsidP="00123E1B"/>
    <w:p w14:paraId="2CCC6DF3" w14:textId="49A2D1BE" w:rsidR="00EF7681" w:rsidRPr="00993F74" w:rsidRDefault="0028143A" w:rsidP="00EF7681">
      <w:pPr>
        <w:pStyle w:val="3"/>
        <w:spacing w:before="120" w:after="120" w:line="360" w:lineRule="auto"/>
        <w:rPr>
          <w:sz w:val="24"/>
          <w:szCs w:val="21"/>
        </w:rPr>
      </w:pPr>
      <w:bookmarkStart w:id="16" w:name="_Toc190081336"/>
      <w:r w:rsidRPr="00993F74">
        <w:rPr>
          <w:sz w:val="24"/>
          <w:szCs w:val="21"/>
        </w:rPr>
        <w:t xml:space="preserve">3.1.3 </w:t>
      </w:r>
      <w:r w:rsidRPr="00993F74">
        <w:rPr>
          <w:sz w:val="24"/>
          <w:szCs w:val="21"/>
        </w:rPr>
        <w:t>课题实施阶段关键节点</w:t>
      </w:r>
      <w:bookmarkEnd w:id="16"/>
    </w:p>
    <w:p w14:paraId="10ADA562" w14:textId="0D4A7FAD" w:rsidR="00EF7681" w:rsidRPr="00993F74" w:rsidRDefault="00EF7681" w:rsidP="00EF7681">
      <w:pPr>
        <w:spacing w:line="360" w:lineRule="auto"/>
        <w:ind w:firstLine="420"/>
        <w:rPr>
          <w:sz w:val="24"/>
        </w:rPr>
      </w:pPr>
      <w:r w:rsidRPr="00993F74">
        <w:rPr>
          <w:sz w:val="24"/>
          <w:highlight w:val="cyan"/>
        </w:rPr>
        <w:t>（刘俊宏负责按照任务号，大体按照最终版任务书中的时间线，重新按任务整理</w:t>
      </w:r>
      <w:r w:rsidRPr="00993F74">
        <w:rPr>
          <w:sz w:val="24"/>
        </w:rPr>
        <w:t>）</w:t>
      </w:r>
    </w:p>
    <w:p w14:paraId="065547BC" w14:textId="77777777" w:rsidR="00EF7681" w:rsidRPr="00993F74" w:rsidRDefault="00EF7681" w:rsidP="00EF7681"/>
    <w:p w14:paraId="29EA3F74" w14:textId="6D95EF24" w:rsidR="0028143A" w:rsidRPr="00993F74" w:rsidRDefault="0028143A" w:rsidP="0028143A">
      <w:pPr>
        <w:spacing w:line="360" w:lineRule="auto"/>
        <w:ind w:firstLine="420"/>
        <w:rPr>
          <w:b/>
          <w:bCs/>
          <w:sz w:val="24"/>
          <w:lang w:eastAsia="zh-Hans"/>
        </w:rPr>
      </w:pPr>
      <w:r w:rsidRPr="00993F74">
        <w:rPr>
          <w:b/>
          <w:bCs/>
          <w:sz w:val="24"/>
          <w:lang w:eastAsia="zh-Hans"/>
        </w:rPr>
        <w:t>（</w:t>
      </w:r>
      <w:r w:rsidRPr="00993F74">
        <w:rPr>
          <w:b/>
          <w:bCs/>
          <w:sz w:val="24"/>
          <w:lang w:eastAsia="zh-Hans"/>
        </w:rPr>
        <w:t>1</w:t>
      </w:r>
      <w:r w:rsidRPr="00993F74">
        <w:rPr>
          <w:b/>
          <w:bCs/>
          <w:sz w:val="24"/>
          <w:lang w:eastAsia="zh-Hans"/>
        </w:rPr>
        <w:t>）课题进度计划的关键节点</w:t>
      </w:r>
    </w:p>
    <w:p w14:paraId="33EDED95" w14:textId="6C945F9B" w:rsidR="0028143A" w:rsidRPr="00993F74" w:rsidRDefault="0028143A" w:rsidP="0028143A">
      <w:pPr>
        <w:spacing w:line="360" w:lineRule="auto"/>
        <w:ind w:firstLine="420"/>
        <w:rPr>
          <w:sz w:val="24"/>
          <w:lang w:eastAsia="zh-Hans"/>
        </w:rPr>
      </w:pPr>
      <w:r w:rsidRPr="00993F74">
        <w:rPr>
          <w:sz w:val="24"/>
          <w:lang w:eastAsia="zh-Hans"/>
        </w:rPr>
        <w:t>包括年度、中期、验收等执行过程中的关键节点，对应的进度状态和指标完成情况。</w:t>
      </w:r>
    </w:p>
    <w:p w14:paraId="140D4244" w14:textId="77777777" w:rsidR="0028143A" w:rsidRPr="00993F74" w:rsidRDefault="0028143A" w:rsidP="00123E1B"/>
    <w:p w14:paraId="3CE1E99F" w14:textId="60E64F99" w:rsidR="0028143A" w:rsidRPr="00993F74" w:rsidRDefault="0028143A" w:rsidP="0028143A">
      <w:pPr>
        <w:spacing w:line="360" w:lineRule="auto"/>
        <w:ind w:firstLine="420"/>
        <w:rPr>
          <w:b/>
          <w:bCs/>
          <w:sz w:val="24"/>
          <w:lang w:eastAsia="zh-Hans"/>
        </w:rPr>
      </w:pPr>
      <w:r w:rsidRPr="00993F74">
        <w:rPr>
          <w:b/>
          <w:bCs/>
          <w:sz w:val="24"/>
          <w:lang w:eastAsia="zh-Hans"/>
        </w:rPr>
        <w:t>（</w:t>
      </w:r>
      <w:r w:rsidRPr="00993F74">
        <w:rPr>
          <w:b/>
          <w:bCs/>
          <w:sz w:val="24"/>
          <w:lang w:eastAsia="zh-Hans"/>
        </w:rPr>
        <w:t>2</w:t>
      </w:r>
      <w:r w:rsidRPr="00993F74">
        <w:rPr>
          <w:b/>
          <w:bCs/>
          <w:sz w:val="24"/>
          <w:lang w:eastAsia="zh-Hans"/>
        </w:rPr>
        <w:t>）课题与子任务重要里程碑交付物说明</w:t>
      </w:r>
    </w:p>
    <w:p w14:paraId="5967DDE2" w14:textId="1C512392" w:rsidR="0028143A" w:rsidRPr="00993F74" w:rsidRDefault="0028143A" w:rsidP="0028143A">
      <w:pPr>
        <w:spacing w:line="360" w:lineRule="auto"/>
        <w:ind w:firstLine="420"/>
        <w:rPr>
          <w:sz w:val="24"/>
          <w:lang w:eastAsia="zh-Hans"/>
        </w:rPr>
      </w:pPr>
      <w:r w:rsidRPr="00993F74">
        <w:rPr>
          <w:sz w:val="24"/>
          <w:lang w:eastAsia="zh-Hans"/>
        </w:rPr>
        <w:t>除关键节点外的重要里程碑节点，以及对应的进度状态和交付物说明</w:t>
      </w:r>
    </w:p>
    <w:p w14:paraId="6FCE466B" w14:textId="208F5A21" w:rsidR="009C6630" w:rsidRPr="00993F74" w:rsidRDefault="009C6630" w:rsidP="0028143A">
      <w:pPr>
        <w:spacing w:line="360" w:lineRule="auto"/>
        <w:ind w:firstLine="420"/>
        <w:rPr>
          <w:sz w:val="24"/>
          <w:lang w:eastAsia="zh-Hans"/>
        </w:rPr>
      </w:pPr>
    </w:p>
    <w:p w14:paraId="66C87A4D" w14:textId="2529A41D" w:rsidR="00EF7681" w:rsidRPr="00993F74" w:rsidRDefault="00EF7681" w:rsidP="00E92500">
      <w:pPr>
        <w:spacing w:line="360" w:lineRule="auto"/>
        <w:ind w:firstLine="420"/>
        <w:rPr>
          <w:sz w:val="24"/>
        </w:rPr>
      </w:pPr>
      <w:r w:rsidRPr="00993F74">
        <w:rPr>
          <w:sz w:val="24"/>
        </w:rPr>
        <w:t>如下是任务书中</w:t>
      </w:r>
      <w:r w:rsidR="00DF6C42" w:rsidRPr="00993F74">
        <w:rPr>
          <w:sz w:val="24"/>
        </w:rPr>
        <w:t>表格请俊宏修改</w:t>
      </w:r>
      <w:r w:rsidRPr="00993F74">
        <w:rPr>
          <w:sz w:val="24"/>
        </w:rPr>
        <w:t>：</w:t>
      </w:r>
    </w:p>
    <w:p w14:paraId="4989B597" w14:textId="169D453B" w:rsidR="00E92500" w:rsidRPr="00993F74" w:rsidRDefault="00E92500" w:rsidP="00E92500">
      <w:pPr>
        <w:spacing w:line="360" w:lineRule="auto"/>
        <w:ind w:firstLine="420"/>
        <w:rPr>
          <w:sz w:val="24"/>
        </w:rPr>
      </w:pPr>
    </w:p>
    <w:p w14:paraId="00B69F9C" w14:textId="77777777" w:rsidR="00D952BF" w:rsidRPr="00993F74" w:rsidRDefault="00D952BF" w:rsidP="00D952BF">
      <w:pPr>
        <w:spacing w:before="240" w:line="360" w:lineRule="auto"/>
        <w:rPr>
          <w:bCs/>
          <w:sz w:val="24"/>
        </w:rPr>
      </w:pPr>
      <w:r w:rsidRPr="00993F74">
        <w:rPr>
          <w:bCs/>
          <w:sz w:val="24"/>
        </w:rPr>
        <w:t>按每</w:t>
      </w:r>
      <w:r w:rsidRPr="00993F74">
        <w:rPr>
          <w:bCs/>
          <w:sz w:val="24"/>
        </w:rPr>
        <w:t>6</w:t>
      </w:r>
      <w:r w:rsidRPr="00993F74">
        <w:rPr>
          <w:bCs/>
          <w:sz w:val="24"/>
        </w:rPr>
        <w:t>个月制定形成课题的计划进度，应将课题的考核指标分解落实到年度计划中。</w:t>
      </w:r>
    </w:p>
    <w:tbl>
      <w:tblPr>
        <w:tblW w:w="906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709"/>
        <w:gridCol w:w="3124"/>
        <w:gridCol w:w="2831"/>
        <w:gridCol w:w="1557"/>
      </w:tblGrid>
      <w:tr w:rsidR="00D952BF" w:rsidRPr="00993F74" w14:paraId="7CCD6DC0" w14:textId="77777777" w:rsidTr="00914198">
        <w:tc>
          <w:tcPr>
            <w:tcW w:w="846" w:type="dxa"/>
            <w:vAlign w:val="center"/>
          </w:tcPr>
          <w:p w14:paraId="7915CADB" w14:textId="77777777" w:rsidR="00D952BF" w:rsidRPr="00993F74" w:rsidRDefault="00D952BF" w:rsidP="00914198">
            <w:pPr>
              <w:spacing w:line="360" w:lineRule="auto"/>
              <w:jc w:val="center"/>
              <w:rPr>
                <w:b/>
                <w:bCs/>
                <w:sz w:val="22"/>
              </w:rPr>
            </w:pPr>
            <w:r w:rsidRPr="00993F74">
              <w:rPr>
                <w:b/>
                <w:bCs/>
                <w:sz w:val="22"/>
              </w:rPr>
              <w:t>年度</w:t>
            </w:r>
          </w:p>
        </w:tc>
        <w:tc>
          <w:tcPr>
            <w:tcW w:w="709" w:type="dxa"/>
            <w:vAlign w:val="center"/>
          </w:tcPr>
          <w:p w14:paraId="541433B0" w14:textId="77777777" w:rsidR="00D952BF" w:rsidRPr="00993F74" w:rsidRDefault="00D952BF" w:rsidP="00914198">
            <w:pPr>
              <w:spacing w:line="360" w:lineRule="auto"/>
              <w:jc w:val="center"/>
              <w:rPr>
                <w:b/>
                <w:bCs/>
                <w:sz w:val="22"/>
              </w:rPr>
            </w:pPr>
            <w:r w:rsidRPr="00993F74">
              <w:rPr>
                <w:b/>
                <w:bCs/>
                <w:sz w:val="22"/>
              </w:rPr>
              <w:t>序号</w:t>
            </w:r>
          </w:p>
        </w:tc>
        <w:tc>
          <w:tcPr>
            <w:tcW w:w="3124" w:type="dxa"/>
            <w:vAlign w:val="center"/>
          </w:tcPr>
          <w:p w14:paraId="260FBD2F" w14:textId="77777777" w:rsidR="00D952BF" w:rsidRPr="00993F74" w:rsidRDefault="00D952BF" w:rsidP="00914198">
            <w:pPr>
              <w:spacing w:line="360" w:lineRule="auto"/>
              <w:jc w:val="center"/>
              <w:rPr>
                <w:b/>
                <w:bCs/>
                <w:sz w:val="22"/>
              </w:rPr>
            </w:pPr>
            <w:r w:rsidRPr="00993F74">
              <w:rPr>
                <w:b/>
                <w:bCs/>
                <w:sz w:val="22"/>
              </w:rPr>
              <w:t>任务</w:t>
            </w:r>
          </w:p>
        </w:tc>
        <w:tc>
          <w:tcPr>
            <w:tcW w:w="2831" w:type="dxa"/>
            <w:vAlign w:val="center"/>
          </w:tcPr>
          <w:p w14:paraId="44D96A2C" w14:textId="77777777" w:rsidR="00D952BF" w:rsidRPr="00993F74" w:rsidRDefault="00D952BF" w:rsidP="00914198">
            <w:pPr>
              <w:spacing w:line="360" w:lineRule="auto"/>
              <w:jc w:val="center"/>
              <w:rPr>
                <w:b/>
                <w:bCs/>
                <w:sz w:val="22"/>
              </w:rPr>
            </w:pPr>
            <w:r w:rsidRPr="00993F74">
              <w:rPr>
                <w:b/>
                <w:bCs/>
                <w:sz w:val="22"/>
              </w:rPr>
              <w:t>考核指标</w:t>
            </w:r>
          </w:p>
        </w:tc>
        <w:tc>
          <w:tcPr>
            <w:tcW w:w="1557" w:type="dxa"/>
            <w:vAlign w:val="center"/>
          </w:tcPr>
          <w:p w14:paraId="63CAF95E" w14:textId="77777777" w:rsidR="00D952BF" w:rsidRPr="00993F74" w:rsidRDefault="00D952BF" w:rsidP="00914198">
            <w:pPr>
              <w:spacing w:line="360" w:lineRule="auto"/>
              <w:jc w:val="center"/>
              <w:rPr>
                <w:b/>
                <w:bCs/>
                <w:sz w:val="22"/>
              </w:rPr>
            </w:pPr>
            <w:r w:rsidRPr="00993F74">
              <w:rPr>
                <w:b/>
                <w:bCs/>
                <w:sz w:val="22"/>
              </w:rPr>
              <w:t>成果形式</w:t>
            </w:r>
          </w:p>
        </w:tc>
      </w:tr>
      <w:tr w:rsidR="00D952BF" w:rsidRPr="00993F74" w14:paraId="19A78B50" w14:textId="77777777" w:rsidTr="00914198">
        <w:tc>
          <w:tcPr>
            <w:tcW w:w="846" w:type="dxa"/>
            <w:vMerge w:val="restart"/>
            <w:vAlign w:val="center"/>
          </w:tcPr>
          <w:p w14:paraId="6FF86073" w14:textId="77777777" w:rsidR="00D952BF" w:rsidRPr="00993F74" w:rsidRDefault="00D952BF" w:rsidP="00914198">
            <w:pPr>
              <w:spacing w:line="360" w:lineRule="auto"/>
              <w:rPr>
                <w:bCs/>
                <w:szCs w:val="21"/>
              </w:rPr>
            </w:pPr>
            <w:r w:rsidRPr="00993F74">
              <w:rPr>
                <w:bCs/>
                <w:szCs w:val="21"/>
              </w:rPr>
              <w:t>2024</w:t>
            </w:r>
            <w:r w:rsidRPr="00993F74">
              <w:rPr>
                <w:bCs/>
                <w:szCs w:val="21"/>
              </w:rPr>
              <w:t>年</w:t>
            </w:r>
            <w:r w:rsidRPr="00993F74">
              <w:rPr>
                <w:bCs/>
                <w:szCs w:val="21"/>
              </w:rPr>
              <w:t>12</w:t>
            </w:r>
            <w:r w:rsidRPr="00993F74">
              <w:rPr>
                <w:bCs/>
                <w:szCs w:val="21"/>
              </w:rPr>
              <w:t>月</w:t>
            </w:r>
            <w:r w:rsidRPr="00993F74">
              <w:rPr>
                <w:bCs/>
                <w:szCs w:val="21"/>
              </w:rPr>
              <w:t>— 2025</w:t>
            </w:r>
            <w:r w:rsidRPr="00993F74">
              <w:rPr>
                <w:bCs/>
                <w:szCs w:val="21"/>
              </w:rPr>
              <w:t>年</w:t>
            </w:r>
            <w:r w:rsidRPr="00993F74">
              <w:rPr>
                <w:bCs/>
                <w:szCs w:val="21"/>
              </w:rPr>
              <w:t>5</w:t>
            </w:r>
            <w:r w:rsidRPr="00993F74">
              <w:rPr>
                <w:bCs/>
                <w:szCs w:val="21"/>
              </w:rPr>
              <w:t>月</w:t>
            </w:r>
          </w:p>
        </w:tc>
        <w:tc>
          <w:tcPr>
            <w:tcW w:w="709" w:type="dxa"/>
            <w:vAlign w:val="center"/>
          </w:tcPr>
          <w:p w14:paraId="269905CE" w14:textId="77777777" w:rsidR="00D952BF" w:rsidRPr="00993F74" w:rsidRDefault="00D952BF" w:rsidP="00914198">
            <w:pPr>
              <w:spacing w:line="360" w:lineRule="auto"/>
              <w:rPr>
                <w:bCs/>
                <w:szCs w:val="21"/>
              </w:rPr>
            </w:pPr>
            <w:r w:rsidRPr="00993F74">
              <w:rPr>
                <w:bCs/>
                <w:szCs w:val="21"/>
              </w:rPr>
              <w:t>1</w:t>
            </w:r>
          </w:p>
        </w:tc>
        <w:tc>
          <w:tcPr>
            <w:tcW w:w="3124" w:type="dxa"/>
            <w:vAlign w:val="center"/>
          </w:tcPr>
          <w:p w14:paraId="57806436" w14:textId="77777777" w:rsidR="00D952BF" w:rsidRPr="00993F74" w:rsidRDefault="00D952BF" w:rsidP="00914198">
            <w:pPr>
              <w:rPr>
                <w:spacing w:val="-4"/>
                <w:szCs w:val="21"/>
              </w:rPr>
            </w:pPr>
            <w:r w:rsidRPr="00993F74">
              <w:rPr>
                <w:bCs/>
                <w:spacing w:val="-4"/>
                <w:szCs w:val="21"/>
              </w:rPr>
              <w:t>调研云原生应用和智能算法模型的共性特征和需求，分析当前成熟度评估模型与技术现状，梳理微服务、</w:t>
            </w:r>
            <w:proofErr w:type="spellStart"/>
            <w:r w:rsidRPr="00993F74">
              <w:rPr>
                <w:bCs/>
                <w:spacing w:val="-4"/>
                <w:szCs w:val="21"/>
              </w:rPr>
              <w:t>FaaS</w:t>
            </w:r>
            <w:proofErr w:type="spellEnd"/>
            <w:r w:rsidRPr="00993F74">
              <w:rPr>
                <w:bCs/>
                <w:spacing w:val="-4"/>
                <w:szCs w:val="21"/>
              </w:rPr>
              <w:t>等系统重构和编排部署的国内外发展现状</w:t>
            </w:r>
          </w:p>
        </w:tc>
        <w:tc>
          <w:tcPr>
            <w:tcW w:w="2831" w:type="dxa"/>
            <w:vAlign w:val="center"/>
          </w:tcPr>
          <w:p w14:paraId="7391442E" w14:textId="77777777" w:rsidR="00D952BF" w:rsidRPr="00993F74" w:rsidRDefault="00D952BF" w:rsidP="00914198">
            <w:pPr>
              <w:rPr>
                <w:bCs/>
                <w:szCs w:val="21"/>
              </w:rPr>
            </w:pPr>
            <w:r w:rsidRPr="00993F74">
              <w:rPr>
                <w:bCs/>
                <w:szCs w:val="21"/>
              </w:rPr>
              <w:t>对应《考核指标表》指标</w:t>
            </w:r>
            <w:r w:rsidRPr="00993F74">
              <w:rPr>
                <w:bCs/>
                <w:szCs w:val="21"/>
              </w:rPr>
              <w:t>1.1-1.3</w:t>
            </w:r>
            <w:r w:rsidRPr="00993F74">
              <w:rPr>
                <w:bCs/>
                <w:szCs w:val="21"/>
              </w:rPr>
              <w:t>。</w:t>
            </w:r>
          </w:p>
          <w:p w14:paraId="26F18D60" w14:textId="77777777" w:rsidR="00D952BF" w:rsidRPr="00993F74" w:rsidRDefault="00D952BF" w:rsidP="00914198">
            <w:pPr>
              <w:rPr>
                <w:bCs/>
                <w:szCs w:val="21"/>
              </w:rPr>
            </w:pPr>
            <w:r w:rsidRPr="00993F74">
              <w:rPr>
                <w:bCs/>
                <w:szCs w:val="21"/>
              </w:rPr>
              <w:t>形成《云原生应用重构、编排与架构成熟度评估技术综述》技术报告初稿</w:t>
            </w:r>
            <w:r w:rsidRPr="00993F74">
              <w:rPr>
                <w:bCs/>
                <w:szCs w:val="21"/>
              </w:rPr>
              <w:t>1</w:t>
            </w:r>
            <w:r w:rsidRPr="00993F74">
              <w:rPr>
                <w:bCs/>
                <w:szCs w:val="21"/>
              </w:rPr>
              <w:t>份。</w:t>
            </w:r>
          </w:p>
        </w:tc>
        <w:tc>
          <w:tcPr>
            <w:tcW w:w="1557" w:type="dxa"/>
            <w:vAlign w:val="center"/>
          </w:tcPr>
          <w:p w14:paraId="1BC96EAC" w14:textId="77777777" w:rsidR="00D952BF" w:rsidRPr="00993F74" w:rsidRDefault="00D952BF" w:rsidP="00914198">
            <w:pPr>
              <w:rPr>
                <w:spacing w:val="-4"/>
                <w:szCs w:val="21"/>
              </w:rPr>
            </w:pPr>
            <w:r w:rsidRPr="00993F74">
              <w:rPr>
                <w:spacing w:val="-4"/>
                <w:szCs w:val="21"/>
              </w:rPr>
              <w:t>技术报告初稿</w:t>
            </w:r>
            <w:r w:rsidRPr="00993F74">
              <w:rPr>
                <w:spacing w:val="-4"/>
                <w:szCs w:val="21"/>
              </w:rPr>
              <w:t xml:space="preserve"> </w:t>
            </w:r>
          </w:p>
        </w:tc>
      </w:tr>
      <w:tr w:rsidR="00D952BF" w:rsidRPr="00993F74" w14:paraId="6788CFB8" w14:textId="77777777" w:rsidTr="00914198">
        <w:trPr>
          <w:trHeight w:val="731"/>
        </w:trPr>
        <w:tc>
          <w:tcPr>
            <w:tcW w:w="846" w:type="dxa"/>
            <w:vMerge/>
            <w:vAlign w:val="center"/>
          </w:tcPr>
          <w:p w14:paraId="4B9832D6" w14:textId="77777777" w:rsidR="00D952BF" w:rsidRPr="00993F74" w:rsidRDefault="00D952BF" w:rsidP="00914198">
            <w:pPr>
              <w:spacing w:line="360" w:lineRule="auto"/>
              <w:rPr>
                <w:bCs/>
                <w:szCs w:val="21"/>
              </w:rPr>
            </w:pPr>
          </w:p>
        </w:tc>
        <w:tc>
          <w:tcPr>
            <w:tcW w:w="709" w:type="dxa"/>
            <w:vAlign w:val="center"/>
          </w:tcPr>
          <w:p w14:paraId="28E30D1E" w14:textId="77777777" w:rsidR="00D952BF" w:rsidRPr="00993F74" w:rsidRDefault="00D952BF" w:rsidP="00914198">
            <w:pPr>
              <w:spacing w:line="360" w:lineRule="auto"/>
              <w:rPr>
                <w:bCs/>
                <w:szCs w:val="21"/>
              </w:rPr>
            </w:pPr>
            <w:r w:rsidRPr="00993F74">
              <w:rPr>
                <w:bCs/>
                <w:szCs w:val="21"/>
              </w:rPr>
              <w:t>2</w:t>
            </w:r>
          </w:p>
        </w:tc>
        <w:tc>
          <w:tcPr>
            <w:tcW w:w="3124" w:type="dxa"/>
            <w:vAlign w:val="center"/>
          </w:tcPr>
          <w:p w14:paraId="297AF56B" w14:textId="77777777" w:rsidR="00D952BF" w:rsidRPr="00993F74" w:rsidRDefault="00D952BF" w:rsidP="00914198">
            <w:pPr>
              <w:rPr>
                <w:spacing w:val="-4"/>
                <w:szCs w:val="21"/>
              </w:rPr>
            </w:pPr>
            <w:r w:rsidRPr="00993F74">
              <w:rPr>
                <w:spacing w:val="-4"/>
                <w:szCs w:val="21"/>
              </w:rPr>
              <w:t>开展需求分析和课题详细研究方案制定</w:t>
            </w:r>
          </w:p>
        </w:tc>
        <w:tc>
          <w:tcPr>
            <w:tcW w:w="2831" w:type="dxa"/>
            <w:vAlign w:val="center"/>
          </w:tcPr>
          <w:p w14:paraId="6D25C237" w14:textId="77777777" w:rsidR="00D952BF" w:rsidRPr="00993F74" w:rsidRDefault="00D952BF" w:rsidP="00914198">
            <w:pPr>
              <w:rPr>
                <w:bCs/>
                <w:szCs w:val="21"/>
              </w:rPr>
            </w:pPr>
            <w:r w:rsidRPr="00993F74">
              <w:rPr>
                <w:spacing w:val="-4"/>
                <w:szCs w:val="21"/>
              </w:rPr>
              <w:t>形成课题的详细研究方案</w:t>
            </w:r>
          </w:p>
        </w:tc>
        <w:tc>
          <w:tcPr>
            <w:tcW w:w="1557" w:type="dxa"/>
            <w:vAlign w:val="center"/>
          </w:tcPr>
          <w:p w14:paraId="5C98A899" w14:textId="77777777" w:rsidR="00D952BF" w:rsidRPr="00993F74" w:rsidRDefault="00D952BF" w:rsidP="00914198">
            <w:pPr>
              <w:rPr>
                <w:spacing w:val="-4"/>
                <w:szCs w:val="21"/>
              </w:rPr>
            </w:pPr>
            <w:r w:rsidRPr="00993F74">
              <w:rPr>
                <w:spacing w:val="-4"/>
                <w:szCs w:val="21"/>
              </w:rPr>
              <w:t>详细研究方案</w:t>
            </w:r>
            <w:r w:rsidRPr="00993F74">
              <w:rPr>
                <w:spacing w:val="-4"/>
                <w:szCs w:val="21"/>
              </w:rPr>
              <w:t xml:space="preserve"> </w:t>
            </w:r>
            <w:r w:rsidRPr="00993F74">
              <w:rPr>
                <w:spacing w:val="-4"/>
                <w:szCs w:val="21"/>
              </w:rPr>
              <w:t>初稿</w:t>
            </w:r>
          </w:p>
        </w:tc>
      </w:tr>
      <w:tr w:rsidR="00D952BF" w:rsidRPr="00993F74" w14:paraId="3E6A38F5" w14:textId="77777777" w:rsidTr="00914198">
        <w:trPr>
          <w:trHeight w:val="1124"/>
        </w:trPr>
        <w:tc>
          <w:tcPr>
            <w:tcW w:w="846" w:type="dxa"/>
            <w:vMerge/>
            <w:vAlign w:val="center"/>
          </w:tcPr>
          <w:p w14:paraId="0695B365" w14:textId="77777777" w:rsidR="00D952BF" w:rsidRPr="00993F74" w:rsidRDefault="00D952BF" w:rsidP="00914198">
            <w:pPr>
              <w:spacing w:line="360" w:lineRule="auto"/>
              <w:rPr>
                <w:bCs/>
                <w:szCs w:val="21"/>
              </w:rPr>
            </w:pPr>
          </w:p>
        </w:tc>
        <w:tc>
          <w:tcPr>
            <w:tcW w:w="709" w:type="dxa"/>
            <w:vAlign w:val="center"/>
          </w:tcPr>
          <w:p w14:paraId="380FCC3C" w14:textId="77777777" w:rsidR="00D952BF" w:rsidRPr="00993F74" w:rsidRDefault="00D952BF" w:rsidP="00914198">
            <w:pPr>
              <w:spacing w:line="360" w:lineRule="auto"/>
              <w:rPr>
                <w:bCs/>
                <w:szCs w:val="21"/>
              </w:rPr>
            </w:pPr>
            <w:r w:rsidRPr="00993F74">
              <w:rPr>
                <w:bCs/>
                <w:szCs w:val="21"/>
              </w:rPr>
              <w:t>3</w:t>
            </w:r>
          </w:p>
        </w:tc>
        <w:tc>
          <w:tcPr>
            <w:tcW w:w="3124" w:type="dxa"/>
            <w:vAlign w:val="center"/>
          </w:tcPr>
          <w:p w14:paraId="511AE985" w14:textId="77777777" w:rsidR="00D952BF" w:rsidRPr="00993F74" w:rsidRDefault="00D952BF" w:rsidP="00914198">
            <w:pPr>
              <w:rPr>
                <w:spacing w:val="-4"/>
                <w:szCs w:val="21"/>
              </w:rPr>
            </w:pPr>
            <w:r w:rsidRPr="00993F74">
              <w:rPr>
                <w:bCs/>
                <w:spacing w:val="-4"/>
                <w:szCs w:val="21"/>
              </w:rPr>
              <w:t>开展云原生软件重构与服务化方法、云原生服务的组件编排与部署优化技术和云原生架构成熟度与可演化性评估技术与模型的研究</w:t>
            </w:r>
          </w:p>
        </w:tc>
        <w:tc>
          <w:tcPr>
            <w:tcW w:w="2831" w:type="dxa"/>
            <w:vAlign w:val="center"/>
          </w:tcPr>
          <w:p w14:paraId="107D7759" w14:textId="77777777" w:rsidR="00D952BF" w:rsidRPr="00993F74" w:rsidRDefault="00D952BF" w:rsidP="00914198">
            <w:pPr>
              <w:rPr>
                <w:bCs/>
                <w:szCs w:val="21"/>
              </w:rPr>
            </w:pPr>
            <w:r w:rsidRPr="00993F74">
              <w:rPr>
                <w:bCs/>
                <w:szCs w:val="21"/>
              </w:rPr>
              <w:t>对应《考核指标表》指标</w:t>
            </w:r>
            <w:r w:rsidRPr="00993F74">
              <w:rPr>
                <w:bCs/>
                <w:szCs w:val="21"/>
              </w:rPr>
              <w:t>1.6</w:t>
            </w:r>
          </w:p>
          <w:p w14:paraId="3858579E" w14:textId="77777777" w:rsidR="00D952BF" w:rsidRPr="00993F74" w:rsidRDefault="00D952BF" w:rsidP="00914198">
            <w:pPr>
              <w:rPr>
                <w:bCs/>
                <w:szCs w:val="21"/>
              </w:rPr>
            </w:pPr>
            <w:r w:rsidRPr="00993F74">
              <w:rPr>
                <w:spacing w:val="-4"/>
                <w:szCs w:val="21"/>
              </w:rPr>
              <w:t>申请国家发明专利</w:t>
            </w:r>
            <w:r w:rsidRPr="00993F74">
              <w:rPr>
                <w:spacing w:val="-4"/>
                <w:szCs w:val="21"/>
              </w:rPr>
              <w:t xml:space="preserve"> 1</w:t>
            </w:r>
            <w:r w:rsidRPr="00993F74">
              <w:rPr>
                <w:spacing w:val="-4"/>
                <w:szCs w:val="21"/>
              </w:rPr>
              <w:t>项</w:t>
            </w:r>
          </w:p>
        </w:tc>
        <w:tc>
          <w:tcPr>
            <w:tcW w:w="1557" w:type="dxa"/>
            <w:vAlign w:val="center"/>
          </w:tcPr>
          <w:p w14:paraId="30260A69" w14:textId="77777777" w:rsidR="00D952BF" w:rsidRPr="00993F74" w:rsidRDefault="00D952BF" w:rsidP="00914198">
            <w:pPr>
              <w:rPr>
                <w:spacing w:val="-4"/>
                <w:szCs w:val="21"/>
              </w:rPr>
            </w:pPr>
            <w:r w:rsidRPr="00993F74">
              <w:rPr>
                <w:spacing w:val="-4"/>
                <w:szCs w:val="21"/>
              </w:rPr>
              <w:t>取得专利受理通知</w:t>
            </w:r>
          </w:p>
        </w:tc>
      </w:tr>
      <w:tr w:rsidR="00D952BF" w:rsidRPr="00993F74" w14:paraId="05684549" w14:textId="77777777" w:rsidTr="00914198">
        <w:trPr>
          <w:trHeight w:val="1410"/>
        </w:trPr>
        <w:tc>
          <w:tcPr>
            <w:tcW w:w="846" w:type="dxa"/>
            <w:vMerge w:val="restart"/>
            <w:vAlign w:val="center"/>
          </w:tcPr>
          <w:p w14:paraId="0C17EE8A" w14:textId="77777777" w:rsidR="00D952BF" w:rsidRPr="00993F74" w:rsidRDefault="00D952BF" w:rsidP="00914198">
            <w:pPr>
              <w:spacing w:line="360" w:lineRule="auto"/>
              <w:rPr>
                <w:bCs/>
                <w:szCs w:val="21"/>
              </w:rPr>
            </w:pPr>
            <w:r w:rsidRPr="00993F74">
              <w:rPr>
                <w:bCs/>
                <w:szCs w:val="21"/>
              </w:rPr>
              <w:lastRenderedPageBreak/>
              <w:t>2025</w:t>
            </w:r>
            <w:r w:rsidRPr="00993F74">
              <w:rPr>
                <w:bCs/>
                <w:szCs w:val="21"/>
              </w:rPr>
              <w:t>年</w:t>
            </w:r>
            <w:r w:rsidRPr="00993F74">
              <w:rPr>
                <w:bCs/>
                <w:szCs w:val="21"/>
              </w:rPr>
              <w:t>6</w:t>
            </w:r>
            <w:r w:rsidRPr="00993F74">
              <w:rPr>
                <w:bCs/>
                <w:szCs w:val="21"/>
              </w:rPr>
              <w:t>月</w:t>
            </w:r>
            <w:r w:rsidRPr="00993F74">
              <w:rPr>
                <w:bCs/>
                <w:szCs w:val="21"/>
              </w:rPr>
              <w:t>—2025</w:t>
            </w:r>
            <w:r w:rsidRPr="00993F74">
              <w:rPr>
                <w:bCs/>
                <w:szCs w:val="21"/>
              </w:rPr>
              <w:t>年</w:t>
            </w:r>
            <w:r w:rsidRPr="00993F74">
              <w:rPr>
                <w:bCs/>
                <w:szCs w:val="21"/>
              </w:rPr>
              <w:t>11</w:t>
            </w:r>
            <w:r w:rsidRPr="00993F74">
              <w:rPr>
                <w:bCs/>
                <w:szCs w:val="21"/>
              </w:rPr>
              <w:t>月</w:t>
            </w:r>
          </w:p>
        </w:tc>
        <w:tc>
          <w:tcPr>
            <w:tcW w:w="709" w:type="dxa"/>
            <w:vAlign w:val="center"/>
          </w:tcPr>
          <w:p w14:paraId="0D26EE51" w14:textId="77777777" w:rsidR="00D952BF" w:rsidRPr="00993F74" w:rsidRDefault="00D952BF" w:rsidP="00914198">
            <w:pPr>
              <w:spacing w:line="360" w:lineRule="auto"/>
              <w:rPr>
                <w:bCs/>
                <w:szCs w:val="21"/>
              </w:rPr>
            </w:pPr>
            <w:r w:rsidRPr="00993F74">
              <w:rPr>
                <w:bCs/>
                <w:szCs w:val="21"/>
              </w:rPr>
              <w:t>1</w:t>
            </w:r>
          </w:p>
        </w:tc>
        <w:tc>
          <w:tcPr>
            <w:tcW w:w="3124" w:type="dxa"/>
            <w:vAlign w:val="center"/>
          </w:tcPr>
          <w:p w14:paraId="29914629" w14:textId="77777777" w:rsidR="00D952BF" w:rsidRPr="00993F74" w:rsidRDefault="00D952BF" w:rsidP="00914198">
            <w:pPr>
              <w:rPr>
                <w:spacing w:val="-4"/>
                <w:szCs w:val="21"/>
              </w:rPr>
            </w:pPr>
            <w:r w:rsidRPr="00993F74">
              <w:rPr>
                <w:bCs/>
                <w:spacing w:val="-4"/>
                <w:szCs w:val="21"/>
              </w:rPr>
              <w:t>继续开展云原生软件重构与服务化方法、云原生服务的组件编排与部署优化技术和云原生架构成熟度与可演化性评估技术与模型的研究</w:t>
            </w:r>
          </w:p>
        </w:tc>
        <w:tc>
          <w:tcPr>
            <w:tcW w:w="2831" w:type="dxa"/>
            <w:vAlign w:val="center"/>
          </w:tcPr>
          <w:p w14:paraId="453D573B" w14:textId="77777777" w:rsidR="00D952BF" w:rsidRPr="00993F74" w:rsidRDefault="00D952BF" w:rsidP="00914198">
            <w:pPr>
              <w:rPr>
                <w:bCs/>
                <w:szCs w:val="21"/>
              </w:rPr>
            </w:pPr>
            <w:r w:rsidRPr="00993F74">
              <w:rPr>
                <w:bCs/>
                <w:szCs w:val="21"/>
              </w:rPr>
              <w:t>对应《考核指标表》指标</w:t>
            </w:r>
            <w:r w:rsidRPr="00993F74">
              <w:rPr>
                <w:bCs/>
                <w:szCs w:val="21"/>
              </w:rPr>
              <w:t>1.5</w:t>
            </w:r>
            <w:r w:rsidRPr="00993F74">
              <w:rPr>
                <w:bCs/>
                <w:szCs w:val="21"/>
              </w:rPr>
              <w:t>和</w:t>
            </w:r>
            <w:r w:rsidRPr="00993F74">
              <w:rPr>
                <w:bCs/>
                <w:szCs w:val="21"/>
              </w:rPr>
              <w:t>1.6</w:t>
            </w:r>
          </w:p>
          <w:p w14:paraId="5D483F15" w14:textId="77777777" w:rsidR="00D952BF" w:rsidRPr="00993F74" w:rsidRDefault="00D952BF" w:rsidP="00914198">
            <w:pPr>
              <w:rPr>
                <w:spacing w:val="-4"/>
                <w:szCs w:val="21"/>
              </w:rPr>
            </w:pPr>
            <w:r w:rsidRPr="00993F74">
              <w:rPr>
                <w:spacing w:val="-4"/>
                <w:szCs w:val="21"/>
              </w:rPr>
              <w:t>发表学术论文</w:t>
            </w:r>
            <w:r w:rsidRPr="00993F74">
              <w:rPr>
                <w:spacing w:val="-4"/>
                <w:szCs w:val="21"/>
              </w:rPr>
              <w:t xml:space="preserve"> 1 </w:t>
            </w:r>
            <w:r w:rsidRPr="00993F74">
              <w:rPr>
                <w:spacing w:val="-4"/>
                <w:szCs w:val="21"/>
              </w:rPr>
              <w:t>篇</w:t>
            </w:r>
          </w:p>
          <w:p w14:paraId="37A901DD" w14:textId="77777777" w:rsidR="00D952BF" w:rsidRPr="00993F74" w:rsidRDefault="00D952BF" w:rsidP="00914198">
            <w:pPr>
              <w:rPr>
                <w:bCs/>
                <w:szCs w:val="21"/>
              </w:rPr>
            </w:pPr>
            <w:r w:rsidRPr="00993F74">
              <w:rPr>
                <w:spacing w:val="-4"/>
                <w:szCs w:val="21"/>
              </w:rPr>
              <w:t>申请国家发明专利</w:t>
            </w:r>
            <w:r w:rsidRPr="00993F74">
              <w:rPr>
                <w:spacing w:val="-4"/>
                <w:szCs w:val="21"/>
              </w:rPr>
              <w:t xml:space="preserve"> 1</w:t>
            </w:r>
            <w:r w:rsidRPr="00993F74">
              <w:rPr>
                <w:spacing w:val="-4"/>
                <w:szCs w:val="21"/>
              </w:rPr>
              <w:t>项</w:t>
            </w:r>
          </w:p>
        </w:tc>
        <w:tc>
          <w:tcPr>
            <w:tcW w:w="1557" w:type="dxa"/>
            <w:vAlign w:val="center"/>
          </w:tcPr>
          <w:p w14:paraId="69B95113" w14:textId="77777777" w:rsidR="00D952BF" w:rsidRPr="00993F74" w:rsidRDefault="00D952BF" w:rsidP="00914198">
            <w:pPr>
              <w:rPr>
                <w:spacing w:val="-4"/>
                <w:szCs w:val="21"/>
              </w:rPr>
            </w:pPr>
            <w:r w:rsidRPr="00993F74">
              <w:rPr>
                <w:spacing w:val="-4"/>
                <w:szCs w:val="21"/>
              </w:rPr>
              <w:t>取得相应论文正式发表或录用通知，取得专利受理通知</w:t>
            </w:r>
          </w:p>
        </w:tc>
      </w:tr>
      <w:tr w:rsidR="00D952BF" w:rsidRPr="00993F74" w14:paraId="1FF3D478" w14:textId="77777777" w:rsidTr="00914198">
        <w:trPr>
          <w:trHeight w:val="990"/>
        </w:trPr>
        <w:tc>
          <w:tcPr>
            <w:tcW w:w="846" w:type="dxa"/>
            <w:vMerge/>
            <w:vAlign w:val="center"/>
          </w:tcPr>
          <w:p w14:paraId="0C36ACE8" w14:textId="77777777" w:rsidR="00D952BF" w:rsidRPr="00993F74" w:rsidRDefault="00D952BF" w:rsidP="00914198">
            <w:pPr>
              <w:spacing w:line="360" w:lineRule="auto"/>
              <w:rPr>
                <w:bCs/>
                <w:szCs w:val="21"/>
              </w:rPr>
            </w:pPr>
          </w:p>
        </w:tc>
        <w:tc>
          <w:tcPr>
            <w:tcW w:w="709" w:type="dxa"/>
            <w:vAlign w:val="center"/>
          </w:tcPr>
          <w:p w14:paraId="2893FA47" w14:textId="77777777" w:rsidR="00D952BF" w:rsidRPr="00993F74" w:rsidRDefault="00D952BF" w:rsidP="00914198">
            <w:pPr>
              <w:spacing w:line="360" w:lineRule="auto"/>
              <w:rPr>
                <w:bCs/>
                <w:szCs w:val="21"/>
              </w:rPr>
            </w:pPr>
            <w:r w:rsidRPr="00993F74">
              <w:rPr>
                <w:bCs/>
                <w:szCs w:val="21"/>
              </w:rPr>
              <w:t>2</w:t>
            </w:r>
          </w:p>
        </w:tc>
        <w:tc>
          <w:tcPr>
            <w:tcW w:w="3124" w:type="dxa"/>
            <w:vAlign w:val="center"/>
          </w:tcPr>
          <w:p w14:paraId="4FF53FE5" w14:textId="77777777" w:rsidR="00D952BF" w:rsidRPr="00993F74" w:rsidRDefault="00D952BF" w:rsidP="00914198">
            <w:pPr>
              <w:rPr>
                <w:bCs/>
                <w:spacing w:val="-4"/>
                <w:szCs w:val="21"/>
              </w:rPr>
            </w:pPr>
            <w:r w:rsidRPr="00993F74">
              <w:rPr>
                <w:bCs/>
                <w:spacing w:val="-4"/>
                <w:szCs w:val="21"/>
              </w:rPr>
              <w:t>开展云原生软件动态演化机制和关键技术的研究</w:t>
            </w:r>
          </w:p>
        </w:tc>
        <w:tc>
          <w:tcPr>
            <w:tcW w:w="2831" w:type="dxa"/>
            <w:vAlign w:val="center"/>
          </w:tcPr>
          <w:p w14:paraId="0EA126AF" w14:textId="77777777" w:rsidR="00D952BF" w:rsidRPr="00993F74" w:rsidRDefault="00D952BF" w:rsidP="00914198">
            <w:pPr>
              <w:rPr>
                <w:bCs/>
                <w:szCs w:val="21"/>
              </w:rPr>
            </w:pPr>
            <w:r w:rsidRPr="00993F74">
              <w:rPr>
                <w:bCs/>
                <w:szCs w:val="21"/>
              </w:rPr>
              <w:t>对应《考核指标表》指标</w:t>
            </w:r>
            <w:r w:rsidRPr="00993F74">
              <w:rPr>
                <w:bCs/>
                <w:szCs w:val="21"/>
              </w:rPr>
              <w:t>1.6</w:t>
            </w:r>
          </w:p>
          <w:p w14:paraId="5755D007" w14:textId="77777777" w:rsidR="00D952BF" w:rsidRPr="00993F74" w:rsidRDefault="00D952BF" w:rsidP="00914198">
            <w:pPr>
              <w:rPr>
                <w:bCs/>
                <w:szCs w:val="21"/>
              </w:rPr>
            </w:pPr>
            <w:r w:rsidRPr="00993F74">
              <w:rPr>
                <w:spacing w:val="-4"/>
                <w:szCs w:val="21"/>
              </w:rPr>
              <w:t>申请国家发明专利</w:t>
            </w:r>
            <w:r w:rsidRPr="00993F74">
              <w:rPr>
                <w:spacing w:val="-4"/>
                <w:szCs w:val="21"/>
              </w:rPr>
              <w:t xml:space="preserve"> 1</w:t>
            </w:r>
            <w:r w:rsidRPr="00993F74">
              <w:rPr>
                <w:spacing w:val="-4"/>
                <w:szCs w:val="21"/>
              </w:rPr>
              <w:t>项</w:t>
            </w:r>
          </w:p>
        </w:tc>
        <w:tc>
          <w:tcPr>
            <w:tcW w:w="1557" w:type="dxa"/>
            <w:vAlign w:val="center"/>
          </w:tcPr>
          <w:p w14:paraId="121A8F30" w14:textId="77777777" w:rsidR="00D952BF" w:rsidRPr="00993F74" w:rsidRDefault="00D952BF" w:rsidP="00914198">
            <w:pPr>
              <w:rPr>
                <w:bCs/>
                <w:szCs w:val="21"/>
              </w:rPr>
            </w:pPr>
            <w:r w:rsidRPr="00993F74">
              <w:rPr>
                <w:bCs/>
                <w:szCs w:val="21"/>
              </w:rPr>
              <w:t>取得专利受理通知</w:t>
            </w:r>
          </w:p>
        </w:tc>
      </w:tr>
      <w:tr w:rsidR="00D952BF" w:rsidRPr="00993F74" w14:paraId="70E8B6FD" w14:textId="77777777" w:rsidTr="00914198">
        <w:trPr>
          <w:trHeight w:val="990"/>
        </w:trPr>
        <w:tc>
          <w:tcPr>
            <w:tcW w:w="846" w:type="dxa"/>
            <w:vMerge/>
            <w:vAlign w:val="center"/>
          </w:tcPr>
          <w:p w14:paraId="682AC3A0" w14:textId="77777777" w:rsidR="00D952BF" w:rsidRPr="00993F74" w:rsidRDefault="00D952BF" w:rsidP="00914198">
            <w:pPr>
              <w:spacing w:line="360" w:lineRule="auto"/>
              <w:rPr>
                <w:bCs/>
                <w:szCs w:val="21"/>
              </w:rPr>
            </w:pPr>
          </w:p>
        </w:tc>
        <w:tc>
          <w:tcPr>
            <w:tcW w:w="709" w:type="dxa"/>
            <w:vAlign w:val="center"/>
          </w:tcPr>
          <w:p w14:paraId="4B9FCEA1" w14:textId="77777777" w:rsidR="00D952BF" w:rsidRPr="00993F74" w:rsidRDefault="00D952BF" w:rsidP="00914198">
            <w:pPr>
              <w:spacing w:line="360" w:lineRule="auto"/>
              <w:rPr>
                <w:bCs/>
                <w:szCs w:val="21"/>
              </w:rPr>
            </w:pPr>
            <w:r w:rsidRPr="00993F74">
              <w:rPr>
                <w:bCs/>
                <w:szCs w:val="21"/>
              </w:rPr>
              <w:t>3</w:t>
            </w:r>
          </w:p>
        </w:tc>
        <w:tc>
          <w:tcPr>
            <w:tcW w:w="3124" w:type="dxa"/>
            <w:vAlign w:val="center"/>
          </w:tcPr>
          <w:p w14:paraId="4CC6D9D8" w14:textId="77777777" w:rsidR="00D952BF" w:rsidRPr="00993F74" w:rsidRDefault="00D952BF" w:rsidP="00914198">
            <w:pPr>
              <w:rPr>
                <w:bCs/>
                <w:spacing w:val="-4"/>
                <w:szCs w:val="21"/>
              </w:rPr>
            </w:pPr>
            <w:r w:rsidRPr="00993F74">
              <w:rPr>
                <w:spacing w:val="-4"/>
                <w:szCs w:val="21"/>
              </w:rPr>
              <w:t>团体标准初稿并申请立项</w:t>
            </w:r>
          </w:p>
        </w:tc>
        <w:tc>
          <w:tcPr>
            <w:tcW w:w="2831" w:type="dxa"/>
            <w:vAlign w:val="center"/>
          </w:tcPr>
          <w:p w14:paraId="03A007C4" w14:textId="77777777" w:rsidR="00D952BF" w:rsidRPr="00993F74" w:rsidRDefault="00D952BF" w:rsidP="00914198">
            <w:pPr>
              <w:rPr>
                <w:bCs/>
                <w:szCs w:val="21"/>
              </w:rPr>
            </w:pPr>
            <w:r w:rsidRPr="00993F74">
              <w:rPr>
                <w:bCs/>
                <w:szCs w:val="21"/>
              </w:rPr>
              <w:t>对应考核指标</w:t>
            </w:r>
            <w:r w:rsidRPr="00993F74">
              <w:rPr>
                <w:bCs/>
                <w:szCs w:val="21"/>
              </w:rPr>
              <w:t>1.9</w:t>
            </w:r>
            <w:r w:rsidRPr="00993F74">
              <w:rPr>
                <w:bCs/>
                <w:szCs w:val="21"/>
              </w:rPr>
              <w:t>：</w:t>
            </w:r>
            <w:r w:rsidRPr="00993F74">
              <w:rPr>
                <w:spacing w:val="-4"/>
                <w:szCs w:val="21"/>
              </w:rPr>
              <w:t>起草国家或行业标准初稿</w:t>
            </w:r>
            <w:r w:rsidRPr="00993F74">
              <w:rPr>
                <w:spacing w:val="-4"/>
                <w:szCs w:val="21"/>
              </w:rPr>
              <w:t>1</w:t>
            </w:r>
            <w:r w:rsidRPr="00993F74">
              <w:rPr>
                <w:spacing w:val="-4"/>
                <w:szCs w:val="21"/>
              </w:rPr>
              <w:t>项</w:t>
            </w:r>
          </w:p>
        </w:tc>
        <w:tc>
          <w:tcPr>
            <w:tcW w:w="1557" w:type="dxa"/>
            <w:vAlign w:val="center"/>
          </w:tcPr>
          <w:p w14:paraId="2D56AAF1" w14:textId="77777777" w:rsidR="00D952BF" w:rsidRPr="00993F74" w:rsidRDefault="00D952BF" w:rsidP="00914198">
            <w:pPr>
              <w:rPr>
                <w:bCs/>
                <w:szCs w:val="21"/>
              </w:rPr>
            </w:pPr>
            <w:r w:rsidRPr="00993F74">
              <w:rPr>
                <w:bCs/>
                <w:szCs w:val="21"/>
              </w:rPr>
              <w:t>团标初稿</w:t>
            </w:r>
          </w:p>
        </w:tc>
      </w:tr>
      <w:tr w:rsidR="00D952BF" w:rsidRPr="00993F74" w14:paraId="4A70D35F" w14:textId="77777777" w:rsidTr="00914198">
        <w:tc>
          <w:tcPr>
            <w:tcW w:w="846" w:type="dxa"/>
            <w:vMerge w:val="restart"/>
            <w:vAlign w:val="center"/>
          </w:tcPr>
          <w:p w14:paraId="2AC10724" w14:textId="77777777" w:rsidR="00D952BF" w:rsidRPr="00993F74" w:rsidRDefault="00D952BF" w:rsidP="00914198">
            <w:pPr>
              <w:spacing w:line="360" w:lineRule="auto"/>
              <w:rPr>
                <w:bCs/>
                <w:szCs w:val="21"/>
              </w:rPr>
            </w:pPr>
            <w:r w:rsidRPr="00993F74">
              <w:rPr>
                <w:bCs/>
                <w:szCs w:val="21"/>
              </w:rPr>
              <w:t>2025</w:t>
            </w:r>
            <w:r w:rsidRPr="00993F74">
              <w:rPr>
                <w:bCs/>
                <w:szCs w:val="21"/>
              </w:rPr>
              <w:t>年</w:t>
            </w:r>
            <w:r w:rsidRPr="00993F74">
              <w:rPr>
                <w:bCs/>
                <w:szCs w:val="21"/>
              </w:rPr>
              <w:t>12</w:t>
            </w:r>
            <w:r w:rsidRPr="00993F74">
              <w:rPr>
                <w:bCs/>
                <w:szCs w:val="21"/>
              </w:rPr>
              <w:t>月</w:t>
            </w:r>
            <w:r w:rsidRPr="00993F74">
              <w:rPr>
                <w:bCs/>
                <w:szCs w:val="21"/>
              </w:rPr>
              <w:t>— 2026</w:t>
            </w:r>
            <w:r w:rsidRPr="00993F74">
              <w:rPr>
                <w:bCs/>
                <w:szCs w:val="21"/>
              </w:rPr>
              <w:t>年</w:t>
            </w:r>
            <w:r w:rsidRPr="00993F74">
              <w:rPr>
                <w:bCs/>
                <w:szCs w:val="21"/>
              </w:rPr>
              <w:t>5</w:t>
            </w:r>
            <w:r w:rsidRPr="00993F74">
              <w:rPr>
                <w:bCs/>
                <w:szCs w:val="21"/>
              </w:rPr>
              <w:t>月</w:t>
            </w:r>
          </w:p>
        </w:tc>
        <w:tc>
          <w:tcPr>
            <w:tcW w:w="709" w:type="dxa"/>
            <w:vAlign w:val="center"/>
          </w:tcPr>
          <w:p w14:paraId="4A3BB40A" w14:textId="77777777" w:rsidR="00D952BF" w:rsidRPr="00993F74" w:rsidRDefault="00D952BF" w:rsidP="00914198">
            <w:pPr>
              <w:spacing w:line="360" w:lineRule="auto"/>
              <w:rPr>
                <w:bCs/>
                <w:szCs w:val="21"/>
              </w:rPr>
            </w:pPr>
            <w:r w:rsidRPr="00993F74">
              <w:rPr>
                <w:bCs/>
                <w:szCs w:val="21"/>
              </w:rPr>
              <w:t>1</w:t>
            </w:r>
          </w:p>
        </w:tc>
        <w:tc>
          <w:tcPr>
            <w:tcW w:w="3124" w:type="dxa"/>
            <w:vAlign w:val="center"/>
          </w:tcPr>
          <w:p w14:paraId="6F76B3CE" w14:textId="77777777" w:rsidR="00D952BF" w:rsidRPr="00993F74" w:rsidRDefault="00D952BF" w:rsidP="00914198">
            <w:pPr>
              <w:rPr>
                <w:bCs/>
                <w:spacing w:val="-4"/>
                <w:szCs w:val="21"/>
              </w:rPr>
            </w:pPr>
            <w:r w:rsidRPr="00993F74">
              <w:rPr>
                <w:bCs/>
                <w:spacing w:val="-4"/>
                <w:szCs w:val="21"/>
              </w:rPr>
              <w:t>继续开展云原生软件重构与服务化方法、云原生服务的组件编排与部署优化技术、云原生架构成熟度与可演化性评估技术与模型和云原生软件动态演化机制的研究</w:t>
            </w:r>
          </w:p>
        </w:tc>
        <w:tc>
          <w:tcPr>
            <w:tcW w:w="2831" w:type="dxa"/>
            <w:vAlign w:val="center"/>
          </w:tcPr>
          <w:p w14:paraId="37DCCD50" w14:textId="77777777" w:rsidR="00D952BF" w:rsidRPr="00993F74" w:rsidRDefault="00D952BF" w:rsidP="00914198">
            <w:pPr>
              <w:rPr>
                <w:bCs/>
                <w:szCs w:val="21"/>
              </w:rPr>
            </w:pPr>
            <w:r w:rsidRPr="00993F74">
              <w:rPr>
                <w:bCs/>
                <w:szCs w:val="21"/>
              </w:rPr>
              <w:t>对应《考核指标表》指标</w:t>
            </w:r>
            <w:r w:rsidRPr="00993F74">
              <w:rPr>
                <w:bCs/>
                <w:szCs w:val="21"/>
              </w:rPr>
              <w:t>1.5-1.7</w:t>
            </w:r>
            <w:r w:rsidRPr="00993F74">
              <w:rPr>
                <w:bCs/>
                <w:szCs w:val="21"/>
              </w:rPr>
              <w:t>。</w:t>
            </w:r>
          </w:p>
          <w:p w14:paraId="2CBD4A0F" w14:textId="77777777" w:rsidR="00D952BF" w:rsidRPr="00993F74" w:rsidRDefault="00D952BF" w:rsidP="00914198">
            <w:pPr>
              <w:rPr>
                <w:bCs/>
                <w:szCs w:val="21"/>
              </w:rPr>
            </w:pPr>
            <w:r w:rsidRPr="00993F74">
              <w:rPr>
                <w:bCs/>
                <w:szCs w:val="21"/>
              </w:rPr>
              <w:t>申请软件著作权</w:t>
            </w:r>
            <w:r w:rsidRPr="00993F74">
              <w:rPr>
                <w:bCs/>
                <w:szCs w:val="21"/>
              </w:rPr>
              <w:t>1</w:t>
            </w:r>
            <w:r w:rsidRPr="00993F74">
              <w:rPr>
                <w:bCs/>
                <w:szCs w:val="21"/>
              </w:rPr>
              <w:t>项</w:t>
            </w:r>
          </w:p>
          <w:p w14:paraId="74CEECAD" w14:textId="77777777" w:rsidR="00D952BF" w:rsidRPr="00993F74" w:rsidRDefault="00D952BF" w:rsidP="00914198">
            <w:pPr>
              <w:rPr>
                <w:bCs/>
                <w:szCs w:val="21"/>
              </w:rPr>
            </w:pPr>
            <w:r w:rsidRPr="00993F74">
              <w:rPr>
                <w:bCs/>
                <w:szCs w:val="21"/>
              </w:rPr>
              <w:t>累计发表学术论文</w:t>
            </w:r>
            <w:r w:rsidRPr="00993F74">
              <w:rPr>
                <w:bCs/>
                <w:szCs w:val="21"/>
              </w:rPr>
              <w:t xml:space="preserve"> 1 </w:t>
            </w:r>
            <w:r w:rsidRPr="00993F74">
              <w:rPr>
                <w:bCs/>
                <w:szCs w:val="21"/>
              </w:rPr>
              <w:t>篇，申请国家发明专利</w:t>
            </w:r>
            <w:r w:rsidRPr="00993F74">
              <w:rPr>
                <w:bCs/>
                <w:szCs w:val="21"/>
              </w:rPr>
              <w:t>3</w:t>
            </w:r>
            <w:r w:rsidRPr="00993F74">
              <w:rPr>
                <w:bCs/>
                <w:szCs w:val="21"/>
              </w:rPr>
              <w:t>项，软件著作权</w:t>
            </w:r>
            <w:r w:rsidRPr="00993F74">
              <w:rPr>
                <w:bCs/>
                <w:szCs w:val="21"/>
              </w:rPr>
              <w:t xml:space="preserve"> 1 </w:t>
            </w:r>
            <w:r w:rsidRPr="00993F74">
              <w:rPr>
                <w:bCs/>
                <w:szCs w:val="21"/>
              </w:rPr>
              <w:t>项</w:t>
            </w:r>
          </w:p>
        </w:tc>
        <w:tc>
          <w:tcPr>
            <w:tcW w:w="1557" w:type="dxa"/>
            <w:vAlign w:val="center"/>
          </w:tcPr>
          <w:p w14:paraId="415A90C6" w14:textId="77777777" w:rsidR="00D952BF" w:rsidRPr="00993F74" w:rsidRDefault="00D952BF" w:rsidP="00914198">
            <w:pPr>
              <w:rPr>
                <w:bCs/>
                <w:szCs w:val="21"/>
              </w:rPr>
            </w:pPr>
            <w:r w:rsidRPr="00993F74">
              <w:rPr>
                <w:spacing w:val="-4"/>
                <w:szCs w:val="21"/>
              </w:rPr>
              <w:t>取得相应论文正式发表或录用通知，取得专利受理通知，取得软件著作权证书</w:t>
            </w:r>
          </w:p>
        </w:tc>
      </w:tr>
      <w:tr w:rsidR="00D952BF" w:rsidRPr="00993F74" w14:paraId="42FA4DEB" w14:textId="77777777" w:rsidTr="00914198">
        <w:tc>
          <w:tcPr>
            <w:tcW w:w="846" w:type="dxa"/>
            <w:vMerge/>
            <w:vAlign w:val="center"/>
          </w:tcPr>
          <w:p w14:paraId="6569BC60" w14:textId="77777777" w:rsidR="00D952BF" w:rsidRPr="00993F74" w:rsidRDefault="00D952BF" w:rsidP="00914198">
            <w:pPr>
              <w:spacing w:line="360" w:lineRule="auto"/>
              <w:rPr>
                <w:bCs/>
                <w:szCs w:val="21"/>
              </w:rPr>
            </w:pPr>
          </w:p>
        </w:tc>
        <w:tc>
          <w:tcPr>
            <w:tcW w:w="709" w:type="dxa"/>
            <w:vAlign w:val="center"/>
          </w:tcPr>
          <w:p w14:paraId="246C990D" w14:textId="77777777" w:rsidR="00D952BF" w:rsidRPr="00993F74" w:rsidRDefault="00D952BF" w:rsidP="00914198">
            <w:pPr>
              <w:spacing w:line="360" w:lineRule="auto"/>
              <w:rPr>
                <w:bCs/>
                <w:szCs w:val="21"/>
              </w:rPr>
            </w:pPr>
            <w:r w:rsidRPr="00993F74">
              <w:rPr>
                <w:bCs/>
                <w:szCs w:val="21"/>
              </w:rPr>
              <w:t>2</w:t>
            </w:r>
          </w:p>
        </w:tc>
        <w:tc>
          <w:tcPr>
            <w:tcW w:w="3124" w:type="dxa"/>
            <w:vAlign w:val="center"/>
          </w:tcPr>
          <w:p w14:paraId="753849F5" w14:textId="77777777" w:rsidR="00D952BF" w:rsidRPr="00993F74" w:rsidRDefault="00D952BF" w:rsidP="00914198">
            <w:pPr>
              <w:rPr>
                <w:bCs/>
                <w:spacing w:val="-4"/>
                <w:szCs w:val="21"/>
              </w:rPr>
            </w:pPr>
            <w:r w:rsidRPr="00993F74">
              <w:rPr>
                <w:bCs/>
                <w:spacing w:val="-4"/>
                <w:szCs w:val="21"/>
              </w:rPr>
              <w:t>完成相应工具与模型库的原型系统研制，完成初步技术方案，阶段性成果在社区发布初始版本</w:t>
            </w:r>
          </w:p>
        </w:tc>
        <w:tc>
          <w:tcPr>
            <w:tcW w:w="2831" w:type="dxa"/>
            <w:vAlign w:val="center"/>
          </w:tcPr>
          <w:p w14:paraId="0B7A2BBA" w14:textId="77777777" w:rsidR="00D952BF" w:rsidRPr="00993F74" w:rsidRDefault="00D952BF" w:rsidP="00914198">
            <w:pPr>
              <w:rPr>
                <w:bCs/>
                <w:szCs w:val="21"/>
              </w:rPr>
            </w:pPr>
            <w:r w:rsidRPr="00993F74">
              <w:rPr>
                <w:bCs/>
                <w:szCs w:val="21"/>
              </w:rPr>
              <w:t>对应《考核指标表》指标</w:t>
            </w:r>
            <w:r w:rsidRPr="00993F74">
              <w:rPr>
                <w:bCs/>
                <w:szCs w:val="21"/>
              </w:rPr>
              <w:t>1.1-1.4</w:t>
            </w:r>
            <w:r w:rsidRPr="00993F74">
              <w:rPr>
                <w:bCs/>
                <w:szCs w:val="21"/>
              </w:rPr>
              <w:t>。</w:t>
            </w:r>
          </w:p>
          <w:p w14:paraId="68EC2B73" w14:textId="77777777" w:rsidR="00D952BF" w:rsidRPr="00993F74" w:rsidRDefault="00D952BF" w:rsidP="00914198">
            <w:pPr>
              <w:rPr>
                <w:bCs/>
                <w:szCs w:val="21"/>
              </w:rPr>
            </w:pPr>
            <w:r w:rsidRPr="00993F74">
              <w:rPr>
                <w:bCs/>
                <w:szCs w:val="21"/>
              </w:rPr>
              <w:t>形成课题的详细技术方案，完成相应的原型系统开发</w:t>
            </w:r>
          </w:p>
        </w:tc>
        <w:tc>
          <w:tcPr>
            <w:tcW w:w="1557" w:type="dxa"/>
            <w:vAlign w:val="center"/>
          </w:tcPr>
          <w:p w14:paraId="474BD369" w14:textId="77777777" w:rsidR="00D952BF" w:rsidRPr="00993F74" w:rsidRDefault="00D952BF" w:rsidP="00914198">
            <w:pPr>
              <w:rPr>
                <w:bCs/>
                <w:szCs w:val="21"/>
              </w:rPr>
            </w:pPr>
            <w:r w:rsidRPr="00993F74">
              <w:rPr>
                <w:bCs/>
                <w:szCs w:val="21"/>
              </w:rPr>
              <w:t>原型系统，</w:t>
            </w:r>
            <w:r w:rsidRPr="00993F74">
              <w:rPr>
                <w:spacing w:val="-4"/>
                <w:szCs w:val="21"/>
              </w:rPr>
              <w:t>若干阶段性成果发布到社区</w:t>
            </w:r>
          </w:p>
        </w:tc>
      </w:tr>
      <w:tr w:rsidR="00D952BF" w:rsidRPr="00993F74" w14:paraId="0B9A338C" w14:textId="77777777" w:rsidTr="00914198">
        <w:tc>
          <w:tcPr>
            <w:tcW w:w="846" w:type="dxa"/>
            <w:vMerge/>
            <w:vAlign w:val="center"/>
          </w:tcPr>
          <w:p w14:paraId="178C03FE" w14:textId="77777777" w:rsidR="00D952BF" w:rsidRPr="00993F74" w:rsidRDefault="00D952BF" w:rsidP="00914198">
            <w:pPr>
              <w:spacing w:line="360" w:lineRule="auto"/>
              <w:rPr>
                <w:bCs/>
                <w:szCs w:val="21"/>
              </w:rPr>
            </w:pPr>
          </w:p>
        </w:tc>
        <w:tc>
          <w:tcPr>
            <w:tcW w:w="709" w:type="dxa"/>
            <w:vAlign w:val="center"/>
          </w:tcPr>
          <w:p w14:paraId="7181F605" w14:textId="77777777" w:rsidR="00D952BF" w:rsidRPr="00993F74" w:rsidRDefault="00D952BF" w:rsidP="00914198">
            <w:pPr>
              <w:spacing w:line="360" w:lineRule="auto"/>
              <w:rPr>
                <w:bCs/>
                <w:szCs w:val="21"/>
              </w:rPr>
            </w:pPr>
            <w:r w:rsidRPr="00993F74">
              <w:rPr>
                <w:bCs/>
                <w:szCs w:val="21"/>
              </w:rPr>
              <w:t>3</w:t>
            </w:r>
          </w:p>
        </w:tc>
        <w:tc>
          <w:tcPr>
            <w:tcW w:w="3124" w:type="dxa"/>
            <w:vAlign w:val="center"/>
          </w:tcPr>
          <w:p w14:paraId="21C81A59" w14:textId="77777777" w:rsidR="00D952BF" w:rsidRPr="00993F74" w:rsidRDefault="00D952BF" w:rsidP="00914198">
            <w:pPr>
              <w:rPr>
                <w:b/>
                <w:spacing w:val="-4"/>
                <w:szCs w:val="21"/>
              </w:rPr>
            </w:pPr>
            <w:r w:rsidRPr="00993F74">
              <w:rPr>
                <w:spacing w:val="-4"/>
                <w:szCs w:val="21"/>
              </w:rPr>
              <w:t>完成团标征求意见稿，提交</w:t>
            </w:r>
            <w:r w:rsidRPr="00993F74">
              <w:rPr>
                <w:spacing w:val="-4"/>
                <w:szCs w:val="21"/>
              </w:rPr>
              <w:t>1</w:t>
            </w:r>
            <w:r w:rsidRPr="00993F74">
              <w:rPr>
                <w:spacing w:val="-4"/>
                <w:szCs w:val="21"/>
              </w:rPr>
              <w:t>项国家或行业技术标准立项材料</w:t>
            </w:r>
          </w:p>
        </w:tc>
        <w:tc>
          <w:tcPr>
            <w:tcW w:w="2831" w:type="dxa"/>
            <w:vAlign w:val="center"/>
          </w:tcPr>
          <w:p w14:paraId="14A79DFA" w14:textId="77777777" w:rsidR="00D952BF" w:rsidRPr="00993F74" w:rsidRDefault="00D952BF" w:rsidP="00914198">
            <w:pPr>
              <w:rPr>
                <w:bCs/>
                <w:szCs w:val="21"/>
              </w:rPr>
            </w:pPr>
            <w:r w:rsidRPr="00993F74">
              <w:rPr>
                <w:bCs/>
                <w:szCs w:val="21"/>
              </w:rPr>
              <w:t>对应考核指标</w:t>
            </w:r>
            <w:r w:rsidRPr="00993F74">
              <w:rPr>
                <w:bCs/>
                <w:szCs w:val="21"/>
              </w:rPr>
              <w:t>1.9</w:t>
            </w:r>
            <w:r w:rsidRPr="00993F74">
              <w:rPr>
                <w:bCs/>
                <w:szCs w:val="21"/>
              </w:rPr>
              <w:t>：</w:t>
            </w:r>
            <w:r w:rsidRPr="00993F74">
              <w:rPr>
                <w:spacing w:val="-4"/>
                <w:szCs w:val="21"/>
              </w:rPr>
              <w:t>起草国家或行业标准初稿</w:t>
            </w:r>
            <w:r w:rsidRPr="00993F74">
              <w:rPr>
                <w:spacing w:val="-4"/>
                <w:szCs w:val="21"/>
              </w:rPr>
              <w:t>1</w:t>
            </w:r>
            <w:r w:rsidRPr="00993F74">
              <w:rPr>
                <w:spacing w:val="-4"/>
                <w:szCs w:val="21"/>
              </w:rPr>
              <w:t>项</w:t>
            </w:r>
          </w:p>
        </w:tc>
        <w:tc>
          <w:tcPr>
            <w:tcW w:w="1557" w:type="dxa"/>
            <w:vAlign w:val="center"/>
          </w:tcPr>
          <w:p w14:paraId="7D644AE5" w14:textId="77777777" w:rsidR="00D952BF" w:rsidRPr="00993F74" w:rsidRDefault="00D952BF" w:rsidP="00914198">
            <w:pPr>
              <w:rPr>
                <w:bCs/>
                <w:szCs w:val="21"/>
              </w:rPr>
            </w:pPr>
            <w:r w:rsidRPr="00993F74">
              <w:rPr>
                <w:spacing w:val="-4"/>
                <w:szCs w:val="21"/>
              </w:rPr>
              <w:t>团标征求意见稿，国家或行业技术标准立项材料</w:t>
            </w:r>
          </w:p>
        </w:tc>
      </w:tr>
      <w:tr w:rsidR="00D952BF" w:rsidRPr="00993F74" w14:paraId="5772F9E5" w14:textId="77777777" w:rsidTr="00914198">
        <w:tc>
          <w:tcPr>
            <w:tcW w:w="846" w:type="dxa"/>
            <w:vMerge w:val="restart"/>
            <w:vAlign w:val="center"/>
          </w:tcPr>
          <w:p w14:paraId="35B83B2E" w14:textId="77777777" w:rsidR="00D952BF" w:rsidRPr="00993F74" w:rsidRDefault="00D952BF" w:rsidP="00914198">
            <w:pPr>
              <w:spacing w:line="360" w:lineRule="auto"/>
              <w:rPr>
                <w:bCs/>
                <w:szCs w:val="21"/>
              </w:rPr>
            </w:pPr>
            <w:r w:rsidRPr="00993F74">
              <w:rPr>
                <w:bCs/>
                <w:szCs w:val="21"/>
              </w:rPr>
              <w:t>2026</w:t>
            </w:r>
            <w:r w:rsidRPr="00993F74">
              <w:rPr>
                <w:bCs/>
                <w:szCs w:val="21"/>
              </w:rPr>
              <w:t>年</w:t>
            </w:r>
            <w:r w:rsidRPr="00993F74">
              <w:rPr>
                <w:bCs/>
                <w:szCs w:val="21"/>
              </w:rPr>
              <w:t>6</w:t>
            </w:r>
            <w:r w:rsidRPr="00993F74">
              <w:rPr>
                <w:bCs/>
                <w:szCs w:val="21"/>
              </w:rPr>
              <w:t>月</w:t>
            </w:r>
            <w:r w:rsidRPr="00993F74">
              <w:rPr>
                <w:bCs/>
                <w:szCs w:val="21"/>
              </w:rPr>
              <w:t>—2026</w:t>
            </w:r>
            <w:r w:rsidRPr="00993F74">
              <w:rPr>
                <w:bCs/>
                <w:szCs w:val="21"/>
              </w:rPr>
              <w:t>年</w:t>
            </w:r>
            <w:r w:rsidRPr="00993F74">
              <w:rPr>
                <w:bCs/>
                <w:szCs w:val="21"/>
              </w:rPr>
              <w:t>11</w:t>
            </w:r>
            <w:r w:rsidRPr="00993F74">
              <w:rPr>
                <w:bCs/>
                <w:szCs w:val="21"/>
              </w:rPr>
              <w:t>月</w:t>
            </w:r>
          </w:p>
        </w:tc>
        <w:tc>
          <w:tcPr>
            <w:tcW w:w="709" w:type="dxa"/>
            <w:vAlign w:val="center"/>
          </w:tcPr>
          <w:p w14:paraId="77C32BD3" w14:textId="77777777" w:rsidR="00D952BF" w:rsidRPr="00993F74" w:rsidRDefault="00D952BF" w:rsidP="00914198">
            <w:pPr>
              <w:spacing w:line="360" w:lineRule="auto"/>
              <w:rPr>
                <w:bCs/>
                <w:szCs w:val="21"/>
              </w:rPr>
            </w:pPr>
            <w:r w:rsidRPr="00993F74">
              <w:rPr>
                <w:bCs/>
                <w:szCs w:val="21"/>
              </w:rPr>
              <w:t>1</w:t>
            </w:r>
          </w:p>
        </w:tc>
        <w:tc>
          <w:tcPr>
            <w:tcW w:w="3124" w:type="dxa"/>
            <w:vAlign w:val="center"/>
          </w:tcPr>
          <w:p w14:paraId="15752EDF" w14:textId="77777777" w:rsidR="00D952BF" w:rsidRPr="00993F74" w:rsidRDefault="00D952BF" w:rsidP="00914198">
            <w:pPr>
              <w:rPr>
                <w:bCs/>
                <w:spacing w:val="-4"/>
                <w:szCs w:val="21"/>
              </w:rPr>
            </w:pPr>
            <w:r w:rsidRPr="00993F74">
              <w:rPr>
                <w:bCs/>
                <w:spacing w:val="-4"/>
                <w:szCs w:val="21"/>
              </w:rPr>
              <w:t>继续开展云原生软件重构与服务化方法、云原生服务的组件编排与部署优化技术、云原生架构成熟度与可演化性评估技术与模型和云原生软件动态演化机制的研究</w:t>
            </w:r>
          </w:p>
        </w:tc>
        <w:tc>
          <w:tcPr>
            <w:tcW w:w="2831" w:type="dxa"/>
            <w:vAlign w:val="center"/>
          </w:tcPr>
          <w:p w14:paraId="4B93E62C" w14:textId="77777777" w:rsidR="00D952BF" w:rsidRPr="00993F74" w:rsidRDefault="00D952BF" w:rsidP="00914198">
            <w:pPr>
              <w:rPr>
                <w:bCs/>
                <w:spacing w:val="-4"/>
                <w:szCs w:val="21"/>
              </w:rPr>
            </w:pPr>
            <w:r w:rsidRPr="00993F74">
              <w:rPr>
                <w:bCs/>
                <w:spacing w:val="-4"/>
                <w:szCs w:val="21"/>
              </w:rPr>
              <w:t>对应《考核指标表》指标</w:t>
            </w:r>
            <w:r w:rsidRPr="00993F74">
              <w:rPr>
                <w:bCs/>
                <w:spacing w:val="-4"/>
                <w:szCs w:val="21"/>
              </w:rPr>
              <w:t>1.5-1.7</w:t>
            </w:r>
            <w:r w:rsidRPr="00993F74">
              <w:rPr>
                <w:bCs/>
                <w:spacing w:val="-4"/>
                <w:szCs w:val="21"/>
              </w:rPr>
              <w:t>。</w:t>
            </w:r>
          </w:p>
          <w:p w14:paraId="03F1F291" w14:textId="77777777" w:rsidR="00D952BF" w:rsidRPr="00993F74" w:rsidRDefault="00D952BF" w:rsidP="00914198">
            <w:pPr>
              <w:rPr>
                <w:bCs/>
                <w:spacing w:val="-4"/>
                <w:szCs w:val="21"/>
              </w:rPr>
            </w:pPr>
            <w:r w:rsidRPr="00993F74">
              <w:rPr>
                <w:bCs/>
                <w:spacing w:val="-4"/>
                <w:szCs w:val="21"/>
              </w:rPr>
              <w:t>发表学术论文</w:t>
            </w:r>
            <w:r w:rsidRPr="00993F74">
              <w:rPr>
                <w:bCs/>
                <w:spacing w:val="-4"/>
                <w:szCs w:val="21"/>
              </w:rPr>
              <w:t>2</w:t>
            </w:r>
            <w:r w:rsidRPr="00993F74">
              <w:rPr>
                <w:bCs/>
                <w:spacing w:val="-4"/>
                <w:szCs w:val="21"/>
              </w:rPr>
              <w:t>篇，申请国家发明专利</w:t>
            </w:r>
            <w:r w:rsidRPr="00993F74">
              <w:rPr>
                <w:bCs/>
                <w:spacing w:val="-4"/>
                <w:szCs w:val="21"/>
              </w:rPr>
              <w:t>3</w:t>
            </w:r>
            <w:r w:rsidRPr="00993F74">
              <w:rPr>
                <w:bCs/>
                <w:spacing w:val="-4"/>
                <w:szCs w:val="21"/>
              </w:rPr>
              <w:t>项，软件著作权</w:t>
            </w:r>
            <w:r w:rsidRPr="00993F74">
              <w:rPr>
                <w:bCs/>
                <w:spacing w:val="-4"/>
                <w:szCs w:val="21"/>
              </w:rPr>
              <w:t xml:space="preserve"> 1 </w:t>
            </w:r>
            <w:r w:rsidRPr="00993F74">
              <w:rPr>
                <w:bCs/>
                <w:spacing w:val="-4"/>
                <w:szCs w:val="21"/>
              </w:rPr>
              <w:t>项</w:t>
            </w:r>
          </w:p>
        </w:tc>
        <w:tc>
          <w:tcPr>
            <w:tcW w:w="1557" w:type="dxa"/>
            <w:vAlign w:val="center"/>
          </w:tcPr>
          <w:p w14:paraId="73F34A36" w14:textId="77777777" w:rsidR="00D952BF" w:rsidRPr="00993F74" w:rsidRDefault="00D952BF" w:rsidP="00914198">
            <w:pPr>
              <w:rPr>
                <w:bCs/>
                <w:spacing w:val="-4"/>
                <w:szCs w:val="21"/>
              </w:rPr>
            </w:pPr>
            <w:r w:rsidRPr="00993F74">
              <w:rPr>
                <w:bCs/>
                <w:spacing w:val="-4"/>
                <w:szCs w:val="21"/>
              </w:rPr>
              <w:t>取得相应论文正式发表或录用通知，取得专利受理通知，取得软件著作权证书</w:t>
            </w:r>
          </w:p>
        </w:tc>
      </w:tr>
      <w:tr w:rsidR="00D952BF" w:rsidRPr="00993F74" w14:paraId="614E7D1B" w14:textId="77777777" w:rsidTr="00914198">
        <w:trPr>
          <w:trHeight w:val="1184"/>
        </w:trPr>
        <w:tc>
          <w:tcPr>
            <w:tcW w:w="846" w:type="dxa"/>
            <w:vMerge/>
            <w:vAlign w:val="center"/>
          </w:tcPr>
          <w:p w14:paraId="70E99ED4" w14:textId="77777777" w:rsidR="00D952BF" w:rsidRPr="00993F74" w:rsidRDefault="00D952BF" w:rsidP="00914198">
            <w:pPr>
              <w:spacing w:line="360" w:lineRule="auto"/>
              <w:rPr>
                <w:bCs/>
                <w:szCs w:val="21"/>
              </w:rPr>
            </w:pPr>
          </w:p>
        </w:tc>
        <w:tc>
          <w:tcPr>
            <w:tcW w:w="709" w:type="dxa"/>
            <w:vAlign w:val="center"/>
          </w:tcPr>
          <w:p w14:paraId="4D7F26A6" w14:textId="77777777" w:rsidR="00D952BF" w:rsidRPr="00993F74" w:rsidRDefault="00D952BF" w:rsidP="00914198">
            <w:pPr>
              <w:spacing w:line="360" w:lineRule="auto"/>
              <w:rPr>
                <w:bCs/>
                <w:szCs w:val="21"/>
              </w:rPr>
            </w:pPr>
            <w:r w:rsidRPr="00993F74">
              <w:rPr>
                <w:bCs/>
                <w:szCs w:val="21"/>
              </w:rPr>
              <w:t>2</w:t>
            </w:r>
          </w:p>
        </w:tc>
        <w:tc>
          <w:tcPr>
            <w:tcW w:w="3124" w:type="dxa"/>
            <w:vAlign w:val="center"/>
          </w:tcPr>
          <w:p w14:paraId="21FA7D0E" w14:textId="77777777" w:rsidR="00D952BF" w:rsidRPr="00993F74" w:rsidRDefault="00D952BF" w:rsidP="00914198">
            <w:pPr>
              <w:rPr>
                <w:bCs/>
                <w:spacing w:val="-4"/>
                <w:szCs w:val="21"/>
              </w:rPr>
            </w:pPr>
            <w:r w:rsidRPr="00993F74">
              <w:rPr>
                <w:bCs/>
                <w:spacing w:val="-4"/>
                <w:szCs w:val="21"/>
              </w:rPr>
              <w:t>开展相应工具与模型库的原型系统迭代优化，在社区进行发布</w:t>
            </w:r>
            <w:r w:rsidRPr="00993F74">
              <w:rPr>
                <w:bCs/>
                <w:spacing w:val="-4"/>
                <w:szCs w:val="21"/>
              </w:rPr>
              <w:t xml:space="preserve"> </w:t>
            </w:r>
          </w:p>
        </w:tc>
        <w:tc>
          <w:tcPr>
            <w:tcW w:w="2831" w:type="dxa"/>
            <w:vAlign w:val="center"/>
          </w:tcPr>
          <w:p w14:paraId="219C5841" w14:textId="77777777" w:rsidR="00D952BF" w:rsidRPr="00993F74" w:rsidRDefault="00D952BF" w:rsidP="00914198">
            <w:pPr>
              <w:rPr>
                <w:bCs/>
                <w:spacing w:val="-4"/>
                <w:szCs w:val="21"/>
              </w:rPr>
            </w:pPr>
            <w:r w:rsidRPr="00993F74">
              <w:rPr>
                <w:bCs/>
                <w:spacing w:val="-4"/>
                <w:szCs w:val="21"/>
              </w:rPr>
              <w:t>对应《考核指标表》指标</w:t>
            </w:r>
            <w:r w:rsidRPr="00993F74">
              <w:rPr>
                <w:bCs/>
                <w:spacing w:val="-4"/>
                <w:szCs w:val="21"/>
              </w:rPr>
              <w:t>1.1-1.4</w:t>
            </w:r>
            <w:r w:rsidRPr="00993F74">
              <w:rPr>
                <w:bCs/>
                <w:spacing w:val="-4"/>
                <w:szCs w:val="21"/>
              </w:rPr>
              <w:t>。</w:t>
            </w:r>
          </w:p>
          <w:p w14:paraId="05F28B1C" w14:textId="77777777" w:rsidR="00D952BF" w:rsidRPr="00993F74" w:rsidRDefault="00D952BF" w:rsidP="00914198">
            <w:pPr>
              <w:rPr>
                <w:bCs/>
                <w:spacing w:val="-4"/>
                <w:szCs w:val="21"/>
              </w:rPr>
            </w:pPr>
          </w:p>
        </w:tc>
        <w:tc>
          <w:tcPr>
            <w:tcW w:w="1557" w:type="dxa"/>
            <w:vAlign w:val="center"/>
          </w:tcPr>
          <w:p w14:paraId="44CF6E50" w14:textId="77777777" w:rsidR="00D952BF" w:rsidRPr="00993F74" w:rsidRDefault="00D952BF" w:rsidP="00914198">
            <w:pPr>
              <w:rPr>
                <w:bCs/>
                <w:spacing w:val="-4"/>
                <w:szCs w:val="21"/>
              </w:rPr>
            </w:pPr>
            <w:r w:rsidRPr="00993F74">
              <w:rPr>
                <w:bCs/>
                <w:spacing w:val="-4"/>
                <w:szCs w:val="21"/>
              </w:rPr>
              <w:t>若干成果发布到开源社区</w:t>
            </w:r>
          </w:p>
          <w:p w14:paraId="64C7D54B" w14:textId="77777777" w:rsidR="00D952BF" w:rsidRPr="00993F74" w:rsidRDefault="00D952BF" w:rsidP="00914198">
            <w:pPr>
              <w:rPr>
                <w:bCs/>
                <w:spacing w:val="-4"/>
                <w:szCs w:val="21"/>
              </w:rPr>
            </w:pPr>
          </w:p>
        </w:tc>
      </w:tr>
      <w:tr w:rsidR="00D952BF" w:rsidRPr="00993F74" w14:paraId="0FEAECD2" w14:textId="77777777" w:rsidTr="00914198">
        <w:trPr>
          <w:trHeight w:val="1184"/>
        </w:trPr>
        <w:tc>
          <w:tcPr>
            <w:tcW w:w="846" w:type="dxa"/>
            <w:vMerge/>
            <w:vAlign w:val="center"/>
          </w:tcPr>
          <w:p w14:paraId="1B224D00" w14:textId="77777777" w:rsidR="00D952BF" w:rsidRPr="00993F74" w:rsidRDefault="00D952BF" w:rsidP="00914198">
            <w:pPr>
              <w:spacing w:line="360" w:lineRule="auto"/>
              <w:rPr>
                <w:bCs/>
                <w:szCs w:val="21"/>
              </w:rPr>
            </w:pPr>
          </w:p>
        </w:tc>
        <w:tc>
          <w:tcPr>
            <w:tcW w:w="709" w:type="dxa"/>
            <w:vAlign w:val="center"/>
          </w:tcPr>
          <w:p w14:paraId="0DF0CAD3" w14:textId="77777777" w:rsidR="00D952BF" w:rsidRPr="00993F74" w:rsidRDefault="00D952BF" w:rsidP="00914198">
            <w:pPr>
              <w:spacing w:line="360" w:lineRule="auto"/>
              <w:rPr>
                <w:bCs/>
                <w:szCs w:val="21"/>
              </w:rPr>
            </w:pPr>
            <w:r w:rsidRPr="00993F74">
              <w:rPr>
                <w:bCs/>
                <w:szCs w:val="21"/>
              </w:rPr>
              <w:t>3</w:t>
            </w:r>
          </w:p>
        </w:tc>
        <w:tc>
          <w:tcPr>
            <w:tcW w:w="3124" w:type="dxa"/>
            <w:vAlign w:val="center"/>
          </w:tcPr>
          <w:p w14:paraId="69A1C19D" w14:textId="77777777" w:rsidR="00D952BF" w:rsidRPr="00993F74" w:rsidRDefault="00D952BF" w:rsidP="00914198">
            <w:pPr>
              <w:rPr>
                <w:spacing w:val="-4"/>
                <w:szCs w:val="21"/>
              </w:rPr>
            </w:pPr>
            <w:r w:rsidRPr="00993F74">
              <w:rPr>
                <w:spacing w:val="-4"/>
                <w:szCs w:val="21"/>
              </w:rPr>
              <w:t>完成团标报批发布</w:t>
            </w:r>
          </w:p>
        </w:tc>
        <w:tc>
          <w:tcPr>
            <w:tcW w:w="2831" w:type="dxa"/>
            <w:vAlign w:val="center"/>
          </w:tcPr>
          <w:p w14:paraId="7D8D9061" w14:textId="77777777" w:rsidR="00D952BF" w:rsidRPr="00993F74" w:rsidRDefault="00D952BF" w:rsidP="00914198">
            <w:pPr>
              <w:rPr>
                <w:spacing w:val="-4"/>
                <w:szCs w:val="21"/>
              </w:rPr>
            </w:pPr>
            <w:r w:rsidRPr="00993F74">
              <w:rPr>
                <w:bCs/>
                <w:szCs w:val="21"/>
              </w:rPr>
              <w:t>对应考核指标</w:t>
            </w:r>
            <w:r w:rsidRPr="00993F74">
              <w:rPr>
                <w:bCs/>
                <w:szCs w:val="21"/>
              </w:rPr>
              <w:t>1.9</w:t>
            </w:r>
            <w:r w:rsidRPr="00993F74">
              <w:rPr>
                <w:bCs/>
                <w:szCs w:val="21"/>
              </w:rPr>
              <w:t>：</w:t>
            </w:r>
            <w:r w:rsidRPr="00993F74">
              <w:rPr>
                <w:spacing w:val="-4"/>
                <w:szCs w:val="21"/>
              </w:rPr>
              <w:t>起草国家或行业标准初稿</w:t>
            </w:r>
            <w:r w:rsidRPr="00993F74">
              <w:rPr>
                <w:spacing w:val="-4"/>
                <w:szCs w:val="21"/>
              </w:rPr>
              <w:t>1</w:t>
            </w:r>
            <w:r w:rsidRPr="00993F74">
              <w:rPr>
                <w:spacing w:val="-4"/>
                <w:szCs w:val="21"/>
              </w:rPr>
              <w:t>项</w:t>
            </w:r>
          </w:p>
        </w:tc>
        <w:tc>
          <w:tcPr>
            <w:tcW w:w="1557" w:type="dxa"/>
            <w:vAlign w:val="center"/>
          </w:tcPr>
          <w:p w14:paraId="3AE8CC1B" w14:textId="77777777" w:rsidR="00D952BF" w:rsidRPr="00993F74" w:rsidRDefault="00D952BF" w:rsidP="00914198">
            <w:pPr>
              <w:rPr>
                <w:spacing w:val="-4"/>
                <w:szCs w:val="21"/>
              </w:rPr>
            </w:pPr>
            <w:r w:rsidRPr="00993F74">
              <w:rPr>
                <w:spacing w:val="-4"/>
                <w:szCs w:val="21"/>
              </w:rPr>
              <w:t>团标报批发布</w:t>
            </w:r>
          </w:p>
        </w:tc>
      </w:tr>
      <w:tr w:rsidR="00D952BF" w:rsidRPr="00993F74" w14:paraId="13B3C167" w14:textId="77777777" w:rsidTr="00914198">
        <w:trPr>
          <w:trHeight w:val="1588"/>
        </w:trPr>
        <w:tc>
          <w:tcPr>
            <w:tcW w:w="846" w:type="dxa"/>
            <w:vMerge w:val="restart"/>
            <w:vAlign w:val="center"/>
          </w:tcPr>
          <w:p w14:paraId="428BF2EE" w14:textId="77777777" w:rsidR="00D952BF" w:rsidRPr="00993F74" w:rsidRDefault="00D952BF" w:rsidP="00914198">
            <w:pPr>
              <w:spacing w:line="360" w:lineRule="auto"/>
              <w:rPr>
                <w:bCs/>
                <w:szCs w:val="21"/>
              </w:rPr>
            </w:pPr>
            <w:r w:rsidRPr="00993F74">
              <w:rPr>
                <w:bCs/>
                <w:szCs w:val="21"/>
              </w:rPr>
              <w:t>2026</w:t>
            </w:r>
            <w:r w:rsidRPr="00993F74">
              <w:rPr>
                <w:bCs/>
                <w:szCs w:val="21"/>
              </w:rPr>
              <w:t>年</w:t>
            </w:r>
            <w:r w:rsidRPr="00993F74">
              <w:rPr>
                <w:bCs/>
                <w:szCs w:val="21"/>
              </w:rPr>
              <w:t>12</w:t>
            </w:r>
            <w:r w:rsidRPr="00993F74">
              <w:rPr>
                <w:bCs/>
                <w:szCs w:val="21"/>
              </w:rPr>
              <w:t>月</w:t>
            </w:r>
            <w:r w:rsidRPr="00993F74">
              <w:rPr>
                <w:bCs/>
                <w:szCs w:val="21"/>
              </w:rPr>
              <w:t xml:space="preserve">— </w:t>
            </w:r>
            <w:r w:rsidRPr="00993F74">
              <w:rPr>
                <w:bCs/>
                <w:szCs w:val="21"/>
              </w:rPr>
              <w:lastRenderedPageBreak/>
              <w:t>2027</w:t>
            </w:r>
            <w:r w:rsidRPr="00993F74">
              <w:rPr>
                <w:bCs/>
                <w:szCs w:val="21"/>
              </w:rPr>
              <w:t>年</w:t>
            </w:r>
            <w:r w:rsidRPr="00993F74">
              <w:rPr>
                <w:bCs/>
                <w:szCs w:val="21"/>
              </w:rPr>
              <w:t>5</w:t>
            </w:r>
            <w:r w:rsidRPr="00993F74">
              <w:rPr>
                <w:bCs/>
                <w:szCs w:val="21"/>
              </w:rPr>
              <w:t>月</w:t>
            </w:r>
          </w:p>
        </w:tc>
        <w:tc>
          <w:tcPr>
            <w:tcW w:w="709" w:type="dxa"/>
            <w:vAlign w:val="center"/>
          </w:tcPr>
          <w:p w14:paraId="0DF3689C" w14:textId="77777777" w:rsidR="00D952BF" w:rsidRPr="00993F74" w:rsidRDefault="00D952BF" w:rsidP="00914198">
            <w:pPr>
              <w:spacing w:line="360" w:lineRule="auto"/>
              <w:rPr>
                <w:bCs/>
                <w:szCs w:val="21"/>
              </w:rPr>
            </w:pPr>
            <w:r w:rsidRPr="00993F74">
              <w:rPr>
                <w:bCs/>
                <w:szCs w:val="21"/>
              </w:rPr>
              <w:lastRenderedPageBreak/>
              <w:t>1</w:t>
            </w:r>
          </w:p>
        </w:tc>
        <w:tc>
          <w:tcPr>
            <w:tcW w:w="3124" w:type="dxa"/>
            <w:vAlign w:val="center"/>
          </w:tcPr>
          <w:p w14:paraId="4E00DB79" w14:textId="77777777" w:rsidR="00D952BF" w:rsidRPr="00993F74" w:rsidRDefault="00D952BF" w:rsidP="00914198">
            <w:pPr>
              <w:rPr>
                <w:bCs/>
                <w:spacing w:val="-4"/>
                <w:szCs w:val="21"/>
              </w:rPr>
            </w:pPr>
            <w:r w:rsidRPr="00993F74">
              <w:rPr>
                <w:bCs/>
                <w:spacing w:val="-4"/>
                <w:szCs w:val="21"/>
              </w:rPr>
              <w:t>完善云原生软件重构与服务化方法、云原生服务的组件编排与部署优化技术、云原生架构成熟度与可演化性评估技术与模型和云原生软件动态演化机制的研究</w:t>
            </w:r>
          </w:p>
        </w:tc>
        <w:tc>
          <w:tcPr>
            <w:tcW w:w="2831" w:type="dxa"/>
            <w:vAlign w:val="center"/>
          </w:tcPr>
          <w:p w14:paraId="11F090A5" w14:textId="77777777" w:rsidR="00D952BF" w:rsidRPr="00993F74" w:rsidRDefault="00D952BF" w:rsidP="00914198">
            <w:pPr>
              <w:rPr>
                <w:bCs/>
                <w:szCs w:val="21"/>
              </w:rPr>
            </w:pPr>
            <w:r w:rsidRPr="00993F74">
              <w:rPr>
                <w:bCs/>
                <w:szCs w:val="21"/>
              </w:rPr>
              <w:t>对应《考核指标表》指标</w:t>
            </w:r>
            <w:r w:rsidRPr="00993F74">
              <w:rPr>
                <w:bCs/>
                <w:szCs w:val="21"/>
              </w:rPr>
              <w:t>1.5</w:t>
            </w:r>
            <w:r w:rsidRPr="00993F74">
              <w:rPr>
                <w:bCs/>
                <w:szCs w:val="21"/>
              </w:rPr>
              <w:t>。</w:t>
            </w:r>
          </w:p>
          <w:p w14:paraId="54E9BBB1" w14:textId="77777777" w:rsidR="00D952BF" w:rsidRPr="00993F74" w:rsidRDefault="00D952BF" w:rsidP="00914198">
            <w:pPr>
              <w:rPr>
                <w:bCs/>
                <w:szCs w:val="21"/>
              </w:rPr>
            </w:pPr>
            <w:r w:rsidRPr="00993F74">
              <w:rPr>
                <w:bCs/>
                <w:szCs w:val="21"/>
              </w:rPr>
              <w:t>发表学术论文</w:t>
            </w:r>
            <w:r w:rsidRPr="00993F74">
              <w:rPr>
                <w:bCs/>
                <w:szCs w:val="21"/>
              </w:rPr>
              <w:t>1</w:t>
            </w:r>
            <w:r w:rsidRPr="00993F74">
              <w:rPr>
                <w:bCs/>
                <w:szCs w:val="21"/>
              </w:rPr>
              <w:t>篇</w:t>
            </w:r>
          </w:p>
        </w:tc>
        <w:tc>
          <w:tcPr>
            <w:tcW w:w="1557" w:type="dxa"/>
            <w:vAlign w:val="center"/>
          </w:tcPr>
          <w:p w14:paraId="25D26685" w14:textId="77777777" w:rsidR="00D952BF" w:rsidRPr="00993F74" w:rsidRDefault="00D952BF" w:rsidP="00914198">
            <w:pPr>
              <w:rPr>
                <w:bCs/>
                <w:szCs w:val="21"/>
              </w:rPr>
            </w:pPr>
            <w:r w:rsidRPr="00993F74">
              <w:rPr>
                <w:spacing w:val="-4"/>
                <w:szCs w:val="21"/>
              </w:rPr>
              <w:t>取得相应论文正式发表或录用通知</w:t>
            </w:r>
            <w:r w:rsidRPr="00993F74">
              <w:rPr>
                <w:spacing w:val="-4"/>
                <w:szCs w:val="21"/>
              </w:rPr>
              <w:t xml:space="preserve"> </w:t>
            </w:r>
          </w:p>
        </w:tc>
      </w:tr>
      <w:tr w:rsidR="00D952BF" w:rsidRPr="00993F74" w14:paraId="3AD3DADC" w14:textId="77777777" w:rsidTr="00914198">
        <w:trPr>
          <w:trHeight w:val="1588"/>
        </w:trPr>
        <w:tc>
          <w:tcPr>
            <w:tcW w:w="846" w:type="dxa"/>
            <w:vMerge/>
            <w:vAlign w:val="center"/>
          </w:tcPr>
          <w:p w14:paraId="720F5206" w14:textId="77777777" w:rsidR="00D952BF" w:rsidRPr="00993F74" w:rsidRDefault="00D952BF" w:rsidP="00914198">
            <w:pPr>
              <w:spacing w:line="360" w:lineRule="auto"/>
              <w:rPr>
                <w:bCs/>
                <w:szCs w:val="21"/>
              </w:rPr>
            </w:pPr>
          </w:p>
        </w:tc>
        <w:tc>
          <w:tcPr>
            <w:tcW w:w="709" w:type="dxa"/>
            <w:vAlign w:val="center"/>
          </w:tcPr>
          <w:p w14:paraId="50CAA691" w14:textId="77777777" w:rsidR="00D952BF" w:rsidRPr="00993F74" w:rsidRDefault="00D952BF" w:rsidP="00914198">
            <w:pPr>
              <w:spacing w:line="360" w:lineRule="auto"/>
              <w:rPr>
                <w:bCs/>
                <w:szCs w:val="21"/>
              </w:rPr>
            </w:pPr>
            <w:r w:rsidRPr="00993F74">
              <w:rPr>
                <w:bCs/>
                <w:szCs w:val="21"/>
              </w:rPr>
              <w:t>2</w:t>
            </w:r>
          </w:p>
        </w:tc>
        <w:tc>
          <w:tcPr>
            <w:tcW w:w="3124" w:type="dxa"/>
            <w:vAlign w:val="center"/>
          </w:tcPr>
          <w:p w14:paraId="0964E238" w14:textId="77777777" w:rsidR="00D952BF" w:rsidRPr="00993F74" w:rsidRDefault="00D952BF" w:rsidP="00914198">
            <w:pPr>
              <w:rPr>
                <w:bCs/>
                <w:spacing w:val="-4"/>
                <w:szCs w:val="21"/>
              </w:rPr>
            </w:pPr>
            <w:r w:rsidRPr="00993F74">
              <w:rPr>
                <w:bCs/>
                <w:spacing w:val="-4"/>
                <w:szCs w:val="21"/>
              </w:rPr>
              <w:t>开展相应工具与模型库的原型系统迭代优化，根据社区和厂商反馈，优化技术方案</w:t>
            </w:r>
          </w:p>
        </w:tc>
        <w:tc>
          <w:tcPr>
            <w:tcW w:w="2831" w:type="dxa"/>
            <w:vAlign w:val="center"/>
          </w:tcPr>
          <w:p w14:paraId="7E473424" w14:textId="77777777" w:rsidR="00D952BF" w:rsidRPr="00993F74" w:rsidRDefault="00D952BF" w:rsidP="00914198">
            <w:pPr>
              <w:rPr>
                <w:bCs/>
                <w:szCs w:val="21"/>
              </w:rPr>
            </w:pPr>
            <w:r w:rsidRPr="00993F74">
              <w:rPr>
                <w:bCs/>
                <w:szCs w:val="21"/>
              </w:rPr>
              <w:t>对应《考核指标表》指标</w:t>
            </w:r>
            <w:r w:rsidRPr="00993F74">
              <w:rPr>
                <w:bCs/>
                <w:szCs w:val="21"/>
              </w:rPr>
              <w:t>1.1-1.4</w:t>
            </w:r>
            <w:r w:rsidRPr="00993F74">
              <w:rPr>
                <w:bCs/>
                <w:szCs w:val="21"/>
              </w:rPr>
              <w:t>。</w:t>
            </w:r>
          </w:p>
          <w:p w14:paraId="0CA832F5" w14:textId="77777777" w:rsidR="00D952BF" w:rsidRPr="00993F74" w:rsidRDefault="00D952BF" w:rsidP="00914198">
            <w:pPr>
              <w:rPr>
                <w:bCs/>
                <w:szCs w:val="21"/>
              </w:rPr>
            </w:pPr>
          </w:p>
        </w:tc>
        <w:tc>
          <w:tcPr>
            <w:tcW w:w="1557" w:type="dxa"/>
            <w:vAlign w:val="center"/>
          </w:tcPr>
          <w:p w14:paraId="2BB78772" w14:textId="77777777" w:rsidR="00D952BF" w:rsidRPr="00993F74" w:rsidRDefault="00D952BF" w:rsidP="00914198">
            <w:pPr>
              <w:rPr>
                <w:spacing w:val="-4"/>
                <w:szCs w:val="21"/>
              </w:rPr>
            </w:pPr>
            <w:r w:rsidRPr="00993F74">
              <w:rPr>
                <w:spacing w:val="-4"/>
                <w:szCs w:val="21"/>
              </w:rPr>
              <w:t>若干工具与模型贡献到开源社区</w:t>
            </w:r>
          </w:p>
        </w:tc>
      </w:tr>
      <w:tr w:rsidR="00D952BF" w:rsidRPr="00993F74" w14:paraId="094273C9" w14:textId="77777777" w:rsidTr="00914198">
        <w:tc>
          <w:tcPr>
            <w:tcW w:w="846" w:type="dxa"/>
            <w:vMerge w:val="restart"/>
            <w:vAlign w:val="center"/>
          </w:tcPr>
          <w:p w14:paraId="6C7FF778" w14:textId="77777777" w:rsidR="00D952BF" w:rsidRPr="00993F74" w:rsidRDefault="00D952BF" w:rsidP="00914198">
            <w:pPr>
              <w:spacing w:line="360" w:lineRule="auto"/>
              <w:rPr>
                <w:bCs/>
                <w:szCs w:val="21"/>
              </w:rPr>
            </w:pPr>
            <w:r w:rsidRPr="00993F74">
              <w:rPr>
                <w:bCs/>
                <w:szCs w:val="21"/>
              </w:rPr>
              <w:t>2027</w:t>
            </w:r>
            <w:r w:rsidRPr="00993F74">
              <w:rPr>
                <w:bCs/>
                <w:szCs w:val="21"/>
              </w:rPr>
              <w:t>年</w:t>
            </w:r>
            <w:r w:rsidRPr="00993F74">
              <w:rPr>
                <w:bCs/>
                <w:szCs w:val="21"/>
              </w:rPr>
              <w:t>6</w:t>
            </w:r>
            <w:r w:rsidRPr="00993F74">
              <w:rPr>
                <w:bCs/>
                <w:szCs w:val="21"/>
              </w:rPr>
              <w:t>月</w:t>
            </w:r>
            <w:r w:rsidRPr="00993F74">
              <w:rPr>
                <w:bCs/>
                <w:szCs w:val="21"/>
              </w:rPr>
              <w:t>—2027</w:t>
            </w:r>
            <w:r w:rsidRPr="00993F74">
              <w:rPr>
                <w:bCs/>
                <w:szCs w:val="21"/>
              </w:rPr>
              <w:t>年</w:t>
            </w:r>
            <w:r w:rsidRPr="00993F74">
              <w:rPr>
                <w:bCs/>
                <w:szCs w:val="21"/>
              </w:rPr>
              <w:t>11</w:t>
            </w:r>
            <w:r w:rsidRPr="00993F74">
              <w:rPr>
                <w:bCs/>
                <w:szCs w:val="21"/>
              </w:rPr>
              <w:t>月</w:t>
            </w:r>
          </w:p>
        </w:tc>
        <w:tc>
          <w:tcPr>
            <w:tcW w:w="709" w:type="dxa"/>
            <w:vAlign w:val="center"/>
          </w:tcPr>
          <w:p w14:paraId="0445B6BA" w14:textId="77777777" w:rsidR="00D952BF" w:rsidRPr="00993F74" w:rsidRDefault="00D952BF" w:rsidP="00914198">
            <w:pPr>
              <w:spacing w:line="360" w:lineRule="auto"/>
              <w:rPr>
                <w:bCs/>
                <w:szCs w:val="21"/>
              </w:rPr>
            </w:pPr>
            <w:r w:rsidRPr="00993F74">
              <w:rPr>
                <w:bCs/>
                <w:szCs w:val="21"/>
              </w:rPr>
              <w:t>1</w:t>
            </w:r>
          </w:p>
        </w:tc>
        <w:tc>
          <w:tcPr>
            <w:tcW w:w="3124" w:type="dxa"/>
            <w:vAlign w:val="center"/>
          </w:tcPr>
          <w:p w14:paraId="017FA211" w14:textId="77777777" w:rsidR="00D952BF" w:rsidRPr="00993F74" w:rsidRDefault="00D952BF" w:rsidP="00914198">
            <w:pPr>
              <w:rPr>
                <w:bCs/>
                <w:szCs w:val="21"/>
              </w:rPr>
            </w:pPr>
            <w:r w:rsidRPr="00993F74">
              <w:rPr>
                <w:bCs/>
                <w:spacing w:val="-4"/>
                <w:szCs w:val="21"/>
              </w:rPr>
              <w:t>完成云原生软件重构与服务化方法、云原生服务的组件编排与部署优化技术、云原生架构成熟度与可演化性评估技术与模型和云原生软件动态演化机制的全部研究</w:t>
            </w:r>
          </w:p>
        </w:tc>
        <w:tc>
          <w:tcPr>
            <w:tcW w:w="2831" w:type="dxa"/>
            <w:vAlign w:val="center"/>
          </w:tcPr>
          <w:p w14:paraId="187904E6" w14:textId="77777777" w:rsidR="00D952BF" w:rsidRPr="00993F74" w:rsidRDefault="00D952BF" w:rsidP="00914198">
            <w:pPr>
              <w:adjustRightInd w:val="0"/>
              <w:snapToGrid w:val="0"/>
              <w:rPr>
                <w:spacing w:val="-4"/>
                <w:szCs w:val="21"/>
              </w:rPr>
            </w:pPr>
            <w:r w:rsidRPr="00993F74">
              <w:rPr>
                <w:bCs/>
                <w:szCs w:val="21"/>
              </w:rPr>
              <w:t>对应《考核指标表》指标</w:t>
            </w:r>
            <w:r w:rsidRPr="00993F74">
              <w:rPr>
                <w:bCs/>
                <w:szCs w:val="21"/>
              </w:rPr>
              <w:t>1.8</w:t>
            </w:r>
            <w:r w:rsidRPr="00993F74">
              <w:rPr>
                <w:spacing w:val="-4"/>
                <w:szCs w:val="21"/>
              </w:rPr>
              <w:t>云原生软件系统构建、评估与演化专题技术报告或技术白皮书</w:t>
            </w:r>
            <w:r w:rsidRPr="00993F74">
              <w:rPr>
                <w:spacing w:val="-4"/>
                <w:szCs w:val="21"/>
              </w:rPr>
              <w:t>1</w:t>
            </w:r>
            <w:r w:rsidRPr="00993F74">
              <w:rPr>
                <w:spacing w:val="-4"/>
                <w:szCs w:val="21"/>
              </w:rPr>
              <w:t>份</w:t>
            </w:r>
          </w:p>
        </w:tc>
        <w:tc>
          <w:tcPr>
            <w:tcW w:w="1557" w:type="dxa"/>
            <w:vAlign w:val="center"/>
          </w:tcPr>
          <w:p w14:paraId="75BDB129" w14:textId="77777777" w:rsidR="00D952BF" w:rsidRPr="00993F74" w:rsidRDefault="00D952BF" w:rsidP="00914198">
            <w:pPr>
              <w:adjustRightInd w:val="0"/>
              <w:snapToGrid w:val="0"/>
              <w:rPr>
                <w:spacing w:val="-4"/>
                <w:szCs w:val="21"/>
              </w:rPr>
            </w:pPr>
            <w:r w:rsidRPr="00993F74">
              <w:rPr>
                <w:spacing w:val="-4"/>
                <w:szCs w:val="21"/>
              </w:rPr>
              <w:t>通过专家评审或开源社区发布</w:t>
            </w:r>
          </w:p>
        </w:tc>
      </w:tr>
      <w:tr w:rsidR="00D952BF" w:rsidRPr="00993F74" w14:paraId="433621C2" w14:textId="77777777" w:rsidTr="00914198">
        <w:tc>
          <w:tcPr>
            <w:tcW w:w="846" w:type="dxa"/>
            <w:vMerge/>
            <w:vAlign w:val="center"/>
          </w:tcPr>
          <w:p w14:paraId="5560A7E1" w14:textId="77777777" w:rsidR="00D952BF" w:rsidRPr="00993F74" w:rsidRDefault="00D952BF" w:rsidP="00914198">
            <w:pPr>
              <w:spacing w:line="360" w:lineRule="auto"/>
              <w:rPr>
                <w:bCs/>
                <w:szCs w:val="21"/>
              </w:rPr>
            </w:pPr>
          </w:p>
        </w:tc>
        <w:tc>
          <w:tcPr>
            <w:tcW w:w="709" w:type="dxa"/>
            <w:vAlign w:val="center"/>
          </w:tcPr>
          <w:p w14:paraId="781555FA" w14:textId="77777777" w:rsidR="00D952BF" w:rsidRPr="00993F74" w:rsidRDefault="00D952BF" w:rsidP="00914198">
            <w:pPr>
              <w:spacing w:line="360" w:lineRule="auto"/>
              <w:rPr>
                <w:bCs/>
                <w:szCs w:val="21"/>
              </w:rPr>
            </w:pPr>
            <w:r w:rsidRPr="00993F74">
              <w:rPr>
                <w:bCs/>
                <w:szCs w:val="21"/>
              </w:rPr>
              <w:t>2</w:t>
            </w:r>
          </w:p>
        </w:tc>
        <w:tc>
          <w:tcPr>
            <w:tcW w:w="3124" w:type="dxa"/>
            <w:vAlign w:val="center"/>
          </w:tcPr>
          <w:p w14:paraId="65903F98" w14:textId="77777777" w:rsidR="00D952BF" w:rsidRPr="00993F74" w:rsidRDefault="00D952BF" w:rsidP="00914198">
            <w:pPr>
              <w:rPr>
                <w:bCs/>
                <w:spacing w:val="-4"/>
                <w:szCs w:val="21"/>
              </w:rPr>
            </w:pPr>
            <w:r w:rsidRPr="00993F74">
              <w:rPr>
                <w:bCs/>
                <w:spacing w:val="-4"/>
                <w:szCs w:val="21"/>
              </w:rPr>
              <w:t>完成课题工具与模型库的研制</w:t>
            </w:r>
          </w:p>
          <w:p w14:paraId="69E49A16" w14:textId="77777777" w:rsidR="00D952BF" w:rsidRPr="00993F74" w:rsidRDefault="00D952BF" w:rsidP="00914198">
            <w:pPr>
              <w:rPr>
                <w:bCs/>
                <w:spacing w:val="-4"/>
                <w:szCs w:val="21"/>
              </w:rPr>
            </w:pPr>
            <w:r w:rsidRPr="00993F74">
              <w:rPr>
                <w:bCs/>
                <w:spacing w:val="-4"/>
                <w:szCs w:val="21"/>
              </w:rPr>
              <w:t>第三方测试</w:t>
            </w:r>
          </w:p>
        </w:tc>
        <w:tc>
          <w:tcPr>
            <w:tcW w:w="2831" w:type="dxa"/>
            <w:vAlign w:val="center"/>
          </w:tcPr>
          <w:p w14:paraId="01F81F1A" w14:textId="77777777" w:rsidR="00D952BF" w:rsidRPr="00993F74" w:rsidRDefault="00D952BF" w:rsidP="00914198">
            <w:pPr>
              <w:rPr>
                <w:bCs/>
                <w:szCs w:val="21"/>
              </w:rPr>
            </w:pPr>
            <w:r w:rsidRPr="00993F74">
              <w:rPr>
                <w:bCs/>
                <w:szCs w:val="21"/>
              </w:rPr>
              <w:t>对应《考核指标表》指标</w:t>
            </w:r>
            <w:r w:rsidRPr="00993F74">
              <w:rPr>
                <w:bCs/>
                <w:szCs w:val="21"/>
              </w:rPr>
              <w:t>1.1</w:t>
            </w:r>
          </w:p>
          <w:p w14:paraId="26CDEB82" w14:textId="77777777" w:rsidR="00D952BF" w:rsidRPr="00993F74" w:rsidRDefault="00D952BF" w:rsidP="00914198">
            <w:pPr>
              <w:adjustRightInd w:val="0"/>
              <w:snapToGrid w:val="0"/>
              <w:rPr>
                <w:b/>
                <w:bCs/>
              </w:rPr>
            </w:pPr>
            <w:r w:rsidRPr="00993F74">
              <w:t>（</w:t>
            </w:r>
            <w:r w:rsidRPr="00993F74">
              <w:t>1</w:t>
            </w:r>
            <w:r w:rsidRPr="00993F74">
              <w:t>）支持应用微服务重构，支持典型程序高效服务化，微服务拆分准确率达到</w:t>
            </w:r>
            <w:r w:rsidRPr="00993F74">
              <w:t>70%</w:t>
            </w:r>
            <w:r w:rsidRPr="00993F74">
              <w:t>以上</w:t>
            </w:r>
            <w:r w:rsidRPr="00993F74">
              <w:rPr>
                <w:b/>
                <w:bCs/>
                <w:spacing w:val="-4"/>
                <w:szCs w:val="21"/>
              </w:rPr>
              <w:t xml:space="preserve"> </w:t>
            </w:r>
          </w:p>
          <w:p w14:paraId="44D0A382" w14:textId="77777777" w:rsidR="00D952BF" w:rsidRPr="00993F74" w:rsidRDefault="00D952BF" w:rsidP="00914198">
            <w:r w:rsidRPr="00993F74">
              <w:rPr>
                <w:spacing w:val="-4"/>
                <w:szCs w:val="21"/>
              </w:rPr>
              <w:t>（</w:t>
            </w:r>
            <w:r w:rsidRPr="00993F74">
              <w:rPr>
                <w:spacing w:val="-4"/>
                <w:szCs w:val="21"/>
              </w:rPr>
              <w:t>2</w:t>
            </w:r>
            <w:r w:rsidRPr="00993F74">
              <w:rPr>
                <w:spacing w:val="-4"/>
                <w:szCs w:val="21"/>
              </w:rPr>
              <w:t>）支持函数化重构与函数化迁移，支持智能算法模型的高效服务化，函数封装准确率达到</w:t>
            </w:r>
            <w:r w:rsidRPr="00993F74">
              <w:rPr>
                <w:spacing w:val="-4"/>
                <w:szCs w:val="21"/>
              </w:rPr>
              <w:t>70%</w:t>
            </w:r>
            <w:r w:rsidRPr="00993F74">
              <w:rPr>
                <w:spacing w:val="-4"/>
                <w:szCs w:val="21"/>
              </w:rPr>
              <w:t>以上</w:t>
            </w:r>
          </w:p>
          <w:p w14:paraId="131D956F" w14:textId="77777777" w:rsidR="00D952BF" w:rsidRPr="00993F74" w:rsidRDefault="00D952BF" w:rsidP="00914198">
            <w:pPr>
              <w:rPr>
                <w:bCs/>
                <w:szCs w:val="21"/>
              </w:rPr>
            </w:pPr>
          </w:p>
          <w:p w14:paraId="70FA89AE" w14:textId="77777777" w:rsidR="00D952BF" w:rsidRPr="00993F74" w:rsidRDefault="00D952BF" w:rsidP="00914198">
            <w:pPr>
              <w:rPr>
                <w:bCs/>
                <w:szCs w:val="21"/>
              </w:rPr>
            </w:pPr>
            <w:r w:rsidRPr="00993F74">
              <w:rPr>
                <w:bCs/>
                <w:szCs w:val="21"/>
              </w:rPr>
              <w:t>对应《考核指标表》指标</w:t>
            </w:r>
            <w:r w:rsidRPr="00993F74">
              <w:rPr>
                <w:bCs/>
                <w:szCs w:val="21"/>
              </w:rPr>
              <w:t>1.2</w:t>
            </w:r>
          </w:p>
          <w:p w14:paraId="5680C78E" w14:textId="77777777" w:rsidR="00D952BF" w:rsidRPr="00993F74" w:rsidRDefault="00D952BF" w:rsidP="00914198">
            <w:r w:rsidRPr="00993F74">
              <w:t>支持工作流中的计算任务、数据副本、</w:t>
            </w:r>
            <w:r w:rsidRPr="00993F74">
              <w:t>Agent</w:t>
            </w:r>
            <w:r w:rsidRPr="00993F74">
              <w:t>等进行组件级编排和快速优化求解，实现端到端执行时间较传统方法下降</w:t>
            </w:r>
            <w:r w:rsidRPr="00993F74">
              <w:t>20%</w:t>
            </w:r>
          </w:p>
          <w:p w14:paraId="2574696E" w14:textId="77777777" w:rsidR="00D952BF" w:rsidRPr="00993F74" w:rsidRDefault="00D952BF" w:rsidP="00914198"/>
          <w:p w14:paraId="7DFD6870" w14:textId="77777777" w:rsidR="00D952BF" w:rsidRPr="00993F74" w:rsidRDefault="00D952BF" w:rsidP="00914198">
            <w:pPr>
              <w:rPr>
                <w:bCs/>
                <w:szCs w:val="21"/>
              </w:rPr>
            </w:pPr>
            <w:r w:rsidRPr="00993F74">
              <w:rPr>
                <w:bCs/>
                <w:szCs w:val="21"/>
              </w:rPr>
              <w:t>对应《考核指标表》指标</w:t>
            </w:r>
            <w:r w:rsidRPr="00993F74">
              <w:rPr>
                <w:bCs/>
                <w:szCs w:val="21"/>
              </w:rPr>
              <w:t>1.3</w:t>
            </w:r>
          </w:p>
          <w:p w14:paraId="7D9C9BD3" w14:textId="77777777" w:rsidR="00D952BF" w:rsidRPr="00993F74" w:rsidRDefault="00D952BF" w:rsidP="00914198">
            <w:r w:rsidRPr="00993F74">
              <w:t>支持数据与知识融合驱动的架构成熟度与可演化性评估；支持服务设计、部署结构、高可用保障等不同方面以及</w:t>
            </w:r>
            <w:r w:rsidRPr="00993F74">
              <w:t xml:space="preserve">10 </w:t>
            </w:r>
            <w:r w:rsidRPr="00993F74">
              <w:t>种以上各类架构问题的识别，准确率不低于</w:t>
            </w:r>
            <w:r w:rsidRPr="00993F74">
              <w:t>70%</w:t>
            </w:r>
          </w:p>
          <w:p w14:paraId="7C12F9B1" w14:textId="77777777" w:rsidR="00D952BF" w:rsidRPr="00993F74" w:rsidRDefault="00D952BF" w:rsidP="00914198"/>
          <w:p w14:paraId="7F01E7DE" w14:textId="77777777" w:rsidR="00D952BF" w:rsidRPr="00993F74" w:rsidRDefault="00D952BF" w:rsidP="00914198">
            <w:pPr>
              <w:rPr>
                <w:bCs/>
                <w:szCs w:val="21"/>
              </w:rPr>
            </w:pPr>
            <w:r w:rsidRPr="00993F74">
              <w:rPr>
                <w:bCs/>
                <w:szCs w:val="21"/>
              </w:rPr>
              <w:t>对应《考核指标表》指标</w:t>
            </w:r>
            <w:r w:rsidRPr="00993F74">
              <w:rPr>
                <w:bCs/>
                <w:szCs w:val="21"/>
              </w:rPr>
              <w:t>1.4</w:t>
            </w:r>
          </w:p>
          <w:p w14:paraId="0729377F" w14:textId="77777777" w:rsidR="00D952BF" w:rsidRPr="00993F74" w:rsidRDefault="00D952BF" w:rsidP="00914198">
            <w:pPr>
              <w:rPr>
                <w:bCs/>
                <w:szCs w:val="21"/>
              </w:rPr>
            </w:pPr>
            <w:r w:rsidRPr="00993F74">
              <w:t>支持</w:t>
            </w:r>
            <w:r w:rsidRPr="00993F74">
              <w:rPr>
                <w:spacing w:val="-4"/>
                <w:szCs w:val="21"/>
              </w:rPr>
              <w:t>微服务副本调整</w:t>
            </w:r>
            <w:r w:rsidRPr="00993F74">
              <w:t>、服务拓扑调整、数据流优化等</w:t>
            </w:r>
            <w:r w:rsidRPr="00993F74">
              <w:t>3</w:t>
            </w:r>
            <w:r w:rsidRPr="00993F74">
              <w:t>种以上系统演化能力</w:t>
            </w:r>
          </w:p>
        </w:tc>
        <w:tc>
          <w:tcPr>
            <w:tcW w:w="1557" w:type="dxa"/>
            <w:vAlign w:val="center"/>
          </w:tcPr>
          <w:p w14:paraId="5342C2C0" w14:textId="77777777" w:rsidR="00D952BF" w:rsidRPr="00993F74" w:rsidRDefault="00D952BF" w:rsidP="00914198">
            <w:pPr>
              <w:adjustRightInd w:val="0"/>
              <w:snapToGrid w:val="0"/>
              <w:rPr>
                <w:spacing w:val="-4"/>
                <w:szCs w:val="21"/>
              </w:rPr>
            </w:pPr>
            <w:r w:rsidRPr="00993F74">
              <w:rPr>
                <w:spacing w:val="-4"/>
                <w:szCs w:val="21"/>
              </w:rPr>
              <w:t>按照专家组认可的测试大纲进行第三方测试并出具报告</w:t>
            </w:r>
            <w:r w:rsidRPr="00993F74">
              <w:t>；</w:t>
            </w:r>
            <w:r w:rsidRPr="00993F74">
              <w:rPr>
                <w:spacing w:val="-4"/>
                <w:szCs w:val="21"/>
              </w:rPr>
              <w:t>若干工具与模型贡献到开源社区</w:t>
            </w:r>
          </w:p>
        </w:tc>
      </w:tr>
      <w:tr w:rsidR="00D952BF" w:rsidRPr="00993F74" w14:paraId="382F08D4" w14:textId="77777777" w:rsidTr="00914198">
        <w:tc>
          <w:tcPr>
            <w:tcW w:w="846" w:type="dxa"/>
            <w:vMerge/>
            <w:vAlign w:val="center"/>
          </w:tcPr>
          <w:p w14:paraId="0EB9D96F" w14:textId="77777777" w:rsidR="00D952BF" w:rsidRPr="00993F74" w:rsidRDefault="00D952BF" w:rsidP="00914198">
            <w:pPr>
              <w:spacing w:line="360" w:lineRule="auto"/>
              <w:rPr>
                <w:bCs/>
                <w:szCs w:val="21"/>
              </w:rPr>
            </w:pPr>
          </w:p>
        </w:tc>
        <w:tc>
          <w:tcPr>
            <w:tcW w:w="709" w:type="dxa"/>
            <w:vAlign w:val="center"/>
          </w:tcPr>
          <w:p w14:paraId="0AD73585" w14:textId="77777777" w:rsidR="00D952BF" w:rsidRPr="00993F74" w:rsidRDefault="00D952BF" w:rsidP="00914198">
            <w:pPr>
              <w:spacing w:line="360" w:lineRule="auto"/>
              <w:rPr>
                <w:bCs/>
                <w:szCs w:val="21"/>
              </w:rPr>
            </w:pPr>
            <w:r w:rsidRPr="00993F74">
              <w:rPr>
                <w:bCs/>
                <w:szCs w:val="21"/>
              </w:rPr>
              <w:t>3</w:t>
            </w:r>
          </w:p>
        </w:tc>
        <w:tc>
          <w:tcPr>
            <w:tcW w:w="3124" w:type="dxa"/>
            <w:vAlign w:val="center"/>
          </w:tcPr>
          <w:p w14:paraId="7D2CD9A6" w14:textId="77777777" w:rsidR="00D952BF" w:rsidRPr="00993F74" w:rsidRDefault="00D952BF" w:rsidP="00914198">
            <w:pPr>
              <w:rPr>
                <w:b/>
                <w:spacing w:val="-4"/>
                <w:szCs w:val="21"/>
              </w:rPr>
            </w:pPr>
            <w:r w:rsidRPr="00993F74">
              <w:rPr>
                <w:bCs/>
                <w:szCs w:val="21"/>
              </w:rPr>
              <w:t>完成国家或行业技术标准立项</w:t>
            </w:r>
          </w:p>
        </w:tc>
        <w:tc>
          <w:tcPr>
            <w:tcW w:w="2831" w:type="dxa"/>
            <w:vAlign w:val="center"/>
          </w:tcPr>
          <w:p w14:paraId="3CA6A732" w14:textId="77777777" w:rsidR="00D952BF" w:rsidRPr="00993F74" w:rsidRDefault="00D952BF" w:rsidP="00914198">
            <w:pPr>
              <w:rPr>
                <w:bCs/>
                <w:szCs w:val="21"/>
              </w:rPr>
            </w:pPr>
            <w:r w:rsidRPr="00993F74">
              <w:rPr>
                <w:bCs/>
                <w:szCs w:val="21"/>
              </w:rPr>
              <w:t>对应考核指标</w:t>
            </w:r>
            <w:r w:rsidRPr="00993F74">
              <w:rPr>
                <w:bCs/>
                <w:szCs w:val="21"/>
              </w:rPr>
              <w:t>1.9</w:t>
            </w:r>
            <w:r w:rsidRPr="00993F74">
              <w:rPr>
                <w:bCs/>
                <w:szCs w:val="21"/>
              </w:rPr>
              <w:t>：</w:t>
            </w:r>
            <w:r w:rsidRPr="00993F74">
              <w:rPr>
                <w:spacing w:val="-4"/>
                <w:szCs w:val="21"/>
              </w:rPr>
              <w:t>国家或行业技术标准立项</w:t>
            </w:r>
            <w:r w:rsidRPr="00993F74">
              <w:rPr>
                <w:spacing w:val="-4"/>
                <w:szCs w:val="21"/>
              </w:rPr>
              <w:t xml:space="preserve">1 </w:t>
            </w:r>
            <w:r w:rsidRPr="00993F74">
              <w:rPr>
                <w:spacing w:val="-4"/>
                <w:szCs w:val="21"/>
              </w:rPr>
              <w:t>项</w:t>
            </w:r>
          </w:p>
        </w:tc>
        <w:tc>
          <w:tcPr>
            <w:tcW w:w="1557" w:type="dxa"/>
            <w:vAlign w:val="center"/>
          </w:tcPr>
          <w:p w14:paraId="60690699" w14:textId="77777777" w:rsidR="00D952BF" w:rsidRPr="00993F74" w:rsidRDefault="00D952BF" w:rsidP="00914198">
            <w:pPr>
              <w:rPr>
                <w:bCs/>
                <w:szCs w:val="21"/>
              </w:rPr>
            </w:pPr>
            <w:r w:rsidRPr="00993F74">
              <w:rPr>
                <w:spacing w:val="-4"/>
                <w:szCs w:val="21"/>
              </w:rPr>
              <w:t>国家或行业技术标准立项</w:t>
            </w:r>
          </w:p>
        </w:tc>
      </w:tr>
    </w:tbl>
    <w:p w14:paraId="2A75B53D" w14:textId="77777777" w:rsidR="00D952BF" w:rsidRPr="00993F74" w:rsidRDefault="00D952BF" w:rsidP="00D952BF">
      <w:pPr>
        <w:spacing w:line="360" w:lineRule="auto"/>
        <w:rPr>
          <w:sz w:val="24"/>
        </w:rPr>
      </w:pPr>
    </w:p>
    <w:p w14:paraId="389D29D9" w14:textId="77777777" w:rsidR="00D952BF" w:rsidRPr="00993F74" w:rsidRDefault="00D952BF" w:rsidP="00D952BF">
      <w:pPr>
        <w:spacing w:line="360" w:lineRule="auto"/>
        <w:ind w:firstLine="420"/>
        <w:rPr>
          <w:b/>
          <w:bCs/>
          <w:kern w:val="0"/>
          <w:sz w:val="24"/>
        </w:rPr>
      </w:pPr>
      <w:r w:rsidRPr="00993F74">
        <w:rPr>
          <w:b/>
          <w:bCs/>
          <w:kern w:val="0"/>
          <w:sz w:val="24"/>
        </w:rPr>
        <w:lastRenderedPageBreak/>
        <w:t>关键里程碑节点</w:t>
      </w:r>
    </w:p>
    <w:p w14:paraId="005B291D" w14:textId="77777777" w:rsidR="00D952BF" w:rsidRPr="00993F74" w:rsidRDefault="00D952BF" w:rsidP="00D952BF">
      <w:pPr>
        <w:spacing w:line="360" w:lineRule="auto"/>
        <w:ind w:firstLine="420"/>
        <w:rPr>
          <w:kern w:val="0"/>
          <w:sz w:val="24"/>
        </w:rPr>
      </w:pPr>
      <w:r w:rsidRPr="00993F74">
        <w:rPr>
          <w:kern w:val="0"/>
          <w:sz w:val="24"/>
        </w:rPr>
        <w:t>1</w:t>
      </w:r>
      <w:r w:rsidRPr="00993F74">
        <w:rPr>
          <w:kern w:val="0"/>
          <w:sz w:val="24"/>
        </w:rPr>
        <w:t>、完成云原生软件的构建、评估与演化的技术路线详细设计（</w:t>
      </w:r>
      <w:r w:rsidRPr="00993F74">
        <w:rPr>
          <w:kern w:val="0"/>
          <w:sz w:val="24"/>
        </w:rPr>
        <w:t>2025.5</w:t>
      </w:r>
      <w:r w:rsidRPr="00993F74">
        <w:rPr>
          <w:kern w:val="0"/>
          <w:sz w:val="24"/>
        </w:rPr>
        <w:t>）</w:t>
      </w:r>
    </w:p>
    <w:p w14:paraId="4444ED0A" w14:textId="77777777" w:rsidR="00D952BF" w:rsidRPr="00993F74" w:rsidRDefault="00D952BF" w:rsidP="00D952BF">
      <w:pPr>
        <w:spacing w:line="360" w:lineRule="auto"/>
        <w:ind w:firstLine="420"/>
        <w:rPr>
          <w:kern w:val="0"/>
          <w:sz w:val="24"/>
        </w:rPr>
      </w:pPr>
      <w:r w:rsidRPr="00993F74">
        <w:rPr>
          <w:kern w:val="0"/>
          <w:sz w:val="24"/>
        </w:rPr>
        <w:t>2</w:t>
      </w:r>
      <w:r w:rsidRPr="00993F74">
        <w:rPr>
          <w:kern w:val="0"/>
          <w:sz w:val="24"/>
        </w:rPr>
        <w:t>、完成数据与知识融合驱动的云原生软件架构成熟度与可演化性评估领域团体标准初稿并申请立项（</w:t>
      </w:r>
      <w:r w:rsidRPr="00993F74">
        <w:rPr>
          <w:kern w:val="0"/>
          <w:sz w:val="24"/>
        </w:rPr>
        <w:t>2025.11</w:t>
      </w:r>
      <w:r w:rsidRPr="00993F74">
        <w:rPr>
          <w:kern w:val="0"/>
          <w:sz w:val="24"/>
        </w:rPr>
        <w:t>）</w:t>
      </w:r>
    </w:p>
    <w:p w14:paraId="2346789F" w14:textId="77777777" w:rsidR="00D952BF" w:rsidRPr="00993F74" w:rsidRDefault="00D952BF" w:rsidP="00D952BF">
      <w:pPr>
        <w:spacing w:line="360" w:lineRule="auto"/>
        <w:ind w:firstLine="420"/>
        <w:rPr>
          <w:kern w:val="0"/>
          <w:sz w:val="24"/>
        </w:rPr>
      </w:pPr>
      <w:r w:rsidRPr="00993F74">
        <w:rPr>
          <w:kern w:val="0"/>
          <w:sz w:val="24"/>
        </w:rPr>
        <w:t>3</w:t>
      </w:r>
      <w:r w:rsidRPr="00993F74">
        <w:rPr>
          <w:kern w:val="0"/>
          <w:sz w:val="24"/>
        </w:rPr>
        <w:t>、初步完成云原生软件的构建、评估与演化工具集，形成成熟度与可演化性评估模型库，阶段性成果在社区发布初始版本（</w:t>
      </w:r>
      <w:r w:rsidRPr="00993F74">
        <w:rPr>
          <w:kern w:val="0"/>
          <w:sz w:val="24"/>
        </w:rPr>
        <w:t>2026.5</w:t>
      </w:r>
      <w:r w:rsidRPr="00993F74">
        <w:rPr>
          <w:kern w:val="0"/>
          <w:sz w:val="24"/>
        </w:rPr>
        <w:t>）</w:t>
      </w:r>
    </w:p>
    <w:p w14:paraId="618E2169" w14:textId="77777777" w:rsidR="00D952BF" w:rsidRPr="00993F74" w:rsidRDefault="00D952BF" w:rsidP="00D952BF">
      <w:pPr>
        <w:spacing w:line="360" w:lineRule="auto"/>
        <w:ind w:firstLine="420"/>
        <w:rPr>
          <w:kern w:val="0"/>
          <w:sz w:val="24"/>
        </w:rPr>
      </w:pPr>
      <w:r w:rsidRPr="00993F74">
        <w:rPr>
          <w:kern w:val="0"/>
          <w:sz w:val="24"/>
        </w:rPr>
        <w:t>4</w:t>
      </w:r>
      <w:r w:rsidRPr="00993F74">
        <w:rPr>
          <w:kern w:val="0"/>
          <w:sz w:val="24"/>
        </w:rPr>
        <w:t>、</w:t>
      </w:r>
      <w:r w:rsidRPr="00993F74">
        <w:rPr>
          <w:spacing w:val="-4"/>
          <w:sz w:val="24"/>
        </w:rPr>
        <w:t>提交</w:t>
      </w:r>
      <w:r w:rsidRPr="00993F74">
        <w:rPr>
          <w:spacing w:val="-4"/>
          <w:sz w:val="24"/>
        </w:rPr>
        <w:t>1</w:t>
      </w:r>
      <w:r w:rsidRPr="00993F74">
        <w:rPr>
          <w:spacing w:val="-4"/>
          <w:sz w:val="24"/>
        </w:rPr>
        <w:t>项国家或行业技术标准立项材料</w:t>
      </w:r>
      <w:r w:rsidRPr="00993F74">
        <w:rPr>
          <w:kern w:val="0"/>
          <w:sz w:val="24"/>
        </w:rPr>
        <w:t>（</w:t>
      </w:r>
      <w:r w:rsidRPr="00993F74">
        <w:rPr>
          <w:kern w:val="0"/>
          <w:sz w:val="24"/>
        </w:rPr>
        <w:t>2026.5</w:t>
      </w:r>
      <w:r w:rsidRPr="00993F74">
        <w:rPr>
          <w:kern w:val="0"/>
          <w:sz w:val="24"/>
        </w:rPr>
        <w:t>）</w:t>
      </w:r>
    </w:p>
    <w:p w14:paraId="24A49515" w14:textId="77777777" w:rsidR="00D952BF" w:rsidRPr="00993F74" w:rsidRDefault="00D952BF" w:rsidP="00D952BF">
      <w:pPr>
        <w:spacing w:line="360" w:lineRule="auto"/>
        <w:ind w:firstLine="420"/>
        <w:rPr>
          <w:kern w:val="0"/>
          <w:sz w:val="24"/>
        </w:rPr>
      </w:pPr>
      <w:r w:rsidRPr="00993F74">
        <w:rPr>
          <w:kern w:val="0"/>
          <w:sz w:val="24"/>
        </w:rPr>
        <w:t>5</w:t>
      </w:r>
      <w:r w:rsidRPr="00993F74">
        <w:rPr>
          <w:kern w:val="0"/>
          <w:sz w:val="24"/>
        </w:rPr>
        <w:t>、开展相应工具与模型库在社区发布（</w:t>
      </w:r>
      <w:r w:rsidRPr="00993F74">
        <w:rPr>
          <w:kern w:val="0"/>
          <w:sz w:val="24"/>
        </w:rPr>
        <w:t>2026.11</w:t>
      </w:r>
      <w:r w:rsidRPr="00993F74">
        <w:rPr>
          <w:kern w:val="0"/>
          <w:sz w:val="24"/>
        </w:rPr>
        <w:t>）</w:t>
      </w:r>
    </w:p>
    <w:p w14:paraId="58F81B99" w14:textId="77777777" w:rsidR="00D952BF" w:rsidRPr="00993F74" w:rsidRDefault="00D952BF" w:rsidP="00D952BF">
      <w:pPr>
        <w:spacing w:line="360" w:lineRule="auto"/>
        <w:ind w:firstLine="420"/>
        <w:rPr>
          <w:kern w:val="0"/>
          <w:sz w:val="24"/>
        </w:rPr>
      </w:pPr>
      <w:r w:rsidRPr="00993F74">
        <w:rPr>
          <w:kern w:val="0"/>
          <w:sz w:val="24"/>
        </w:rPr>
        <w:t>6</w:t>
      </w:r>
      <w:r w:rsidRPr="00993F74">
        <w:rPr>
          <w:kern w:val="0"/>
          <w:sz w:val="24"/>
        </w:rPr>
        <w:t>、完成团标报批发布（</w:t>
      </w:r>
      <w:r w:rsidRPr="00993F74">
        <w:rPr>
          <w:kern w:val="0"/>
          <w:sz w:val="24"/>
        </w:rPr>
        <w:t>2026.11</w:t>
      </w:r>
      <w:r w:rsidRPr="00993F74">
        <w:rPr>
          <w:kern w:val="0"/>
          <w:sz w:val="24"/>
        </w:rPr>
        <w:t>）</w:t>
      </w:r>
    </w:p>
    <w:p w14:paraId="414795AC" w14:textId="77777777" w:rsidR="00D952BF" w:rsidRPr="00993F74" w:rsidRDefault="00D952BF" w:rsidP="00D952BF">
      <w:pPr>
        <w:spacing w:line="360" w:lineRule="auto"/>
        <w:ind w:firstLine="420"/>
        <w:rPr>
          <w:kern w:val="0"/>
          <w:sz w:val="24"/>
        </w:rPr>
      </w:pPr>
      <w:r w:rsidRPr="00993F74">
        <w:rPr>
          <w:kern w:val="0"/>
          <w:sz w:val="24"/>
        </w:rPr>
        <w:t>7</w:t>
      </w:r>
      <w:r w:rsidRPr="00993F74">
        <w:rPr>
          <w:kern w:val="0"/>
          <w:sz w:val="24"/>
        </w:rPr>
        <w:t>、完成云原生软件的构建、评估与演化工具集的开发工作，按照专家组认可的测试大纲进行第三方测试并出具报告（</w:t>
      </w:r>
      <w:r w:rsidRPr="00993F74">
        <w:rPr>
          <w:kern w:val="0"/>
          <w:sz w:val="24"/>
        </w:rPr>
        <w:t>2027.11</w:t>
      </w:r>
      <w:r w:rsidRPr="00993F74">
        <w:rPr>
          <w:kern w:val="0"/>
          <w:sz w:val="24"/>
        </w:rPr>
        <w:t>）</w:t>
      </w:r>
    </w:p>
    <w:p w14:paraId="7245C032" w14:textId="77777777" w:rsidR="00D952BF" w:rsidRPr="00993F74" w:rsidRDefault="00D952BF" w:rsidP="00D952BF">
      <w:pPr>
        <w:spacing w:line="360" w:lineRule="auto"/>
        <w:ind w:firstLine="420"/>
        <w:rPr>
          <w:kern w:val="0"/>
          <w:sz w:val="24"/>
        </w:rPr>
      </w:pPr>
      <w:r w:rsidRPr="00993F74">
        <w:rPr>
          <w:kern w:val="0"/>
          <w:sz w:val="24"/>
        </w:rPr>
        <w:t>8</w:t>
      </w:r>
      <w:r w:rsidRPr="00993F74">
        <w:rPr>
          <w:kern w:val="0"/>
          <w:sz w:val="24"/>
        </w:rPr>
        <w:t>、完成国标或行标立项（</w:t>
      </w:r>
      <w:r w:rsidRPr="00993F74">
        <w:rPr>
          <w:kern w:val="0"/>
          <w:sz w:val="24"/>
        </w:rPr>
        <w:t>2027.11</w:t>
      </w:r>
      <w:r w:rsidRPr="00993F74">
        <w:rPr>
          <w:kern w:val="0"/>
          <w:sz w:val="24"/>
        </w:rPr>
        <w:t>）</w:t>
      </w:r>
    </w:p>
    <w:p w14:paraId="78EB40C3" w14:textId="77777777" w:rsidR="00D952BF" w:rsidRPr="00993F74" w:rsidRDefault="00D952BF" w:rsidP="00D952BF"/>
    <w:p w14:paraId="0991C773" w14:textId="77777777" w:rsidR="00D952BF" w:rsidRPr="00993F74" w:rsidRDefault="00D952BF" w:rsidP="00E92500">
      <w:pPr>
        <w:spacing w:line="360" w:lineRule="auto"/>
        <w:ind w:firstLine="420"/>
        <w:rPr>
          <w:sz w:val="24"/>
        </w:rPr>
      </w:pPr>
    </w:p>
    <w:p w14:paraId="50E293D1" w14:textId="77777777" w:rsidR="00EF7681" w:rsidRPr="00993F74" w:rsidRDefault="00EF7681" w:rsidP="0028143A">
      <w:pPr>
        <w:spacing w:line="360" w:lineRule="auto"/>
        <w:ind w:firstLine="420"/>
        <w:rPr>
          <w:sz w:val="24"/>
          <w:lang w:eastAsia="zh-Hans"/>
        </w:rPr>
      </w:pPr>
    </w:p>
    <w:p w14:paraId="0A1C263B" w14:textId="0695B57C" w:rsidR="00D50874" w:rsidRPr="00993F74" w:rsidRDefault="0028143A" w:rsidP="0028143A">
      <w:pPr>
        <w:pStyle w:val="2"/>
        <w:spacing w:before="120" w:after="120" w:line="360" w:lineRule="auto"/>
        <w:rPr>
          <w:rFonts w:ascii="Times New Roman" w:eastAsia="宋体" w:hAnsi="Times New Roman"/>
          <w:sz w:val="28"/>
          <w:szCs w:val="22"/>
        </w:rPr>
      </w:pPr>
      <w:bookmarkStart w:id="17" w:name="_Toc190081337"/>
      <w:r w:rsidRPr="00993F74">
        <w:rPr>
          <w:rFonts w:ascii="Times New Roman" w:eastAsia="宋体" w:hAnsi="Times New Roman"/>
          <w:sz w:val="28"/>
          <w:szCs w:val="22"/>
        </w:rPr>
        <w:t>3.2</w:t>
      </w:r>
      <w:r w:rsidRPr="00993F74">
        <w:rPr>
          <w:rFonts w:ascii="Times New Roman" w:eastAsia="宋体" w:hAnsi="Times New Roman"/>
          <w:sz w:val="28"/>
          <w:szCs w:val="22"/>
        </w:rPr>
        <w:t>课题详细技术方案</w:t>
      </w:r>
      <w:bookmarkEnd w:id="17"/>
    </w:p>
    <w:p w14:paraId="3863D98F" w14:textId="58EC80AB" w:rsidR="00CC0E56" w:rsidRPr="00993F74" w:rsidRDefault="0028143A" w:rsidP="0028143A">
      <w:pPr>
        <w:pStyle w:val="3"/>
        <w:spacing w:before="120" w:after="120" w:line="360" w:lineRule="auto"/>
        <w:rPr>
          <w:sz w:val="24"/>
          <w:szCs w:val="21"/>
        </w:rPr>
      </w:pPr>
      <w:bookmarkStart w:id="18" w:name="_Toc190081338"/>
      <w:r w:rsidRPr="00993F74">
        <w:rPr>
          <w:sz w:val="24"/>
          <w:szCs w:val="21"/>
        </w:rPr>
        <w:t xml:space="preserve">3.2.1 </w:t>
      </w:r>
      <w:r w:rsidRPr="00993F74">
        <w:rPr>
          <w:sz w:val="24"/>
          <w:szCs w:val="21"/>
        </w:rPr>
        <w:t>详细技术方案</w:t>
      </w:r>
      <w:bookmarkEnd w:id="18"/>
    </w:p>
    <w:p w14:paraId="2E88C944" w14:textId="77777777" w:rsidR="0028143A" w:rsidRPr="00993F74" w:rsidRDefault="0028143A" w:rsidP="0028143A">
      <w:pPr>
        <w:spacing w:line="360" w:lineRule="auto"/>
        <w:ind w:firstLine="420"/>
        <w:rPr>
          <w:b/>
          <w:bCs/>
          <w:color w:val="C00000"/>
          <w:sz w:val="24"/>
          <w:highlight w:val="yellow"/>
          <w:lang w:eastAsia="zh-Hans"/>
        </w:rPr>
      </w:pPr>
      <w:r w:rsidRPr="00993F74">
        <w:rPr>
          <w:b/>
          <w:bCs/>
          <w:color w:val="C00000"/>
          <w:sz w:val="24"/>
          <w:highlight w:val="yellow"/>
          <w:lang w:eastAsia="zh-Hans"/>
        </w:rPr>
        <w:t>详细阐述课题各个任务的技术方案，不限篇幅。</w:t>
      </w:r>
    </w:p>
    <w:p w14:paraId="5612AF5B" w14:textId="27E7C7F5" w:rsidR="00104C5A" w:rsidRPr="00993F74" w:rsidRDefault="00104C5A" w:rsidP="0028143A">
      <w:pPr>
        <w:spacing w:line="360" w:lineRule="auto"/>
        <w:ind w:firstLine="420"/>
        <w:rPr>
          <w:b/>
          <w:bCs/>
          <w:color w:val="C00000"/>
          <w:sz w:val="24"/>
          <w:highlight w:val="yellow"/>
          <w:lang w:eastAsia="zh-Hans"/>
        </w:rPr>
      </w:pPr>
      <w:r w:rsidRPr="00993F74">
        <w:rPr>
          <w:b/>
          <w:bCs/>
          <w:color w:val="C00000"/>
          <w:sz w:val="24"/>
          <w:highlight w:val="yellow"/>
        </w:rPr>
        <w:t>要细化具体的产出成果和形态，预期会给谁用，怎么用，用在什么场景下，能够产生哪些预期效果和相对于现状的改变。</w:t>
      </w:r>
    </w:p>
    <w:p w14:paraId="66EF453D" w14:textId="77777777" w:rsidR="00104C5A" w:rsidRPr="00993F74" w:rsidRDefault="00104C5A" w:rsidP="0028143A">
      <w:pPr>
        <w:spacing w:line="360" w:lineRule="auto"/>
        <w:ind w:firstLine="420"/>
        <w:rPr>
          <w:b/>
          <w:bCs/>
          <w:color w:val="C00000"/>
          <w:sz w:val="24"/>
          <w:highlight w:val="yellow"/>
          <w:lang w:eastAsia="zh-Hans"/>
        </w:rPr>
      </w:pPr>
      <w:r w:rsidRPr="00993F74">
        <w:rPr>
          <w:b/>
          <w:bCs/>
          <w:color w:val="C00000"/>
          <w:sz w:val="24"/>
          <w:highlight w:val="yellow"/>
          <w:lang w:eastAsia="zh-Hans"/>
        </w:rPr>
        <w:t>例如，应用示范要细化具体的示范场景、目标客户系统、示范内容、如何开展示范应用，预期达到的效果（如不可用时长、可用性提升、降本增效等）。</w:t>
      </w:r>
    </w:p>
    <w:p w14:paraId="5311DC5B" w14:textId="06614083" w:rsidR="00104C5A" w:rsidRPr="00993F74" w:rsidRDefault="00104C5A" w:rsidP="0028143A">
      <w:pPr>
        <w:spacing w:line="360" w:lineRule="auto"/>
        <w:ind w:firstLine="420"/>
        <w:rPr>
          <w:b/>
          <w:bCs/>
          <w:color w:val="C00000"/>
          <w:sz w:val="24"/>
          <w:highlight w:val="yellow"/>
          <w:lang w:eastAsia="zh-Hans"/>
        </w:rPr>
      </w:pPr>
      <w:r w:rsidRPr="00993F74">
        <w:rPr>
          <w:b/>
          <w:bCs/>
          <w:color w:val="C00000"/>
          <w:sz w:val="24"/>
          <w:highlight w:val="yellow"/>
          <w:lang w:eastAsia="zh-Hans"/>
        </w:rPr>
        <w:t>例如，社区建设运营要细化建设方案，如何运营开展活动，社区预期包括哪些内容，如何与外部其他的平台社区关联互动</w:t>
      </w:r>
      <w:r w:rsidR="00A90B91" w:rsidRPr="00993F74">
        <w:rPr>
          <w:b/>
          <w:bCs/>
          <w:color w:val="C00000"/>
          <w:sz w:val="24"/>
          <w:highlight w:val="yellow"/>
          <w:lang w:eastAsia="zh-Hans"/>
        </w:rPr>
        <w:t>，预期达到什么效果，会产生什么影响。</w:t>
      </w:r>
    </w:p>
    <w:p w14:paraId="757B7C4A" w14:textId="6D6B456E" w:rsidR="00A90B91" w:rsidRPr="00993F74" w:rsidRDefault="00A90B91" w:rsidP="0028143A">
      <w:pPr>
        <w:spacing w:line="360" w:lineRule="auto"/>
        <w:ind w:firstLine="420"/>
        <w:rPr>
          <w:b/>
          <w:bCs/>
          <w:color w:val="C00000"/>
          <w:sz w:val="24"/>
          <w:highlight w:val="yellow"/>
          <w:lang w:eastAsia="zh-Hans"/>
        </w:rPr>
      </w:pPr>
      <w:r w:rsidRPr="00993F74">
        <w:rPr>
          <w:b/>
          <w:bCs/>
          <w:color w:val="C00000"/>
          <w:sz w:val="24"/>
          <w:highlight w:val="yellow"/>
          <w:lang w:eastAsia="zh-Hans"/>
        </w:rPr>
        <w:t>例如，标准的编制总体计划和思路，等等。</w:t>
      </w:r>
    </w:p>
    <w:p w14:paraId="46BB2491" w14:textId="680A4180" w:rsidR="00D6740C" w:rsidRPr="00993F74" w:rsidRDefault="00A90B91" w:rsidP="0099044B">
      <w:pPr>
        <w:spacing w:line="360" w:lineRule="auto"/>
        <w:ind w:firstLine="420"/>
        <w:rPr>
          <w:b/>
          <w:bCs/>
          <w:color w:val="C00000"/>
          <w:sz w:val="24"/>
          <w:lang w:eastAsia="zh-Hans"/>
        </w:rPr>
      </w:pPr>
      <w:r w:rsidRPr="00993F74">
        <w:rPr>
          <w:b/>
          <w:bCs/>
          <w:color w:val="C00000"/>
          <w:sz w:val="24"/>
          <w:highlight w:val="yellow"/>
          <w:lang w:eastAsia="zh-Hans"/>
        </w:rPr>
        <w:t>其他各自的研究任务也类似。</w:t>
      </w:r>
    </w:p>
    <w:p w14:paraId="21749132" w14:textId="2D2EB4F0" w:rsidR="009A0800" w:rsidRPr="00993F74" w:rsidRDefault="009A0800" w:rsidP="009A0800">
      <w:pPr>
        <w:spacing w:line="360" w:lineRule="auto"/>
        <w:ind w:firstLine="420"/>
        <w:rPr>
          <w:sz w:val="24"/>
        </w:rPr>
      </w:pPr>
      <w:r w:rsidRPr="00993F74">
        <w:rPr>
          <w:sz w:val="24"/>
          <w:highlight w:val="cyan"/>
        </w:rPr>
        <w:t>（杨任宇正在整体</w:t>
      </w:r>
      <w:r w:rsidRPr="00993F74">
        <w:rPr>
          <w:sz w:val="24"/>
          <w:highlight w:val="cyan"/>
        </w:rPr>
        <w:t xml:space="preserve"> review </w:t>
      </w:r>
      <w:r w:rsidRPr="00993F74">
        <w:rPr>
          <w:sz w:val="24"/>
          <w:highlight w:val="cyan"/>
        </w:rPr>
        <w:t>和修改，</w:t>
      </w:r>
      <w:r w:rsidRPr="00993F74">
        <w:rPr>
          <w:sz w:val="24"/>
          <w:highlight w:val="cyan"/>
        </w:rPr>
        <w:t xml:space="preserve"> </w:t>
      </w:r>
      <w:r w:rsidRPr="00993F74">
        <w:rPr>
          <w:sz w:val="24"/>
          <w:highlight w:val="cyan"/>
        </w:rPr>
        <w:t>对应部分技术负责人跟进迭代）</w:t>
      </w:r>
    </w:p>
    <w:p w14:paraId="66EE1CAD" w14:textId="77777777" w:rsidR="00591434" w:rsidRPr="00993F74" w:rsidRDefault="00591434" w:rsidP="0099044B">
      <w:pPr>
        <w:spacing w:line="360" w:lineRule="auto"/>
        <w:ind w:firstLine="420"/>
        <w:rPr>
          <w:b/>
          <w:bCs/>
          <w:sz w:val="24"/>
        </w:rPr>
      </w:pPr>
    </w:p>
    <w:p w14:paraId="6C7FB020" w14:textId="27858D6D" w:rsidR="000413B9" w:rsidRDefault="006107F6" w:rsidP="0099044B">
      <w:pPr>
        <w:spacing w:line="360" w:lineRule="auto"/>
        <w:ind w:firstLine="420"/>
        <w:rPr>
          <w:b/>
          <w:bCs/>
          <w:sz w:val="24"/>
        </w:rPr>
      </w:pPr>
      <w:r w:rsidRPr="00993F74">
        <w:rPr>
          <w:b/>
          <w:bCs/>
          <w:sz w:val="24"/>
        </w:rPr>
        <w:t>任务</w:t>
      </w:r>
      <w:r w:rsidR="000413B9" w:rsidRPr="00993F74">
        <w:rPr>
          <w:b/>
          <w:bCs/>
          <w:sz w:val="24"/>
        </w:rPr>
        <w:t>1</w:t>
      </w:r>
      <w:r w:rsidRPr="00993F74">
        <w:rPr>
          <w:b/>
          <w:bCs/>
          <w:sz w:val="24"/>
        </w:rPr>
        <w:t>：</w:t>
      </w:r>
    </w:p>
    <w:p w14:paraId="1A566883" w14:textId="53584DE0" w:rsidR="00A7279A" w:rsidRPr="00A7279A" w:rsidRDefault="00A7279A" w:rsidP="00A7279A">
      <w:pPr>
        <w:spacing w:line="360" w:lineRule="auto"/>
        <w:ind w:firstLine="420"/>
        <w:rPr>
          <w:sz w:val="24"/>
        </w:rPr>
      </w:pPr>
      <w:r w:rsidRPr="00AE1310">
        <w:rPr>
          <w:rFonts w:hint="eastAsia"/>
          <w:sz w:val="24"/>
          <w:highlight w:val="cyan"/>
        </w:rPr>
        <w:lastRenderedPageBreak/>
        <w:t>本课题的首个任务是将</w:t>
      </w:r>
      <w:r w:rsidRPr="00AE1310">
        <w:rPr>
          <w:rFonts w:hint="eastAsia"/>
          <w:sz w:val="24"/>
          <w:highlight w:val="cyan"/>
        </w:rPr>
        <w:t xml:space="preserve"> xxx</w:t>
      </w:r>
      <w:r w:rsidRPr="00AE1310">
        <w:rPr>
          <w:rFonts w:hint="eastAsia"/>
          <w:sz w:val="24"/>
          <w:highlight w:val="cyan"/>
        </w:rPr>
        <w:t>，使其能</w:t>
      </w:r>
      <w:r w:rsidRPr="00AE1310">
        <w:rPr>
          <w:rFonts w:hint="eastAsia"/>
          <w:sz w:val="24"/>
          <w:highlight w:val="cyan"/>
        </w:rPr>
        <w:t>xxx</w:t>
      </w:r>
      <w:r w:rsidRPr="00AE1310">
        <w:rPr>
          <w:rFonts w:hint="eastAsia"/>
          <w:sz w:val="24"/>
          <w:highlight w:val="cyan"/>
        </w:rPr>
        <w:t>，与此同时任务一将</w:t>
      </w:r>
      <w:r w:rsidRPr="00AE1310">
        <w:rPr>
          <w:rFonts w:hint="eastAsia"/>
          <w:sz w:val="24"/>
          <w:highlight w:val="cyan"/>
        </w:rPr>
        <w:t xml:space="preserve"> xxx</w:t>
      </w:r>
      <w:r w:rsidRPr="00AE1310">
        <w:rPr>
          <w:rFonts w:hint="eastAsia"/>
          <w:sz w:val="24"/>
          <w:highlight w:val="cyan"/>
        </w:rPr>
        <w:t>。具体三个子任务的实施方案如下。</w:t>
      </w:r>
    </w:p>
    <w:p w14:paraId="498F5255" w14:textId="77777777" w:rsidR="00A7279A" w:rsidRPr="00993F74" w:rsidRDefault="00A7279A" w:rsidP="0099044B">
      <w:pPr>
        <w:spacing w:line="360" w:lineRule="auto"/>
        <w:ind w:firstLine="420"/>
        <w:rPr>
          <w:b/>
          <w:bCs/>
          <w:sz w:val="24"/>
          <w:lang w:eastAsia="zh-Hans"/>
        </w:rPr>
      </w:pPr>
    </w:p>
    <w:p w14:paraId="0469CC29" w14:textId="3BB9D71F" w:rsidR="00F311A1" w:rsidRPr="00993F74" w:rsidRDefault="00F311A1" w:rsidP="00F311A1">
      <w:pPr>
        <w:spacing w:line="360" w:lineRule="auto"/>
        <w:ind w:firstLine="420"/>
        <w:rPr>
          <w:b/>
          <w:bCs/>
          <w:kern w:val="0"/>
          <w:sz w:val="24"/>
          <w:lang w:eastAsia="zh"/>
        </w:rPr>
      </w:pPr>
      <w:r w:rsidRPr="00993F74">
        <w:rPr>
          <w:b/>
          <w:bCs/>
          <w:kern w:val="0"/>
          <w:sz w:val="24"/>
          <w:lang w:eastAsia="zh"/>
        </w:rPr>
        <w:t>任务</w:t>
      </w:r>
      <w:r w:rsidRPr="00993F74">
        <w:rPr>
          <w:b/>
          <w:bCs/>
          <w:kern w:val="0"/>
          <w:sz w:val="24"/>
          <w:lang w:eastAsia="zh"/>
        </w:rPr>
        <w:t>1.1</w:t>
      </w:r>
      <w:r w:rsidRPr="00993F74">
        <w:rPr>
          <w:b/>
          <w:bCs/>
          <w:kern w:val="0"/>
          <w:sz w:val="24"/>
          <w:lang w:eastAsia="zh"/>
        </w:rPr>
        <w:t>：基于运行时行为的微服务</w:t>
      </w:r>
      <w:r w:rsidR="00050A1A">
        <w:rPr>
          <w:rFonts w:hint="eastAsia"/>
          <w:b/>
          <w:bCs/>
          <w:kern w:val="0"/>
          <w:sz w:val="24"/>
          <w:lang w:eastAsia="zh"/>
        </w:rPr>
        <w:t>智能</w:t>
      </w:r>
      <w:r w:rsidRPr="00993F74">
        <w:rPr>
          <w:b/>
          <w:bCs/>
          <w:kern w:val="0"/>
          <w:sz w:val="24"/>
          <w:lang w:eastAsia="zh"/>
        </w:rPr>
        <w:t>拆分工具</w:t>
      </w:r>
    </w:p>
    <w:p w14:paraId="69C9F681" w14:textId="3FEFD264" w:rsidR="00F311A1" w:rsidRPr="00993F74" w:rsidRDefault="00F311A1" w:rsidP="00F311A1">
      <w:pPr>
        <w:spacing w:line="360" w:lineRule="auto"/>
        <w:ind w:firstLineChars="200" w:firstLine="480"/>
        <w:rPr>
          <w:sz w:val="24"/>
          <w:lang w:eastAsia="zh"/>
        </w:rPr>
      </w:pPr>
      <w:r w:rsidRPr="00993F74">
        <w:rPr>
          <w:kern w:val="0"/>
          <w:sz w:val="24"/>
          <w:lang w:eastAsia="zh"/>
        </w:rPr>
        <w:t>传统单体软件系统各功能模块高度耦合</w:t>
      </w:r>
      <w:r w:rsidR="00050A1A">
        <w:rPr>
          <w:rFonts w:hint="eastAsia"/>
          <w:kern w:val="0"/>
          <w:sz w:val="24"/>
          <w:lang w:eastAsia="zh"/>
        </w:rPr>
        <w:t>，</w:t>
      </w:r>
      <w:r w:rsidRPr="00993F74">
        <w:rPr>
          <w:kern w:val="0"/>
          <w:sz w:val="24"/>
          <w:lang w:eastAsia="zh"/>
        </w:rPr>
        <w:t>依赖</w:t>
      </w:r>
      <w:r w:rsidR="00050A1A">
        <w:rPr>
          <w:rFonts w:hint="eastAsia"/>
          <w:kern w:val="0"/>
          <w:sz w:val="24"/>
          <w:lang w:eastAsia="zh"/>
        </w:rPr>
        <w:t>程度高</w:t>
      </w:r>
      <w:r w:rsidRPr="00993F74">
        <w:rPr>
          <w:kern w:val="0"/>
          <w:sz w:val="24"/>
          <w:lang w:eastAsia="zh"/>
        </w:rPr>
        <w:t>，</w:t>
      </w:r>
      <w:r w:rsidR="00050A1A">
        <w:rPr>
          <w:rFonts w:hint="eastAsia"/>
          <w:kern w:val="0"/>
          <w:sz w:val="24"/>
          <w:lang w:eastAsia="zh"/>
        </w:rPr>
        <w:t>系统规模化也导致了</w:t>
      </w:r>
      <w:r w:rsidRPr="00993F74">
        <w:rPr>
          <w:sz w:val="24"/>
        </w:rPr>
        <w:t>代码库庞大、扩展和维护成本不断增加</w:t>
      </w:r>
      <w:r w:rsidR="00050A1A">
        <w:rPr>
          <w:rFonts w:hint="eastAsia"/>
          <w:sz w:val="24"/>
        </w:rPr>
        <w:t>。此外，</w:t>
      </w:r>
      <w:proofErr w:type="gramStart"/>
      <w:r w:rsidRPr="00993F74">
        <w:rPr>
          <w:kern w:val="0"/>
          <w:sz w:val="24"/>
          <w:lang w:eastAsia="zh"/>
        </w:rPr>
        <w:t>微服务</w:t>
      </w:r>
      <w:proofErr w:type="gramEnd"/>
      <w:r w:rsidRPr="00993F74">
        <w:rPr>
          <w:kern w:val="0"/>
          <w:sz w:val="24"/>
          <w:lang w:eastAsia="zh"/>
        </w:rPr>
        <w:t>拆分过程中边界划分和服务拆分工作</w:t>
      </w:r>
      <w:r w:rsidR="00050A1A">
        <w:rPr>
          <w:rFonts w:hint="eastAsia"/>
          <w:kern w:val="0"/>
          <w:sz w:val="24"/>
          <w:lang w:eastAsia="zh"/>
        </w:rPr>
        <w:t>难度大，</w:t>
      </w:r>
      <w:r w:rsidRPr="00993F74">
        <w:rPr>
          <w:kern w:val="0"/>
          <w:sz w:val="24"/>
          <w:lang w:eastAsia="zh"/>
        </w:rPr>
        <w:t>需要丰富经验和对业务流程和软件架构的深入理解</w:t>
      </w:r>
      <w:r w:rsidR="00050A1A">
        <w:rPr>
          <w:rFonts w:hint="eastAsia"/>
          <w:kern w:val="0"/>
          <w:sz w:val="24"/>
          <w:lang w:eastAsia="zh"/>
        </w:rPr>
        <w:t>，人工成本极高。针对这些问题，本课题</w:t>
      </w:r>
      <w:r w:rsidRPr="00993F74">
        <w:rPr>
          <w:kern w:val="0"/>
          <w:sz w:val="24"/>
          <w:lang w:eastAsia="zh"/>
        </w:rPr>
        <w:t>将解决微服务拆分过程中的微服务合理划分和系统正确拆分问题。</w:t>
      </w:r>
      <w:r w:rsidR="00050A1A">
        <w:rPr>
          <w:rFonts w:hint="eastAsia"/>
          <w:kern w:val="0"/>
          <w:sz w:val="24"/>
          <w:lang w:eastAsia="zh"/>
        </w:rPr>
        <w:t>具体而言，</w:t>
      </w:r>
      <w:r w:rsidRPr="00993F74">
        <w:rPr>
          <w:kern w:val="0"/>
          <w:sz w:val="24"/>
          <w:lang w:eastAsia="zh"/>
        </w:rPr>
        <w:t>如何合理地进行微服务拆分，</w:t>
      </w:r>
      <w:r w:rsidR="00050A1A">
        <w:rPr>
          <w:rFonts w:hint="eastAsia"/>
          <w:sz w:val="24"/>
        </w:rPr>
        <w:t>在</w:t>
      </w:r>
      <w:r w:rsidRPr="00993F74">
        <w:rPr>
          <w:sz w:val="24"/>
        </w:rPr>
        <w:t>降低耦合度</w:t>
      </w:r>
      <w:r w:rsidRPr="00993F74">
        <w:rPr>
          <w:sz w:val="24"/>
          <w:lang w:eastAsia="zh"/>
        </w:rPr>
        <w:t>的</w:t>
      </w:r>
      <w:r w:rsidRPr="00993F74">
        <w:rPr>
          <w:sz w:val="24"/>
        </w:rPr>
        <w:t>同时不影响系统整体</w:t>
      </w:r>
      <w:r w:rsidRPr="00993F74">
        <w:rPr>
          <w:sz w:val="24"/>
          <w:lang w:eastAsia="zh"/>
        </w:rPr>
        <w:t>的</w:t>
      </w:r>
      <w:r w:rsidRPr="00993F74">
        <w:rPr>
          <w:sz w:val="24"/>
        </w:rPr>
        <w:t>性能和功能</w:t>
      </w:r>
      <w:r w:rsidRPr="00993F74">
        <w:rPr>
          <w:sz w:val="24"/>
          <w:lang w:eastAsia="zh"/>
        </w:rPr>
        <w:t>，是单体架构</w:t>
      </w:r>
      <w:r w:rsidR="00050A1A">
        <w:rPr>
          <w:rFonts w:hint="eastAsia"/>
          <w:sz w:val="24"/>
          <w:lang w:eastAsia="zh"/>
        </w:rPr>
        <w:t>的云原生应用进行</w:t>
      </w:r>
      <w:r w:rsidRPr="00993F74">
        <w:rPr>
          <w:sz w:val="24"/>
          <w:lang w:eastAsia="zh"/>
        </w:rPr>
        <w:t>微服务架构迁移的</w:t>
      </w:r>
      <w:r w:rsidRPr="00993F74">
        <w:rPr>
          <w:kern w:val="0"/>
          <w:sz w:val="24"/>
          <w:lang w:eastAsia="zh"/>
        </w:rPr>
        <w:t>关键</w:t>
      </w:r>
      <w:r w:rsidR="00050A1A">
        <w:rPr>
          <w:rFonts w:hint="eastAsia"/>
          <w:kern w:val="0"/>
          <w:sz w:val="24"/>
          <w:lang w:eastAsia="zh"/>
        </w:rPr>
        <w:t>问题</w:t>
      </w:r>
      <w:r w:rsidRPr="00993F74">
        <w:rPr>
          <w:kern w:val="0"/>
          <w:sz w:val="24"/>
          <w:lang w:eastAsia="zh"/>
        </w:rPr>
        <w:t>。本</w:t>
      </w:r>
      <w:r w:rsidR="00050A1A">
        <w:rPr>
          <w:rFonts w:hint="eastAsia"/>
          <w:kern w:val="0"/>
          <w:sz w:val="24"/>
          <w:lang w:eastAsia="zh"/>
        </w:rPr>
        <w:t>课题</w:t>
      </w:r>
      <w:r w:rsidR="00050A1A">
        <w:rPr>
          <w:rFonts w:hint="eastAsia"/>
          <w:kern w:val="0"/>
          <w:sz w:val="24"/>
        </w:rPr>
        <w:t>将</w:t>
      </w:r>
      <w:r w:rsidRPr="00993F74">
        <w:rPr>
          <w:kern w:val="0"/>
          <w:sz w:val="24"/>
          <w:lang w:eastAsia="zh"/>
        </w:rPr>
        <w:t>设计实现</w:t>
      </w:r>
      <w:r w:rsidR="00050A1A">
        <w:rPr>
          <w:rFonts w:hint="eastAsia"/>
          <w:kern w:val="0"/>
          <w:sz w:val="24"/>
          <w:lang w:eastAsia="zh"/>
        </w:rPr>
        <w:t>一种</w:t>
      </w:r>
      <w:r w:rsidRPr="00993F74">
        <w:rPr>
          <w:kern w:val="0"/>
          <w:sz w:val="24"/>
          <w:lang w:eastAsia="zh"/>
        </w:rPr>
        <w:t>基于运行时行为分析的微服务</w:t>
      </w:r>
      <w:r w:rsidR="00050A1A">
        <w:rPr>
          <w:rFonts w:hint="eastAsia"/>
          <w:kern w:val="0"/>
          <w:sz w:val="24"/>
          <w:lang w:eastAsia="zh"/>
        </w:rPr>
        <w:t>智能</w:t>
      </w:r>
      <w:r w:rsidRPr="00993F74">
        <w:rPr>
          <w:kern w:val="0"/>
          <w:sz w:val="24"/>
          <w:lang w:eastAsia="zh"/>
        </w:rPr>
        <w:t>拆分工具，自动化识别、拆分</w:t>
      </w:r>
      <w:r w:rsidR="00050A1A">
        <w:rPr>
          <w:rFonts w:hint="eastAsia"/>
          <w:kern w:val="0"/>
          <w:sz w:val="24"/>
          <w:lang w:eastAsia="zh"/>
        </w:rPr>
        <w:t>、</w:t>
      </w:r>
      <w:r w:rsidRPr="00993F74">
        <w:rPr>
          <w:kern w:val="0"/>
          <w:sz w:val="24"/>
          <w:lang w:eastAsia="zh"/>
        </w:rPr>
        <w:t>合并系统中的功能模块，提供更合适的微服务架构重构方法，从而帮助开发人员合理划分服务边界、优化业务流程，</w:t>
      </w:r>
      <w:r w:rsidR="00716804">
        <w:rPr>
          <w:rFonts w:hint="eastAsia"/>
          <w:kern w:val="0"/>
          <w:sz w:val="24"/>
          <w:lang w:eastAsia="zh"/>
        </w:rPr>
        <w:t>降低</w:t>
      </w:r>
      <w:r w:rsidRPr="00993F74">
        <w:rPr>
          <w:kern w:val="0"/>
          <w:sz w:val="24"/>
          <w:lang w:eastAsia="zh"/>
        </w:rPr>
        <w:t>手动拆分难度和错误风险，显著</w:t>
      </w:r>
      <w:r w:rsidR="00716804">
        <w:rPr>
          <w:rFonts w:hint="eastAsia"/>
          <w:kern w:val="0"/>
          <w:sz w:val="24"/>
          <w:lang w:eastAsia="zh"/>
        </w:rPr>
        <w:t>提升</w:t>
      </w:r>
      <w:r w:rsidRPr="00993F74">
        <w:rPr>
          <w:kern w:val="0"/>
          <w:sz w:val="24"/>
          <w:lang w:eastAsia="zh"/>
        </w:rPr>
        <w:t>中大型系统向微服务架构迁移的效率。</w:t>
      </w:r>
      <w:r w:rsidRPr="00993F74">
        <w:rPr>
          <w:kern w:val="0"/>
          <w:sz w:val="24"/>
        </w:rPr>
        <w:t>具体方案如下：</w:t>
      </w:r>
    </w:p>
    <w:p w14:paraId="04029E80" w14:textId="77777777" w:rsidR="00F311A1" w:rsidRPr="00993F74" w:rsidRDefault="00F311A1" w:rsidP="00F311A1">
      <w:pPr>
        <w:spacing w:line="360" w:lineRule="auto"/>
        <w:ind w:firstLineChars="200" w:firstLine="482"/>
        <w:rPr>
          <w:b/>
          <w:bCs/>
          <w:kern w:val="0"/>
          <w:sz w:val="24"/>
          <w:lang w:eastAsia="zh"/>
        </w:rPr>
      </w:pPr>
      <w:r w:rsidRPr="00993F74">
        <w:rPr>
          <w:b/>
          <w:bCs/>
          <w:kern w:val="0"/>
          <w:sz w:val="24"/>
          <w:lang w:eastAsia="zh"/>
        </w:rPr>
        <w:t>（</w:t>
      </w:r>
      <w:r w:rsidRPr="00993F74">
        <w:rPr>
          <w:b/>
          <w:bCs/>
          <w:kern w:val="0"/>
          <w:sz w:val="24"/>
          <w:lang w:eastAsia="zh"/>
        </w:rPr>
        <w:t>1</w:t>
      </w:r>
      <w:r w:rsidRPr="00993F74">
        <w:rPr>
          <w:b/>
          <w:bCs/>
          <w:kern w:val="0"/>
          <w:sz w:val="24"/>
          <w:lang w:eastAsia="zh"/>
        </w:rPr>
        <w:t>）运行时行为的监控和收集</w:t>
      </w:r>
    </w:p>
    <w:p w14:paraId="73875862" w14:textId="0F4640E1" w:rsidR="00F311A1" w:rsidRPr="00993F74" w:rsidRDefault="00F311A1" w:rsidP="00F311A1">
      <w:pPr>
        <w:spacing w:line="360" w:lineRule="auto"/>
        <w:ind w:firstLineChars="200" w:firstLine="480"/>
        <w:rPr>
          <w:kern w:val="0"/>
          <w:sz w:val="24"/>
          <w:lang w:eastAsia="zh"/>
        </w:rPr>
      </w:pPr>
      <w:r w:rsidRPr="00993F74">
        <w:rPr>
          <w:kern w:val="0"/>
          <w:sz w:val="24"/>
          <w:lang w:eastAsia="zh"/>
        </w:rPr>
        <w:t>传统的静态分析方法在微服务的划分任务</w:t>
      </w:r>
      <w:r w:rsidR="006F4FD7">
        <w:rPr>
          <w:rFonts w:hint="eastAsia"/>
          <w:kern w:val="0"/>
          <w:sz w:val="24"/>
          <w:lang w:eastAsia="zh"/>
        </w:rPr>
        <w:t>主要通过</w:t>
      </w:r>
      <w:r w:rsidRPr="00993F74">
        <w:rPr>
          <w:kern w:val="0"/>
          <w:sz w:val="24"/>
          <w:lang w:eastAsia="zh"/>
        </w:rPr>
        <w:t>对代码中的调用关系进行收集和分析，排除一些冗余代码。然而，在实际的微服务划分任务中，各模块之间的调用频率和数据交互量等特征在简单的静态分析中无法得出，并且在实际使用场景中，用户的访问量、系统硬件的负载等特征也远超静态分析的范畴，这些</w:t>
      </w:r>
      <w:r w:rsidR="006F4FD7">
        <w:rPr>
          <w:rFonts w:hint="eastAsia"/>
          <w:kern w:val="0"/>
          <w:sz w:val="24"/>
          <w:lang w:eastAsia="zh"/>
        </w:rPr>
        <w:t>都</w:t>
      </w:r>
      <w:r w:rsidRPr="00993F74">
        <w:rPr>
          <w:kern w:val="0"/>
          <w:sz w:val="24"/>
          <w:lang w:eastAsia="zh"/>
        </w:rPr>
        <w:t>使得静态分析难以准确把握微服务化分过程中各模块之间的实际依赖关系</w:t>
      </w:r>
      <w:r w:rsidR="006F4FD7">
        <w:rPr>
          <w:rFonts w:hint="eastAsia"/>
          <w:kern w:val="0"/>
          <w:sz w:val="24"/>
          <w:lang w:eastAsia="zh"/>
        </w:rPr>
        <w:t>而存在</w:t>
      </w:r>
      <w:r w:rsidRPr="00993F74">
        <w:rPr>
          <w:kern w:val="0"/>
          <w:sz w:val="24"/>
          <w:lang w:eastAsia="zh"/>
        </w:rPr>
        <w:t>潜在的性能问题。因此，</w:t>
      </w:r>
      <w:r w:rsidR="006F4FD7">
        <w:rPr>
          <w:rFonts w:hint="eastAsia"/>
          <w:kern w:val="0"/>
          <w:sz w:val="24"/>
          <w:lang w:eastAsia="zh"/>
        </w:rPr>
        <w:t>本课题</w:t>
      </w:r>
      <w:r w:rsidRPr="00993F74">
        <w:rPr>
          <w:kern w:val="0"/>
          <w:sz w:val="24"/>
          <w:lang w:eastAsia="zh"/>
        </w:rPr>
        <w:t>拟采用动态分析手段</w:t>
      </w:r>
      <w:r w:rsidR="006F4FD7">
        <w:rPr>
          <w:rFonts w:hint="eastAsia"/>
          <w:kern w:val="0"/>
          <w:sz w:val="24"/>
          <w:lang w:eastAsia="zh"/>
        </w:rPr>
        <w:t>指导重构与拆分</w:t>
      </w:r>
      <w:r w:rsidRPr="00993F74">
        <w:rPr>
          <w:kern w:val="0"/>
          <w:sz w:val="24"/>
          <w:lang w:eastAsia="zh"/>
        </w:rPr>
        <w:t>，从系统运行时行为入手，对系统的实际运行场景进行监控和分析，得到真实准确的系统运行时信息，如系统资源使用、响应时间、用户访问量等，并将获得的运行时信息根据实际情况转变为模块间的关联度和耦合度，构建完整的模块依赖网络，为后续微服务架构的重构提供坚实的数据支撑。</w:t>
      </w:r>
    </w:p>
    <w:p w14:paraId="2A56972C" w14:textId="26D1D137" w:rsidR="00F311A1" w:rsidRPr="00993F74" w:rsidRDefault="00F311A1" w:rsidP="00F311A1">
      <w:pPr>
        <w:spacing w:line="360" w:lineRule="auto"/>
        <w:ind w:firstLineChars="200" w:firstLine="480"/>
        <w:rPr>
          <w:kern w:val="0"/>
          <w:sz w:val="24"/>
          <w:lang w:eastAsia="zh"/>
        </w:rPr>
      </w:pPr>
      <w:r w:rsidRPr="00993F74">
        <w:rPr>
          <w:kern w:val="0"/>
          <w:sz w:val="24"/>
          <w:lang w:eastAsia="zh"/>
        </w:rPr>
        <w:t>为了全面收集系统运行时行为数据，</w:t>
      </w:r>
      <w:r w:rsidRPr="00993F74">
        <w:rPr>
          <w:kern w:val="0"/>
          <w:sz w:val="24"/>
          <w:highlight w:val="yellow"/>
          <w:lang w:eastAsia="zh"/>
        </w:rPr>
        <w:t>如图</w:t>
      </w:r>
      <w:r w:rsidRPr="00993F74">
        <w:rPr>
          <w:kern w:val="0"/>
          <w:sz w:val="24"/>
          <w:highlight w:val="yellow"/>
          <w:lang w:eastAsia="zh"/>
        </w:rPr>
        <w:t>x</w:t>
      </w:r>
      <w:r w:rsidRPr="00993F74">
        <w:rPr>
          <w:kern w:val="0"/>
          <w:sz w:val="24"/>
          <w:lang w:eastAsia="zh"/>
        </w:rPr>
        <w:t>，</w:t>
      </w:r>
      <w:r w:rsidR="006F4FD7">
        <w:rPr>
          <w:rFonts w:hint="eastAsia"/>
          <w:kern w:val="0"/>
          <w:sz w:val="24"/>
          <w:lang w:eastAsia="zh"/>
        </w:rPr>
        <w:t>我们将监控</w:t>
      </w:r>
      <w:r w:rsidRPr="00993F74">
        <w:rPr>
          <w:kern w:val="0"/>
          <w:sz w:val="24"/>
          <w:lang w:eastAsia="zh"/>
        </w:rPr>
        <w:t>调用链与请求、数据库操作、服务间通信等</w:t>
      </w:r>
      <w:r w:rsidR="006F4FD7">
        <w:rPr>
          <w:rFonts w:hint="eastAsia"/>
          <w:kern w:val="0"/>
          <w:sz w:val="24"/>
          <w:lang w:eastAsia="zh"/>
        </w:rPr>
        <w:t>多种运行时状态</w:t>
      </w:r>
      <w:r w:rsidRPr="00993F74">
        <w:rPr>
          <w:kern w:val="0"/>
          <w:sz w:val="24"/>
          <w:lang w:eastAsia="zh"/>
        </w:rPr>
        <w:t>，使用日志收集工具进行收集。为更好地模拟用户实际操作和真实用户访问量，以生成具有代表性的系统运行时行为数据，拟使用软件测试工具，如</w:t>
      </w:r>
      <w:r w:rsidRPr="00993F74">
        <w:rPr>
          <w:kern w:val="0"/>
          <w:sz w:val="24"/>
          <w:lang w:eastAsia="zh"/>
        </w:rPr>
        <w:t>Postman</w:t>
      </w:r>
      <w:r w:rsidRPr="00993F74">
        <w:rPr>
          <w:kern w:val="0"/>
          <w:sz w:val="24"/>
          <w:lang w:eastAsia="zh"/>
        </w:rPr>
        <w:t>或</w:t>
      </w:r>
      <w:proofErr w:type="spellStart"/>
      <w:r w:rsidRPr="00993F74">
        <w:rPr>
          <w:kern w:val="0"/>
          <w:sz w:val="24"/>
          <w:lang w:eastAsia="zh"/>
        </w:rPr>
        <w:t>Apifox</w:t>
      </w:r>
      <w:proofErr w:type="spellEnd"/>
      <w:r w:rsidRPr="00993F74">
        <w:rPr>
          <w:kern w:val="0"/>
          <w:sz w:val="24"/>
          <w:lang w:eastAsia="zh"/>
        </w:rPr>
        <w:t>等工具，并编写完整的集成测试</w:t>
      </w:r>
      <w:r w:rsidR="006F4FD7">
        <w:rPr>
          <w:rFonts w:hint="eastAsia"/>
          <w:kern w:val="0"/>
          <w:sz w:val="24"/>
          <w:lang w:eastAsia="zh"/>
        </w:rPr>
        <w:t>用例</w:t>
      </w:r>
      <w:r w:rsidRPr="00993F74">
        <w:rPr>
          <w:kern w:val="0"/>
          <w:sz w:val="24"/>
          <w:lang w:eastAsia="zh"/>
        </w:rPr>
        <w:t>，依据不同的业务场景，精确模拟用户对系统的访问行为。通过控制不同测试</w:t>
      </w:r>
      <w:r w:rsidR="006F4FD7">
        <w:rPr>
          <w:rFonts w:hint="eastAsia"/>
          <w:kern w:val="0"/>
          <w:sz w:val="24"/>
          <w:lang w:eastAsia="zh"/>
        </w:rPr>
        <w:t>用</w:t>
      </w:r>
      <w:r w:rsidRPr="00993F74">
        <w:rPr>
          <w:kern w:val="0"/>
          <w:sz w:val="24"/>
          <w:lang w:eastAsia="zh"/>
        </w:rPr>
        <w:t>例的调用频率和数据量来模</w:t>
      </w:r>
      <w:r w:rsidRPr="00993F74">
        <w:rPr>
          <w:kern w:val="0"/>
          <w:sz w:val="24"/>
          <w:lang w:eastAsia="zh"/>
        </w:rPr>
        <w:lastRenderedPageBreak/>
        <w:t>拟用户对于不同功能的实际需求。例如在电商应用场景中，显著增加订单创建、支付等核心功能的调用频率，同时增加商品查询功能的数据量，以获得系统在高并发业务场景情况下的实际运行状态数据，为后续系统的重构和对重构架构的评估提供依据。</w:t>
      </w:r>
    </w:p>
    <w:p w14:paraId="56F2384B" w14:textId="12C88657" w:rsidR="00F311A1" w:rsidRPr="00993F74" w:rsidRDefault="00FA03C8" w:rsidP="00F311A1">
      <w:pPr>
        <w:spacing w:line="360" w:lineRule="auto"/>
        <w:jc w:val="center"/>
        <w:rPr>
          <w:kern w:val="0"/>
          <w:sz w:val="24"/>
          <w:lang w:eastAsia="zh"/>
        </w:rPr>
      </w:pPr>
      <w:r>
        <w:rPr>
          <w:noProof/>
          <w:kern w:val="0"/>
          <w:sz w:val="24"/>
          <w:lang w:eastAsia="zh"/>
        </w:rPr>
        <w:pict w14:anchorId="1CEB2681">
          <v:shape id="图片 2" o:spid="_x0000_i1027" type="#_x0000_t75" alt="" style="width:319.45pt;height:165.85pt;visibility:visible;mso-wrap-style:square;mso-width-percent:0;mso-height-percent:0;mso-width-percent:0;mso-height-percent:0">
            <v:imagedata r:id="rId12" o:title=""/>
            <o:lock v:ext="edit" rotation="t" cropping="t" verticies="t"/>
          </v:shape>
        </w:pict>
      </w:r>
    </w:p>
    <w:p w14:paraId="25666FC3" w14:textId="77777777" w:rsidR="00F311A1" w:rsidRPr="00E71543" w:rsidRDefault="00F311A1" w:rsidP="00F311A1">
      <w:pPr>
        <w:spacing w:line="360" w:lineRule="auto"/>
        <w:jc w:val="center"/>
        <w:rPr>
          <w:kern w:val="0"/>
          <w:szCs w:val="21"/>
          <w:lang w:eastAsia="zh"/>
        </w:rPr>
      </w:pPr>
      <w:r w:rsidRPr="00E71543">
        <w:rPr>
          <w:kern w:val="0"/>
          <w:szCs w:val="21"/>
          <w:lang w:eastAsia="zh"/>
        </w:rPr>
        <w:t>图</w:t>
      </w:r>
      <w:r w:rsidRPr="00E71543">
        <w:rPr>
          <w:kern w:val="0"/>
          <w:szCs w:val="21"/>
          <w:lang w:eastAsia="zh"/>
        </w:rPr>
        <w:t xml:space="preserve">x  </w:t>
      </w:r>
      <w:r w:rsidRPr="00E71543">
        <w:rPr>
          <w:kern w:val="0"/>
          <w:szCs w:val="21"/>
          <w:lang w:eastAsia="zh"/>
        </w:rPr>
        <w:t>运行时行为数据收集</w:t>
      </w:r>
    </w:p>
    <w:p w14:paraId="65DA4F80" w14:textId="4224C2A0"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调用链与请求追踪：</w:t>
      </w:r>
      <w:r w:rsidRPr="00993F74">
        <w:rPr>
          <w:kern w:val="0"/>
          <w:sz w:val="24"/>
          <w:lang w:eastAsia="zh"/>
        </w:rPr>
        <w:t>为更好地收集所有模块和服务之间的调用关系，拟使用</w:t>
      </w:r>
      <w:proofErr w:type="spellStart"/>
      <w:r w:rsidRPr="00993F74">
        <w:rPr>
          <w:kern w:val="0"/>
          <w:sz w:val="24"/>
          <w:lang w:eastAsia="zh"/>
        </w:rPr>
        <w:t>Kieker</w:t>
      </w:r>
      <w:proofErr w:type="spellEnd"/>
      <w:r w:rsidRPr="00993F74">
        <w:rPr>
          <w:kern w:val="0"/>
          <w:sz w:val="24"/>
          <w:lang w:eastAsia="zh"/>
        </w:rPr>
        <w:t>开源工具对系统进行字节码插桩以获取请求的执行时间、资源消耗、调用链信息等数据。字节码插桩技术允许在程序运行时动态修改或增强程序的字节码，使得</w:t>
      </w:r>
      <w:proofErr w:type="spellStart"/>
      <w:r w:rsidRPr="00993F74">
        <w:rPr>
          <w:kern w:val="0"/>
          <w:sz w:val="24"/>
          <w:lang w:eastAsia="zh"/>
        </w:rPr>
        <w:t>Kieker</w:t>
      </w:r>
      <w:proofErr w:type="spellEnd"/>
      <w:r w:rsidRPr="00993F74">
        <w:rPr>
          <w:kern w:val="0"/>
          <w:sz w:val="24"/>
          <w:lang w:eastAsia="zh"/>
        </w:rPr>
        <w:t>能在应用程序的不同地方插入监控点，从而监控并获取详细的运行时数据。在进行集成测试的同时，监控并记录系统各函数、模块的详细运行时数据，获取函数间调用关系以及执行时间等，并且以日志的形式进行保存，为后续依赖关系网络的</w:t>
      </w:r>
      <w:r w:rsidR="006F4FD7">
        <w:rPr>
          <w:rFonts w:hint="eastAsia"/>
          <w:kern w:val="0"/>
          <w:sz w:val="24"/>
          <w:lang w:eastAsia="zh"/>
        </w:rPr>
        <w:t>构建</w:t>
      </w:r>
      <w:r w:rsidRPr="00993F74">
        <w:rPr>
          <w:kern w:val="0"/>
          <w:sz w:val="24"/>
          <w:lang w:eastAsia="zh"/>
        </w:rPr>
        <w:t>提供依据。</w:t>
      </w:r>
      <w:r w:rsidR="006F4FD7">
        <w:rPr>
          <w:rFonts w:hint="eastAsia"/>
          <w:kern w:val="0"/>
          <w:sz w:val="24"/>
          <w:lang w:eastAsia="zh"/>
        </w:rPr>
        <w:t>此外</w:t>
      </w:r>
      <w:r w:rsidRPr="00993F74">
        <w:rPr>
          <w:kern w:val="0"/>
          <w:sz w:val="24"/>
          <w:lang w:eastAsia="zh"/>
        </w:rPr>
        <w:t>，</w:t>
      </w:r>
      <w:proofErr w:type="spellStart"/>
      <w:r w:rsidRPr="00993F74">
        <w:rPr>
          <w:kern w:val="0"/>
          <w:sz w:val="24"/>
          <w:lang w:eastAsia="zh"/>
        </w:rPr>
        <w:t>Kieker</w:t>
      </w:r>
      <w:proofErr w:type="spellEnd"/>
      <w:r w:rsidR="006F4FD7">
        <w:rPr>
          <w:rFonts w:hint="eastAsia"/>
          <w:kern w:val="0"/>
          <w:sz w:val="24"/>
          <w:lang w:eastAsia="zh"/>
        </w:rPr>
        <w:t>可</w:t>
      </w:r>
      <w:r w:rsidRPr="00993F74">
        <w:rPr>
          <w:kern w:val="0"/>
          <w:sz w:val="24"/>
          <w:lang w:eastAsia="zh"/>
        </w:rPr>
        <w:t>支持对用户操作加权，</w:t>
      </w:r>
      <w:r w:rsidR="006F4FD7">
        <w:rPr>
          <w:rFonts w:hint="eastAsia"/>
          <w:kern w:val="0"/>
          <w:sz w:val="24"/>
          <w:lang w:eastAsia="zh"/>
        </w:rPr>
        <w:t>因</w:t>
      </w:r>
      <w:r w:rsidRPr="00993F74">
        <w:rPr>
          <w:kern w:val="0"/>
          <w:sz w:val="24"/>
          <w:lang w:eastAsia="zh"/>
        </w:rPr>
        <w:t>而</w:t>
      </w:r>
      <w:r w:rsidR="006F4FD7">
        <w:rPr>
          <w:rFonts w:hint="eastAsia"/>
          <w:kern w:val="0"/>
          <w:sz w:val="24"/>
          <w:lang w:eastAsia="zh"/>
        </w:rPr>
        <w:t>能</w:t>
      </w:r>
      <w:r w:rsidRPr="00993F74">
        <w:rPr>
          <w:kern w:val="0"/>
          <w:sz w:val="24"/>
          <w:lang w:eastAsia="zh"/>
        </w:rPr>
        <w:t>区分不同测试样例之间的重要程度和参考价值。</w:t>
      </w:r>
    </w:p>
    <w:p w14:paraId="0328BC2B" w14:textId="0B597F7B"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数据库操作追踪：</w:t>
      </w:r>
      <w:r w:rsidRPr="00993F74">
        <w:rPr>
          <w:kern w:val="0"/>
          <w:sz w:val="24"/>
          <w:lang w:eastAsia="zh"/>
        </w:rPr>
        <w:t>为收集数据库表间的关系以及系统对于数据库的访问频率、访问效率等数据，拟利用</w:t>
      </w:r>
      <w:r w:rsidRPr="00993F74">
        <w:rPr>
          <w:kern w:val="0"/>
          <w:sz w:val="24"/>
          <w:lang w:eastAsia="zh"/>
        </w:rPr>
        <w:t>SQL</w:t>
      </w:r>
      <w:r w:rsidRPr="00993F74">
        <w:rPr>
          <w:kern w:val="0"/>
          <w:sz w:val="24"/>
          <w:lang w:eastAsia="zh"/>
        </w:rPr>
        <w:t>操作解析工具</w:t>
      </w:r>
      <w:proofErr w:type="spellStart"/>
      <w:r w:rsidRPr="00993F74">
        <w:rPr>
          <w:kern w:val="0"/>
          <w:sz w:val="24"/>
          <w:lang w:eastAsia="zh"/>
        </w:rPr>
        <w:t>JDBCParser</w:t>
      </w:r>
      <w:proofErr w:type="spellEnd"/>
      <w:r w:rsidRPr="00993F74">
        <w:rPr>
          <w:kern w:val="0"/>
          <w:sz w:val="24"/>
          <w:lang w:eastAsia="zh"/>
        </w:rPr>
        <w:t>对应用程序中的数据库操作进行全面的监控与记录。</w:t>
      </w:r>
      <w:proofErr w:type="spellStart"/>
      <w:r w:rsidRPr="00993F74">
        <w:rPr>
          <w:kern w:val="0"/>
          <w:sz w:val="24"/>
          <w:lang w:eastAsia="zh"/>
        </w:rPr>
        <w:t>JDBCParser</w:t>
      </w:r>
      <w:proofErr w:type="spellEnd"/>
      <w:r w:rsidRPr="00993F74">
        <w:rPr>
          <w:kern w:val="0"/>
          <w:sz w:val="24"/>
          <w:lang w:eastAsia="zh"/>
        </w:rPr>
        <w:t>通过解析和分析通过</w:t>
      </w:r>
      <w:r w:rsidRPr="00993F74">
        <w:rPr>
          <w:kern w:val="0"/>
          <w:sz w:val="24"/>
          <w:lang w:eastAsia="zh"/>
        </w:rPr>
        <w:t>JDBC</w:t>
      </w:r>
      <w:r w:rsidRPr="00993F74">
        <w:rPr>
          <w:kern w:val="0"/>
          <w:sz w:val="24"/>
          <w:lang w:eastAsia="zh"/>
        </w:rPr>
        <w:t>接口执行的</w:t>
      </w:r>
      <w:r w:rsidRPr="00993F74">
        <w:rPr>
          <w:kern w:val="0"/>
          <w:sz w:val="24"/>
          <w:lang w:eastAsia="zh"/>
        </w:rPr>
        <w:t>SQL</w:t>
      </w:r>
      <w:r w:rsidRPr="00993F74">
        <w:rPr>
          <w:kern w:val="0"/>
          <w:sz w:val="24"/>
          <w:lang w:eastAsia="zh"/>
        </w:rPr>
        <w:t>查询语句，将其解析</w:t>
      </w:r>
      <w:r w:rsidR="006F4FD7">
        <w:rPr>
          <w:rFonts w:hint="eastAsia"/>
          <w:kern w:val="0"/>
          <w:sz w:val="24"/>
          <w:lang w:eastAsia="zh"/>
        </w:rPr>
        <w:t>为</w:t>
      </w:r>
      <w:r w:rsidRPr="00993F74">
        <w:rPr>
          <w:kern w:val="0"/>
          <w:sz w:val="24"/>
          <w:lang w:eastAsia="zh"/>
        </w:rPr>
        <w:t>抽象语法树</w:t>
      </w:r>
      <w:r w:rsidR="006F4FD7">
        <w:rPr>
          <w:rFonts w:hint="eastAsia"/>
          <w:kern w:val="0"/>
          <w:sz w:val="24"/>
          <w:lang w:eastAsia="zh"/>
        </w:rPr>
        <w:t>（</w:t>
      </w:r>
      <w:r w:rsidR="006F4FD7">
        <w:rPr>
          <w:rFonts w:hint="eastAsia"/>
          <w:kern w:val="0"/>
          <w:sz w:val="24"/>
        </w:rPr>
        <w:t>AST</w:t>
      </w:r>
      <w:r w:rsidR="006F4FD7">
        <w:rPr>
          <w:rFonts w:hint="eastAsia"/>
          <w:kern w:val="0"/>
          <w:sz w:val="24"/>
          <w:lang w:eastAsia="zh"/>
        </w:rPr>
        <w:t>）</w:t>
      </w:r>
      <w:r w:rsidRPr="00993F74">
        <w:rPr>
          <w:kern w:val="0"/>
          <w:sz w:val="24"/>
          <w:lang w:eastAsia="zh"/>
        </w:rPr>
        <w:t>，从而详细地展示查询的各个组成部分。通过监控和深入分析数据库操作，</w:t>
      </w:r>
      <w:r w:rsidR="006F4FD7">
        <w:rPr>
          <w:rFonts w:hint="eastAsia"/>
          <w:kern w:val="0"/>
          <w:sz w:val="24"/>
          <w:lang w:eastAsia="zh"/>
        </w:rPr>
        <w:t>可</w:t>
      </w:r>
      <w:r w:rsidRPr="00993F74">
        <w:rPr>
          <w:kern w:val="0"/>
          <w:sz w:val="24"/>
          <w:lang w:eastAsia="zh"/>
        </w:rPr>
        <w:t>精确获取表单间的依赖关系</w:t>
      </w:r>
      <w:r w:rsidR="006F4FD7">
        <w:rPr>
          <w:rFonts w:hint="eastAsia"/>
          <w:kern w:val="0"/>
          <w:sz w:val="24"/>
          <w:lang w:eastAsia="zh"/>
        </w:rPr>
        <w:t>。针对不同情况，我们可以有针对性的进行如下处理。</w:t>
      </w:r>
      <w:r w:rsidR="006F4FD7">
        <w:rPr>
          <w:rFonts w:hint="eastAsia"/>
          <w:kern w:val="0"/>
          <w:sz w:val="24"/>
        </w:rPr>
        <w:t xml:space="preserve"> </w:t>
      </w:r>
      <w:r w:rsidR="006F4FD7">
        <w:rPr>
          <w:rFonts w:hint="eastAsia"/>
          <w:kern w:val="0"/>
          <w:sz w:val="24"/>
        </w:rPr>
        <w:t>例如，当</w:t>
      </w:r>
      <w:r w:rsidRPr="00993F74">
        <w:rPr>
          <w:kern w:val="0"/>
          <w:sz w:val="24"/>
          <w:lang w:eastAsia="zh"/>
        </w:rPr>
        <w:t>同一个</w:t>
      </w:r>
      <w:r w:rsidRPr="00993F74">
        <w:rPr>
          <w:kern w:val="0"/>
          <w:sz w:val="24"/>
          <w:lang w:eastAsia="zh"/>
        </w:rPr>
        <w:t>SQL</w:t>
      </w:r>
      <w:r w:rsidRPr="00993F74">
        <w:rPr>
          <w:kern w:val="0"/>
          <w:sz w:val="24"/>
          <w:lang w:eastAsia="zh"/>
        </w:rPr>
        <w:t>查询语句中同时出现的两个表单，或当多个业务场景下的多个数据库表单同时出现</w:t>
      </w:r>
      <w:r w:rsidR="006F4FD7">
        <w:rPr>
          <w:rFonts w:hint="eastAsia"/>
          <w:kern w:val="0"/>
          <w:sz w:val="24"/>
          <w:lang w:eastAsia="zh"/>
        </w:rPr>
        <w:t>时</w:t>
      </w:r>
      <w:r w:rsidRPr="00993F74">
        <w:rPr>
          <w:kern w:val="0"/>
          <w:sz w:val="24"/>
          <w:lang w:eastAsia="zh"/>
        </w:rPr>
        <w:t>，</w:t>
      </w:r>
      <w:r w:rsidR="006F4FD7">
        <w:rPr>
          <w:rFonts w:hint="eastAsia"/>
          <w:kern w:val="0"/>
          <w:sz w:val="24"/>
          <w:lang w:eastAsia="zh"/>
        </w:rPr>
        <w:t>通常意味着</w:t>
      </w:r>
      <w:r w:rsidRPr="00993F74">
        <w:rPr>
          <w:kern w:val="0"/>
          <w:sz w:val="24"/>
          <w:lang w:eastAsia="zh"/>
        </w:rPr>
        <w:t>这些表单间具有一定</w:t>
      </w:r>
      <w:r w:rsidR="006F4FD7">
        <w:rPr>
          <w:rFonts w:hint="eastAsia"/>
          <w:kern w:val="0"/>
          <w:sz w:val="24"/>
          <w:lang w:eastAsia="zh"/>
        </w:rPr>
        <w:t>程度的</w:t>
      </w:r>
      <w:proofErr w:type="gramStart"/>
      <w:r w:rsidRPr="00993F74">
        <w:rPr>
          <w:kern w:val="0"/>
          <w:sz w:val="24"/>
          <w:lang w:eastAsia="zh"/>
        </w:rPr>
        <w:t>的</w:t>
      </w:r>
      <w:proofErr w:type="gramEnd"/>
      <w:r w:rsidRPr="00993F74">
        <w:rPr>
          <w:kern w:val="0"/>
          <w:sz w:val="24"/>
          <w:lang w:eastAsia="zh"/>
        </w:rPr>
        <w:t>依赖关系</w:t>
      </w:r>
      <w:r w:rsidR="006F4FD7">
        <w:rPr>
          <w:rFonts w:hint="eastAsia"/>
          <w:kern w:val="0"/>
          <w:sz w:val="24"/>
          <w:lang w:eastAsia="zh"/>
        </w:rPr>
        <w:t>；再例如，</w:t>
      </w:r>
      <w:r w:rsidRPr="00993F74">
        <w:rPr>
          <w:kern w:val="0"/>
          <w:sz w:val="24"/>
          <w:lang w:eastAsia="zh"/>
        </w:rPr>
        <w:t>当多个微服务同时操作一个数据库表单时，可以对相应的语句和功能进行合并。</w:t>
      </w:r>
      <w:r w:rsidR="006F4FD7">
        <w:rPr>
          <w:rFonts w:hint="eastAsia"/>
          <w:kern w:val="0"/>
          <w:sz w:val="24"/>
          <w:lang w:eastAsia="zh"/>
        </w:rPr>
        <w:t>我们也</w:t>
      </w:r>
      <w:r w:rsidRPr="00993F74">
        <w:rPr>
          <w:kern w:val="0"/>
          <w:sz w:val="24"/>
          <w:lang w:eastAsia="zh"/>
        </w:rPr>
        <w:t>将数据库表单和服务的调用关系也进行保存，为后续微服务的划分提供帮助。</w:t>
      </w:r>
    </w:p>
    <w:p w14:paraId="4CC768DB" w14:textId="44F9D9EE"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服务间通信监控：</w:t>
      </w:r>
      <w:r w:rsidRPr="00993F74">
        <w:rPr>
          <w:kern w:val="0"/>
          <w:sz w:val="24"/>
          <w:lang w:eastAsia="zh"/>
        </w:rPr>
        <w:t>为监控服务间的通信请求量、延迟以及错误等信息，</w:t>
      </w:r>
      <w:r w:rsidR="0099044B" w:rsidRPr="00993F74">
        <w:rPr>
          <w:kern w:val="0"/>
          <w:sz w:val="24"/>
        </w:rPr>
        <w:t>拟</w:t>
      </w:r>
      <w:r w:rsidRPr="00993F74">
        <w:rPr>
          <w:kern w:val="0"/>
          <w:sz w:val="24"/>
          <w:lang w:eastAsia="zh"/>
        </w:rPr>
        <w:t>使用</w:t>
      </w:r>
      <w:r w:rsidRPr="00993F74">
        <w:rPr>
          <w:kern w:val="0"/>
          <w:sz w:val="24"/>
          <w:lang w:eastAsia="zh"/>
        </w:rPr>
        <w:t>Kong</w:t>
      </w:r>
      <w:r w:rsidRPr="00993F74">
        <w:rPr>
          <w:kern w:val="0"/>
          <w:sz w:val="24"/>
          <w:lang w:eastAsia="zh"/>
        </w:rPr>
        <w:lastRenderedPageBreak/>
        <w:t>和</w:t>
      </w:r>
      <w:r w:rsidRPr="00993F74">
        <w:rPr>
          <w:kern w:val="0"/>
          <w:sz w:val="24"/>
          <w:lang w:eastAsia="zh"/>
        </w:rPr>
        <w:t>Ambassador</w:t>
      </w:r>
      <w:r w:rsidRPr="00993F74">
        <w:rPr>
          <w:kern w:val="0"/>
          <w:sz w:val="24"/>
          <w:lang w:eastAsia="zh"/>
        </w:rPr>
        <w:t>等</w:t>
      </w:r>
      <w:r w:rsidRPr="00993F74">
        <w:rPr>
          <w:kern w:val="0"/>
          <w:sz w:val="24"/>
          <w:lang w:eastAsia="zh"/>
        </w:rPr>
        <w:t>API</w:t>
      </w:r>
      <w:r w:rsidRPr="00993F74">
        <w:rPr>
          <w:kern w:val="0"/>
          <w:sz w:val="24"/>
          <w:lang w:eastAsia="zh"/>
        </w:rPr>
        <w:t>网关工具对</w:t>
      </w:r>
      <w:r w:rsidRPr="00993F74">
        <w:rPr>
          <w:kern w:val="0"/>
          <w:sz w:val="24"/>
          <w:lang w:eastAsia="zh"/>
        </w:rPr>
        <w:t>HTTP</w:t>
      </w:r>
      <w:r w:rsidRPr="00993F74">
        <w:rPr>
          <w:kern w:val="0"/>
          <w:sz w:val="24"/>
          <w:lang w:eastAsia="zh"/>
        </w:rPr>
        <w:t>请求进行监控。</w:t>
      </w:r>
      <w:r w:rsidRPr="00993F74">
        <w:rPr>
          <w:kern w:val="0"/>
          <w:sz w:val="24"/>
          <w:lang w:eastAsia="zh"/>
        </w:rPr>
        <w:t>Kong</w:t>
      </w:r>
      <w:r w:rsidRPr="00993F74">
        <w:rPr>
          <w:kern w:val="0"/>
          <w:sz w:val="24"/>
          <w:lang w:eastAsia="zh"/>
        </w:rPr>
        <w:t>集成了</w:t>
      </w:r>
      <w:r w:rsidRPr="00993F74">
        <w:rPr>
          <w:kern w:val="0"/>
          <w:sz w:val="24"/>
          <w:lang w:eastAsia="zh"/>
        </w:rPr>
        <w:t>Prometheus</w:t>
      </w:r>
      <w:r w:rsidRPr="00993F74">
        <w:rPr>
          <w:kern w:val="0"/>
          <w:sz w:val="24"/>
          <w:lang w:eastAsia="zh"/>
        </w:rPr>
        <w:t>插件，可导出</w:t>
      </w:r>
      <w:r w:rsidRPr="00993F74">
        <w:rPr>
          <w:kern w:val="0"/>
          <w:sz w:val="24"/>
          <w:lang w:eastAsia="zh"/>
        </w:rPr>
        <w:t>HTTP</w:t>
      </w:r>
      <w:r w:rsidRPr="00993F74">
        <w:rPr>
          <w:kern w:val="0"/>
          <w:sz w:val="24"/>
          <w:lang w:eastAsia="zh"/>
        </w:rPr>
        <w:t>请求的详细指标，包括延迟、错误率、吞吐量等，同时支持将请求和相应日志输出，以便于收集相关数据；</w:t>
      </w:r>
      <w:r w:rsidRPr="00993F74">
        <w:rPr>
          <w:kern w:val="0"/>
          <w:sz w:val="24"/>
          <w:lang w:eastAsia="zh"/>
        </w:rPr>
        <w:t>Ambassador</w:t>
      </w:r>
      <w:r w:rsidRPr="00993F74">
        <w:rPr>
          <w:kern w:val="0"/>
          <w:sz w:val="24"/>
          <w:lang w:eastAsia="zh"/>
        </w:rPr>
        <w:t>则在</w:t>
      </w:r>
      <w:r w:rsidRPr="00993F74">
        <w:rPr>
          <w:kern w:val="0"/>
          <w:sz w:val="24"/>
          <w:lang w:eastAsia="zh"/>
        </w:rPr>
        <w:t>Kubernetes</w:t>
      </w:r>
      <w:r w:rsidRPr="00993F74">
        <w:rPr>
          <w:kern w:val="0"/>
          <w:sz w:val="24"/>
          <w:lang w:eastAsia="zh"/>
        </w:rPr>
        <w:t>环境中提供了强大的服务间通信监控功能，依赖</w:t>
      </w:r>
      <w:r w:rsidRPr="00993F74">
        <w:rPr>
          <w:kern w:val="0"/>
          <w:sz w:val="24"/>
          <w:lang w:eastAsia="zh"/>
        </w:rPr>
        <w:t>Envoy Proxy</w:t>
      </w:r>
      <w:r w:rsidRPr="00993F74">
        <w:rPr>
          <w:kern w:val="0"/>
          <w:sz w:val="24"/>
          <w:lang w:eastAsia="zh"/>
        </w:rPr>
        <w:t>生成服务间通信的请求计数、延迟分布、错误率和服务间通信的流量等指标，并使用</w:t>
      </w:r>
      <w:r w:rsidRPr="00993F74">
        <w:rPr>
          <w:kern w:val="0"/>
          <w:sz w:val="24"/>
          <w:lang w:eastAsia="zh"/>
        </w:rPr>
        <w:t>Prometheus</w:t>
      </w:r>
      <w:r w:rsidRPr="00993F74">
        <w:rPr>
          <w:kern w:val="0"/>
          <w:sz w:val="24"/>
          <w:lang w:eastAsia="zh"/>
        </w:rPr>
        <w:t>进行收集。通过对服务间通信数据的分析，</w:t>
      </w:r>
      <w:r w:rsidR="0099044B" w:rsidRPr="00993F74">
        <w:rPr>
          <w:kern w:val="0"/>
          <w:sz w:val="24"/>
        </w:rPr>
        <w:t>可</w:t>
      </w:r>
      <w:r w:rsidRPr="00993F74">
        <w:rPr>
          <w:kern w:val="0"/>
          <w:sz w:val="24"/>
          <w:lang w:eastAsia="zh"/>
        </w:rPr>
        <w:t>掌握拆分后微服务间的依赖关系和耦合程度，</w:t>
      </w:r>
      <w:r w:rsidR="0099044B" w:rsidRPr="00993F74">
        <w:rPr>
          <w:kern w:val="0"/>
          <w:sz w:val="24"/>
        </w:rPr>
        <w:t>可</w:t>
      </w:r>
      <w:r w:rsidRPr="00993F74">
        <w:rPr>
          <w:kern w:val="0"/>
          <w:sz w:val="24"/>
          <w:lang w:eastAsia="zh"/>
        </w:rPr>
        <w:t>将通信请求量较高的微服务进行合并，也能对最终得到的微服务架构的评估提供帮助。</w:t>
      </w:r>
    </w:p>
    <w:p w14:paraId="190E6BFC" w14:textId="77777777"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日志收集：</w:t>
      </w:r>
      <w:r w:rsidRPr="00993F74">
        <w:rPr>
          <w:kern w:val="0"/>
          <w:sz w:val="24"/>
          <w:lang w:eastAsia="zh"/>
        </w:rPr>
        <w:t>利用</w:t>
      </w:r>
      <w:r w:rsidRPr="00993F74">
        <w:rPr>
          <w:kern w:val="0"/>
          <w:sz w:val="24"/>
          <w:lang w:eastAsia="zh"/>
        </w:rPr>
        <w:t>ELK Stack</w:t>
      </w:r>
      <w:r w:rsidRPr="00993F74">
        <w:rPr>
          <w:kern w:val="0"/>
          <w:sz w:val="24"/>
          <w:lang w:eastAsia="zh"/>
        </w:rPr>
        <w:t>强大的日志收集、处理和分析功能，对监控工具所产生的数据和系统本身产生的日志信息进行收集和处理。</w:t>
      </w:r>
      <w:r w:rsidRPr="00993F74">
        <w:rPr>
          <w:kern w:val="0"/>
          <w:sz w:val="24"/>
          <w:lang w:eastAsia="zh"/>
        </w:rPr>
        <w:t>ELK Stack</w:t>
      </w:r>
      <w:r w:rsidRPr="00993F74">
        <w:rPr>
          <w:kern w:val="0"/>
          <w:sz w:val="24"/>
          <w:lang w:eastAsia="zh"/>
        </w:rPr>
        <w:t>包括</w:t>
      </w:r>
      <w:r w:rsidRPr="00993F74">
        <w:rPr>
          <w:kern w:val="0"/>
          <w:sz w:val="24"/>
          <w:lang w:eastAsia="zh"/>
        </w:rPr>
        <w:t>Elasticsearch</w:t>
      </w:r>
      <w:r w:rsidRPr="00993F74">
        <w:rPr>
          <w:kern w:val="0"/>
          <w:sz w:val="24"/>
          <w:lang w:eastAsia="zh"/>
        </w:rPr>
        <w:t>、</w:t>
      </w:r>
      <w:r w:rsidRPr="00993F74">
        <w:rPr>
          <w:kern w:val="0"/>
          <w:sz w:val="24"/>
          <w:lang w:eastAsia="zh"/>
        </w:rPr>
        <w:t>Logstash</w:t>
      </w:r>
      <w:r w:rsidRPr="00993F74">
        <w:rPr>
          <w:kern w:val="0"/>
          <w:sz w:val="24"/>
          <w:lang w:eastAsia="zh"/>
        </w:rPr>
        <w:t>和</w:t>
      </w:r>
      <w:r w:rsidRPr="00993F74">
        <w:rPr>
          <w:kern w:val="0"/>
          <w:sz w:val="24"/>
          <w:lang w:eastAsia="zh"/>
        </w:rPr>
        <w:t>Kibana</w:t>
      </w:r>
      <w:r w:rsidRPr="00993F74">
        <w:rPr>
          <w:kern w:val="0"/>
          <w:sz w:val="24"/>
          <w:lang w:eastAsia="zh"/>
        </w:rPr>
        <w:t>，其中</w:t>
      </w:r>
      <w:r w:rsidRPr="00993F74">
        <w:rPr>
          <w:kern w:val="0"/>
          <w:sz w:val="24"/>
          <w:lang w:eastAsia="zh"/>
        </w:rPr>
        <w:t>Logstash</w:t>
      </w:r>
      <w:r w:rsidRPr="00993F74">
        <w:rPr>
          <w:kern w:val="0"/>
          <w:sz w:val="24"/>
          <w:lang w:eastAsia="zh"/>
        </w:rPr>
        <w:t>支持输入、处理和输出的插件集成，能够从不同的来源收集数据，使用自定义插件对数据进行转换、过滤和格式化，并将处理后的数据传送到</w:t>
      </w:r>
      <w:r w:rsidRPr="00993F74">
        <w:rPr>
          <w:kern w:val="0"/>
          <w:sz w:val="24"/>
          <w:lang w:eastAsia="zh"/>
        </w:rPr>
        <w:t>Elasticsearch</w:t>
      </w:r>
      <w:r w:rsidRPr="00993F74">
        <w:rPr>
          <w:kern w:val="0"/>
          <w:sz w:val="24"/>
          <w:lang w:eastAsia="zh"/>
        </w:rPr>
        <w:t>等目标中；</w:t>
      </w:r>
      <w:r w:rsidRPr="00993F74">
        <w:rPr>
          <w:kern w:val="0"/>
          <w:sz w:val="24"/>
          <w:lang w:eastAsia="zh"/>
        </w:rPr>
        <w:t>Elasticsearch</w:t>
      </w:r>
      <w:r w:rsidRPr="00993F74">
        <w:rPr>
          <w:kern w:val="0"/>
          <w:sz w:val="24"/>
          <w:lang w:eastAsia="zh"/>
        </w:rPr>
        <w:t>则提供强大的搜索和分析功能，并且由于其分布式架构，能够处理大规模的数据并提供快速的数据查询，可以为后续数据的读取提供帮助；</w:t>
      </w:r>
      <w:r w:rsidRPr="00993F74">
        <w:rPr>
          <w:kern w:val="0"/>
          <w:sz w:val="24"/>
          <w:lang w:eastAsia="zh"/>
        </w:rPr>
        <w:t>Kibana</w:t>
      </w:r>
      <w:r w:rsidRPr="00993F74">
        <w:rPr>
          <w:kern w:val="0"/>
          <w:sz w:val="24"/>
          <w:lang w:eastAsia="zh"/>
        </w:rPr>
        <w:t>是一个可视化工具，提供数据的实时可视化和分析，便于查看。通过对系统运行时产生的日志和监控工具得到的数据的收集和处理，使得后续操作能够方便地从</w:t>
      </w:r>
      <w:r w:rsidRPr="00993F74">
        <w:rPr>
          <w:kern w:val="0"/>
          <w:sz w:val="24"/>
          <w:lang w:eastAsia="zh"/>
        </w:rPr>
        <w:t>ELK Stack</w:t>
      </w:r>
      <w:r w:rsidRPr="00993F74">
        <w:rPr>
          <w:kern w:val="0"/>
          <w:sz w:val="24"/>
          <w:lang w:eastAsia="zh"/>
        </w:rPr>
        <w:t>中提取所需数据，方便下一步对其进一步的分析和建模。</w:t>
      </w:r>
    </w:p>
    <w:p w14:paraId="59516588" w14:textId="358C9631" w:rsidR="00F311A1" w:rsidRPr="00993F74" w:rsidRDefault="00F311A1" w:rsidP="00F311A1">
      <w:pPr>
        <w:spacing w:line="360" w:lineRule="auto"/>
        <w:ind w:firstLineChars="200" w:firstLine="482"/>
        <w:rPr>
          <w:b/>
          <w:bCs/>
          <w:kern w:val="0"/>
          <w:sz w:val="24"/>
          <w:lang w:eastAsia="zh"/>
        </w:rPr>
      </w:pPr>
      <w:r w:rsidRPr="00993F74">
        <w:rPr>
          <w:b/>
          <w:bCs/>
          <w:kern w:val="0"/>
          <w:sz w:val="24"/>
          <w:lang w:eastAsia="zh"/>
        </w:rPr>
        <w:t>（</w:t>
      </w:r>
      <w:r w:rsidRPr="00993F74">
        <w:rPr>
          <w:b/>
          <w:bCs/>
          <w:kern w:val="0"/>
          <w:sz w:val="24"/>
          <w:lang w:eastAsia="zh"/>
        </w:rPr>
        <w:t>2</w:t>
      </w:r>
      <w:r w:rsidRPr="00993F74">
        <w:rPr>
          <w:b/>
          <w:bCs/>
          <w:kern w:val="0"/>
          <w:sz w:val="24"/>
          <w:lang w:eastAsia="zh"/>
        </w:rPr>
        <w:t>）依赖</w:t>
      </w:r>
      <w:r w:rsidR="00AE4F77">
        <w:rPr>
          <w:rFonts w:hint="eastAsia"/>
          <w:b/>
          <w:bCs/>
          <w:kern w:val="0"/>
          <w:sz w:val="24"/>
          <w:lang w:eastAsia="zh"/>
        </w:rPr>
        <w:t>网络</w:t>
      </w:r>
      <w:r w:rsidRPr="00993F74">
        <w:rPr>
          <w:b/>
          <w:bCs/>
          <w:kern w:val="0"/>
          <w:sz w:val="24"/>
          <w:lang w:eastAsia="zh"/>
        </w:rPr>
        <w:t>图的构建</w:t>
      </w:r>
    </w:p>
    <w:p w14:paraId="22B0FB15" w14:textId="695DA119" w:rsidR="00F311A1" w:rsidRPr="00993F74" w:rsidRDefault="006F4FD7" w:rsidP="00F311A1">
      <w:pPr>
        <w:spacing w:line="360" w:lineRule="auto"/>
        <w:ind w:firstLineChars="200" w:firstLine="480"/>
        <w:rPr>
          <w:kern w:val="0"/>
          <w:sz w:val="24"/>
          <w:lang w:eastAsia="zh"/>
        </w:rPr>
      </w:pPr>
      <w:r>
        <w:rPr>
          <w:rFonts w:hint="eastAsia"/>
          <w:kern w:val="0"/>
          <w:sz w:val="24"/>
          <w:lang w:eastAsia="zh"/>
        </w:rPr>
        <w:t>我们将进一步</w:t>
      </w:r>
      <w:r w:rsidR="00F311A1" w:rsidRPr="00993F74">
        <w:rPr>
          <w:kern w:val="0"/>
          <w:sz w:val="24"/>
          <w:lang w:eastAsia="zh"/>
        </w:rPr>
        <w:t>对收集到的运行时行为数据进行分析，从而获取结构化和指标化的依赖关系。</w:t>
      </w:r>
      <w:r>
        <w:rPr>
          <w:rFonts w:hint="eastAsia"/>
          <w:kern w:val="0"/>
          <w:sz w:val="24"/>
          <w:lang w:eastAsia="zh"/>
        </w:rPr>
        <w:t>对</w:t>
      </w:r>
      <w:r w:rsidR="00F311A1" w:rsidRPr="00993F74">
        <w:rPr>
          <w:kern w:val="0"/>
          <w:sz w:val="24"/>
          <w:lang w:eastAsia="zh"/>
        </w:rPr>
        <w:t>调用链与请求、数据库操作、服务间通信等</w:t>
      </w:r>
      <w:r>
        <w:rPr>
          <w:rFonts w:hint="eastAsia"/>
          <w:kern w:val="0"/>
          <w:sz w:val="24"/>
          <w:lang w:eastAsia="zh"/>
        </w:rPr>
        <w:t>数据和</w:t>
      </w:r>
      <w:r w:rsidR="00F311A1" w:rsidRPr="00993F74">
        <w:rPr>
          <w:kern w:val="0"/>
          <w:sz w:val="24"/>
          <w:lang w:eastAsia="zh"/>
        </w:rPr>
        <w:t>日志数据进行详细处理，提取出函数间、表单间和模块间的依赖关系以及后续作为划分依据的指标，</w:t>
      </w:r>
      <w:r>
        <w:rPr>
          <w:rFonts w:hint="eastAsia"/>
          <w:kern w:val="0"/>
          <w:sz w:val="24"/>
          <w:lang w:eastAsia="zh"/>
        </w:rPr>
        <w:t>在</w:t>
      </w:r>
      <w:r w:rsidR="00F311A1" w:rsidRPr="00993F74">
        <w:rPr>
          <w:kern w:val="0"/>
          <w:sz w:val="24"/>
          <w:lang w:eastAsia="zh"/>
        </w:rPr>
        <w:t>图数据库中</w:t>
      </w:r>
      <w:r>
        <w:rPr>
          <w:rFonts w:hint="eastAsia"/>
          <w:kern w:val="0"/>
          <w:sz w:val="24"/>
          <w:lang w:eastAsia="zh"/>
        </w:rPr>
        <w:t>进行保存</w:t>
      </w:r>
      <w:r w:rsidR="00F311A1" w:rsidRPr="00993F74">
        <w:rPr>
          <w:kern w:val="0"/>
          <w:sz w:val="24"/>
          <w:lang w:eastAsia="zh"/>
        </w:rPr>
        <w:t>。</w:t>
      </w:r>
    </w:p>
    <w:p w14:paraId="24A91DF9" w14:textId="77777777" w:rsidR="00AE1D3A" w:rsidRDefault="006F4FD7" w:rsidP="006F4FD7">
      <w:pPr>
        <w:spacing w:line="360" w:lineRule="auto"/>
        <w:ind w:firstLineChars="200" w:firstLine="482"/>
        <w:rPr>
          <w:kern w:val="0"/>
          <w:sz w:val="24"/>
        </w:rPr>
      </w:pPr>
      <w:r w:rsidRPr="006F4FD7">
        <w:rPr>
          <w:rFonts w:hint="eastAsia"/>
          <w:b/>
          <w:bCs/>
          <w:kern w:val="0"/>
          <w:sz w:val="24"/>
          <w:lang w:eastAsia="zh"/>
        </w:rPr>
        <w:t>图数据库结构设计</w:t>
      </w:r>
      <w:r>
        <w:rPr>
          <w:rFonts w:hint="eastAsia"/>
          <w:kern w:val="0"/>
          <w:sz w:val="24"/>
          <w:lang w:eastAsia="zh"/>
        </w:rPr>
        <w:t>：</w:t>
      </w:r>
      <w:r w:rsidR="00F311A1" w:rsidRPr="00993F74">
        <w:rPr>
          <w:kern w:val="0"/>
          <w:sz w:val="24"/>
          <w:lang w:eastAsia="zh"/>
        </w:rPr>
        <w:t>图数据库专门用于存储和处理图结构数据，以节点和边的形式来表示数据之间的关系，构建相应的图结构，方便后续进行关系分析和数据查询，还可使用图遍历、最短路径等算法对图数据库进行数据挖掘和分析。图数据库中的节点是指图结构中的实体元素，一般使用有唯一标示的标识符来代表，用于准确区分不同的实体对象。在微服务拆分场景下，实体对象可以是系统中的各种元素，因此我们将函数、数据库表单等作为图数据库中的节点，以便清晰地表示系统中的各个组成部分，为后续分析它们之间的关系奠定基础。图数据库中的边是指连接节点的关系纽带，具有描述节点间关系特征的各种数据信息，即边的属性，这些属性能够量化节点间关系的强度、方向</w:t>
      </w:r>
      <w:r w:rsidR="00F311A1" w:rsidRPr="00993F74">
        <w:rPr>
          <w:kern w:val="0"/>
          <w:sz w:val="24"/>
          <w:lang w:eastAsia="zh"/>
        </w:rPr>
        <w:lastRenderedPageBreak/>
        <w:t>和其他特性，帮助我们深入理解节点之间的关联情况</w:t>
      </w:r>
      <w:r w:rsidR="00AE1D3A">
        <w:rPr>
          <w:rFonts w:hint="eastAsia"/>
          <w:kern w:val="0"/>
          <w:sz w:val="24"/>
          <w:lang w:eastAsia="zh"/>
        </w:rPr>
        <w:t>。</w:t>
      </w:r>
    </w:p>
    <w:p w14:paraId="7526190D" w14:textId="530F0A68" w:rsidR="00F311A1" w:rsidRPr="00993F74" w:rsidRDefault="00F311A1" w:rsidP="006F4FD7">
      <w:pPr>
        <w:spacing w:line="360" w:lineRule="auto"/>
        <w:ind w:firstLineChars="200" w:firstLine="480"/>
        <w:rPr>
          <w:kern w:val="0"/>
          <w:sz w:val="24"/>
          <w:lang w:eastAsia="zh"/>
        </w:rPr>
      </w:pPr>
      <w:r w:rsidRPr="00993F74">
        <w:rPr>
          <w:kern w:val="0"/>
          <w:sz w:val="24"/>
          <w:lang w:eastAsia="zh"/>
        </w:rPr>
        <w:t>我们将函数和表单间的关系建模为图数据库的边，使用有向边来表示依赖关系的方向，并使用收集到的调用频率、调用时间、不同业务场景下的权重等指标作为相应的属性，</w:t>
      </w:r>
      <w:r w:rsidRPr="00993F74">
        <w:rPr>
          <w:kern w:val="0"/>
          <w:sz w:val="24"/>
          <w:highlight w:val="yellow"/>
          <w:lang w:eastAsia="zh"/>
        </w:rPr>
        <w:t>如图</w:t>
      </w:r>
      <w:r w:rsidRPr="00993F74">
        <w:rPr>
          <w:kern w:val="0"/>
          <w:sz w:val="24"/>
          <w:highlight w:val="yellow"/>
          <w:lang w:eastAsia="zh"/>
        </w:rPr>
        <w:t>x</w:t>
      </w:r>
      <w:r w:rsidRPr="00993F74">
        <w:rPr>
          <w:kern w:val="0"/>
          <w:sz w:val="24"/>
          <w:highlight w:val="yellow"/>
          <w:lang w:eastAsia="zh"/>
        </w:rPr>
        <w:t>所示</w:t>
      </w:r>
      <w:r w:rsidRPr="00993F74">
        <w:rPr>
          <w:kern w:val="0"/>
          <w:sz w:val="24"/>
          <w:lang w:eastAsia="zh"/>
        </w:rPr>
        <w:t>，依赖网络的构建和指标的处理包括以下几部分：</w:t>
      </w:r>
    </w:p>
    <w:p w14:paraId="519BFA23" w14:textId="07238BCD" w:rsidR="00F311A1" w:rsidRPr="00993F74" w:rsidRDefault="00FA03C8" w:rsidP="00F311A1">
      <w:pPr>
        <w:spacing w:line="360" w:lineRule="auto"/>
        <w:jc w:val="center"/>
        <w:rPr>
          <w:kern w:val="0"/>
          <w:sz w:val="24"/>
          <w:lang w:eastAsia="zh"/>
        </w:rPr>
      </w:pPr>
      <w:r>
        <w:rPr>
          <w:noProof/>
          <w:kern w:val="0"/>
          <w:sz w:val="24"/>
          <w:lang w:eastAsia="zh"/>
        </w:rPr>
        <w:pict w14:anchorId="77A5FC8E">
          <v:shape id="图片 3" o:spid="_x0000_i1028" type="#_x0000_t75" alt="" style="width:349.05pt;height:192.75pt;visibility:visible;mso-wrap-style:square;mso-width-percent:0;mso-height-percent:0;mso-width-percent:0;mso-height-percent:0">
            <v:imagedata r:id="rId13" o:title=""/>
            <o:lock v:ext="edit" rotation="t" cropping="t" verticies="t"/>
          </v:shape>
        </w:pict>
      </w:r>
    </w:p>
    <w:p w14:paraId="67D7F8A3" w14:textId="001AF6F6" w:rsidR="00F311A1" w:rsidRPr="00775135" w:rsidRDefault="00F311A1" w:rsidP="00F311A1">
      <w:pPr>
        <w:spacing w:line="360" w:lineRule="auto"/>
        <w:jc w:val="center"/>
        <w:rPr>
          <w:kern w:val="0"/>
          <w:szCs w:val="21"/>
          <w:lang w:val="en" w:eastAsia="zh"/>
        </w:rPr>
      </w:pPr>
      <w:r w:rsidRPr="00775135">
        <w:rPr>
          <w:kern w:val="0"/>
          <w:szCs w:val="21"/>
          <w:lang w:val="en" w:eastAsia="zh"/>
        </w:rPr>
        <w:t>图</w:t>
      </w:r>
      <w:r w:rsidRPr="00775135">
        <w:rPr>
          <w:kern w:val="0"/>
          <w:szCs w:val="21"/>
          <w:lang w:val="en" w:eastAsia="zh"/>
        </w:rPr>
        <w:t>x</w:t>
      </w:r>
      <w:r w:rsidR="00E71543">
        <w:rPr>
          <w:rFonts w:hint="eastAsia"/>
          <w:kern w:val="0"/>
          <w:szCs w:val="21"/>
          <w:lang w:val="en" w:eastAsia="zh"/>
        </w:rPr>
        <w:t xml:space="preserve">  </w:t>
      </w:r>
      <w:r w:rsidRPr="00775135">
        <w:rPr>
          <w:kern w:val="0"/>
          <w:szCs w:val="21"/>
          <w:lang w:val="en" w:eastAsia="zh"/>
        </w:rPr>
        <w:t>依赖网络构建</w:t>
      </w:r>
    </w:p>
    <w:p w14:paraId="636A82F1" w14:textId="77777777"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调用链与请求数据处理：</w:t>
      </w:r>
      <w:r w:rsidRPr="00993F74">
        <w:rPr>
          <w:kern w:val="0"/>
          <w:sz w:val="24"/>
          <w:lang w:eastAsia="zh"/>
        </w:rPr>
        <w:t>在使用</w:t>
      </w:r>
      <w:proofErr w:type="spellStart"/>
      <w:r w:rsidRPr="00993F74">
        <w:rPr>
          <w:kern w:val="0"/>
          <w:sz w:val="24"/>
          <w:lang w:eastAsia="zh"/>
        </w:rPr>
        <w:t>Kieker</w:t>
      </w:r>
      <w:proofErr w:type="spellEnd"/>
      <w:r w:rsidRPr="00993F74">
        <w:rPr>
          <w:kern w:val="0"/>
          <w:sz w:val="24"/>
          <w:lang w:eastAsia="zh"/>
        </w:rPr>
        <w:t>工具监控不同测试样例下的函数调用链后，通过分析输出的日志文件，可以得到函数间的调用关系以及函数的执行时间，将其中的函数建模为图网络中的节点，使用函数的全限定名作为函数节点的唯一标识，包含其包路径、类名、方法名等，从而区分不同函数，并且能够在后续的微服务拆分和函数提取中通过全限定名直接定位函数，将函数的单次平均执行时间作为函数节点的属性。对于函数间的依赖关系，建立对应节点之间带有权重的有向边，边的方向表示调用方向，同时为对应的边添加权重等属性，包括调用频率、调用时间等，在后续的数据处理中补充。将监控时对不同测试样例添加的权重也作为属性添加到边上。</w:t>
      </w:r>
    </w:p>
    <w:p w14:paraId="082E4FD0" w14:textId="7800A5F1"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数据库操作数据处理：</w:t>
      </w:r>
      <w:r w:rsidRPr="00993F74">
        <w:rPr>
          <w:kern w:val="0"/>
          <w:sz w:val="24"/>
          <w:lang w:eastAsia="zh"/>
        </w:rPr>
        <w:t>在利用</w:t>
      </w:r>
      <w:proofErr w:type="spellStart"/>
      <w:r w:rsidRPr="00993F74">
        <w:rPr>
          <w:kern w:val="0"/>
          <w:sz w:val="24"/>
          <w:lang w:eastAsia="zh"/>
        </w:rPr>
        <w:t>JDBCParser</w:t>
      </w:r>
      <w:proofErr w:type="spellEnd"/>
      <w:r w:rsidRPr="00993F74">
        <w:rPr>
          <w:kern w:val="0"/>
          <w:sz w:val="24"/>
          <w:lang w:eastAsia="zh"/>
        </w:rPr>
        <w:t>工具对应用程序中的数据库操作进行监控并记录相关数据后，通过深入分析其解析得到的抽象语法树和数据库操作信息，可以得到数据库表单间的依赖关系以及数据库操作的相关指标。将数据库表单建模为图网络中的节点，使用表单的全限定名作为表单节点的唯一标识，包括其数据库名、表名等，从而区分不同的表单，并在后续微服务拆分和数据库表单的拆分和合并中通过全限定名直接定位表单。根据函数对数据库表单的操作关系，建立对应节点之间的有向边，边的方向表示依赖关系的方向，</w:t>
      </w:r>
      <w:r w:rsidR="00AE1D3A">
        <w:rPr>
          <w:rFonts w:hint="eastAsia"/>
          <w:kern w:val="0"/>
          <w:sz w:val="24"/>
          <w:lang w:eastAsia="zh"/>
        </w:rPr>
        <w:t>与此</w:t>
      </w:r>
      <w:r w:rsidRPr="00993F74">
        <w:rPr>
          <w:kern w:val="0"/>
          <w:sz w:val="24"/>
          <w:lang w:eastAsia="zh"/>
        </w:rPr>
        <w:t>同时，为了区别函数对数据库表单的增删改查操作，</w:t>
      </w:r>
      <w:r w:rsidR="00AE1D3A">
        <w:rPr>
          <w:rFonts w:hint="eastAsia"/>
          <w:kern w:val="0"/>
          <w:sz w:val="24"/>
          <w:lang w:eastAsia="zh"/>
        </w:rPr>
        <w:t>我们</w:t>
      </w:r>
      <w:r w:rsidRPr="00993F74">
        <w:rPr>
          <w:kern w:val="0"/>
          <w:sz w:val="24"/>
          <w:lang w:eastAsia="zh"/>
        </w:rPr>
        <w:t>将相应的操作种类和次数作为属性添加到对应边上；根据数据库表单间的依赖关系建</w:t>
      </w:r>
      <w:r w:rsidRPr="00993F74">
        <w:rPr>
          <w:kern w:val="0"/>
          <w:sz w:val="24"/>
          <w:lang w:eastAsia="zh"/>
        </w:rPr>
        <w:lastRenderedPageBreak/>
        <w:t>立对应节点之间的有向边或无向边，其中无向边表示表单间的联合关系，从表单</w:t>
      </w:r>
      <w:r w:rsidRPr="00993F74">
        <w:rPr>
          <w:kern w:val="0"/>
          <w:sz w:val="24"/>
          <w:lang w:eastAsia="zh"/>
        </w:rPr>
        <w:t>A</w:t>
      </w:r>
      <w:r w:rsidRPr="00993F74">
        <w:rPr>
          <w:kern w:val="0"/>
          <w:sz w:val="24"/>
          <w:lang w:eastAsia="zh"/>
        </w:rPr>
        <w:t>到表单</w:t>
      </w:r>
      <w:r w:rsidRPr="00993F74">
        <w:rPr>
          <w:kern w:val="0"/>
          <w:sz w:val="24"/>
          <w:lang w:eastAsia="zh"/>
        </w:rPr>
        <w:t>B</w:t>
      </w:r>
      <w:r w:rsidRPr="00993F74">
        <w:rPr>
          <w:kern w:val="0"/>
          <w:sz w:val="24"/>
          <w:lang w:eastAsia="zh"/>
        </w:rPr>
        <w:t>的有向边表示表单</w:t>
      </w:r>
      <w:r w:rsidRPr="00993F74">
        <w:rPr>
          <w:kern w:val="0"/>
          <w:sz w:val="24"/>
          <w:lang w:eastAsia="zh"/>
        </w:rPr>
        <w:t>A</w:t>
      </w:r>
      <w:r w:rsidRPr="00993F74">
        <w:rPr>
          <w:kern w:val="0"/>
          <w:sz w:val="24"/>
          <w:lang w:eastAsia="zh"/>
        </w:rPr>
        <w:t>对表单</w:t>
      </w:r>
      <w:r w:rsidRPr="00993F74">
        <w:rPr>
          <w:kern w:val="0"/>
          <w:sz w:val="24"/>
          <w:lang w:eastAsia="zh"/>
        </w:rPr>
        <w:t>B</w:t>
      </w:r>
      <w:r w:rsidRPr="00993F74">
        <w:rPr>
          <w:kern w:val="0"/>
          <w:sz w:val="24"/>
          <w:lang w:eastAsia="zh"/>
        </w:rPr>
        <w:t>的查询等关系。对于所有指向数据库表单的边，根据所得数据添加操作频率、获取数据量等属性，并记录不同测试样例下相应边所对应的权重。</w:t>
      </w:r>
    </w:p>
    <w:p w14:paraId="73B8A67E" w14:textId="02210828"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服务间通信数据处理：</w:t>
      </w:r>
      <w:r w:rsidRPr="00993F74">
        <w:rPr>
          <w:kern w:val="0"/>
          <w:sz w:val="24"/>
          <w:lang w:eastAsia="zh"/>
        </w:rPr>
        <w:t>在运用</w:t>
      </w:r>
      <w:r w:rsidRPr="00993F74">
        <w:rPr>
          <w:kern w:val="0"/>
          <w:sz w:val="24"/>
          <w:lang w:eastAsia="zh"/>
        </w:rPr>
        <w:t>Kong</w:t>
      </w:r>
      <w:r w:rsidRPr="00993F74">
        <w:rPr>
          <w:kern w:val="0"/>
          <w:sz w:val="24"/>
          <w:lang w:eastAsia="zh"/>
        </w:rPr>
        <w:t>和</w:t>
      </w:r>
      <w:r w:rsidRPr="00993F74">
        <w:rPr>
          <w:kern w:val="0"/>
          <w:sz w:val="24"/>
          <w:lang w:eastAsia="zh"/>
        </w:rPr>
        <w:t>Ambassador</w:t>
      </w:r>
      <w:r w:rsidRPr="00993F74">
        <w:rPr>
          <w:kern w:val="0"/>
          <w:sz w:val="24"/>
          <w:lang w:eastAsia="zh"/>
        </w:rPr>
        <w:t>等</w:t>
      </w:r>
      <w:r w:rsidRPr="00993F74">
        <w:rPr>
          <w:kern w:val="0"/>
          <w:sz w:val="24"/>
          <w:lang w:eastAsia="zh"/>
        </w:rPr>
        <w:t>API</w:t>
      </w:r>
      <w:r w:rsidRPr="00993F74">
        <w:rPr>
          <w:kern w:val="0"/>
          <w:sz w:val="24"/>
          <w:lang w:eastAsia="zh"/>
        </w:rPr>
        <w:t>网关工具对服务间的</w:t>
      </w:r>
      <w:r w:rsidRPr="00993F74">
        <w:rPr>
          <w:kern w:val="0"/>
          <w:sz w:val="24"/>
          <w:lang w:eastAsia="zh"/>
        </w:rPr>
        <w:t>HTTP</w:t>
      </w:r>
      <w:r w:rsidRPr="00993F74">
        <w:rPr>
          <w:kern w:val="0"/>
          <w:sz w:val="24"/>
          <w:lang w:eastAsia="zh"/>
        </w:rPr>
        <w:t>和</w:t>
      </w:r>
      <w:r w:rsidRPr="00993F74">
        <w:rPr>
          <w:kern w:val="0"/>
          <w:sz w:val="24"/>
          <w:lang w:eastAsia="zh"/>
        </w:rPr>
        <w:t>Kubernetes</w:t>
      </w:r>
      <w:r w:rsidRPr="00993F74">
        <w:rPr>
          <w:kern w:val="0"/>
          <w:sz w:val="24"/>
          <w:lang w:eastAsia="zh"/>
        </w:rPr>
        <w:t>请求实施监控，并成功收集到服务间通信的请求量、延迟、错误率、吞吐量等详细指标数据之后，通过分析实际系统的服务间通信表现，可以将相关指标根据服务间的函数调用关系作为属性绑定到对应函数节点之间的边上，以添加服务层面的参考数据，为后续分析环节中对于现有微服务拆分效果和系统表现的评价提供支持</w:t>
      </w:r>
      <w:r w:rsidR="00AE1D3A">
        <w:rPr>
          <w:rFonts w:hint="eastAsia"/>
          <w:kern w:val="0"/>
          <w:sz w:val="24"/>
          <w:lang w:eastAsia="zh"/>
        </w:rPr>
        <w:t>。此外，</w:t>
      </w:r>
      <w:r w:rsidRPr="00993F74">
        <w:rPr>
          <w:kern w:val="0"/>
          <w:sz w:val="24"/>
          <w:lang w:eastAsia="zh"/>
        </w:rPr>
        <w:t>对于在同一个服务中的函数，在相应的服务间延迟等属性处赋予零值，以表示其在目前的微服务划分中的位置关系。对于服务间的通信关系，根据函数调用关系挖掘深层次的调用关系，并将相应的数据赋予对应的边。例如服务</w:t>
      </w:r>
      <w:r w:rsidRPr="00993F74">
        <w:rPr>
          <w:kern w:val="0"/>
          <w:sz w:val="24"/>
          <w:lang w:eastAsia="zh"/>
        </w:rPr>
        <w:t>A</w:t>
      </w:r>
      <w:r w:rsidRPr="00993F74">
        <w:rPr>
          <w:kern w:val="0"/>
          <w:sz w:val="24"/>
          <w:lang w:eastAsia="zh"/>
        </w:rPr>
        <w:t>通过函数</w:t>
      </w:r>
      <w:r w:rsidRPr="00993F74">
        <w:rPr>
          <w:kern w:val="0"/>
          <w:sz w:val="24"/>
          <w:lang w:eastAsia="zh"/>
        </w:rPr>
        <w:t>a</w:t>
      </w:r>
      <w:r w:rsidRPr="00993F74">
        <w:rPr>
          <w:kern w:val="0"/>
          <w:sz w:val="24"/>
          <w:lang w:eastAsia="zh"/>
        </w:rPr>
        <w:t>调用了服务</w:t>
      </w:r>
      <w:r w:rsidRPr="00993F74">
        <w:rPr>
          <w:kern w:val="0"/>
          <w:sz w:val="24"/>
          <w:lang w:eastAsia="zh"/>
        </w:rPr>
        <w:t>B</w:t>
      </w:r>
      <w:r w:rsidRPr="00993F74">
        <w:rPr>
          <w:kern w:val="0"/>
          <w:sz w:val="24"/>
          <w:lang w:eastAsia="zh"/>
        </w:rPr>
        <w:t>中的函数</w:t>
      </w:r>
      <w:r w:rsidRPr="00993F74">
        <w:rPr>
          <w:kern w:val="0"/>
          <w:sz w:val="24"/>
          <w:lang w:eastAsia="zh"/>
        </w:rPr>
        <w:t>b</w:t>
      </w:r>
      <w:r w:rsidRPr="00993F74">
        <w:rPr>
          <w:kern w:val="0"/>
          <w:sz w:val="24"/>
          <w:lang w:eastAsia="zh"/>
        </w:rPr>
        <w:t>，则建立由函数</w:t>
      </w:r>
      <w:r w:rsidRPr="00993F74">
        <w:rPr>
          <w:kern w:val="0"/>
          <w:sz w:val="24"/>
          <w:lang w:eastAsia="zh"/>
        </w:rPr>
        <w:t>a</w:t>
      </w:r>
      <w:r w:rsidRPr="00993F74">
        <w:rPr>
          <w:kern w:val="0"/>
          <w:sz w:val="24"/>
          <w:lang w:eastAsia="zh"/>
        </w:rPr>
        <w:t>节点指向函数</w:t>
      </w:r>
      <w:r w:rsidRPr="00993F74">
        <w:rPr>
          <w:kern w:val="0"/>
          <w:sz w:val="24"/>
          <w:lang w:eastAsia="zh"/>
        </w:rPr>
        <w:t>b</w:t>
      </w:r>
      <w:r w:rsidRPr="00993F74">
        <w:rPr>
          <w:kern w:val="0"/>
          <w:sz w:val="24"/>
          <w:lang w:eastAsia="zh"/>
        </w:rPr>
        <w:t>节点的边，并将服务</w:t>
      </w:r>
      <w:r w:rsidRPr="00993F74">
        <w:rPr>
          <w:kern w:val="0"/>
          <w:sz w:val="24"/>
          <w:lang w:eastAsia="zh"/>
        </w:rPr>
        <w:t>A</w:t>
      </w:r>
      <w:r w:rsidRPr="00993F74">
        <w:rPr>
          <w:kern w:val="0"/>
          <w:sz w:val="24"/>
          <w:lang w:eastAsia="zh"/>
        </w:rPr>
        <w:t>和服务</w:t>
      </w:r>
      <w:r w:rsidRPr="00993F74">
        <w:rPr>
          <w:kern w:val="0"/>
          <w:sz w:val="24"/>
          <w:lang w:eastAsia="zh"/>
        </w:rPr>
        <w:t>B</w:t>
      </w:r>
      <w:r w:rsidRPr="00993F74">
        <w:rPr>
          <w:kern w:val="0"/>
          <w:sz w:val="24"/>
          <w:lang w:eastAsia="zh"/>
        </w:rPr>
        <w:t>之间通过函数</w:t>
      </w:r>
      <w:r w:rsidRPr="00993F74">
        <w:rPr>
          <w:kern w:val="0"/>
          <w:sz w:val="24"/>
          <w:lang w:eastAsia="zh"/>
        </w:rPr>
        <w:t>a</w:t>
      </w:r>
      <w:r w:rsidRPr="00993F74">
        <w:rPr>
          <w:kern w:val="0"/>
          <w:sz w:val="24"/>
          <w:lang w:eastAsia="zh"/>
        </w:rPr>
        <w:t>调用函数</w:t>
      </w:r>
      <w:r w:rsidRPr="00993F74">
        <w:rPr>
          <w:kern w:val="0"/>
          <w:sz w:val="24"/>
          <w:lang w:eastAsia="zh"/>
        </w:rPr>
        <w:t>b</w:t>
      </w:r>
      <w:r w:rsidRPr="00993F74">
        <w:rPr>
          <w:kern w:val="0"/>
          <w:sz w:val="24"/>
          <w:lang w:eastAsia="zh"/>
        </w:rPr>
        <w:t>的调用时间、数据量、错误率等数据作为边的属性。对于其他具有调用关系的函数节点，将其调用时间和错误率属性定义为</w:t>
      </w:r>
      <w:r w:rsidRPr="00993F74">
        <w:rPr>
          <w:kern w:val="0"/>
          <w:sz w:val="24"/>
          <w:lang w:eastAsia="zh"/>
        </w:rPr>
        <w:t>0</w:t>
      </w:r>
      <w:r w:rsidRPr="00993F74">
        <w:rPr>
          <w:kern w:val="0"/>
          <w:sz w:val="24"/>
          <w:lang w:eastAsia="zh"/>
        </w:rPr>
        <w:t>，来表示其存在于同一个微服务当中。</w:t>
      </w:r>
    </w:p>
    <w:p w14:paraId="78A86545" w14:textId="7C387E0A" w:rsidR="00AE1D3A" w:rsidRDefault="00AE1D3A" w:rsidP="00EC2C05">
      <w:pPr>
        <w:spacing w:line="360" w:lineRule="auto"/>
        <w:ind w:firstLineChars="200" w:firstLine="480"/>
        <w:rPr>
          <w:kern w:val="0"/>
          <w:sz w:val="24"/>
        </w:rPr>
      </w:pPr>
      <w:r>
        <w:rPr>
          <w:rFonts w:hint="eastAsia"/>
          <w:kern w:val="0"/>
          <w:sz w:val="24"/>
          <w:lang w:eastAsia="zh"/>
        </w:rPr>
        <w:t>综上所述，所构建的</w:t>
      </w:r>
      <w:r w:rsidR="00F311A1" w:rsidRPr="00993F74">
        <w:rPr>
          <w:kern w:val="0"/>
          <w:sz w:val="24"/>
          <w:lang w:eastAsia="zh"/>
        </w:rPr>
        <w:t>依赖</w:t>
      </w:r>
      <w:r>
        <w:rPr>
          <w:rFonts w:hint="eastAsia"/>
          <w:kern w:val="0"/>
          <w:sz w:val="24"/>
          <w:lang w:eastAsia="zh"/>
        </w:rPr>
        <w:t>关系</w:t>
      </w:r>
      <w:r w:rsidR="00F311A1" w:rsidRPr="00993F74">
        <w:rPr>
          <w:kern w:val="0"/>
          <w:sz w:val="24"/>
          <w:lang w:eastAsia="zh"/>
        </w:rPr>
        <w:t>图</w:t>
      </w:r>
      <w:r w:rsidR="00FA03C8">
        <w:rPr>
          <w:rFonts w:hint="eastAsia"/>
          <w:kern w:val="0"/>
          <w:sz w:val="24"/>
          <w:lang w:eastAsia="zh"/>
        </w:rPr>
        <w:t>，</w:t>
      </w:r>
      <w:r w:rsidR="00FA03C8" w:rsidRPr="00FA03C8">
        <w:rPr>
          <w:rFonts w:hint="eastAsia"/>
          <w:kern w:val="0"/>
          <w:sz w:val="24"/>
          <w:highlight w:val="yellow"/>
          <w:lang w:eastAsia="zh"/>
        </w:rPr>
        <w:t>如图</w:t>
      </w:r>
      <w:r w:rsidR="00FA03C8" w:rsidRPr="00FA03C8">
        <w:rPr>
          <w:rFonts w:hint="eastAsia"/>
          <w:kern w:val="0"/>
          <w:sz w:val="24"/>
          <w:highlight w:val="yellow"/>
        </w:rPr>
        <w:t>x</w:t>
      </w:r>
      <w:r w:rsidR="00FA03C8" w:rsidRPr="00FA03C8">
        <w:rPr>
          <w:rFonts w:hint="eastAsia"/>
          <w:kern w:val="0"/>
          <w:sz w:val="24"/>
          <w:highlight w:val="yellow"/>
          <w:lang w:eastAsia="zh"/>
        </w:rPr>
        <w:t>所示</w:t>
      </w:r>
      <w:r w:rsidR="00FA03C8">
        <w:rPr>
          <w:rFonts w:hint="eastAsia"/>
          <w:kern w:val="0"/>
          <w:sz w:val="24"/>
          <w:lang w:eastAsia="zh"/>
        </w:rPr>
        <w:t>，</w:t>
      </w:r>
      <w:r>
        <w:rPr>
          <w:rFonts w:hint="eastAsia"/>
          <w:kern w:val="0"/>
          <w:sz w:val="24"/>
          <w:lang w:eastAsia="zh"/>
        </w:rPr>
        <w:t>在图数据库中保存和维护，</w:t>
      </w:r>
      <w:r w:rsidRPr="00993F74">
        <w:rPr>
          <w:kern w:val="0"/>
          <w:sz w:val="24"/>
          <w:lang w:eastAsia="zh"/>
        </w:rPr>
        <w:t>函数和数据库</w:t>
      </w:r>
      <w:r>
        <w:rPr>
          <w:rFonts w:hint="eastAsia"/>
          <w:kern w:val="0"/>
          <w:sz w:val="24"/>
          <w:lang w:eastAsia="zh"/>
        </w:rPr>
        <w:t>表单作为图节</w:t>
      </w:r>
      <w:r w:rsidR="00F311A1" w:rsidRPr="00993F74">
        <w:rPr>
          <w:kern w:val="0"/>
          <w:sz w:val="24"/>
          <w:lang w:eastAsia="zh"/>
        </w:rPr>
        <w:t>点，分别以其全限定名作为唯一标识，函数具有其执行时间属性；图的边为函数及表单之间的依赖关系，其中使用有向图的方向来表示依赖的方向、无向边表示表单的关联关系；边的属性为运行时行为监控得到的数据，包括调用频率、数据量、调用时间、业务场景权重等。在后续操作中，只需要对所得出的图网络进行分析和拆分即可。</w:t>
      </w:r>
    </w:p>
    <w:p w14:paraId="25D85609" w14:textId="2CC336A9" w:rsidR="00FA03C8" w:rsidRDefault="00FA03C8" w:rsidP="00FA03C8">
      <w:pPr>
        <w:spacing w:line="360" w:lineRule="auto"/>
        <w:jc w:val="center"/>
        <w:rPr>
          <w:kern w:val="0"/>
          <w:sz w:val="24"/>
        </w:rPr>
      </w:pPr>
      <w:r>
        <w:rPr>
          <w:noProof/>
        </w:rPr>
        <w:lastRenderedPageBreak/>
        <w:drawing>
          <wp:inline distT="0" distB="0" distL="0" distR="0" wp14:anchorId="5814BF3E" wp14:editId="096C4568">
            <wp:extent cx="4395333" cy="2684206"/>
            <wp:effectExtent l="0" t="0" r="5715" b="1905"/>
            <wp:docPr id="30320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01321" name=""/>
                    <pic:cNvPicPr/>
                  </pic:nvPicPr>
                  <pic:blipFill>
                    <a:blip r:embed="rId14"/>
                    <a:stretch>
                      <a:fillRect/>
                    </a:stretch>
                  </pic:blipFill>
                  <pic:spPr>
                    <a:xfrm>
                      <a:off x="0" y="0"/>
                      <a:ext cx="4415548" cy="2696551"/>
                    </a:xfrm>
                    <a:prstGeom prst="rect">
                      <a:avLst/>
                    </a:prstGeom>
                  </pic:spPr>
                </pic:pic>
              </a:graphicData>
            </a:graphic>
          </wp:inline>
        </w:drawing>
      </w:r>
    </w:p>
    <w:p w14:paraId="751B3F2F" w14:textId="2FA705A5" w:rsidR="00FA03C8" w:rsidRPr="00FA03C8" w:rsidRDefault="00FA03C8" w:rsidP="00FA03C8">
      <w:pPr>
        <w:spacing w:line="360" w:lineRule="auto"/>
        <w:jc w:val="center"/>
        <w:rPr>
          <w:rFonts w:hint="eastAsia"/>
          <w:kern w:val="0"/>
          <w:szCs w:val="21"/>
          <w:lang w:val="en" w:eastAsia="zh"/>
        </w:rPr>
      </w:pPr>
      <w:r w:rsidRPr="00775135">
        <w:rPr>
          <w:kern w:val="0"/>
          <w:szCs w:val="21"/>
          <w:lang w:val="en" w:eastAsia="zh"/>
        </w:rPr>
        <w:t>图</w:t>
      </w:r>
      <w:r w:rsidRPr="00775135">
        <w:rPr>
          <w:kern w:val="0"/>
          <w:szCs w:val="21"/>
          <w:lang w:val="en" w:eastAsia="zh"/>
        </w:rPr>
        <w:t>x</w:t>
      </w:r>
      <w:r w:rsidR="00E71543">
        <w:rPr>
          <w:rFonts w:hint="eastAsia"/>
          <w:kern w:val="0"/>
          <w:szCs w:val="21"/>
          <w:lang w:val="en" w:eastAsia="zh"/>
        </w:rPr>
        <w:t xml:space="preserve">  </w:t>
      </w:r>
      <w:r w:rsidRPr="00775135">
        <w:rPr>
          <w:kern w:val="0"/>
          <w:szCs w:val="21"/>
          <w:lang w:val="en" w:eastAsia="zh"/>
        </w:rPr>
        <w:t>依赖</w:t>
      </w:r>
      <w:r>
        <w:rPr>
          <w:rFonts w:hint="eastAsia"/>
          <w:kern w:val="0"/>
          <w:szCs w:val="21"/>
          <w:lang w:val="en" w:eastAsia="zh"/>
        </w:rPr>
        <w:t>关系</w:t>
      </w:r>
      <w:r w:rsidRPr="00775135">
        <w:rPr>
          <w:kern w:val="0"/>
          <w:szCs w:val="21"/>
          <w:lang w:val="en" w:eastAsia="zh"/>
        </w:rPr>
        <w:t>网络</w:t>
      </w:r>
      <w:r>
        <w:rPr>
          <w:rFonts w:hint="eastAsia"/>
          <w:kern w:val="0"/>
          <w:szCs w:val="21"/>
          <w:lang w:val="en" w:eastAsia="zh"/>
        </w:rPr>
        <w:t>图</w:t>
      </w:r>
    </w:p>
    <w:p w14:paraId="361D84F4" w14:textId="77777777" w:rsidR="00F311A1" w:rsidRPr="00993F74" w:rsidRDefault="00F311A1" w:rsidP="00F311A1">
      <w:pPr>
        <w:spacing w:line="360" w:lineRule="auto"/>
        <w:ind w:firstLineChars="200" w:firstLine="482"/>
        <w:rPr>
          <w:b/>
          <w:bCs/>
          <w:kern w:val="0"/>
          <w:sz w:val="24"/>
          <w:lang w:eastAsia="zh"/>
        </w:rPr>
      </w:pPr>
      <w:r w:rsidRPr="00993F74">
        <w:rPr>
          <w:b/>
          <w:bCs/>
          <w:kern w:val="0"/>
          <w:sz w:val="24"/>
          <w:lang w:eastAsia="zh"/>
        </w:rPr>
        <w:t>（</w:t>
      </w:r>
      <w:r w:rsidRPr="00993F74">
        <w:rPr>
          <w:b/>
          <w:bCs/>
          <w:kern w:val="0"/>
          <w:sz w:val="24"/>
          <w:lang w:eastAsia="zh"/>
        </w:rPr>
        <w:t>3</w:t>
      </w:r>
      <w:r w:rsidRPr="00993F74">
        <w:rPr>
          <w:b/>
          <w:bCs/>
          <w:kern w:val="0"/>
          <w:sz w:val="24"/>
          <w:lang w:eastAsia="zh"/>
        </w:rPr>
        <w:t>）基于强化学习的微服务拆分策略选择</w:t>
      </w:r>
    </w:p>
    <w:p w14:paraId="65F32A6A" w14:textId="77777777" w:rsidR="00AE1D3A" w:rsidRDefault="00F311A1" w:rsidP="00F311A1">
      <w:pPr>
        <w:spacing w:line="360" w:lineRule="auto"/>
        <w:ind w:firstLineChars="200" w:firstLine="480"/>
        <w:rPr>
          <w:kern w:val="0"/>
          <w:sz w:val="24"/>
        </w:rPr>
      </w:pPr>
      <w:r w:rsidRPr="00993F74">
        <w:rPr>
          <w:kern w:val="0"/>
          <w:sz w:val="24"/>
          <w:lang w:eastAsia="zh"/>
        </w:rPr>
        <w:t>为了更好地分析系统模块间的依赖关系，得到合适的微服务划分策略，在通过对系统运行时行为进行建模得到依赖网络图后，拟使用强化学习方法对依赖网络图进行图划分，实现自动化的微服务划分。</w:t>
      </w:r>
    </w:p>
    <w:p w14:paraId="7B82E06B" w14:textId="77777777" w:rsidR="00E21C6E" w:rsidRDefault="00F311A1" w:rsidP="00E21C6E">
      <w:pPr>
        <w:spacing w:line="360" w:lineRule="auto"/>
        <w:ind w:firstLineChars="200" w:firstLine="480"/>
        <w:rPr>
          <w:kern w:val="0"/>
          <w:sz w:val="24"/>
        </w:rPr>
      </w:pPr>
      <w:r w:rsidRPr="00993F74">
        <w:rPr>
          <w:kern w:val="0"/>
          <w:sz w:val="24"/>
          <w:lang w:eastAsia="zh"/>
        </w:rPr>
        <w:t>强化学习是一种让智能体通过与环境的互动，不断调整行为策略，以最大化累积奖励的学习方法。在强化学习中，智能体在特定的环境中进行决策，选择动作并获得反馈。智能体的每个动作会影响环境的状态，并带来一个奖励或惩罚，以指导智能体调整未来的行为。强化学习的核心思想是通过试错法进行学习，在不断探索和试验中发现哪些动作能够带来更高的回报，进而形成一个能最大化长期奖励的策略。强化学习的优势在于其自适应性和灵活性，尤其是在面对复杂的系统环境时。与传统的枚举法或图划分算法不同，强化学习能够根据实时的反馈信息自主选择最适合当前环境的划分策略，而不依赖于固定的规则或假设。通过不断探索和试错，强化学习能发现不同场景下的最优划分策略，避免了传统方法的高计算成本和对场景的局限性。因此，强化学习更适合微服务划分这一任务，尤其是在依赖关系复杂、需求多样化的实际系统中，能够提供更加灵活和高效的自动化划分方案。</w:t>
      </w:r>
    </w:p>
    <w:p w14:paraId="0FA029ED" w14:textId="44C84D2C" w:rsidR="00F311A1" w:rsidRPr="00993F74" w:rsidRDefault="00AE1D3A" w:rsidP="005D095D">
      <w:pPr>
        <w:spacing w:line="360" w:lineRule="auto"/>
        <w:ind w:firstLineChars="200" w:firstLine="480"/>
        <w:rPr>
          <w:kern w:val="0"/>
          <w:sz w:val="24"/>
        </w:rPr>
      </w:pPr>
      <w:r>
        <w:rPr>
          <w:rFonts w:hint="eastAsia"/>
          <w:kern w:val="0"/>
          <w:sz w:val="24"/>
        </w:rPr>
        <w:t>特别地，</w:t>
      </w:r>
      <w:r w:rsidR="00F311A1" w:rsidRPr="00993F74">
        <w:rPr>
          <w:kern w:val="0"/>
          <w:sz w:val="24"/>
          <w:lang w:eastAsia="zh"/>
        </w:rPr>
        <w:t>强化学习主要包括智能体、环境、状态空间、动作空间和奖励函数等关键部分。其中，智能体负责与环境交互并做出决策，通过选择动作来影响环境的状态，通过环境根据其动作做出的反馈来调整行为策略，其选择和调整算法是智能体的核心；环境是智能体所在的外部系统，接收智能体的动作，并根据这些动作更新状态，同时返回</w:t>
      </w:r>
      <w:r w:rsidR="00F311A1" w:rsidRPr="00993F74">
        <w:rPr>
          <w:kern w:val="0"/>
          <w:sz w:val="24"/>
          <w:lang w:eastAsia="zh"/>
        </w:rPr>
        <w:lastRenderedPageBreak/>
        <w:t>奖励信号，以影响智能体后续的决策；状态空间是系统中所有可能状态的集合，表示系统在某一时刻的所有可能配置；动作空间定义了智能体在每个状态下可以选择的所有可能动作；而奖励函数是评估智能体选择的动作质量的标准，反映了智能体在执行某个动作后所带来的效益</w:t>
      </w:r>
      <w:r>
        <w:rPr>
          <w:rFonts w:hint="eastAsia"/>
          <w:kern w:val="0"/>
          <w:sz w:val="24"/>
          <w:lang w:eastAsia="zh"/>
        </w:rPr>
        <w:t>。</w:t>
      </w:r>
      <w:r w:rsidR="00F311A1" w:rsidRPr="00993F74">
        <w:rPr>
          <w:kern w:val="0"/>
          <w:sz w:val="24"/>
          <w:highlight w:val="yellow"/>
          <w:lang w:eastAsia="zh"/>
        </w:rPr>
        <w:t>如图</w:t>
      </w:r>
      <w:r w:rsidR="00F311A1" w:rsidRPr="00993F74">
        <w:rPr>
          <w:kern w:val="0"/>
          <w:sz w:val="24"/>
          <w:highlight w:val="yellow"/>
          <w:lang w:eastAsia="zh"/>
        </w:rPr>
        <w:t>x</w:t>
      </w:r>
      <w:r w:rsidR="00F311A1" w:rsidRPr="008230A2">
        <w:rPr>
          <w:kern w:val="0"/>
          <w:sz w:val="24"/>
          <w:lang w:eastAsia="zh"/>
        </w:rPr>
        <w:t>，</w:t>
      </w:r>
      <w:r w:rsidR="005D095D" w:rsidRPr="008230A2">
        <w:rPr>
          <w:rFonts w:hint="eastAsia"/>
          <w:kern w:val="0"/>
          <w:sz w:val="24"/>
          <w:lang w:eastAsia="zh"/>
        </w:rPr>
        <w:t>基于强化学习的微服务拆分策略设计如下</w:t>
      </w:r>
      <w:r w:rsidR="00F311A1" w:rsidRPr="008230A2">
        <w:rPr>
          <w:kern w:val="0"/>
          <w:sz w:val="24"/>
          <w:lang w:eastAsia="zh"/>
        </w:rPr>
        <w:t>：</w:t>
      </w:r>
    </w:p>
    <w:p w14:paraId="0E752CC3" w14:textId="46966A89" w:rsidR="00F311A1" w:rsidRPr="00993F74" w:rsidRDefault="00FA03C8" w:rsidP="00F311A1">
      <w:pPr>
        <w:spacing w:line="360" w:lineRule="auto"/>
        <w:jc w:val="center"/>
        <w:rPr>
          <w:kern w:val="0"/>
          <w:sz w:val="24"/>
          <w:lang w:eastAsia="zh"/>
        </w:rPr>
      </w:pPr>
      <w:r>
        <w:rPr>
          <w:noProof/>
          <w:kern w:val="0"/>
          <w:sz w:val="24"/>
          <w:lang w:eastAsia="zh"/>
        </w:rPr>
        <w:pict w14:anchorId="5842E2C0">
          <v:shape id="图片 5" o:spid="_x0000_i1029" type="#_x0000_t75" alt="" style="width:231.95pt;height:166.8pt;visibility:visible;mso-wrap-style:square;mso-width-percent:0;mso-height-percent:0;mso-width-percent:0;mso-height-percent:0">
            <v:imagedata r:id="rId15" o:title=""/>
            <o:lock v:ext="edit" rotation="t" cropping="t" verticies="t"/>
          </v:shape>
        </w:pict>
      </w:r>
    </w:p>
    <w:p w14:paraId="4042E924" w14:textId="77777777" w:rsidR="00F311A1" w:rsidRPr="00775135" w:rsidRDefault="00F311A1" w:rsidP="00F311A1">
      <w:pPr>
        <w:spacing w:line="360" w:lineRule="auto"/>
        <w:jc w:val="center"/>
        <w:rPr>
          <w:kern w:val="0"/>
          <w:szCs w:val="21"/>
          <w:lang w:val="en" w:eastAsia="zh"/>
        </w:rPr>
      </w:pPr>
      <w:r w:rsidRPr="00775135">
        <w:rPr>
          <w:kern w:val="0"/>
          <w:szCs w:val="21"/>
          <w:lang w:val="en" w:eastAsia="zh"/>
        </w:rPr>
        <w:t>图</w:t>
      </w:r>
      <w:r w:rsidRPr="00775135">
        <w:rPr>
          <w:kern w:val="0"/>
          <w:szCs w:val="21"/>
          <w:lang w:val="en" w:eastAsia="zh"/>
        </w:rPr>
        <w:t xml:space="preserve">x  </w:t>
      </w:r>
      <w:r w:rsidRPr="00775135">
        <w:rPr>
          <w:kern w:val="0"/>
          <w:szCs w:val="21"/>
          <w:lang w:val="en" w:eastAsia="zh"/>
        </w:rPr>
        <w:t>基于强化学习的划分</w:t>
      </w:r>
    </w:p>
    <w:p w14:paraId="61F6DBAC" w14:textId="77777777"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环境：</w:t>
      </w:r>
      <w:r w:rsidRPr="00993F74">
        <w:rPr>
          <w:kern w:val="0"/>
          <w:sz w:val="24"/>
          <w:lang w:eastAsia="zh"/>
        </w:rPr>
        <w:t>在微服务划分任务中，环境就是整个系统以及建模出的依赖网络图，在智能体对依赖网络图执行划分动作后，环境会做出相应的改变，并返回给智能体一定的评估。例如，当智能体将某个节点从一个微服务划分到另一个微服务时，环境会更新依赖网络图的结构，包括节点的归属、节点间的连接关系等。同时，环境会根据这种变化评估新的状态，依据奖励函数向智能体返回一个奖励信号，以此引导智能体后续的决策。</w:t>
      </w:r>
    </w:p>
    <w:p w14:paraId="56564E45" w14:textId="77777777"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状态空间：</w:t>
      </w:r>
      <w:r w:rsidRPr="00993F74">
        <w:rPr>
          <w:kern w:val="0"/>
          <w:sz w:val="24"/>
          <w:lang w:eastAsia="zh"/>
        </w:rPr>
        <w:t>当前任务的状态空间表示依赖网络图在不同时刻的各种可能配置，包括节点的划分状态、节点间的依赖关系和微服务相关的指标。其中，节点的划分状态即每个节点所属的微服务标识，是状态空间的核心部分，可以使用一个长度等于节点个数的向量来表示，其中每个元素表示对应节点所属的微服务编号。节点间的依赖关系是依赖网络图中的重要信息，可以使用邻接矩阵等方式来表示节点间的依赖关系以及依赖的强度，邻接矩阵的每个元素可以表示两个节点之间的调用频率等依赖信息。微服务相关的指标，如当前每个微服务的资源使用情况或功能复杂度等，通过对当前微服务划分策略进行模拟或计算得出，可以帮助智能体更全面地了解当前划分状态下各微服务的特性，从而做出更合理的决策。</w:t>
      </w:r>
    </w:p>
    <w:p w14:paraId="48057F6A" w14:textId="77777777"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动作空间：</w:t>
      </w:r>
      <w:r w:rsidRPr="00993F74">
        <w:rPr>
          <w:kern w:val="0"/>
          <w:sz w:val="24"/>
          <w:lang w:eastAsia="zh"/>
        </w:rPr>
        <w:t>当前任务下，由于最终目标是对系统进行微服务的划分，而采取的粒度是函数和表单级别的，因此主要操作即是将函数和表单向某个微服务添加、从某个微服务中删除、或从某个微服务移动到另一个微服务。考虑到实际场景中，从单一系统划分</w:t>
      </w:r>
      <w:r w:rsidRPr="00993F74">
        <w:rPr>
          <w:kern w:val="0"/>
          <w:sz w:val="24"/>
          <w:lang w:eastAsia="zh"/>
        </w:rPr>
        <w:lastRenderedPageBreak/>
        <w:t>出的微服务一般涉及系统中的多个函数或表单，拟将初始状态空间定义为所有函数和表单节点分别属于一个不同的微服务，从而使得智能体所需要做的动作只有将某一个节点从某一个微服务中移动到另一个微服务中，如果移动后微服务中不再包括节点，则将微服务销毁，同时保留一个空的微服务以使得节点可以被移动到空的微服务中形成独立的微服务。</w:t>
      </w:r>
    </w:p>
    <w:p w14:paraId="15F5D0E3" w14:textId="7F39E744" w:rsidR="00F311A1" w:rsidRPr="00AE4F77" w:rsidRDefault="00F311A1" w:rsidP="00F311A1">
      <w:pPr>
        <w:spacing w:line="360" w:lineRule="auto"/>
        <w:ind w:firstLineChars="200" w:firstLine="482"/>
        <w:rPr>
          <w:kern w:val="0"/>
          <w:sz w:val="24"/>
        </w:rPr>
      </w:pPr>
      <w:r w:rsidRPr="00993F74">
        <w:rPr>
          <w:b/>
          <w:bCs/>
          <w:kern w:val="0"/>
          <w:sz w:val="24"/>
          <w:lang w:eastAsia="zh"/>
        </w:rPr>
        <w:t>奖励函数：</w:t>
      </w:r>
      <w:r w:rsidRPr="00993F74">
        <w:rPr>
          <w:kern w:val="0"/>
          <w:sz w:val="24"/>
          <w:lang w:eastAsia="zh"/>
        </w:rPr>
        <w:t>奖励函数是评估智能体选择的动作质量的关键，也是评估微服务划分策略好坏的关键，应当紧密围绕着微服务划分的目标来设计，以反映智能体在执行某个动作后所带来的收益。在当前任务中，将某个函数或表单从某个微服务移动到另一个微服务，对于整体系统可能的影响包括跨服务的通信成本、微服务的内聚性、微服务的功能复杂度、弹性伸缩时资源的浪费</w:t>
      </w:r>
      <w:r w:rsidRPr="00AE4F77">
        <w:rPr>
          <w:kern w:val="0"/>
          <w:sz w:val="24"/>
          <w:lang w:eastAsia="zh"/>
        </w:rPr>
        <w:t>、访问数据库表单时的数据一致性等，根据已经收集到的系统静态和运行时数据，设计</w:t>
      </w:r>
      <w:r w:rsidR="00AE4F77" w:rsidRPr="00AE4F77">
        <w:rPr>
          <w:kern w:val="0"/>
          <w:sz w:val="24"/>
          <w:lang w:eastAsia="zh"/>
        </w:rPr>
        <w:t>奖励</w:t>
      </w:r>
      <w:r w:rsidRPr="00AE4F77">
        <w:rPr>
          <w:kern w:val="0"/>
          <w:sz w:val="24"/>
          <w:lang w:eastAsia="zh"/>
        </w:rPr>
        <w:t>函数对</w:t>
      </w:r>
      <w:r w:rsidR="00AE4F77" w:rsidRPr="00AE4F77">
        <w:rPr>
          <w:kern w:val="0"/>
          <w:sz w:val="24"/>
          <w:lang w:eastAsia="zh"/>
        </w:rPr>
        <w:t>所产生的</w:t>
      </w:r>
      <w:r w:rsidRPr="00AE4F77">
        <w:rPr>
          <w:kern w:val="0"/>
          <w:sz w:val="24"/>
          <w:lang w:eastAsia="zh"/>
        </w:rPr>
        <w:t>影响进行建模</w:t>
      </w:r>
      <w:r w:rsidR="00AE4F77" w:rsidRPr="00AE4F77">
        <w:rPr>
          <w:kern w:val="0"/>
          <w:sz w:val="24"/>
          <w:lang w:eastAsia="zh"/>
        </w:rPr>
        <w:t>。</w:t>
      </w:r>
      <w:r w:rsidR="00AE4F77" w:rsidRPr="00AE4F77">
        <w:rPr>
          <w:kern w:val="0"/>
          <w:sz w:val="24"/>
        </w:rPr>
        <w:t>具体包括：</w:t>
      </w:r>
    </w:p>
    <w:p w14:paraId="28D59F8D" w14:textId="1CBE3A21" w:rsidR="00E34BDF" w:rsidRDefault="00AE4F77" w:rsidP="00E34BDF">
      <w:pPr>
        <w:pStyle w:val="afa"/>
        <w:numPr>
          <w:ilvl w:val="0"/>
          <w:numId w:val="34"/>
        </w:numPr>
        <w:spacing w:line="360" w:lineRule="auto"/>
        <w:ind w:firstLineChars="0"/>
        <w:rPr>
          <w:rFonts w:ascii="Times New Roman" w:hAnsi="Times New Roman" w:cs="Times New Roman"/>
          <w:lang w:eastAsia="zh"/>
        </w:rPr>
      </w:pPr>
      <w:r w:rsidRPr="00AE4F77">
        <w:rPr>
          <w:rFonts w:ascii="Times New Roman" w:hAnsi="Times New Roman" w:cs="Times New Roman"/>
          <w:b/>
          <w:bCs/>
        </w:rPr>
        <w:t>通信时间</w:t>
      </w:r>
      <w:r w:rsidRPr="00AE4F77">
        <w:rPr>
          <w:rFonts w:ascii="Times New Roman" w:hAnsi="Times New Roman" w:cs="Times New Roman"/>
        </w:rPr>
        <w:t>：</w:t>
      </w:r>
      <w:r w:rsidR="00F311A1" w:rsidRPr="00AE4F77">
        <w:rPr>
          <w:rFonts w:ascii="Times New Roman" w:hAnsi="Times New Roman" w:cs="Times New Roman"/>
          <w:lang w:eastAsia="zh"/>
        </w:rPr>
        <w:t>考虑到跨服务函数调用所带来的通信时长增加问题，以跨服务的函数调用和数据访问频率估算系统总通信</w:t>
      </w:r>
      <w:r w:rsidRPr="00AE4F77">
        <w:rPr>
          <w:rFonts w:ascii="Times New Roman" w:hAnsi="Times New Roman" w:cs="Times New Roman"/>
          <w:lang w:eastAsia="zh"/>
        </w:rPr>
        <w:t>时间</w:t>
      </w:r>
      <w:r w:rsidRPr="00AE4F77">
        <w:rPr>
          <w:rFonts w:ascii="Times New Roman" w:hAnsi="Times New Roman" w:cs="Times New Roman"/>
          <w:i/>
          <w:iCs/>
        </w:rPr>
        <w:t>T</w:t>
      </w:r>
      <w:r w:rsidRPr="00AE4F77">
        <w:rPr>
          <w:rFonts w:ascii="Times New Roman" w:hAnsi="Times New Roman" w:cs="Times New Roman"/>
        </w:rPr>
        <w:t>，</w:t>
      </w:r>
      <w:r w:rsidRPr="00AE4F77">
        <w:rPr>
          <w:rFonts w:ascii="Times New Roman" w:hAnsi="Times New Roman" w:cs="Times New Roman"/>
          <w:i/>
          <w:iCs/>
        </w:rPr>
        <w:t>T</w:t>
      </w:r>
      <w:r w:rsidRPr="00AE4F77">
        <w:rPr>
          <w:rFonts w:ascii="Times New Roman" w:hAnsi="Times New Roman" w:cs="Times New Roman"/>
        </w:rPr>
        <w:t>可通过加和跨服务函数调用频率和跨服务的数据访问频率计算，即</w:t>
      </w:r>
      <m:oMath>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r w:rsidR="00EC2C05">
        <w:rPr>
          <w:rFonts w:ascii="Times New Roman" w:hAnsi="Times New Roman" w:cs="Times New Roman" w:hint="eastAsia"/>
        </w:rPr>
        <w:t>，其中</w:t>
      </w:r>
      <w:r w:rsidR="00EC2C05" w:rsidRPr="00EC2C05">
        <w:rPr>
          <w:rFonts w:ascii="Times New Roman" w:hAnsi="Times New Roman" w:cs="Times New Roman" w:hint="eastAsia"/>
          <w:i/>
          <w:iCs/>
        </w:rPr>
        <w:t>f</w:t>
      </w:r>
      <w:r w:rsidR="00EC2C05" w:rsidRPr="00EC2C05">
        <w:rPr>
          <w:rFonts w:ascii="Times New Roman" w:hAnsi="Times New Roman" w:cs="Times New Roman" w:hint="eastAsia"/>
          <w:i/>
          <w:iCs/>
          <w:vertAlign w:val="subscript"/>
        </w:rPr>
        <w:t>c</w:t>
      </w:r>
      <w:r w:rsidR="00EC2C05">
        <w:rPr>
          <w:rFonts w:ascii="Times New Roman" w:hAnsi="Times New Roman" w:cs="Times New Roman" w:hint="eastAsia"/>
        </w:rPr>
        <w:t>是</w:t>
      </w:r>
      <w:proofErr w:type="gramStart"/>
      <w:r w:rsidR="00EC2C05">
        <w:rPr>
          <w:rFonts w:ascii="Times New Roman" w:hAnsi="Times New Roman" w:cs="Times New Roman" w:hint="eastAsia"/>
        </w:rPr>
        <w:t>跨服务</w:t>
      </w:r>
      <w:proofErr w:type="gramEnd"/>
      <w:r w:rsidR="00EC2C05">
        <w:rPr>
          <w:rFonts w:ascii="Times New Roman" w:hAnsi="Times New Roman" w:cs="Times New Roman" w:hint="eastAsia"/>
        </w:rPr>
        <w:t>函数调用频率，</w:t>
      </w:r>
      <w:r w:rsidR="00EC2C05" w:rsidRPr="00EC2C05">
        <w:rPr>
          <w:rFonts w:ascii="Times New Roman" w:hAnsi="Times New Roman" w:cs="Times New Roman" w:hint="eastAsia"/>
          <w:i/>
          <w:iCs/>
        </w:rPr>
        <w:t>f</w:t>
      </w:r>
      <w:r w:rsidR="00EC2C05" w:rsidRPr="00EC2C05">
        <w:rPr>
          <w:rFonts w:ascii="Times New Roman" w:hAnsi="Times New Roman" w:cs="Times New Roman" w:hint="eastAsia"/>
          <w:i/>
          <w:iCs/>
          <w:vertAlign w:val="subscript"/>
        </w:rPr>
        <w:t>a</w:t>
      </w:r>
      <w:r w:rsidR="00EC2C05">
        <w:rPr>
          <w:rFonts w:ascii="Times New Roman" w:hAnsi="Times New Roman" w:cs="Times New Roman" w:hint="eastAsia"/>
        </w:rPr>
        <w:t>是跨服务数据访问频率，</w:t>
      </w:r>
      <w:r w:rsidR="00EC2C05" w:rsidRPr="00EC2C05">
        <w:rPr>
          <w:rFonts w:ascii="Times New Roman" w:hAnsi="Times New Roman" w:cs="Times New Roman" w:hint="eastAsia"/>
          <w:i/>
          <w:iCs/>
        </w:rPr>
        <w:t>c</w:t>
      </w:r>
      <w:r w:rsidR="00EC2C05" w:rsidRPr="00EC2C05">
        <w:rPr>
          <w:rFonts w:ascii="Times New Roman" w:hAnsi="Times New Roman" w:cs="Times New Roman"/>
          <w:i/>
          <w:iCs/>
        </w:rPr>
        <w:softHyphen/>
      </w:r>
      <w:r w:rsidR="00EC2C05" w:rsidRPr="00EC2C05">
        <w:rPr>
          <w:rFonts w:ascii="Times New Roman" w:hAnsi="Times New Roman" w:cs="Times New Roman" w:hint="eastAsia"/>
          <w:i/>
          <w:iCs/>
          <w:vertAlign w:val="subscript"/>
        </w:rPr>
        <w:t>1</w:t>
      </w:r>
      <w:r w:rsidR="00EC2C05" w:rsidRPr="00EC2C05">
        <w:rPr>
          <w:rFonts w:ascii="Times New Roman" w:hAnsi="Times New Roman" w:cs="Times New Roman" w:hint="eastAsia"/>
        </w:rPr>
        <w:t>和</w:t>
      </w:r>
      <w:r w:rsidR="00EC2C05" w:rsidRPr="00EC2C05">
        <w:rPr>
          <w:rFonts w:ascii="Times New Roman" w:hAnsi="Times New Roman" w:cs="Times New Roman" w:hint="eastAsia"/>
          <w:i/>
          <w:iCs/>
        </w:rPr>
        <w:t>c</w:t>
      </w:r>
      <w:r w:rsidR="00EC2C05" w:rsidRPr="00EC2C05">
        <w:rPr>
          <w:rFonts w:ascii="Times New Roman" w:hAnsi="Times New Roman" w:cs="Times New Roman" w:hint="eastAsia"/>
          <w:i/>
          <w:iCs/>
          <w:vertAlign w:val="subscript"/>
        </w:rPr>
        <w:t>2</w:t>
      </w:r>
      <w:r w:rsidR="00EC2C05">
        <w:rPr>
          <w:rFonts w:ascii="Times New Roman" w:hAnsi="Times New Roman" w:cs="Times New Roman" w:hint="eastAsia"/>
        </w:rPr>
        <w:t>是参数。</w:t>
      </w:r>
    </w:p>
    <w:p w14:paraId="253190A5" w14:textId="39F2C03B" w:rsidR="0080416B" w:rsidRPr="0080416B" w:rsidRDefault="00AE4F77" w:rsidP="0080416B">
      <w:pPr>
        <w:pStyle w:val="afa"/>
        <w:numPr>
          <w:ilvl w:val="0"/>
          <w:numId w:val="34"/>
        </w:numPr>
        <w:spacing w:line="360" w:lineRule="auto"/>
        <w:ind w:firstLineChars="0"/>
        <w:rPr>
          <w:rFonts w:ascii="Times New Roman" w:hAnsi="Times New Roman" w:cs="Times New Roman"/>
          <w:lang w:eastAsia="zh"/>
        </w:rPr>
      </w:pPr>
      <w:r w:rsidRPr="00E34BDF">
        <w:rPr>
          <w:rFonts w:hint="eastAsia"/>
          <w:b/>
          <w:bCs/>
        </w:rPr>
        <w:t>内聚度：</w:t>
      </w:r>
      <w:r w:rsidR="00F311A1" w:rsidRPr="00E34BDF">
        <w:rPr>
          <w:rFonts w:ascii="Times New Roman" w:hAnsi="Times New Roman" w:cs="Times New Roman"/>
        </w:rPr>
        <w:t>考虑将单一系统带来的负载升高时的资源占用问题，以及</w:t>
      </w:r>
      <w:proofErr w:type="gramStart"/>
      <w:r w:rsidR="00F311A1" w:rsidRPr="00E34BDF">
        <w:rPr>
          <w:rFonts w:ascii="Times New Roman" w:hAnsi="Times New Roman" w:cs="Times New Roman"/>
        </w:rPr>
        <w:t>微服务</w:t>
      </w:r>
      <w:proofErr w:type="gramEnd"/>
      <w:r w:rsidR="00F311A1" w:rsidRPr="00E34BDF">
        <w:rPr>
          <w:rFonts w:ascii="Times New Roman" w:hAnsi="Times New Roman" w:cs="Times New Roman"/>
        </w:rPr>
        <w:t>的高内聚性等特征，将每个</w:t>
      </w:r>
      <w:proofErr w:type="gramStart"/>
      <w:r w:rsidR="00F311A1" w:rsidRPr="00E34BDF">
        <w:rPr>
          <w:rFonts w:ascii="Times New Roman" w:hAnsi="Times New Roman" w:cs="Times New Roman"/>
        </w:rPr>
        <w:t>微服务</w:t>
      </w:r>
      <w:proofErr w:type="gramEnd"/>
      <w:r w:rsidR="00F311A1" w:rsidRPr="00E34BDF">
        <w:rPr>
          <w:rFonts w:ascii="Times New Roman" w:hAnsi="Times New Roman" w:cs="Times New Roman"/>
        </w:rPr>
        <w:t>所包含的测试</w:t>
      </w:r>
      <w:r w:rsidRPr="00E34BDF">
        <w:rPr>
          <w:rFonts w:hint="eastAsia"/>
        </w:rPr>
        <w:t>用例</w:t>
      </w:r>
      <w:r w:rsidR="00F311A1" w:rsidRPr="00E34BDF">
        <w:rPr>
          <w:rFonts w:ascii="Times New Roman" w:hAnsi="Times New Roman" w:cs="Times New Roman"/>
        </w:rPr>
        <w:t>数</w:t>
      </w:r>
      <w:r w:rsidR="00F311A1" w:rsidRPr="00E34BDF">
        <w:t>作</w:t>
      </w:r>
      <w:r w:rsidR="00F311A1" w:rsidRPr="00E34BDF">
        <w:rPr>
          <w:lang w:eastAsia="zh"/>
        </w:rPr>
        <w:t>为</w:t>
      </w:r>
      <w:proofErr w:type="gramStart"/>
      <w:r w:rsidR="00F311A1" w:rsidRPr="00E34BDF">
        <w:rPr>
          <w:lang w:eastAsia="zh"/>
        </w:rPr>
        <w:t>微服务</w:t>
      </w:r>
      <w:proofErr w:type="gramEnd"/>
      <w:r w:rsidR="00F311A1" w:rsidRPr="00E34BDF">
        <w:rPr>
          <w:lang w:eastAsia="zh"/>
        </w:rPr>
        <w:t>独立性的</w:t>
      </w:r>
      <w:proofErr w:type="gramStart"/>
      <w:r w:rsidR="00F311A1" w:rsidRPr="00E34BDF">
        <w:rPr>
          <w:lang w:eastAsia="zh"/>
        </w:rPr>
        <w:t>考量</w:t>
      </w:r>
      <w:proofErr w:type="gramEnd"/>
      <w:r w:rsidR="00F311A1" w:rsidRPr="00E34BDF">
        <w:rPr>
          <w:lang w:eastAsia="zh"/>
        </w:rPr>
        <w:t>，总样例数记为</w:t>
      </w:r>
      <w:r w:rsidR="00F311A1" w:rsidRPr="0080416B">
        <w:rPr>
          <w:i/>
          <w:iCs/>
          <w:lang w:eastAsia="zh"/>
        </w:rPr>
        <w:t>N</w:t>
      </w:r>
      <w:r w:rsidRPr="00E34BDF">
        <w:rPr>
          <w:rFonts w:hint="eastAsia"/>
          <w:lang w:eastAsia="zh"/>
        </w:rPr>
        <w:t>，</w:t>
      </w:r>
      <w:r w:rsidR="0080416B">
        <w:rPr>
          <w:rFonts w:hint="eastAsia"/>
          <w:lang w:eastAsia="zh"/>
        </w:rPr>
        <w:t>即</w:t>
      </w:r>
      <m:oMath>
        <m:r>
          <w:rPr>
            <w:rFonts w:ascii="Cambria Math" w:hAnsi="Cambria Math" w:hint="eastAsia"/>
          </w:rPr>
          <m:t>N</m:t>
        </m:r>
        <m:r>
          <w:rPr>
            <w:rFonts w:ascii="Cambria Math" w:hAnsi="Cambria Math"/>
            <w:lang w:eastAsia="zh"/>
          </w:rPr>
          <m:t>=</m:t>
        </m:r>
        <m:nary>
          <m:naryPr>
            <m:chr m:val="∑"/>
            <m:ctrlPr>
              <w:rPr>
                <w:rFonts w:ascii="Cambria Math" w:hAnsi="Cambria Math"/>
                <w:i/>
                <w:lang w:eastAsia="zh"/>
              </w:rPr>
            </m:ctrlPr>
          </m:naryPr>
          <m:sub>
            <m:r>
              <w:rPr>
                <w:rFonts w:ascii="Cambria Math" w:hAnsi="Cambria Math"/>
                <w:lang w:eastAsia="zh"/>
              </w:rPr>
              <m:t>i=0</m:t>
            </m:r>
          </m:sub>
          <m:sup>
            <m:r>
              <w:rPr>
                <w:rFonts w:ascii="Cambria Math" w:hAnsi="Cambria Math"/>
                <w:lang w:eastAsia="zh"/>
              </w:rPr>
              <m:t>n</m:t>
            </m:r>
          </m:sup>
          <m:e>
            <m:sSub>
              <m:sSubPr>
                <m:ctrlPr>
                  <w:rPr>
                    <w:rFonts w:ascii="Cambria Math" w:hAnsi="Cambria Math"/>
                    <w:i/>
                    <w:lang w:eastAsia="zh"/>
                  </w:rPr>
                </m:ctrlPr>
              </m:sSubPr>
              <m:e>
                <m:r>
                  <w:rPr>
                    <w:rFonts w:ascii="Cambria Math" w:hAnsi="Cambria Math"/>
                    <w:lang w:eastAsia="zh"/>
                  </w:rPr>
                  <m:t>N</m:t>
                </m:r>
              </m:e>
              <m:sub>
                <m:r>
                  <w:rPr>
                    <w:rFonts w:ascii="Cambria Math" w:hAnsi="Cambria Math"/>
                    <w:lang w:eastAsia="zh"/>
                  </w:rPr>
                  <m:t>i</m:t>
                </m:r>
              </m:sub>
            </m:sSub>
          </m:e>
        </m:nary>
      </m:oMath>
      <w:r w:rsidR="0080416B">
        <w:rPr>
          <w:rFonts w:hint="eastAsia"/>
          <w:lang w:eastAsia="zh"/>
        </w:rPr>
        <w:t>，其中</w:t>
      </w:r>
      <w:r w:rsidR="0080416B" w:rsidRPr="0080416B">
        <w:rPr>
          <w:rFonts w:hint="eastAsia"/>
          <w:i/>
          <w:iCs/>
        </w:rPr>
        <w:t>N</w:t>
      </w:r>
      <w:r w:rsidR="0080416B" w:rsidRPr="0080416B">
        <w:rPr>
          <w:rFonts w:hint="eastAsia"/>
          <w:i/>
          <w:iCs/>
          <w:vertAlign w:val="subscript"/>
        </w:rPr>
        <w:t>i</w:t>
      </w:r>
      <w:r w:rsidR="0080416B">
        <w:rPr>
          <w:rFonts w:hint="eastAsia"/>
          <w:lang w:eastAsia="zh"/>
        </w:rPr>
        <w:t>是第</w:t>
      </w:r>
      <w:proofErr w:type="spellStart"/>
      <w:r w:rsidR="0080416B">
        <w:rPr>
          <w:rFonts w:hint="eastAsia"/>
        </w:rPr>
        <w:t>i</w:t>
      </w:r>
      <w:proofErr w:type="spellEnd"/>
      <w:proofErr w:type="gramStart"/>
      <w:r w:rsidR="0080416B">
        <w:rPr>
          <w:rFonts w:hint="eastAsia"/>
          <w:lang w:eastAsia="zh"/>
        </w:rPr>
        <w:t>个微服务</w:t>
      </w:r>
      <w:proofErr w:type="gramEnd"/>
      <w:r w:rsidR="0080416B">
        <w:rPr>
          <w:rFonts w:hint="eastAsia"/>
          <w:lang w:eastAsia="zh"/>
        </w:rPr>
        <w:t>的测试用例数。</w:t>
      </w:r>
    </w:p>
    <w:p w14:paraId="40E64A34" w14:textId="42F47F51" w:rsidR="00F311A1" w:rsidRPr="0080416B" w:rsidRDefault="00E34BDF" w:rsidP="00E34BDF">
      <w:pPr>
        <w:pStyle w:val="afa"/>
        <w:numPr>
          <w:ilvl w:val="0"/>
          <w:numId w:val="34"/>
        </w:numPr>
        <w:spacing w:line="360" w:lineRule="auto"/>
        <w:ind w:firstLineChars="0"/>
        <w:rPr>
          <w:rFonts w:ascii="Times New Roman" w:hAnsi="Times New Roman" w:cs="Times New Roman"/>
          <w:lang w:eastAsia="zh"/>
        </w:rPr>
      </w:pPr>
      <w:r w:rsidRPr="0080416B">
        <w:rPr>
          <w:rFonts w:hint="eastAsia"/>
          <w:b/>
          <w:bCs/>
        </w:rPr>
        <w:t>一致性：</w:t>
      </w:r>
      <w:r w:rsidR="00F311A1" w:rsidRPr="0080416B">
        <w:t>考虑到</w:t>
      </w:r>
      <w:proofErr w:type="gramStart"/>
      <w:r w:rsidR="00F311A1" w:rsidRPr="0080416B">
        <w:t>跨服务</w:t>
      </w:r>
      <w:proofErr w:type="gramEnd"/>
      <w:r w:rsidR="00F311A1" w:rsidRPr="0080416B">
        <w:t>访问数据库时可能带来的一致性问题，对多个</w:t>
      </w:r>
      <w:proofErr w:type="gramStart"/>
      <w:r w:rsidR="00F311A1" w:rsidRPr="0080416B">
        <w:t>微服务</w:t>
      </w:r>
      <w:proofErr w:type="gramEnd"/>
      <w:r w:rsidR="00F311A1" w:rsidRPr="0080416B">
        <w:t>访问同一个数据库的情况加以惩罚，记为</w:t>
      </w:r>
      <w:r w:rsidR="00F311A1" w:rsidRPr="0080416B">
        <w:rPr>
          <w:i/>
          <w:iCs/>
        </w:rPr>
        <w:t>P</w:t>
      </w:r>
      <w:r w:rsidR="0080416B">
        <w:rPr>
          <w:rFonts w:hint="eastAsia"/>
        </w:rPr>
        <w:t>，</w:t>
      </w:r>
      <m:oMath>
        <m:r>
          <w:rPr>
            <w:rFonts w:ascii="Cambria Math" w:hAnsi="Cambria Math" w:hint="eastAsia"/>
          </w:rPr>
          <m:t>P</m:t>
        </m:r>
        <m:r>
          <w:rPr>
            <w:rFonts w:ascii="Cambria Math" w:hAnsi="Cambria Math"/>
          </w:rPr>
          <m:t xml:space="preserve">= </m:t>
        </m:r>
        <m:nary>
          <m:naryPr>
            <m:chr m:val="∑"/>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3</m:t>
                    </m:r>
                  </m:sub>
                </m:sSub>
              </m:e>
              <m:sup>
                <m:sSub>
                  <m:sSubPr>
                    <m:ctrlPr>
                      <w:rPr>
                        <w:rFonts w:ascii="Cambria Math" w:hAnsi="Cambria Math"/>
                        <w:i/>
                      </w:rPr>
                    </m:ctrlPr>
                  </m:sSubPr>
                  <m:e>
                    <m:r>
                      <w:rPr>
                        <w:rFonts w:ascii="Cambria Math" w:hAnsi="Cambria Math"/>
                      </w:rPr>
                      <m:t>a</m:t>
                    </m:r>
                  </m:e>
                  <m:sub>
                    <m:r>
                      <w:rPr>
                        <w:rFonts w:ascii="Cambria Math" w:hAnsi="Cambria Math"/>
                      </w:rPr>
                      <m:t>i</m:t>
                    </m:r>
                  </m:sub>
                </m:sSub>
              </m:sup>
            </m:sSup>
          </m:e>
        </m:nary>
      </m:oMath>
      <w:r w:rsidR="0080416B">
        <w:rPr>
          <w:rFonts w:hint="eastAsia"/>
        </w:rPr>
        <w:t>，其中</w:t>
      </w:r>
      <w:r w:rsidR="0080416B" w:rsidRPr="0080416B">
        <w:rPr>
          <w:rFonts w:hint="eastAsia"/>
          <w:i/>
          <w:iCs/>
        </w:rPr>
        <w:t>a</w:t>
      </w:r>
      <w:r w:rsidR="0080416B" w:rsidRPr="0080416B">
        <w:rPr>
          <w:rFonts w:hint="eastAsia"/>
          <w:i/>
          <w:iCs/>
          <w:vertAlign w:val="subscript"/>
        </w:rPr>
        <w:t>i</w:t>
      </w:r>
      <w:r w:rsidR="0080416B">
        <w:rPr>
          <w:rFonts w:hint="eastAsia"/>
        </w:rPr>
        <w:t>是访问第</w:t>
      </w:r>
      <w:proofErr w:type="spellStart"/>
      <w:r w:rsidR="0080416B">
        <w:rPr>
          <w:rFonts w:hint="eastAsia"/>
        </w:rPr>
        <w:t>i</w:t>
      </w:r>
      <w:proofErr w:type="spellEnd"/>
      <w:r w:rsidR="0080416B">
        <w:rPr>
          <w:rFonts w:hint="eastAsia"/>
        </w:rPr>
        <w:t>个表单的微服务数，</w:t>
      </w:r>
      <w:r w:rsidR="0080416B" w:rsidRPr="0080416B">
        <w:rPr>
          <w:rFonts w:hint="eastAsia"/>
          <w:i/>
          <w:iCs/>
        </w:rPr>
        <w:t>c</w:t>
      </w:r>
      <w:r w:rsidR="0080416B" w:rsidRPr="0080416B">
        <w:rPr>
          <w:rFonts w:hint="eastAsia"/>
          <w:i/>
          <w:iCs/>
          <w:vertAlign w:val="subscript"/>
        </w:rPr>
        <w:t>3</w:t>
      </w:r>
      <w:r w:rsidR="0080416B">
        <w:rPr>
          <w:rFonts w:hint="eastAsia"/>
        </w:rPr>
        <w:t>是参数。</w:t>
      </w:r>
    </w:p>
    <w:p w14:paraId="2F4D7E4F" w14:textId="5C2CD549" w:rsidR="00F311A1" w:rsidRPr="00CF5622" w:rsidRDefault="00A940B4" w:rsidP="00AD0658">
      <w:pPr>
        <w:spacing w:line="360" w:lineRule="auto"/>
        <w:ind w:firstLineChars="200" w:firstLine="480"/>
        <w:rPr>
          <w:rFonts w:hint="eastAsia"/>
          <w:kern w:val="0"/>
          <w:sz w:val="24"/>
        </w:rPr>
      </w:pPr>
      <w:r>
        <w:rPr>
          <w:rFonts w:hint="eastAsia"/>
          <w:kern w:val="0"/>
          <w:sz w:val="24"/>
          <w:lang w:eastAsia="zh"/>
        </w:rPr>
        <w:t>综上，</w:t>
      </w:r>
      <w:r w:rsidR="00F311A1" w:rsidRPr="00993F74">
        <w:rPr>
          <w:kern w:val="0"/>
          <w:sz w:val="24"/>
          <w:lang w:eastAsia="zh"/>
        </w:rPr>
        <w:t>总的奖励函数对上述三个参数进行加权计算，并且减去上一状态的计算结果</w:t>
      </w:r>
      <w:r w:rsidR="0080416B">
        <w:rPr>
          <w:rFonts w:hint="eastAsia"/>
          <w:kern w:val="0"/>
          <w:sz w:val="24"/>
          <w:lang w:eastAsia="zh"/>
        </w:rPr>
        <w:t>，</w:t>
      </w:r>
      <w:r w:rsidR="00CC75E8">
        <w:rPr>
          <w:rFonts w:hint="eastAsia"/>
          <w:kern w:val="0"/>
          <w:sz w:val="24"/>
          <w:lang w:eastAsia="zh"/>
        </w:rPr>
        <w:t>第</w:t>
      </w:r>
      <w:r w:rsidR="007A6797">
        <w:rPr>
          <w:rFonts w:hint="eastAsia"/>
          <w:kern w:val="0"/>
          <w:sz w:val="24"/>
        </w:rPr>
        <w:t>x</w:t>
      </w:r>
      <w:r w:rsidR="00CC75E8">
        <w:rPr>
          <w:rFonts w:hint="eastAsia"/>
          <w:kern w:val="0"/>
          <w:sz w:val="24"/>
        </w:rPr>
        <w:t>个状态</w:t>
      </w:r>
      <w:r w:rsidR="0080416B">
        <w:rPr>
          <w:rFonts w:hint="eastAsia"/>
          <w:kern w:val="0"/>
          <w:sz w:val="24"/>
          <w:lang w:eastAsia="zh"/>
        </w:rPr>
        <w:t>的得分记为</w:t>
      </w:r>
      <w:proofErr w:type="spellStart"/>
      <w:r w:rsidR="0080416B" w:rsidRPr="0080416B">
        <w:rPr>
          <w:rFonts w:hint="eastAsia"/>
          <w:i/>
          <w:iCs/>
          <w:kern w:val="0"/>
          <w:sz w:val="24"/>
        </w:rPr>
        <w:t>S</w:t>
      </w:r>
      <w:r w:rsidR="0080416B" w:rsidRPr="0080416B">
        <w:rPr>
          <w:rFonts w:hint="eastAsia"/>
          <w:i/>
          <w:iCs/>
          <w:kern w:val="0"/>
          <w:sz w:val="24"/>
          <w:vertAlign w:val="subscript"/>
        </w:rPr>
        <w:t>x</w:t>
      </w:r>
      <w:proofErr w:type="spellEnd"/>
      <w:r w:rsidR="0080416B">
        <w:rPr>
          <w:rFonts w:hint="eastAsia"/>
          <w:kern w:val="0"/>
          <w:sz w:val="24"/>
        </w:rPr>
        <w:t>，</w:t>
      </w:r>
      <m:oMath>
        <m:sSub>
          <m:sSubPr>
            <m:ctrlPr>
              <w:rPr>
                <w:rFonts w:ascii="Cambria Math" w:hAnsi="Cambria Math"/>
                <w:i/>
                <w:kern w:val="0"/>
                <w:sz w:val="24"/>
              </w:rPr>
            </m:ctrlPr>
          </m:sSubPr>
          <m:e>
            <m:r>
              <w:rPr>
                <w:rFonts w:ascii="Cambria Math" w:hAnsi="Cambria Math" w:hint="eastAsia"/>
                <w:kern w:val="0"/>
                <w:sz w:val="24"/>
              </w:rPr>
              <m:t>S</m:t>
            </m:r>
          </m:e>
          <m:sub>
            <m:r>
              <w:rPr>
                <w:rFonts w:ascii="Cambria Math" w:hAnsi="Cambria Math" w:hint="eastAsia"/>
                <w:kern w:val="0"/>
                <w:sz w:val="24"/>
              </w:rPr>
              <m:t>x</m:t>
            </m:r>
          </m:sub>
        </m:sSub>
        <m:r>
          <w:rPr>
            <w:rFonts w:ascii="Cambria Math" w:hAnsi="Cambria Math"/>
            <w:kern w:val="0"/>
            <w:sz w:val="24"/>
          </w:rPr>
          <m:t xml:space="preserve">= </m:t>
        </m:r>
        <m:sSub>
          <m:sSubPr>
            <m:ctrlPr>
              <w:rPr>
                <w:rFonts w:ascii="Cambria Math" w:hAnsi="Cambria Math"/>
                <w:i/>
                <w:kern w:val="0"/>
                <w:sz w:val="24"/>
              </w:rPr>
            </m:ctrlPr>
          </m:sSubPr>
          <m:e>
            <m:r>
              <w:rPr>
                <w:rFonts w:ascii="Cambria Math" w:hAnsi="Cambria Math" w:hint="eastAsia"/>
                <w:kern w:val="0"/>
                <w:sz w:val="24"/>
              </w:rPr>
              <m:t>c</m:t>
            </m:r>
          </m:e>
          <m:sub>
            <m:r>
              <w:rPr>
                <w:rFonts w:ascii="Cambria Math" w:hAnsi="Cambria Math"/>
                <w:kern w:val="0"/>
                <w:sz w:val="24"/>
              </w:rPr>
              <m:t>4</m:t>
            </m:r>
          </m:sub>
        </m:sSub>
        <m:r>
          <w:rPr>
            <w:rFonts w:ascii="Cambria Math" w:hAnsi="Cambria Math"/>
            <w:kern w:val="0"/>
            <w:sz w:val="24"/>
          </w:rPr>
          <m:t>T+</m:t>
        </m:r>
        <m:sSub>
          <m:sSubPr>
            <m:ctrlPr>
              <w:rPr>
                <w:rFonts w:ascii="Cambria Math" w:hAnsi="Cambria Math"/>
                <w:i/>
                <w:kern w:val="0"/>
                <w:sz w:val="24"/>
              </w:rPr>
            </m:ctrlPr>
          </m:sSubPr>
          <m:e>
            <m:r>
              <w:rPr>
                <w:rFonts w:ascii="Cambria Math" w:hAnsi="Cambria Math" w:hint="eastAsia"/>
                <w:kern w:val="0"/>
                <w:sz w:val="24"/>
              </w:rPr>
              <m:t>c</m:t>
            </m:r>
          </m:e>
          <m:sub>
            <m:r>
              <w:rPr>
                <w:rFonts w:ascii="Cambria Math" w:hAnsi="Cambria Math"/>
                <w:kern w:val="0"/>
                <w:sz w:val="24"/>
              </w:rPr>
              <m:t>5</m:t>
            </m:r>
          </m:sub>
        </m:sSub>
        <m:r>
          <w:rPr>
            <w:rFonts w:ascii="Cambria Math" w:hAnsi="Cambria Math"/>
            <w:kern w:val="0"/>
            <w:sz w:val="24"/>
          </w:rPr>
          <m:t>N</m:t>
        </m:r>
        <m:r>
          <w:rPr>
            <w:rFonts w:ascii="Cambria Math" w:hAnsi="Cambria Math"/>
            <w:kern w:val="0"/>
            <w:sz w:val="24"/>
          </w:rPr>
          <m:t>+</m:t>
        </m:r>
        <m:sSub>
          <m:sSubPr>
            <m:ctrlPr>
              <w:rPr>
                <w:rFonts w:ascii="Cambria Math" w:hAnsi="Cambria Math"/>
                <w:i/>
                <w:kern w:val="0"/>
                <w:sz w:val="24"/>
              </w:rPr>
            </m:ctrlPr>
          </m:sSubPr>
          <m:e>
            <m:r>
              <w:rPr>
                <w:rFonts w:ascii="Cambria Math" w:hAnsi="Cambria Math" w:hint="eastAsia"/>
                <w:kern w:val="0"/>
                <w:sz w:val="24"/>
              </w:rPr>
              <m:t>c</m:t>
            </m:r>
          </m:e>
          <m:sub>
            <m:r>
              <w:rPr>
                <w:rFonts w:ascii="Cambria Math" w:hAnsi="Cambria Math"/>
                <w:kern w:val="0"/>
                <w:sz w:val="24"/>
              </w:rPr>
              <m:t>6</m:t>
            </m:r>
          </m:sub>
        </m:sSub>
        <m:r>
          <w:rPr>
            <w:rFonts w:ascii="Cambria Math" w:hAnsi="Cambria Math"/>
            <w:kern w:val="0"/>
            <w:sz w:val="24"/>
          </w:rPr>
          <m:t>P</m:t>
        </m:r>
      </m:oMath>
      <w:r w:rsidR="00AD0658">
        <w:rPr>
          <w:rFonts w:hint="eastAsia"/>
          <w:kern w:val="0"/>
          <w:sz w:val="24"/>
        </w:rPr>
        <w:t>，其中</w:t>
      </w:r>
      <w:r w:rsidR="00AD0658" w:rsidRPr="00EC2C05">
        <w:rPr>
          <w:rFonts w:hint="eastAsia"/>
          <w:i/>
          <w:iCs/>
        </w:rPr>
        <w:t>c</w:t>
      </w:r>
      <w:r w:rsidR="00AD0658" w:rsidRPr="00EC2C05">
        <w:rPr>
          <w:i/>
          <w:iCs/>
        </w:rPr>
        <w:softHyphen/>
      </w:r>
      <w:r w:rsidR="00AD0658">
        <w:rPr>
          <w:rFonts w:hint="eastAsia"/>
          <w:i/>
          <w:iCs/>
          <w:vertAlign w:val="subscript"/>
        </w:rPr>
        <w:t>4</w:t>
      </w:r>
      <w:r w:rsidR="00AD0658">
        <w:rPr>
          <w:rFonts w:hint="eastAsia"/>
        </w:rPr>
        <w:t>、</w:t>
      </w:r>
      <w:r w:rsidR="00AD0658" w:rsidRPr="00EC2C05">
        <w:rPr>
          <w:rFonts w:hint="eastAsia"/>
          <w:i/>
          <w:iCs/>
        </w:rPr>
        <w:t>c</w:t>
      </w:r>
      <w:r w:rsidR="00AD0658">
        <w:rPr>
          <w:rFonts w:hint="eastAsia"/>
          <w:i/>
          <w:iCs/>
          <w:vertAlign w:val="subscript"/>
        </w:rPr>
        <w:t>5</w:t>
      </w:r>
      <w:r w:rsidR="00AD0658">
        <w:rPr>
          <w:rFonts w:hint="eastAsia"/>
        </w:rPr>
        <w:t>和</w:t>
      </w:r>
      <w:r w:rsidR="00AD0658" w:rsidRPr="00EC2C05">
        <w:rPr>
          <w:rFonts w:hint="eastAsia"/>
          <w:i/>
          <w:iCs/>
        </w:rPr>
        <w:t>c</w:t>
      </w:r>
      <w:r w:rsidR="00AD0658" w:rsidRPr="00EC2C05">
        <w:rPr>
          <w:i/>
          <w:iCs/>
        </w:rPr>
        <w:softHyphen/>
      </w:r>
      <w:r w:rsidR="00AD0658">
        <w:rPr>
          <w:rFonts w:hint="eastAsia"/>
          <w:i/>
          <w:iCs/>
          <w:vertAlign w:val="subscript"/>
        </w:rPr>
        <w:t>6</w:t>
      </w:r>
      <w:r w:rsidR="00AD0658">
        <w:rPr>
          <w:rFonts w:hint="eastAsia"/>
        </w:rPr>
        <w:t>是参数。</w:t>
      </w:r>
      <w:r w:rsidR="00AD0658">
        <w:rPr>
          <w:rFonts w:hint="eastAsia"/>
          <w:kern w:val="0"/>
          <w:sz w:val="24"/>
        </w:rPr>
        <w:t>奖励记为</w:t>
      </w:r>
      <w:r w:rsidR="00AD0658" w:rsidRPr="00CF5622">
        <w:rPr>
          <w:rFonts w:hint="eastAsia"/>
          <w:i/>
          <w:iCs/>
          <w:kern w:val="0"/>
          <w:sz w:val="24"/>
        </w:rPr>
        <w:t>R</w:t>
      </w:r>
      <w:r w:rsidR="00CF5622" w:rsidRPr="00CF5622">
        <w:rPr>
          <w:i/>
          <w:iCs/>
          <w:kern w:val="0"/>
          <w:sz w:val="24"/>
          <w:vertAlign w:val="subscript"/>
        </w:rPr>
        <w:t>x</w:t>
      </w:r>
      <w:r w:rsidR="00CF5622">
        <w:rPr>
          <w:rFonts w:hint="eastAsia"/>
          <w:kern w:val="0"/>
          <w:sz w:val="24"/>
        </w:rPr>
        <w:t>，</w:t>
      </w:r>
      <m:oMath>
        <m:sSub>
          <m:sSubPr>
            <m:ctrlPr>
              <w:rPr>
                <w:rFonts w:ascii="Cambria Math" w:hAnsi="Cambria Math"/>
                <w:i/>
                <w:kern w:val="0"/>
                <w:sz w:val="24"/>
              </w:rPr>
            </m:ctrlPr>
          </m:sSubPr>
          <m:e>
            <m:r>
              <w:rPr>
                <w:rFonts w:ascii="Cambria Math" w:hAnsi="Cambria Math"/>
                <w:kern w:val="0"/>
                <w:sz w:val="24"/>
              </w:rPr>
              <m:t>R</m:t>
            </m:r>
          </m:e>
          <m:sub>
            <m:r>
              <w:rPr>
                <w:rFonts w:ascii="Cambria Math" w:hAnsi="Cambria Math"/>
                <w:kern w:val="0"/>
                <w:sz w:val="24"/>
              </w:rPr>
              <m:t>x</m:t>
            </m:r>
          </m:sub>
        </m:sSub>
        <m:r>
          <w:rPr>
            <w:rFonts w:ascii="Cambria Math" w:hAnsi="Cambria Math"/>
            <w:kern w:val="0"/>
            <w:sz w:val="24"/>
          </w:rPr>
          <m:t>=</m:t>
        </m:r>
        <m:sSub>
          <m:sSubPr>
            <m:ctrlPr>
              <w:rPr>
                <w:rFonts w:ascii="Cambria Math" w:hAnsi="Cambria Math"/>
                <w:i/>
                <w:kern w:val="0"/>
                <w:sz w:val="24"/>
              </w:rPr>
            </m:ctrlPr>
          </m:sSubPr>
          <m:e>
            <m:r>
              <w:rPr>
                <w:rFonts w:ascii="Cambria Math" w:hAnsi="Cambria Math"/>
                <w:kern w:val="0"/>
                <w:sz w:val="24"/>
              </w:rPr>
              <m:t>S</m:t>
            </m:r>
          </m:e>
          <m:sub>
            <m:r>
              <w:rPr>
                <w:rFonts w:ascii="Cambria Math" w:hAnsi="Cambria Math"/>
                <w:kern w:val="0"/>
                <w:sz w:val="24"/>
              </w:rPr>
              <m:t>x</m:t>
            </m:r>
          </m:sub>
        </m:sSub>
        <m:r>
          <w:rPr>
            <w:rFonts w:ascii="Cambria Math" w:hAnsi="Cambria Math"/>
            <w:kern w:val="0"/>
            <w:sz w:val="24"/>
          </w:rPr>
          <m:t>-</m:t>
        </m:r>
        <m:sSub>
          <m:sSubPr>
            <m:ctrlPr>
              <w:rPr>
                <w:rFonts w:ascii="Cambria Math" w:hAnsi="Cambria Math"/>
                <w:i/>
                <w:kern w:val="0"/>
                <w:sz w:val="24"/>
              </w:rPr>
            </m:ctrlPr>
          </m:sSubPr>
          <m:e>
            <m:r>
              <w:rPr>
                <w:rFonts w:ascii="Cambria Math" w:hAnsi="Cambria Math"/>
                <w:kern w:val="0"/>
                <w:sz w:val="24"/>
              </w:rPr>
              <m:t>S</m:t>
            </m:r>
          </m:e>
          <m:sub>
            <m:r>
              <w:rPr>
                <w:rFonts w:ascii="Cambria Math" w:hAnsi="Cambria Math"/>
                <w:kern w:val="0"/>
                <w:sz w:val="24"/>
              </w:rPr>
              <m:t>x-1</m:t>
            </m:r>
          </m:sub>
        </m:sSub>
      </m:oMath>
      <w:r w:rsidR="00CF5622">
        <w:rPr>
          <w:rFonts w:hint="eastAsia"/>
          <w:kern w:val="0"/>
          <w:sz w:val="24"/>
        </w:rPr>
        <w:t>。</w:t>
      </w:r>
    </w:p>
    <w:p w14:paraId="76401E85" w14:textId="62F6A2FB"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强化学习算法</w:t>
      </w:r>
      <w:r w:rsidR="006416DA">
        <w:rPr>
          <w:rFonts w:hint="eastAsia"/>
          <w:b/>
          <w:bCs/>
          <w:kern w:val="0"/>
          <w:sz w:val="24"/>
          <w:lang w:eastAsia="zh"/>
        </w:rPr>
        <w:t>设计</w:t>
      </w:r>
      <w:r w:rsidRPr="00993F74">
        <w:rPr>
          <w:b/>
          <w:bCs/>
          <w:kern w:val="0"/>
          <w:sz w:val="24"/>
          <w:lang w:eastAsia="zh"/>
        </w:rPr>
        <w:t>：</w:t>
      </w:r>
      <w:r w:rsidRPr="00993F74">
        <w:rPr>
          <w:kern w:val="0"/>
          <w:sz w:val="24"/>
          <w:lang w:eastAsia="zh"/>
        </w:rPr>
        <w:t>智能体的策略选择和根据奖励函数调整策略的方法是强化学习的核心，强化学习算法一般按照基于价值或基于策略进行分类，基于策略的算法主要适用于在连续动作空间中进行策略优化，而在微服务划分任务中，动作空间只包括将节点在微服务之间移动，是离散的，因此采用基于价值的强化学习算法算法。基于价值的算法以</w:t>
      </w:r>
      <w:r w:rsidRPr="00993F74">
        <w:rPr>
          <w:kern w:val="0"/>
          <w:sz w:val="24"/>
          <w:lang w:eastAsia="zh"/>
        </w:rPr>
        <w:t>Q-learning</w:t>
      </w:r>
      <w:r w:rsidRPr="00993F74">
        <w:rPr>
          <w:kern w:val="0"/>
          <w:sz w:val="24"/>
          <w:lang w:eastAsia="zh"/>
        </w:rPr>
        <w:t>为典型代表，它旨在估计每个状态</w:t>
      </w:r>
      <w:r w:rsidRPr="00993F74">
        <w:rPr>
          <w:kern w:val="0"/>
          <w:sz w:val="24"/>
          <w:lang w:eastAsia="zh"/>
        </w:rPr>
        <w:t>-</w:t>
      </w:r>
      <w:r w:rsidRPr="00993F74">
        <w:rPr>
          <w:kern w:val="0"/>
          <w:sz w:val="24"/>
          <w:lang w:eastAsia="zh"/>
        </w:rPr>
        <w:t>动作对的</w:t>
      </w:r>
      <w:r w:rsidRPr="00993F74">
        <w:rPr>
          <w:kern w:val="0"/>
          <w:sz w:val="24"/>
          <w:lang w:eastAsia="zh"/>
        </w:rPr>
        <w:t>Q</w:t>
      </w:r>
      <w:r w:rsidRPr="00993F74">
        <w:rPr>
          <w:kern w:val="0"/>
          <w:sz w:val="24"/>
          <w:lang w:eastAsia="zh"/>
        </w:rPr>
        <w:t>值，即智能体在某个状</w:t>
      </w:r>
      <w:r w:rsidRPr="00993F74">
        <w:rPr>
          <w:kern w:val="0"/>
          <w:sz w:val="24"/>
          <w:lang w:eastAsia="zh"/>
        </w:rPr>
        <w:lastRenderedPageBreak/>
        <w:t>态下采取某个动作后能获得的未来积累奖励的期望。当状态空间或动作空间规模变大时，使用表格来存储和更新</w:t>
      </w:r>
      <w:r w:rsidRPr="00993F74">
        <w:rPr>
          <w:kern w:val="0"/>
          <w:sz w:val="24"/>
          <w:lang w:eastAsia="zh"/>
        </w:rPr>
        <w:t>Q</w:t>
      </w:r>
      <w:r w:rsidRPr="00993F74">
        <w:rPr>
          <w:kern w:val="0"/>
          <w:sz w:val="24"/>
          <w:lang w:eastAsia="zh"/>
        </w:rPr>
        <w:t>值变得不切实际，因此拟选择结合了深度学习与</w:t>
      </w:r>
      <w:r w:rsidRPr="00993F74">
        <w:rPr>
          <w:kern w:val="0"/>
          <w:sz w:val="24"/>
          <w:lang w:eastAsia="zh"/>
        </w:rPr>
        <w:t>Q-learning</w:t>
      </w:r>
      <w:r w:rsidRPr="00993F74">
        <w:rPr>
          <w:kern w:val="0"/>
          <w:sz w:val="24"/>
          <w:lang w:eastAsia="zh"/>
        </w:rPr>
        <w:t>的深度</w:t>
      </w:r>
      <w:r w:rsidRPr="00993F74">
        <w:rPr>
          <w:kern w:val="0"/>
          <w:sz w:val="24"/>
          <w:lang w:eastAsia="zh"/>
        </w:rPr>
        <w:t>Q</w:t>
      </w:r>
      <w:r w:rsidRPr="00993F74">
        <w:rPr>
          <w:kern w:val="0"/>
          <w:sz w:val="24"/>
          <w:lang w:eastAsia="zh"/>
        </w:rPr>
        <w:t>算法（</w:t>
      </w:r>
      <w:r w:rsidRPr="00993F74">
        <w:rPr>
          <w:kern w:val="0"/>
          <w:sz w:val="24"/>
          <w:lang w:eastAsia="zh"/>
        </w:rPr>
        <w:t>DQN</w:t>
      </w:r>
      <w:r w:rsidRPr="00993F74">
        <w:rPr>
          <w:kern w:val="0"/>
          <w:sz w:val="24"/>
          <w:lang w:eastAsia="zh"/>
        </w:rPr>
        <w:t>）作为本任务的算法之一。</w:t>
      </w:r>
      <w:r w:rsidRPr="00993F74">
        <w:rPr>
          <w:kern w:val="0"/>
          <w:sz w:val="24"/>
          <w:lang w:eastAsia="zh"/>
        </w:rPr>
        <w:t>DQN</w:t>
      </w:r>
      <w:r w:rsidRPr="00993F74">
        <w:rPr>
          <w:kern w:val="0"/>
          <w:sz w:val="24"/>
          <w:lang w:eastAsia="zh"/>
        </w:rPr>
        <w:t>使用深度神经网络来近似</w:t>
      </w:r>
      <w:r w:rsidRPr="00993F74">
        <w:rPr>
          <w:kern w:val="0"/>
          <w:sz w:val="24"/>
          <w:lang w:eastAsia="zh"/>
        </w:rPr>
        <w:t>Q</w:t>
      </w:r>
      <w:r w:rsidRPr="00993F74">
        <w:rPr>
          <w:kern w:val="0"/>
          <w:sz w:val="24"/>
          <w:lang w:eastAsia="zh"/>
        </w:rPr>
        <w:t>值函数，即使用神经网络来估计每个状态</w:t>
      </w:r>
      <w:r w:rsidRPr="00993F74">
        <w:rPr>
          <w:kern w:val="0"/>
          <w:sz w:val="24"/>
          <w:lang w:eastAsia="zh"/>
        </w:rPr>
        <w:t>-</w:t>
      </w:r>
      <w:r w:rsidRPr="00993F74">
        <w:rPr>
          <w:kern w:val="0"/>
          <w:sz w:val="24"/>
          <w:lang w:eastAsia="zh"/>
        </w:rPr>
        <w:t>动作对的</w:t>
      </w:r>
      <w:r w:rsidRPr="00993F74">
        <w:rPr>
          <w:kern w:val="0"/>
          <w:sz w:val="24"/>
          <w:lang w:eastAsia="zh"/>
        </w:rPr>
        <w:t>Q</w:t>
      </w:r>
      <w:r w:rsidRPr="00993F74">
        <w:rPr>
          <w:kern w:val="0"/>
          <w:sz w:val="24"/>
          <w:lang w:eastAsia="zh"/>
        </w:rPr>
        <w:t>值。网络的输入时环境的状态，输出是该状态下每个可能动作对应的</w:t>
      </w:r>
      <w:r w:rsidRPr="00993F74">
        <w:rPr>
          <w:kern w:val="0"/>
          <w:sz w:val="24"/>
          <w:lang w:eastAsia="zh"/>
        </w:rPr>
        <w:t>Q</w:t>
      </w:r>
      <w:r w:rsidRPr="00993F74">
        <w:rPr>
          <w:kern w:val="0"/>
          <w:sz w:val="24"/>
          <w:lang w:eastAsia="zh"/>
        </w:rPr>
        <w:t>值。通过对</w:t>
      </w:r>
      <w:r w:rsidRPr="00993F74">
        <w:rPr>
          <w:kern w:val="0"/>
          <w:sz w:val="24"/>
          <w:lang w:eastAsia="zh"/>
        </w:rPr>
        <w:t>DQN</w:t>
      </w:r>
      <w:r w:rsidRPr="00993F74">
        <w:rPr>
          <w:kern w:val="0"/>
          <w:sz w:val="24"/>
          <w:lang w:eastAsia="zh"/>
        </w:rPr>
        <w:t>输出的</w:t>
      </w:r>
      <w:r w:rsidRPr="00993F74">
        <w:rPr>
          <w:kern w:val="0"/>
          <w:sz w:val="24"/>
          <w:lang w:eastAsia="zh"/>
        </w:rPr>
        <w:t>Q</w:t>
      </w:r>
      <w:r w:rsidRPr="00993F74">
        <w:rPr>
          <w:kern w:val="0"/>
          <w:sz w:val="24"/>
          <w:lang w:eastAsia="zh"/>
        </w:rPr>
        <w:t>值进行选择，大幅降低使用</w:t>
      </w:r>
      <w:r w:rsidRPr="00993F74">
        <w:rPr>
          <w:kern w:val="0"/>
          <w:sz w:val="24"/>
          <w:lang w:eastAsia="zh"/>
        </w:rPr>
        <w:t>Q-learning</w:t>
      </w:r>
      <w:r w:rsidRPr="00993F74">
        <w:rPr>
          <w:kern w:val="0"/>
          <w:sz w:val="24"/>
          <w:lang w:eastAsia="zh"/>
        </w:rPr>
        <w:t>时带来的时间和空间损耗。</w:t>
      </w:r>
    </w:p>
    <w:p w14:paraId="14DFDAE4" w14:textId="77777777" w:rsidR="00F311A1" w:rsidRPr="00993F74" w:rsidRDefault="00F311A1" w:rsidP="00F311A1">
      <w:pPr>
        <w:spacing w:line="360" w:lineRule="auto"/>
        <w:ind w:firstLineChars="200" w:firstLine="480"/>
        <w:rPr>
          <w:kern w:val="0"/>
          <w:sz w:val="24"/>
          <w:lang w:eastAsia="zh"/>
        </w:rPr>
      </w:pPr>
      <w:r w:rsidRPr="00993F74">
        <w:rPr>
          <w:kern w:val="0"/>
          <w:sz w:val="24"/>
          <w:lang w:eastAsia="zh"/>
        </w:rPr>
        <w:t>通过使用强化学习对依赖网络图进行微服务划分，得到实际应用场景下综合考虑通信、弹性等系统特征时最合适的微服务划分策略。此时的划分策略以独立标号的节点集合的方式呈现，而微服务内和微服务间的函数与表单之间关系仍使用图的形式呈现。在划分策略可视化的基础上，实际划分出可运行的微服务系统是本项目的核心目标，因此还需要进一步根据微服务划分的结果对源代码进行处理，得到可运行的微服务系统。</w:t>
      </w:r>
    </w:p>
    <w:p w14:paraId="6ADD18FE" w14:textId="022DE996" w:rsidR="00F311A1" w:rsidRPr="00993F74" w:rsidRDefault="00F311A1" w:rsidP="00F311A1">
      <w:pPr>
        <w:spacing w:line="360" w:lineRule="auto"/>
        <w:ind w:firstLineChars="200" w:firstLine="482"/>
        <w:rPr>
          <w:b/>
          <w:bCs/>
          <w:kern w:val="0"/>
          <w:sz w:val="24"/>
          <w:lang w:eastAsia="zh"/>
        </w:rPr>
      </w:pPr>
      <w:r w:rsidRPr="00993F74">
        <w:rPr>
          <w:b/>
          <w:bCs/>
          <w:kern w:val="0"/>
          <w:sz w:val="24"/>
          <w:lang w:eastAsia="zh"/>
        </w:rPr>
        <w:t>（</w:t>
      </w:r>
      <w:r w:rsidRPr="00993F74">
        <w:rPr>
          <w:b/>
          <w:bCs/>
          <w:kern w:val="0"/>
          <w:sz w:val="24"/>
          <w:lang w:eastAsia="zh"/>
        </w:rPr>
        <w:t>4</w:t>
      </w:r>
      <w:r w:rsidRPr="00993F74">
        <w:rPr>
          <w:b/>
          <w:bCs/>
          <w:kern w:val="0"/>
          <w:sz w:val="24"/>
          <w:lang w:eastAsia="zh"/>
        </w:rPr>
        <w:t>）代码大模型辅助的</w:t>
      </w:r>
      <w:r w:rsidR="006F09E9">
        <w:rPr>
          <w:rFonts w:hint="eastAsia"/>
          <w:b/>
          <w:bCs/>
          <w:kern w:val="0"/>
          <w:sz w:val="24"/>
          <w:lang w:eastAsia="zh"/>
        </w:rPr>
        <w:t>微服务</w:t>
      </w:r>
      <w:r w:rsidRPr="00993F74">
        <w:rPr>
          <w:b/>
          <w:bCs/>
          <w:kern w:val="0"/>
          <w:sz w:val="24"/>
          <w:lang w:eastAsia="zh"/>
        </w:rPr>
        <w:t>代码拆分和部署</w:t>
      </w:r>
    </w:p>
    <w:p w14:paraId="0E3BF888" w14:textId="77777777" w:rsidR="00AA0456" w:rsidRDefault="00F311A1" w:rsidP="00F311A1">
      <w:pPr>
        <w:spacing w:line="360" w:lineRule="auto"/>
        <w:ind w:firstLineChars="200" w:firstLine="480"/>
        <w:rPr>
          <w:kern w:val="0"/>
          <w:sz w:val="24"/>
        </w:rPr>
      </w:pPr>
      <w:r w:rsidRPr="00993F74">
        <w:rPr>
          <w:kern w:val="0"/>
          <w:sz w:val="24"/>
          <w:lang w:eastAsia="zh"/>
        </w:rPr>
        <w:t>为了将原有系统自动化地拆分成可以运行的微服务系统，在得到合适的微服务划分策略后，拟使用代码大模型根据划分策略对</w:t>
      </w:r>
      <w:r w:rsidR="00C554D0">
        <w:rPr>
          <w:rFonts w:hint="eastAsia"/>
          <w:kern w:val="0"/>
          <w:sz w:val="24"/>
          <w:lang w:eastAsia="zh"/>
        </w:rPr>
        <w:t>云原生应用的</w:t>
      </w:r>
      <w:r w:rsidRPr="00993F74">
        <w:rPr>
          <w:kern w:val="0"/>
          <w:sz w:val="24"/>
          <w:lang w:eastAsia="zh"/>
        </w:rPr>
        <w:t>源代码进行拆分、重构和部署，以实现自动化的</w:t>
      </w:r>
      <w:r w:rsidR="00C554D0">
        <w:rPr>
          <w:rFonts w:hint="eastAsia"/>
          <w:kern w:val="0"/>
          <w:sz w:val="24"/>
          <w:lang w:eastAsia="zh"/>
        </w:rPr>
        <w:t>微服务化架构</w:t>
      </w:r>
      <w:r w:rsidRPr="00993F74">
        <w:rPr>
          <w:kern w:val="0"/>
          <w:sz w:val="24"/>
          <w:lang w:eastAsia="zh"/>
        </w:rPr>
        <w:t>重构。人为的源代码拆分</w:t>
      </w:r>
      <w:r w:rsidR="00C554D0">
        <w:rPr>
          <w:rFonts w:hint="eastAsia"/>
          <w:kern w:val="0"/>
          <w:sz w:val="24"/>
          <w:lang w:eastAsia="zh"/>
        </w:rPr>
        <w:t>往往</w:t>
      </w:r>
      <w:r w:rsidRPr="00993F74">
        <w:rPr>
          <w:kern w:val="0"/>
          <w:sz w:val="24"/>
          <w:lang w:eastAsia="zh"/>
        </w:rPr>
        <w:t>费时费力，在修改函数调用方式、删除冗余代码等任务时需要进行大量的重复工作，即使使用脚本进行也会有大量的特殊情况需要考虑，而代码大模型是专门为变成任务设计的深度学习模型，旨在理解和生成源代码，帮助开发者进行代码生成、代码补全、错误修复、代码重构等任务，针对微服务拆分任务，在进行冗余代码的删除、函数调用的重写、部署脚本的编写等任务时，可以利用已有内容快速生成和修改代码，大大减少人力投入，减少了错误的可能。</w:t>
      </w:r>
    </w:p>
    <w:p w14:paraId="0E124AC7" w14:textId="3A3D4265" w:rsidR="004707D3" w:rsidRDefault="004707D3" w:rsidP="004707D3">
      <w:pPr>
        <w:spacing w:line="360" w:lineRule="auto"/>
        <w:jc w:val="center"/>
        <w:rPr>
          <w:kern w:val="0"/>
          <w:sz w:val="24"/>
        </w:rPr>
      </w:pPr>
      <w:r>
        <w:rPr>
          <w:noProof/>
        </w:rPr>
        <w:drawing>
          <wp:inline distT="0" distB="0" distL="0" distR="0" wp14:anchorId="5B290298" wp14:editId="27DC9D18">
            <wp:extent cx="4011562" cy="1987205"/>
            <wp:effectExtent l="0" t="0" r="8255" b="0"/>
            <wp:docPr id="1147319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9239" name=""/>
                    <pic:cNvPicPr/>
                  </pic:nvPicPr>
                  <pic:blipFill>
                    <a:blip r:embed="rId16"/>
                    <a:stretch>
                      <a:fillRect/>
                    </a:stretch>
                  </pic:blipFill>
                  <pic:spPr>
                    <a:xfrm>
                      <a:off x="0" y="0"/>
                      <a:ext cx="4025548" cy="1994133"/>
                    </a:xfrm>
                    <a:prstGeom prst="rect">
                      <a:avLst/>
                    </a:prstGeom>
                  </pic:spPr>
                </pic:pic>
              </a:graphicData>
            </a:graphic>
          </wp:inline>
        </w:drawing>
      </w:r>
    </w:p>
    <w:p w14:paraId="0423C294" w14:textId="2622231A" w:rsidR="004707D3" w:rsidRPr="004707D3" w:rsidRDefault="004707D3" w:rsidP="004707D3">
      <w:pPr>
        <w:spacing w:line="360" w:lineRule="auto"/>
        <w:jc w:val="center"/>
        <w:rPr>
          <w:rFonts w:hint="eastAsia"/>
          <w:kern w:val="0"/>
          <w:szCs w:val="21"/>
          <w:lang w:val="en" w:eastAsia="zh"/>
        </w:rPr>
      </w:pPr>
      <w:r w:rsidRPr="00775135">
        <w:rPr>
          <w:kern w:val="0"/>
          <w:szCs w:val="21"/>
          <w:lang w:val="en" w:eastAsia="zh"/>
        </w:rPr>
        <w:t>图</w:t>
      </w:r>
      <w:r w:rsidRPr="00775135">
        <w:rPr>
          <w:kern w:val="0"/>
          <w:szCs w:val="21"/>
          <w:lang w:val="en" w:eastAsia="zh"/>
        </w:rPr>
        <w:t xml:space="preserve">x  </w:t>
      </w:r>
      <w:r>
        <w:rPr>
          <w:rFonts w:hint="eastAsia"/>
          <w:kern w:val="0"/>
          <w:szCs w:val="21"/>
          <w:lang w:val="en" w:eastAsia="zh"/>
        </w:rPr>
        <w:t>自动</w:t>
      </w:r>
      <w:r w:rsidR="005B1099">
        <w:rPr>
          <w:rFonts w:hint="eastAsia"/>
          <w:kern w:val="0"/>
          <w:szCs w:val="21"/>
          <w:lang w:val="en" w:eastAsia="zh"/>
        </w:rPr>
        <w:t>代码拆分和</w:t>
      </w:r>
      <w:r>
        <w:rPr>
          <w:rFonts w:hint="eastAsia"/>
          <w:kern w:val="0"/>
          <w:szCs w:val="21"/>
          <w:lang w:val="en" w:eastAsia="zh"/>
        </w:rPr>
        <w:t>部署</w:t>
      </w:r>
      <w:r w:rsidR="005B1099">
        <w:rPr>
          <w:rFonts w:hint="eastAsia"/>
          <w:kern w:val="0"/>
          <w:szCs w:val="21"/>
          <w:lang w:val="en" w:eastAsia="zh"/>
        </w:rPr>
        <w:t>流程</w:t>
      </w:r>
    </w:p>
    <w:p w14:paraId="3F14C302" w14:textId="2DBA2730" w:rsidR="00F311A1" w:rsidRPr="00993F74" w:rsidRDefault="00AA0456" w:rsidP="00F311A1">
      <w:pPr>
        <w:spacing w:line="360" w:lineRule="auto"/>
        <w:ind w:firstLineChars="200" w:firstLine="480"/>
        <w:rPr>
          <w:kern w:val="0"/>
          <w:sz w:val="24"/>
          <w:lang w:eastAsia="zh"/>
        </w:rPr>
      </w:pPr>
      <w:r w:rsidRPr="00434622">
        <w:rPr>
          <w:rFonts w:hint="eastAsia"/>
          <w:kern w:val="0"/>
          <w:sz w:val="24"/>
          <w:highlight w:val="yellow"/>
          <w:lang w:eastAsia="zh"/>
        </w:rPr>
        <w:t>如图</w:t>
      </w:r>
      <w:r w:rsidRPr="00434622">
        <w:rPr>
          <w:rFonts w:hint="eastAsia"/>
          <w:kern w:val="0"/>
          <w:sz w:val="24"/>
          <w:highlight w:val="yellow"/>
        </w:rPr>
        <w:t>x</w:t>
      </w:r>
      <w:r w:rsidRPr="00434622">
        <w:rPr>
          <w:rFonts w:hint="eastAsia"/>
          <w:kern w:val="0"/>
          <w:sz w:val="24"/>
          <w:highlight w:val="yellow"/>
          <w:lang w:eastAsia="zh"/>
        </w:rPr>
        <w:t>所示</w:t>
      </w:r>
      <w:r>
        <w:rPr>
          <w:rFonts w:hint="eastAsia"/>
          <w:kern w:val="0"/>
          <w:sz w:val="24"/>
          <w:lang w:eastAsia="zh"/>
        </w:rPr>
        <w:t>，</w:t>
      </w:r>
      <w:r w:rsidR="00C554D0">
        <w:rPr>
          <w:rFonts w:hint="eastAsia"/>
          <w:kern w:val="0"/>
          <w:sz w:val="24"/>
          <w:lang w:eastAsia="zh"/>
        </w:rPr>
        <w:t>具体</w:t>
      </w:r>
      <w:r>
        <w:rPr>
          <w:rFonts w:hint="eastAsia"/>
          <w:kern w:val="0"/>
          <w:sz w:val="24"/>
          <w:lang w:eastAsia="zh"/>
        </w:rPr>
        <w:t>设计方案思路</w:t>
      </w:r>
      <w:r w:rsidR="00C554D0">
        <w:rPr>
          <w:rFonts w:hint="eastAsia"/>
          <w:kern w:val="0"/>
          <w:sz w:val="24"/>
          <w:lang w:eastAsia="zh"/>
        </w:rPr>
        <w:t>如下</w:t>
      </w:r>
      <w:r w:rsidR="00F311A1" w:rsidRPr="00993F74">
        <w:rPr>
          <w:kern w:val="0"/>
          <w:sz w:val="24"/>
          <w:lang w:eastAsia="zh"/>
        </w:rPr>
        <w:t>：</w:t>
      </w:r>
    </w:p>
    <w:p w14:paraId="1A89EB96" w14:textId="2668436B"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lastRenderedPageBreak/>
        <w:t>微服务创建：</w:t>
      </w:r>
      <w:r w:rsidRPr="00993F74">
        <w:rPr>
          <w:kern w:val="0"/>
          <w:sz w:val="24"/>
          <w:lang w:eastAsia="zh"/>
        </w:rPr>
        <w:t>根据微服务拆分的结果将相应的函数、表单和配置文件等内容添加到对应的微服务当中。首先，使用大模型分析函数名和微服务涉及到的测试用例名，或根据人为设定的微服务名创建新的微服务项目，并按照原有文件结构将源代码中的对应函数和表单添加到微服务项目目录中</w:t>
      </w:r>
      <w:r w:rsidR="00905F6F">
        <w:rPr>
          <w:rFonts w:hint="eastAsia"/>
          <w:kern w:val="0"/>
          <w:sz w:val="24"/>
          <w:lang w:eastAsia="zh"/>
        </w:rPr>
        <w:t>。其次，</w:t>
      </w:r>
      <w:r w:rsidRPr="00993F74">
        <w:rPr>
          <w:kern w:val="0"/>
          <w:sz w:val="24"/>
          <w:lang w:eastAsia="zh"/>
        </w:rPr>
        <w:t>分析微服务中代码的依赖关系，将所需但当前不在微服务中的配置文件等内容也添加到微服务项目中，并利用代码大模型对现有代码中的冗余代码进行删除。此时，得到目标微服务代码所需的所有函数、表单和配置文件，原系统中同一微服务中的函数若此时还在同一微服务中，则其调用方式应当是正确的，这一步是为了保留原有的文件结构，方便后续调整配置等内容。</w:t>
      </w:r>
    </w:p>
    <w:p w14:paraId="381F9463" w14:textId="77777777" w:rsidR="00F311A1" w:rsidRPr="00993F74" w:rsidRDefault="00F311A1" w:rsidP="00F311A1">
      <w:pPr>
        <w:spacing w:line="360" w:lineRule="auto"/>
        <w:ind w:firstLineChars="200" w:firstLine="482"/>
        <w:rPr>
          <w:kern w:val="0"/>
          <w:sz w:val="24"/>
          <w:lang w:eastAsia="zh"/>
        </w:rPr>
      </w:pPr>
      <w:r w:rsidRPr="00993F74">
        <w:rPr>
          <w:b/>
          <w:bCs/>
          <w:kern w:val="0"/>
          <w:sz w:val="24"/>
          <w:lang w:eastAsia="zh"/>
        </w:rPr>
        <w:t>代码调整：</w:t>
      </w:r>
      <w:r w:rsidRPr="00993F74">
        <w:rPr>
          <w:kern w:val="0"/>
          <w:sz w:val="24"/>
          <w:lang w:eastAsia="zh"/>
        </w:rPr>
        <w:t>借助代码大模型，对微服务中目录结构和调用代码等进行调整。首先，利用代码大模型对微服务项目的文件结构进行优化和重构，并将重构后函数和表单的位置保存到日志中，与依赖网络图中节点的全限定名相对应，以便后续重构后找到相应函数或表单。其次，对于微服务内函数间和对表单的调用关系，借助代码大模型修改函数中相应的调用语句，根据节点在微服务当中的新位置进行重写，以确保微服务内的正确通信，同时修改依赖和导入包相关语句，使得微服务内的依赖逻辑合理。再次，根据依赖网络图，对于需要向外部开放接口的函数，借助代码大模型自动添加</w:t>
      </w:r>
      <w:r w:rsidRPr="00993F74">
        <w:rPr>
          <w:kern w:val="0"/>
          <w:sz w:val="24"/>
          <w:lang w:eastAsia="zh"/>
        </w:rPr>
        <w:t>RESTful API</w:t>
      </w:r>
      <w:r w:rsidRPr="00993F74">
        <w:rPr>
          <w:kern w:val="0"/>
          <w:sz w:val="24"/>
          <w:lang w:eastAsia="zh"/>
        </w:rPr>
        <w:t>接口代码以及相应</w:t>
      </w:r>
      <w:proofErr w:type="spellStart"/>
      <w:r w:rsidRPr="00993F74">
        <w:rPr>
          <w:kern w:val="0"/>
          <w:sz w:val="24"/>
          <w:lang w:eastAsia="zh"/>
        </w:rPr>
        <w:t>url</w:t>
      </w:r>
      <w:proofErr w:type="spellEnd"/>
      <w:r w:rsidRPr="00993F74">
        <w:rPr>
          <w:kern w:val="0"/>
          <w:sz w:val="24"/>
          <w:lang w:eastAsia="zh"/>
        </w:rPr>
        <w:t>配置文件，向其他微服务开放接口，并将相应端口保存到日志文件中。最后，根据微服务间的函数调用关系，将微服务中调用外部服务的调用语句调整为通过</w:t>
      </w:r>
      <w:r w:rsidRPr="00993F74">
        <w:rPr>
          <w:kern w:val="0"/>
          <w:sz w:val="24"/>
          <w:lang w:eastAsia="zh"/>
        </w:rPr>
        <w:t>HTTP</w:t>
      </w:r>
      <w:r w:rsidRPr="00993F74">
        <w:rPr>
          <w:kern w:val="0"/>
          <w:sz w:val="24"/>
          <w:lang w:eastAsia="zh"/>
        </w:rPr>
        <w:t>访问其他微服务的开放接口，以确保微服务间正确通信。</w:t>
      </w:r>
    </w:p>
    <w:p w14:paraId="2A35175B" w14:textId="061A890E" w:rsidR="000413B9" w:rsidRDefault="00F311A1" w:rsidP="00F35160">
      <w:pPr>
        <w:spacing w:line="360" w:lineRule="auto"/>
        <w:ind w:firstLineChars="200" w:firstLine="482"/>
        <w:rPr>
          <w:kern w:val="0"/>
          <w:sz w:val="24"/>
        </w:rPr>
      </w:pPr>
      <w:r w:rsidRPr="00993F74">
        <w:rPr>
          <w:b/>
          <w:bCs/>
          <w:kern w:val="0"/>
          <w:sz w:val="24"/>
          <w:lang w:eastAsia="zh"/>
        </w:rPr>
        <w:t>微服务部署：</w:t>
      </w:r>
      <w:r w:rsidRPr="00993F74">
        <w:rPr>
          <w:kern w:val="0"/>
          <w:sz w:val="24"/>
          <w:lang w:eastAsia="zh"/>
        </w:rPr>
        <w:t>为实现重构后微服务的自动部署，拟使用</w:t>
      </w:r>
      <w:r w:rsidRPr="00993F74">
        <w:rPr>
          <w:kern w:val="0"/>
          <w:sz w:val="24"/>
          <w:lang w:eastAsia="zh"/>
        </w:rPr>
        <w:t>Docker</w:t>
      </w:r>
      <w:r w:rsidRPr="00993F74">
        <w:rPr>
          <w:kern w:val="0"/>
          <w:sz w:val="24"/>
          <w:lang w:eastAsia="zh"/>
        </w:rPr>
        <w:t>和</w:t>
      </w:r>
      <w:r w:rsidRPr="00993F74">
        <w:rPr>
          <w:kern w:val="0"/>
          <w:sz w:val="24"/>
          <w:lang w:eastAsia="zh"/>
        </w:rPr>
        <w:t>Kubernetes</w:t>
      </w:r>
      <w:r w:rsidRPr="00993F74">
        <w:rPr>
          <w:kern w:val="0"/>
          <w:sz w:val="24"/>
          <w:lang w:eastAsia="zh"/>
        </w:rPr>
        <w:t>对微服务进行容器化并实现自动化的容器部署和服务发现。首先，借助代码大模型编写</w:t>
      </w:r>
      <w:proofErr w:type="spellStart"/>
      <w:r w:rsidRPr="00993F74">
        <w:rPr>
          <w:kern w:val="0"/>
          <w:sz w:val="24"/>
          <w:lang w:eastAsia="zh"/>
        </w:rPr>
        <w:t>Dockerfile</w:t>
      </w:r>
      <w:proofErr w:type="spellEnd"/>
      <w:r w:rsidRPr="00993F74">
        <w:rPr>
          <w:kern w:val="0"/>
          <w:sz w:val="24"/>
          <w:lang w:eastAsia="zh"/>
        </w:rPr>
        <w:t>，使得重构后的单个微服务项目能够成功运行，此时由于代码大模型输出可能存在的不稳定性，可以选择使用固定的</w:t>
      </w:r>
      <w:proofErr w:type="spellStart"/>
      <w:r w:rsidRPr="00993F74">
        <w:rPr>
          <w:kern w:val="0"/>
          <w:sz w:val="24"/>
          <w:lang w:eastAsia="zh"/>
        </w:rPr>
        <w:t>Dockerfile</w:t>
      </w:r>
      <w:proofErr w:type="spellEnd"/>
      <w:r w:rsidRPr="00993F74">
        <w:rPr>
          <w:kern w:val="0"/>
          <w:sz w:val="24"/>
          <w:lang w:eastAsia="zh"/>
        </w:rPr>
        <w:t>对项目进行镜像构建，在保证依赖关系和配置文件正确的前提下，微服务项目应当能够自动构建镜像。其次，编写</w:t>
      </w:r>
      <w:r w:rsidRPr="00993F74">
        <w:rPr>
          <w:kern w:val="0"/>
          <w:sz w:val="24"/>
          <w:lang w:eastAsia="zh"/>
        </w:rPr>
        <w:t>Kubernetes</w:t>
      </w:r>
      <w:r w:rsidRPr="00993F74">
        <w:rPr>
          <w:kern w:val="0"/>
          <w:sz w:val="24"/>
          <w:lang w:eastAsia="zh"/>
        </w:rPr>
        <w:t>配置文件：</w:t>
      </w:r>
      <w:r w:rsidRPr="00993F74">
        <w:rPr>
          <w:kern w:val="0"/>
          <w:sz w:val="24"/>
          <w:lang w:eastAsia="zh"/>
        </w:rPr>
        <w:t>Deployment</w:t>
      </w:r>
      <w:r w:rsidRPr="00993F74">
        <w:rPr>
          <w:kern w:val="0"/>
          <w:sz w:val="24"/>
          <w:lang w:eastAsia="zh"/>
        </w:rPr>
        <w:t>配置文件定义微服务的部署、更新、扩容等操作，指定微服务镜像、开放端口、配置环境变量，并根据依赖网络图中业务用例的权重配置初始副本数量，同时配置一定的弹性，使得微服务在负载变化的情况下自动进行扩缩容；</w:t>
      </w:r>
      <w:r w:rsidRPr="00993F74">
        <w:rPr>
          <w:kern w:val="0"/>
          <w:sz w:val="24"/>
          <w:lang w:eastAsia="zh"/>
        </w:rPr>
        <w:t>Service</w:t>
      </w:r>
      <w:r w:rsidRPr="00993F74">
        <w:rPr>
          <w:kern w:val="0"/>
          <w:sz w:val="24"/>
          <w:lang w:eastAsia="zh"/>
        </w:rPr>
        <w:t>配置文件暴露微服务的网络访问点，使得集群内部其他服务能够访问；</w:t>
      </w:r>
      <w:r w:rsidRPr="00993F74">
        <w:rPr>
          <w:kern w:val="0"/>
          <w:sz w:val="24"/>
          <w:lang w:eastAsia="zh"/>
        </w:rPr>
        <w:t>Ingress</w:t>
      </w:r>
      <w:r w:rsidRPr="00993F74">
        <w:rPr>
          <w:kern w:val="0"/>
          <w:sz w:val="24"/>
          <w:lang w:eastAsia="zh"/>
        </w:rPr>
        <w:t>配置文件配置外部访问微服务的入口，通过定义路由规则可以将请求转发到集群内的不同微服务。最后，启动</w:t>
      </w:r>
      <w:r w:rsidRPr="00993F74">
        <w:rPr>
          <w:kern w:val="0"/>
          <w:sz w:val="24"/>
          <w:lang w:eastAsia="zh"/>
        </w:rPr>
        <w:t>Kubernetes</w:t>
      </w:r>
      <w:r w:rsidRPr="00993F74">
        <w:rPr>
          <w:kern w:val="0"/>
          <w:sz w:val="24"/>
          <w:lang w:eastAsia="zh"/>
        </w:rPr>
        <w:t>，完成微服务的自动部署。</w:t>
      </w:r>
    </w:p>
    <w:p w14:paraId="0C358462" w14:textId="77777777" w:rsidR="00C70F0B" w:rsidRPr="00993F74" w:rsidRDefault="00C70F0B" w:rsidP="00F35160">
      <w:pPr>
        <w:spacing w:line="360" w:lineRule="auto"/>
        <w:ind w:firstLineChars="200" w:firstLine="420"/>
      </w:pPr>
    </w:p>
    <w:p w14:paraId="525E405F" w14:textId="77777777" w:rsidR="000413B9" w:rsidRPr="00993F74" w:rsidRDefault="000413B9" w:rsidP="000413B9">
      <w:pPr>
        <w:spacing w:line="360" w:lineRule="auto"/>
        <w:ind w:firstLine="420"/>
        <w:rPr>
          <w:b/>
          <w:bCs/>
          <w:kern w:val="0"/>
          <w:sz w:val="24"/>
        </w:rPr>
      </w:pPr>
      <w:r w:rsidRPr="00993F74">
        <w:rPr>
          <w:b/>
          <w:bCs/>
          <w:kern w:val="0"/>
          <w:sz w:val="24"/>
          <w:lang w:eastAsia="zh"/>
        </w:rPr>
        <w:lastRenderedPageBreak/>
        <w:t>任务</w:t>
      </w:r>
      <w:r w:rsidRPr="00993F74">
        <w:rPr>
          <w:b/>
          <w:bCs/>
          <w:kern w:val="0"/>
          <w:sz w:val="24"/>
          <w:lang w:eastAsia="zh"/>
        </w:rPr>
        <w:t>1.2</w:t>
      </w:r>
      <w:r w:rsidRPr="00993F74">
        <w:rPr>
          <w:b/>
          <w:bCs/>
          <w:kern w:val="0"/>
          <w:sz w:val="24"/>
          <w:lang w:eastAsia="zh"/>
        </w:rPr>
        <w:t>：</w:t>
      </w:r>
      <w:r w:rsidRPr="00993F74">
        <w:rPr>
          <w:b/>
          <w:bCs/>
          <w:kern w:val="0"/>
          <w:sz w:val="24"/>
        </w:rPr>
        <w:t>自动化</w:t>
      </w:r>
      <w:r w:rsidRPr="00993F74">
        <w:rPr>
          <w:b/>
          <w:bCs/>
          <w:kern w:val="0"/>
          <w:sz w:val="24"/>
          <w:lang w:eastAsia="zh"/>
        </w:rPr>
        <w:t>函数</w:t>
      </w:r>
      <w:r w:rsidRPr="00993F74">
        <w:rPr>
          <w:b/>
          <w:bCs/>
          <w:kern w:val="0"/>
          <w:sz w:val="24"/>
        </w:rPr>
        <w:t>拆分及</w:t>
      </w:r>
      <w:proofErr w:type="spellStart"/>
      <w:r w:rsidRPr="00993F74">
        <w:rPr>
          <w:b/>
          <w:bCs/>
          <w:kern w:val="0"/>
          <w:sz w:val="24"/>
        </w:rPr>
        <w:t>Faa</w:t>
      </w:r>
      <w:r w:rsidRPr="00993F74">
        <w:rPr>
          <w:b/>
          <w:bCs/>
          <w:kern w:val="0"/>
          <w:sz w:val="24"/>
          <w:lang w:eastAsia="zh"/>
        </w:rPr>
        <w:t>S</w:t>
      </w:r>
      <w:proofErr w:type="spellEnd"/>
      <w:r w:rsidRPr="00993F74">
        <w:rPr>
          <w:b/>
          <w:bCs/>
          <w:kern w:val="0"/>
          <w:sz w:val="24"/>
        </w:rPr>
        <w:t>化方法</w:t>
      </w:r>
    </w:p>
    <w:p w14:paraId="04D85575" w14:textId="77777777" w:rsidR="000413B9" w:rsidRPr="00993F74" w:rsidRDefault="000413B9" w:rsidP="000413B9">
      <w:pPr>
        <w:spacing w:line="360" w:lineRule="auto"/>
        <w:ind w:firstLineChars="200" w:firstLine="480"/>
        <w:rPr>
          <w:kern w:val="0"/>
          <w:sz w:val="24"/>
        </w:rPr>
      </w:pPr>
      <w:r w:rsidRPr="00993F74">
        <w:rPr>
          <w:kern w:val="0"/>
          <w:sz w:val="24"/>
        </w:rPr>
        <w:t>单体应用架构在传统软件开发中长期占据主导地位，以其代码集中、部署简便、调试友好等特点，支撑了众多中小型应用的开发。然而，随着应用规模的扩展以及业务复杂性的不断提升，单体架构的局限性逐渐显现。这种架构模式在维护成本、扩展能力和开发效率等方面存在显著劣势，特别是在应对动态负载、快速迭代和复杂协作需求时，其固有的高度耦合性导致系统的灵活性和可扩展性不足。</w:t>
      </w:r>
      <w:r w:rsidRPr="00993F74">
        <w:rPr>
          <w:kern w:val="0"/>
          <w:sz w:val="24"/>
        </w:rPr>
        <w:t xml:space="preserve"> </w:t>
      </w:r>
    </w:p>
    <w:p w14:paraId="7A530DEA" w14:textId="77777777" w:rsidR="000413B9" w:rsidRPr="00993F74" w:rsidRDefault="000413B9" w:rsidP="000413B9">
      <w:pPr>
        <w:spacing w:line="360" w:lineRule="auto"/>
        <w:ind w:firstLineChars="200" w:firstLine="480"/>
        <w:rPr>
          <w:kern w:val="0"/>
          <w:sz w:val="24"/>
        </w:rPr>
      </w:pPr>
      <w:r w:rsidRPr="00993F74">
        <w:rPr>
          <w:kern w:val="0"/>
          <w:sz w:val="24"/>
        </w:rPr>
        <w:t>相较之下，微服务架构通过将单体应用拆解为多个小型且独立的服务，每个服务专注于实现单一功能，并通过标准化的</w:t>
      </w:r>
      <w:r w:rsidRPr="00993F74">
        <w:rPr>
          <w:kern w:val="0"/>
          <w:sz w:val="24"/>
        </w:rPr>
        <w:t>API</w:t>
      </w:r>
      <w:r w:rsidRPr="00993F74">
        <w:rPr>
          <w:kern w:val="0"/>
          <w:sz w:val="24"/>
        </w:rPr>
        <w:t>协议进行通信。这种设计模式能够有效提升系统的模块化水平和灵活性，同时为应用的水平扩展和异步开发提供了重要支撑。而函数即服务（</w:t>
      </w:r>
      <w:proofErr w:type="spellStart"/>
      <w:r w:rsidRPr="00993F74">
        <w:rPr>
          <w:kern w:val="0"/>
          <w:sz w:val="24"/>
        </w:rPr>
        <w:t>FaaS</w:t>
      </w:r>
      <w:proofErr w:type="spellEnd"/>
      <w:r w:rsidRPr="00993F74">
        <w:rPr>
          <w:kern w:val="0"/>
          <w:sz w:val="24"/>
        </w:rPr>
        <w:t>）作为无服务器计算的核心实现，通过在需求触发时按需执行小型函数，进一步减少了资源占用，提高了响应速度，并显著降低了运维复杂度和成本。</w:t>
      </w:r>
    </w:p>
    <w:p w14:paraId="5F49D4D9" w14:textId="77777777" w:rsidR="000413B9" w:rsidRPr="00993F74" w:rsidRDefault="000413B9" w:rsidP="000413B9">
      <w:pPr>
        <w:spacing w:line="360" w:lineRule="auto"/>
        <w:ind w:firstLine="420"/>
        <w:rPr>
          <w:kern w:val="0"/>
          <w:sz w:val="24"/>
        </w:rPr>
      </w:pPr>
      <w:r w:rsidRPr="00993F74">
        <w:rPr>
          <w:kern w:val="0"/>
          <w:sz w:val="24"/>
        </w:rPr>
        <w:t>在单体应用代码拆分过程中，面临一系列复杂的技术挑战。首先，准确且高效地识别单体应用中的逻辑功能模块及其依赖关系是拆分的核心前提。传统的静态分析方法在处理复杂系统时往往无法全面捕捉其动态行为，因此，结合动态分析手段获取运行时信息成为必要的补充。仅依赖静态分析难以揭示系统的实际运行特性，动态分析提供了对程序行为、资源利用和模块交互的深度洞察，从而更精确地识别模块划分的合理性。</w:t>
      </w:r>
    </w:p>
    <w:p w14:paraId="2E777900" w14:textId="77777777" w:rsidR="000413B9" w:rsidRPr="00993F74" w:rsidRDefault="000413B9" w:rsidP="000413B9">
      <w:pPr>
        <w:spacing w:line="360" w:lineRule="auto"/>
        <w:ind w:firstLine="420"/>
        <w:rPr>
          <w:kern w:val="0"/>
          <w:sz w:val="24"/>
        </w:rPr>
      </w:pPr>
      <w:r w:rsidRPr="00993F74">
        <w:rPr>
          <w:kern w:val="0"/>
          <w:sz w:val="24"/>
        </w:rPr>
        <w:t>其次，拆分后的架构必须在网络通信效率与处理性能之间进行平衡。过度拆分可能导致模块间的高频通信，增加了网络传输开销和系统的整体延迟。与此同时，过于粗粒度的服务划分可能导致单一服务过大，进而限制了系统的灵活性和可扩展性。因此，微服务划分必须在拆分粒度、网络传输开销与计算性能之间找到最佳平衡，以最大化服务的并发处理能力和响应速度。</w:t>
      </w:r>
    </w:p>
    <w:p w14:paraId="3869CB9E" w14:textId="77777777" w:rsidR="000413B9" w:rsidRPr="00993F74" w:rsidRDefault="000413B9" w:rsidP="000413B9">
      <w:pPr>
        <w:spacing w:line="360" w:lineRule="auto"/>
        <w:ind w:firstLine="420"/>
        <w:rPr>
          <w:kern w:val="0"/>
          <w:sz w:val="24"/>
        </w:rPr>
      </w:pPr>
      <w:r w:rsidRPr="00993F74">
        <w:rPr>
          <w:kern w:val="0"/>
          <w:sz w:val="24"/>
        </w:rPr>
        <w:t>另外，拆分后的模块需高效适配到无状态的函数即服务（</w:t>
      </w:r>
      <w:proofErr w:type="spellStart"/>
      <w:r w:rsidRPr="00993F74">
        <w:rPr>
          <w:kern w:val="0"/>
          <w:sz w:val="24"/>
        </w:rPr>
        <w:t>FaaS</w:t>
      </w:r>
      <w:proofErr w:type="spellEnd"/>
      <w:r w:rsidRPr="00993F74">
        <w:rPr>
          <w:kern w:val="0"/>
          <w:sz w:val="24"/>
        </w:rPr>
        <w:t>）环境。</w:t>
      </w:r>
      <w:proofErr w:type="spellStart"/>
      <w:r w:rsidRPr="00993F74">
        <w:rPr>
          <w:kern w:val="0"/>
          <w:sz w:val="24"/>
        </w:rPr>
        <w:t>FaaS</w:t>
      </w:r>
      <w:proofErr w:type="spellEnd"/>
      <w:r w:rsidRPr="00993F74">
        <w:rPr>
          <w:kern w:val="0"/>
          <w:sz w:val="24"/>
        </w:rPr>
        <w:t>环境要求服务函数的粒度必须足够细且执行高效，以便支持快速的扩容与缩容，满足弹性计算需求。然而，推理服务通常涉及较大规模的模型，冷启动延迟和计算延迟是典型的性能瓶颈。在将推理服务迁移到</w:t>
      </w:r>
      <w:proofErr w:type="spellStart"/>
      <w:r w:rsidRPr="00993F74">
        <w:rPr>
          <w:kern w:val="0"/>
          <w:sz w:val="24"/>
        </w:rPr>
        <w:t>FaaS</w:t>
      </w:r>
      <w:proofErr w:type="spellEnd"/>
      <w:r w:rsidRPr="00993F74">
        <w:rPr>
          <w:kern w:val="0"/>
          <w:sz w:val="24"/>
        </w:rPr>
        <w:t>环境时，必须对模型进行进一步拆分或分层处理，以减少冷启动时间，并确保每个独立函数的计算和资源消耗最小化，从而实现高效的弹性伸缩。</w:t>
      </w:r>
    </w:p>
    <w:p w14:paraId="4DB54556" w14:textId="77777777" w:rsidR="000413B9" w:rsidRPr="00993F74" w:rsidRDefault="000413B9" w:rsidP="000413B9">
      <w:pPr>
        <w:spacing w:line="360" w:lineRule="auto"/>
        <w:ind w:firstLine="420"/>
        <w:jc w:val="left"/>
        <w:rPr>
          <w:kern w:val="0"/>
          <w:sz w:val="24"/>
        </w:rPr>
      </w:pPr>
      <w:r w:rsidRPr="00993F74">
        <w:rPr>
          <w:kern w:val="0"/>
          <w:sz w:val="24"/>
        </w:rPr>
        <w:t>本项目通过基于代码运行时行为的调用图构建、针对模块粒度与服务通信效率的平衡优化、</w:t>
      </w:r>
      <w:r w:rsidRPr="00993F74">
        <w:rPr>
          <w:kern w:val="0"/>
          <w:sz w:val="24"/>
          <w:lang w:val="en" w:eastAsia="zh"/>
        </w:rPr>
        <w:t>基于自动化精细化拆分和环境感知迭代的优化方法、</w:t>
      </w:r>
      <w:r w:rsidRPr="00993F74">
        <w:rPr>
          <w:kern w:val="0"/>
          <w:sz w:val="24"/>
        </w:rPr>
        <w:t>基于分层拆分与动态优</w:t>
      </w:r>
      <w:r w:rsidRPr="00993F74">
        <w:rPr>
          <w:kern w:val="0"/>
          <w:sz w:val="24"/>
        </w:rPr>
        <w:lastRenderedPageBreak/>
        <w:t>化的深度学习推理服务高效分布式部署方法，</w:t>
      </w:r>
      <w:r w:rsidRPr="00993F74">
        <w:rPr>
          <w:kern w:val="0"/>
          <w:sz w:val="24"/>
          <w:lang w:eastAsia="zh"/>
        </w:rPr>
        <w:t>进行单体应用的自动函数即服务（</w:t>
      </w:r>
      <w:proofErr w:type="spellStart"/>
      <w:r w:rsidRPr="00993F74">
        <w:rPr>
          <w:kern w:val="0"/>
          <w:sz w:val="24"/>
          <w:lang w:eastAsia="zh"/>
        </w:rPr>
        <w:t>FaaS</w:t>
      </w:r>
      <w:proofErr w:type="spellEnd"/>
      <w:r w:rsidRPr="00993F74">
        <w:rPr>
          <w:kern w:val="0"/>
          <w:sz w:val="24"/>
          <w:lang w:eastAsia="zh"/>
        </w:rPr>
        <w:t>）化改造，</w:t>
      </w:r>
      <w:r w:rsidRPr="00993F74">
        <w:rPr>
          <w:kern w:val="0"/>
          <w:sz w:val="24"/>
        </w:rPr>
        <w:t>实现服务的高独立性和资源的最小化利用，适配快速扩缩容的目标。</w:t>
      </w:r>
    </w:p>
    <w:p w14:paraId="3E31E562" w14:textId="2067C242" w:rsidR="000413B9" w:rsidRPr="00993F74" w:rsidRDefault="00FA03C8" w:rsidP="000413B9">
      <w:pPr>
        <w:spacing w:line="360" w:lineRule="auto"/>
        <w:jc w:val="center"/>
        <w:rPr>
          <w:kern w:val="0"/>
          <w:sz w:val="24"/>
          <w:lang w:eastAsia="zh"/>
        </w:rPr>
      </w:pPr>
      <w:r>
        <w:rPr>
          <w:noProof/>
          <w:kern w:val="0"/>
          <w:sz w:val="24"/>
          <w:lang w:eastAsia="zh"/>
        </w:rPr>
        <w:pict w14:anchorId="0B1FA59A">
          <v:shape id="Picture 117" o:spid="_x0000_i1033" type="#_x0000_t75" alt="" style="width:408.3pt;height:214.2pt;visibility:visible;mso-wrap-style:square;mso-width-percent:0;mso-height-percent:0;mso-width-percent:0;mso-height-percent:0">
            <v:imagedata r:id="rId17" o:title="" cropright="119f"/>
            <o:lock v:ext="edit" rotation="t" cropping="t" verticies="t"/>
          </v:shape>
        </w:pict>
      </w:r>
    </w:p>
    <w:p w14:paraId="1B39C515" w14:textId="42027D5E" w:rsidR="000413B9" w:rsidRPr="00993F74" w:rsidRDefault="000413B9" w:rsidP="000413B9">
      <w:pPr>
        <w:spacing w:line="360" w:lineRule="auto"/>
        <w:jc w:val="center"/>
        <w:rPr>
          <w:kern w:val="0"/>
          <w:szCs w:val="21"/>
          <w:lang w:eastAsia="zh"/>
        </w:rPr>
      </w:pPr>
      <w:r w:rsidRPr="00993F74">
        <w:rPr>
          <w:kern w:val="0"/>
          <w:szCs w:val="21"/>
          <w:lang w:eastAsia="zh"/>
        </w:rPr>
        <w:t>图</w:t>
      </w:r>
      <w:r w:rsidR="00FA4C28" w:rsidRPr="00993F74">
        <w:rPr>
          <w:kern w:val="0"/>
          <w:szCs w:val="21"/>
        </w:rPr>
        <w:t>x</w:t>
      </w:r>
      <w:r w:rsidRPr="00993F74">
        <w:rPr>
          <w:kern w:val="0"/>
          <w:szCs w:val="21"/>
          <w:lang w:eastAsia="zh"/>
        </w:rPr>
        <w:t>任务</w:t>
      </w:r>
      <w:r w:rsidRPr="00993F74">
        <w:rPr>
          <w:kern w:val="0"/>
          <w:szCs w:val="21"/>
          <w:lang w:eastAsia="zh"/>
        </w:rPr>
        <w:t>1.2</w:t>
      </w:r>
      <w:r w:rsidRPr="00993F74">
        <w:rPr>
          <w:kern w:val="0"/>
          <w:szCs w:val="21"/>
          <w:lang w:eastAsia="zh"/>
        </w:rPr>
        <w:t>技术路线分解</w:t>
      </w:r>
    </w:p>
    <w:p w14:paraId="65110C83" w14:textId="77777777" w:rsidR="00775135" w:rsidRDefault="00775135" w:rsidP="000413B9">
      <w:pPr>
        <w:spacing w:line="360" w:lineRule="auto"/>
        <w:ind w:firstLineChars="200" w:firstLine="482"/>
        <w:rPr>
          <w:b/>
          <w:bCs/>
          <w:kern w:val="0"/>
          <w:sz w:val="24"/>
        </w:rPr>
      </w:pPr>
    </w:p>
    <w:p w14:paraId="124A805D" w14:textId="0FF27F79" w:rsidR="000413B9" w:rsidRPr="00993F74" w:rsidRDefault="000413B9" w:rsidP="000413B9">
      <w:pPr>
        <w:spacing w:line="360" w:lineRule="auto"/>
        <w:ind w:firstLineChars="200" w:firstLine="482"/>
        <w:rPr>
          <w:b/>
          <w:bCs/>
          <w:kern w:val="0"/>
          <w:sz w:val="24"/>
        </w:rPr>
      </w:pPr>
      <w:r w:rsidRPr="00993F74">
        <w:rPr>
          <w:b/>
          <w:bCs/>
          <w:kern w:val="0"/>
          <w:sz w:val="24"/>
        </w:rPr>
        <w:t>（</w:t>
      </w:r>
      <w:r w:rsidRPr="00993F74">
        <w:rPr>
          <w:b/>
          <w:bCs/>
          <w:kern w:val="0"/>
          <w:sz w:val="24"/>
        </w:rPr>
        <w:t>1</w:t>
      </w:r>
      <w:r w:rsidRPr="00993F74">
        <w:rPr>
          <w:b/>
          <w:bCs/>
          <w:kern w:val="0"/>
          <w:sz w:val="24"/>
        </w:rPr>
        <w:t>）基于代码运行时行为的调用图构建</w:t>
      </w:r>
    </w:p>
    <w:p w14:paraId="4F2B1912" w14:textId="02467B75" w:rsidR="000413B9" w:rsidRPr="00993F74" w:rsidRDefault="000413B9" w:rsidP="000413B9">
      <w:pPr>
        <w:spacing w:line="360" w:lineRule="auto"/>
        <w:ind w:firstLine="420"/>
        <w:rPr>
          <w:kern w:val="0"/>
          <w:sz w:val="24"/>
          <w:lang w:eastAsia="zh"/>
        </w:rPr>
      </w:pPr>
      <w:r w:rsidRPr="00993F74">
        <w:rPr>
          <w:kern w:val="0"/>
          <w:sz w:val="24"/>
          <w:lang w:eastAsia="zh"/>
        </w:rPr>
        <w:t>推理服务中的许多任务具有单一且相对固定的逻辑模式，通常采用</w:t>
      </w:r>
      <w:r w:rsidRPr="00993F74">
        <w:rPr>
          <w:kern w:val="0"/>
          <w:sz w:val="24"/>
          <w:lang w:eastAsia="zh"/>
        </w:rPr>
        <w:t xml:space="preserve"> Python </w:t>
      </w:r>
      <w:r w:rsidRPr="00993F74">
        <w:rPr>
          <w:kern w:val="0"/>
          <w:sz w:val="24"/>
          <w:lang w:eastAsia="zh"/>
        </w:rPr>
        <w:t>实现。然而，</w:t>
      </w:r>
      <w:r w:rsidRPr="00993F74">
        <w:rPr>
          <w:kern w:val="0"/>
          <w:sz w:val="24"/>
          <w:lang w:eastAsia="zh"/>
        </w:rPr>
        <w:t xml:space="preserve">Python </w:t>
      </w:r>
      <w:r w:rsidRPr="00993F74">
        <w:rPr>
          <w:kern w:val="0"/>
          <w:sz w:val="24"/>
          <w:lang w:eastAsia="zh"/>
        </w:rPr>
        <w:t>语言的动态特性（如动态类型检查、动态对象创建、动态模块加载等）显著增加了静态代码分析的复杂性，难以全面捕捉代码的完整调用关系及其依赖链。推理服务的特点决定了其往往易于构建完整的测试集，运行时行为分析成为刻画代码实际执行路径的有效手段。研究场景驱动的微服务与函数服务拆分方法，通过结合单体应用的元数据分析、</w:t>
      </w:r>
      <w:r w:rsidRPr="00993F74">
        <w:rPr>
          <w:kern w:val="0"/>
          <w:sz w:val="24"/>
          <w:lang w:eastAsia="zh"/>
        </w:rPr>
        <w:t xml:space="preserve">API </w:t>
      </w:r>
      <w:r w:rsidRPr="00993F74">
        <w:rPr>
          <w:kern w:val="0"/>
          <w:sz w:val="24"/>
          <w:lang w:eastAsia="zh"/>
        </w:rPr>
        <w:t>调用模式挖掘、数据库模式静态剖析，以及基于动态插桩技术的运行时动态行为捕获，能够精准分析代码依赖关系和调用路径。这一方法不仅支持对代码模块进行细粒度的功能划分，还能基于非功能性需求（如性能优化、资源隔离、可扩展性等）提供模块拆分的指导策略，从而为微服务化和函数服务化架构设计奠定理论和实践基础。</w:t>
      </w:r>
      <w:r w:rsidRPr="00993F74">
        <w:rPr>
          <w:kern w:val="0"/>
          <w:sz w:val="24"/>
          <w:lang w:eastAsia="zh"/>
        </w:rPr>
        <w:br/>
      </w:r>
      <w:r w:rsidR="00FA03C8">
        <w:rPr>
          <w:noProof/>
          <w:kern w:val="0"/>
          <w:sz w:val="24"/>
          <w:lang w:eastAsia="zh"/>
        </w:rPr>
        <w:lastRenderedPageBreak/>
        <w:pict w14:anchorId="592DEF6C">
          <v:shape id="Picture 116" o:spid="_x0000_i1034" type="#_x0000_t75" alt="" style="width:414.25pt;height:150.85pt;visibility:visible;mso-wrap-style:square;mso-width-percent:0;mso-height-percent:0;mso-width-percent:0;mso-height-percent:0">
            <v:imagedata r:id="rId18" o:title=""/>
            <o:lock v:ext="edit" rotation="t" cropping="t" verticies="t"/>
          </v:shape>
        </w:pict>
      </w:r>
    </w:p>
    <w:p w14:paraId="436DA49A" w14:textId="77777777" w:rsidR="000413B9" w:rsidRPr="00993F74" w:rsidRDefault="000413B9" w:rsidP="000413B9">
      <w:pPr>
        <w:spacing w:line="360" w:lineRule="auto"/>
        <w:ind w:firstLine="420"/>
        <w:jc w:val="center"/>
        <w:rPr>
          <w:kern w:val="0"/>
          <w:szCs w:val="21"/>
          <w:lang w:eastAsia="zh"/>
        </w:rPr>
      </w:pPr>
      <w:r w:rsidRPr="00993F74">
        <w:rPr>
          <w:kern w:val="0"/>
          <w:szCs w:val="21"/>
          <w:lang w:eastAsia="zh"/>
        </w:rPr>
        <w:t>图</w:t>
      </w:r>
      <w:r w:rsidRPr="00993F74">
        <w:rPr>
          <w:kern w:val="0"/>
          <w:szCs w:val="21"/>
          <w:lang w:eastAsia="zh"/>
        </w:rPr>
        <w:t xml:space="preserve">122 </w:t>
      </w:r>
      <w:r w:rsidRPr="00993F74">
        <w:rPr>
          <w:kern w:val="0"/>
          <w:szCs w:val="21"/>
          <w:lang w:eastAsia="zh"/>
        </w:rPr>
        <w:t>基于运行时分析系统架构图</w:t>
      </w:r>
    </w:p>
    <w:p w14:paraId="60507259" w14:textId="77777777" w:rsidR="000413B9" w:rsidRPr="00993F74" w:rsidRDefault="000413B9" w:rsidP="000413B9">
      <w:pPr>
        <w:spacing w:line="360" w:lineRule="auto"/>
        <w:ind w:firstLine="420"/>
        <w:rPr>
          <w:kern w:val="0"/>
          <w:sz w:val="24"/>
          <w:lang w:eastAsia="zh"/>
        </w:rPr>
      </w:pPr>
      <w:r w:rsidRPr="00993F74">
        <w:rPr>
          <w:kern w:val="0"/>
          <w:sz w:val="24"/>
          <w:lang w:eastAsia="zh"/>
        </w:rPr>
        <w:t>基于运行时行为构建调用图，可以在多维度上直观呈现代码的函数调用关系、模块间依赖结构、资源消耗特征以及关键性能瓶颈，为后续任务调度、模块拆解、服务治理和资源优化提供系统化的数据支撑。本项目拟设计一个轻量级的动态分析框架，用于实时捕获和分析目标应用的运行时行为。通过动态插桩技术在目标应用中注入可控的探针模块，该框架能够捕获到函数调用路径、动态模块加载行为、资源使用指标（包括</w:t>
      </w:r>
      <w:r w:rsidRPr="00993F74">
        <w:rPr>
          <w:kern w:val="0"/>
          <w:sz w:val="24"/>
          <w:lang w:eastAsia="zh"/>
        </w:rPr>
        <w:t xml:space="preserve"> CPU</w:t>
      </w:r>
      <w:r w:rsidRPr="00993F74">
        <w:rPr>
          <w:kern w:val="0"/>
          <w:sz w:val="24"/>
          <w:lang w:eastAsia="zh"/>
        </w:rPr>
        <w:t>、</w:t>
      </w:r>
      <w:r w:rsidRPr="00993F74">
        <w:rPr>
          <w:kern w:val="0"/>
          <w:sz w:val="24"/>
          <w:lang w:eastAsia="zh"/>
        </w:rPr>
        <w:t>GPU</w:t>
      </w:r>
      <w:r w:rsidRPr="00993F74">
        <w:rPr>
          <w:kern w:val="0"/>
          <w:sz w:val="24"/>
          <w:lang w:eastAsia="zh"/>
        </w:rPr>
        <w:t>、内存和</w:t>
      </w:r>
      <w:r w:rsidRPr="00993F74">
        <w:rPr>
          <w:kern w:val="0"/>
          <w:sz w:val="24"/>
          <w:lang w:eastAsia="zh"/>
        </w:rPr>
        <w:t xml:space="preserve"> I/O</w:t>
      </w:r>
      <w:r w:rsidRPr="00993F74">
        <w:rPr>
          <w:kern w:val="0"/>
          <w:sz w:val="24"/>
          <w:lang w:eastAsia="zh"/>
        </w:rPr>
        <w:t>）以及调用时序等关键数据。探针模块采用与应用完全解耦的设计，确保其对目标系统性能的影响较小，同时具备动态加载能力，以适应多样化的运行场景和复杂的调用模式。为进一步提升数据采集效率和实时性，探针模块支持异步数据传输与增量式监控，能够捕捉每次函数调用的调用者、被调用者、调用堆栈以及关联的资源消耗数据。</w:t>
      </w:r>
    </w:p>
    <w:p w14:paraId="093FA856" w14:textId="77777777" w:rsidR="000413B9" w:rsidRPr="00993F74" w:rsidRDefault="000413B9" w:rsidP="000413B9">
      <w:pPr>
        <w:spacing w:line="360" w:lineRule="auto"/>
        <w:ind w:firstLine="420"/>
        <w:rPr>
          <w:kern w:val="0"/>
          <w:sz w:val="24"/>
          <w:lang w:eastAsia="zh"/>
        </w:rPr>
      </w:pPr>
      <w:r w:rsidRPr="00993F74">
        <w:rPr>
          <w:kern w:val="0"/>
          <w:sz w:val="24"/>
          <w:lang w:eastAsia="zh"/>
        </w:rPr>
        <w:t>在数据预处理阶段，采用严格的规范化策略以提高数据质量并降低分析噪声。通过基于白名单或黑名单机制过滤标准库调用以及与业务逻辑无关的第三方库调用，保留核心应用逻辑的调用路径，从而提升分析结果的相关性。针对动态语言环境中可能存在的大量冗余调用数据，本项目拟引入去重与聚合策略，利用函数调用路径归并算法合并重复调用链条，简化数据结构，同时结合上下文语义信息识别模块间的依赖关系，确保调用图的表达性与可读性，并减少资源开销。</w:t>
      </w:r>
    </w:p>
    <w:p w14:paraId="6A29A336" w14:textId="77777777" w:rsidR="000413B9" w:rsidRPr="00993F74" w:rsidRDefault="000413B9" w:rsidP="000413B9">
      <w:pPr>
        <w:spacing w:line="360" w:lineRule="auto"/>
        <w:ind w:firstLine="420"/>
        <w:rPr>
          <w:kern w:val="0"/>
          <w:sz w:val="24"/>
          <w:lang w:eastAsia="zh"/>
        </w:rPr>
      </w:pPr>
      <w:r w:rsidRPr="00993F74">
        <w:rPr>
          <w:kern w:val="0"/>
          <w:sz w:val="24"/>
          <w:lang w:eastAsia="zh"/>
        </w:rPr>
        <w:t>在调用图构建过程中，运行时采集的数据被组织为一个有向图（</w:t>
      </w:r>
      <w:r w:rsidRPr="00993F74">
        <w:rPr>
          <w:kern w:val="0"/>
          <w:sz w:val="24"/>
          <w:lang w:eastAsia="zh"/>
        </w:rPr>
        <w:t>Directed Graph</w:t>
      </w:r>
      <w:r w:rsidRPr="00993F74">
        <w:rPr>
          <w:kern w:val="0"/>
          <w:sz w:val="24"/>
          <w:lang w:eastAsia="zh"/>
        </w:rPr>
        <w:t>），其中节点表示函数、方法或模块，边表示函数间的调用关系，边的权重用于标注调用频率、资源开销或延迟等指标。在具体实现中，本项目通过动态跟踪函数调用栈生成完整的调用链，将其映射到调用图的节点和边上，同时嵌入资源消耗特性、时序信息以及调用上下文信息。结合这些数据生成的调用图和时序调用图，可以直观展现应用的性能瓶颈、关键路径及模块化特征，进一步通过多维度分析调用图支持模块拆分、性能调优、</w:t>
      </w:r>
      <w:r w:rsidRPr="00993F74">
        <w:rPr>
          <w:kern w:val="0"/>
          <w:sz w:val="24"/>
          <w:lang w:eastAsia="zh"/>
        </w:rPr>
        <w:lastRenderedPageBreak/>
        <w:t>分布式部署优化等场景，为推理服务的高效运行和可扩展性提供关键支持。</w:t>
      </w:r>
    </w:p>
    <w:p w14:paraId="5A6742C1" w14:textId="76DEBF15" w:rsidR="000413B9" w:rsidRPr="00993F74" w:rsidRDefault="00FA03C8" w:rsidP="000413B9">
      <w:pPr>
        <w:spacing w:line="360" w:lineRule="auto"/>
        <w:jc w:val="center"/>
        <w:rPr>
          <w:kern w:val="0"/>
          <w:sz w:val="24"/>
          <w:lang w:eastAsia="zh"/>
        </w:rPr>
      </w:pPr>
      <w:r>
        <w:rPr>
          <w:noProof/>
          <w:kern w:val="0"/>
          <w:sz w:val="24"/>
          <w:lang w:eastAsia="zh"/>
        </w:rPr>
        <w:pict w14:anchorId="1C0492F6">
          <v:shape id="Picture 115" o:spid="_x0000_i1035" type="#_x0000_t75" alt="" style="width:333.1pt;height:167.7pt;visibility:visible;mso-wrap-style:square;mso-width-percent:0;mso-height-percent:0;mso-width-percent:0;mso-height-percent:0">
            <v:imagedata r:id="rId19" o:title=""/>
            <o:lock v:ext="edit" rotation="t" cropping="t" verticies="t"/>
          </v:shape>
        </w:pict>
      </w:r>
    </w:p>
    <w:p w14:paraId="4678D4C8" w14:textId="5FCB7D68" w:rsidR="000413B9" w:rsidRPr="00993F74" w:rsidRDefault="000413B9" w:rsidP="000413B9">
      <w:pPr>
        <w:spacing w:line="360" w:lineRule="auto"/>
        <w:jc w:val="center"/>
        <w:rPr>
          <w:kern w:val="0"/>
          <w:szCs w:val="21"/>
          <w:lang w:eastAsia="zh"/>
        </w:rPr>
      </w:pPr>
      <w:r w:rsidRPr="00993F74">
        <w:rPr>
          <w:kern w:val="0"/>
          <w:szCs w:val="21"/>
          <w:lang w:eastAsia="zh"/>
        </w:rPr>
        <w:t>图</w:t>
      </w:r>
      <w:r w:rsidR="00FA4C28" w:rsidRPr="00993F74">
        <w:rPr>
          <w:kern w:val="0"/>
          <w:szCs w:val="21"/>
        </w:rPr>
        <w:t>x</w:t>
      </w:r>
      <w:r w:rsidRPr="00993F74">
        <w:rPr>
          <w:kern w:val="0"/>
          <w:szCs w:val="21"/>
          <w:lang w:eastAsia="zh"/>
        </w:rPr>
        <w:t>调用图示例</w:t>
      </w:r>
    </w:p>
    <w:p w14:paraId="2487E15D" w14:textId="77777777" w:rsidR="000413B9" w:rsidRPr="00993F74" w:rsidRDefault="000413B9" w:rsidP="000413B9">
      <w:pPr>
        <w:spacing w:line="360" w:lineRule="auto"/>
        <w:ind w:firstLine="420"/>
        <w:rPr>
          <w:b/>
          <w:bCs/>
          <w:kern w:val="0"/>
          <w:sz w:val="24"/>
          <w:lang w:val="en"/>
        </w:rPr>
      </w:pPr>
      <w:r w:rsidRPr="00993F74">
        <w:rPr>
          <w:b/>
          <w:bCs/>
          <w:kern w:val="0"/>
          <w:sz w:val="24"/>
          <w:lang w:val="en"/>
        </w:rPr>
        <w:t>（</w:t>
      </w:r>
      <w:r w:rsidRPr="00993F74">
        <w:rPr>
          <w:b/>
          <w:bCs/>
          <w:kern w:val="0"/>
          <w:sz w:val="24"/>
          <w:lang w:val="en"/>
        </w:rPr>
        <w:t>2</w:t>
      </w:r>
      <w:r w:rsidRPr="00993F74">
        <w:rPr>
          <w:b/>
          <w:bCs/>
          <w:kern w:val="0"/>
          <w:sz w:val="24"/>
          <w:lang w:val="en"/>
        </w:rPr>
        <w:t>）针对模块拆分粒度与服务通信效率的平衡优化</w:t>
      </w:r>
    </w:p>
    <w:p w14:paraId="0BDD650F" w14:textId="77777777" w:rsidR="000413B9" w:rsidRPr="00993F74" w:rsidRDefault="000413B9" w:rsidP="000413B9">
      <w:pPr>
        <w:spacing w:line="360" w:lineRule="auto"/>
        <w:ind w:firstLine="420"/>
        <w:rPr>
          <w:kern w:val="0"/>
          <w:sz w:val="24"/>
          <w:lang w:val="en"/>
        </w:rPr>
      </w:pPr>
      <w:r w:rsidRPr="00993F74">
        <w:rPr>
          <w:kern w:val="0"/>
          <w:sz w:val="24"/>
          <w:lang w:val="en"/>
        </w:rPr>
        <w:t>在微服务架构中，服务间的数据同步通过网络传输完成，这不可避免地消耗带宽资源并引入额外的端到端延迟。因此，在系统设计中，如何平衡服务拆分粒度与服务间通信开销，成为影响系统性能与可扩展性的关键挑战。过于细化的服务拆分可能导致模块间的高频通信，增加网络传输开销和延迟累积，进而降低系统的整体性能。若拆分粒度过粗，则服务模块变得庞大，丧失微服务架构的灵活性，进而限制系统的弹性扩展能力。调用频率对扩缩容的影响是服务拆分设计中不可忽视的因素。高频调用模块在面对突发流量时，往往需要迅速扩展服务实例以保证请求处理能力。将这些高调用频率的模块单独拆分为独立服务，不仅可以实现快速扩缩容，还能避免其他模块因共享资源而受到性能影响。因此，实现拆分粒度与通信效率的平衡，需结合应用场景中的功能耦合程度、调用频率和通信数据量进行优化设计。</w:t>
      </w:r>
    </w:p>
    <w:p w14:paraId="477AB3BC" w14:textId="77777777" w:rsidR="000413B9" w:rsidRPr="00993F74" w:rsidRDefault="000413B9" w:rsidP="000413B9">
      <w:pPr>
        <w:spacing w:line="360" w:lineRule="auto"/>
        <w:ind w:firstLine="420"/>
        <w:rPr>
          <w:kern w:val="0"/>
          <w:sz w:val="24"/>
          <w:lang w:val="en"/>
        </w:rPr>
      </w:pPr>
      <w:r w:rsidRPr="00993F74">
        <w:rPr>
          <w:kern w:val="0"/>
          <w:sz w:val="24"/>
          <w:lang w:val="en"/>
        </w:rPr>
        <w:t>本项目计划基于</w:t>
      </w:r>
      <w:r w:rsidRPr="00993F74">
        <w:rPr>
          <w:kern w:val="0"/>
          <w:sz w:val="24"/>
          <w:lang w:val="en"/>
        </w:rPr>
        <w:t>K</w:t>
      </w:r>
      <w:r w:rsidRPr="00993F74">
        <w:rPr>
          <w:kern w:val="0"/>
          <w:sz w:val="24"/>
          <w:lang w:val="en"/>
        </w:rPr>
        <w:t>聚类算法，结合五个关键参数</w:t>
      </w:r>
      <w:r w:rsidRPr="00993F74">
        <w:rPr>
          <w:kern w:val="0"/>
          <w:sz w:val="24"/>
          <w:lang w:val="en"/>
        </w:rPr>
        <w:t>——</w:t>
      </w:r>
      <w:r w:rsidRPr="00993F74">
        <w:rPr>
          <w:kern w:val="0"/>
          <w:sz w:val="24"/>
          <w:lang w:val="en"/>
        </w:rPr>
        <w:t>代码耦合度、服务体量、单服务资源开销、代码热度以及函数的无状态属性，构建系统化的评估模型，优化服务拆分策略的决策过程。通过对上述参数进行量化与聚类分析，识别模块之间的内在特性与关联性，</w:t>
      </w:r>
      <w:r w:rsidRPr="00993F74">
        <w:rPr>
          <w:kern w:val="0"/>
          <w:sz w:val="24"/>
          <w:lang w:val="en" w:eastAsia="zh"/>
        </w:rPr>
        <w:t>决定划分方案及类别为</w:t>
      </w:r>
      <w:r w:rsidRPr="00993F74">
        <w:rPr>
          <w:kern w:val="0"/>
          <w:sz w:val="24"/>
          <w:lang w:val="en"/>
        </w:rPr>
        <w:t>单体架构、微服务架构</w:t>
      </w:r>
      <w:r w:rsidRPr="00993F74">
        <w:rPr>
          <w:kern w:val="0"/>
          <w:sz w:val="24"/>
          <w:lang w:val="en" w:eastAsia="zh"/>
        </w:rPr>
        <w:t>或</w:t>
      </w:r>
      <w:r w:rsidRPr="00993F74">
        <w:rPr>
          <w:kern w:val="0"/>
          <w:sz w:val="24"/>
          <w:lang w:val="en"/>
        </w:rPr>
        <w:t>基于函数即服务（</w:t>
      </w:r>
      <w:proofErr w:type="spellStart"/>
      <w:r w:rsidRPr="00993F74">
        <w:rPr>
          <w:kern w:val="0"/>
          <w:sz w:val="24"/>
          <w:lang w:val="en"/>
        </w:rPr>
        <w:t>FaaS</w:t>
      </w:r>
      <w:proofErr w:type="spellEnd"/>
      <w:r w:rsidRPr="00993F74">
        <w:rPr>
          <w:kern w:val="0"/>
          <w:sz w:val="24"/>
          <w:lang w:val="en"/>
        </w:rPr>
        <w:t>）形态</w:t>
      </w:r>
      <w:r w:rsidRPr="00993F74">
        <w:rPr>
          <w:kern w:val="0"/>
          <w:sz w:val="24"/>
          <w:lang w:val="en" w:eastAsia="zh"/>
        </w:rPr>
        <w:t>，步骤如下：</w:t>
      </w:r>
    </w:p>
    <w:p w14:paraId="494E117B" w14:textId="2618C8FF" w:rsidR="000413B9" w:rsidRPr="00993F74" w:rsidRDefault="00FA03C8" w:rsidP="000413B9">
      <w:pPr>
        <w:spacing w:line="360" w:lineRule="auto"/>
        <w:jc w:val="center"/>
        <w:rPr>
          <w:kern w:val="0"/>
          <w:sz w:val="24"/>
          <w:lang w:val="en" w:eastAsia="zh"/>
        </w:rPr>
      </w:pPr>
      <w:r>
        <w:rPr>
          <w:noProof/>
          <w:kern w:val="0"/>
          <w:sz w:val="24"/>
          <w:lang w:val="en" w:eastAsia="zh"/>
        </w:rPr>
        <w:lastRenderedPageBreak/>
        <w:pict w14:anchorId="4B8836C7">
          <v:shape id="Picture 114" o:spid="_x0000_i1036" type="#_x0000_t75" alt="" style="width:359.55pt;height:170.45pt;visibility:visible;mso-wrap-style:square;mso-width-percent:0;mso-height-percent:0;mso-width-percent:0;mso-height-percent:0">
            <v:imagedata r:id="rId20" o:title=""/>
            <o:lock v:ext="edit" rotation="t" cropping="t" verticies="t"/>
          </v:shape>
        </w:pict>
      </w:r>
    </w:p>
    <w:p w14:paraId="530181E3" w14:textId="6331CFB9" w:rsidR="000413B9" w:rsidRPr="00993F74" w:rsidRDefault="000413B9" w:rsidP="000413B9">
      <w:pPr>
        <w:spacing w:line="360" w:lineRule="auto"/>
        <w:jc w:val="center"/>
        <w:rPr>
          <w:kern w:val="0"/>
          <w:szCs w:val="21"/>
          <w:lang w:val="en" w:eastAsia="zh"/>
        </w:rPr>
      </w:pPr>
      <w:r w:rsidRPr="00993F74">
        <w:rPr>
          <w:kern w:val="0"/>
          <w:szCs w:val="21"/>
          <w:lang w:val="en" w:eastAsia="zh"/>
        </w:rPr>
        <w:t>图</w:t>
      </w:r>
      <w:r w:rsidR="00FA4C28" w:rsidRPr="00993F74">
        <w:rPr>
          <w:kern w:val="0"/>
          <w:szCs w:val="21"/>
          <w:lang w:val="en" w:eastAsia="zh"/>
        </w:rPr>
        <w:t>x</w:t>
      </w:r>
      <w:r w:rsidRPr="00993F74">
        <w:rPr>
          <w:kern w:val="0"/>
          <w:szCs w:val="21"/>
          <w:lang w:val="en" w:eastAsia="zh"/>
        </w:rPr>
        <w:t xml:space="preserve"> </w:t>
      </w:r>
      <w:r w:rsidRPr="00993F74">
        <w:rPr>
          <w:kern w:val="0"/>
          <w:szCs w:val="21"/>
          <w:lang w:val="en" w:eastAsia="zh"/>
        </w:rPr>
        <w:t>单体服务拆分及判断系统架构图</w:t>
      </w:r>
    </w:p>
    <w:p w14:paraId="7BE0B202" w14:textId="77777777" w:rsidR="000413B9" w:rsidRPr="00993F74" w:rsidRDefault="000413B9" w:rsidP="000413B9">
      <w:pPr>
        <w:spacing w:line="360" w:lineRule="auto"/>
        <w:ind w:firstLine="420"/>
        <w:rPr>
          <w:kern w:val="0"/>
          <w:sz w:val="24"/>
          <w:lang w:val="en"/>
        </w:rPr>
      </w:pPr>
      <w:r w:rsidRPr="00993F74">
        <w:rPr>
          <w:b/>
          <w:bCs/>
          <w:kern w:val="0"/>
          <w:sz w:val="24"/>
          <w:lang w:val="en" w:eastAsia="zh"/>
        </w:rPr>
        <w:t>代码耦合度：</w:t>
      </w:r>
      <w:r w:rsidRPr="00993F74">
        <w:rPr>
          <w:kern w:val="0"/>
          <w:sz w:val="24"/>
          <w:lang w:val="en"/>
        </w:rPr>
        <w:t>通过对代码耦合程度的量化分析，明确服务模块间的关联性强弱。耦合度的计算综合考虑静态依赖关系和运行时交互行为，</w:t>
      </w:r>
      <w:r w:rsidRPr="00993F74">
        <w:rPr>
          <w:kern w:val="0"/>
          <w:sz w:val="24"/>
          <w:lang w:val="en" w:eastAsia="zh"/>
        </w:rPr>
        <w:t>包括</w:t>
      </w:r>
      <w:r w:rsidRPr="00993F74">
        <w:rPr>
          <w:kern w:val="0"/>
          <w:sz w:val="24"/>
          <w:lang w:val="en"/>
        </w:rPr>
        <w:t>模块间的函数调用频率、共享资源的种类与数量、以及调用链的长度与深度</w:t>
      </w:r>
      <w:r w:rsidRPr="00993F74">
        <w:rPr>
          <w:kern w:val="0"/>
          <w:sz w:val="24"/>
          <w:lang w:val="en" w:eastAsia="zh"/>
        </w:rPr>
        <w:t>等</w:t>
      </w:r>
      <w:r w:rsidRPr="00993F74">
        <w:rPr>
          <w:kern w:val="0"/>
          <w:sz w:val="24"/>
          <w:lang w:val="en"/>
        </w:rPr>
        <w:t>。较高耦合度的模块倾向于组合为同一服务，以减少跨服务通信的开销，避免频繁的网络传输导致的延迟和带宽浪费。此外，对于低耦合度但具有高数据交互量的模块，引入压缩传输和异步调用等优化策略，以提升整体系统效率。</w:t>
      </w:r>
    </w:p>
    <w:p w14:paraId="761A010B" w14:textId="77777777" w:rsidR="000413B9" w:rsidRPr="00993F74" w:rsidRDefault="000413B9" w:rsidP="000413B9">
      <w:pPr>
        <w:spacing w:line="360" w:lineRule="auto"/>
        <w:ind w:firstLine="420"/>
        <w:rPr>
          <w:kern w:val="0"/>
          <w:sz w:val="24"/>
          <w:lang w:val="en"/>
        </w:rPr>
      </w:pPr>
      <w:r w:rsidRPr="00993F74">
        <w:rPr>
          <w:b/>
          <w:bCs/>
          <w:kern w:val="0"/>
          <w:sz w:val="24"/>
          <w:lang w:val="en" w:eastAsia="zh"/>
        </w:rPr>
        <w:t>服务体量：</w:t>
      </w:r>
      <w:r w:rsidRPr="00993F74">
        <w:rPr>
          <w:kern w:val="0"/>
          <w:sz w:val="24"/>
          <w:lang w:val="en"/>
        </w:rPr>
        <w:t>划分后服务的体量是优化模型的另一个重要参数。体量较小的服务更容易实现弹性扩展，但过于细化的拆分会引入管理复杂性和额外的通信开销。因此，需要结合模块的逻辑功能复杂度、调用密度和状态管理需求来确定合理的服务规模。针对逻辑功能相对独立的模块，优先拆分为小型服务，以实现高度解耦和灵活部署。而对于功能高度依赖上下文或状态的模块，适度放宽服务体量要求，以平衡拆分收益与通信成本。</w:t>
      </w:r>
    </w:p>
    <w:p w14:paraId="5EA6E8D2" w14:textId="77777777" w:rsidR="000413B9" w:rsidRPr="00993F74" w:rsidRDefault="000413B9" w:rsidP="000413B9">
      <w:pPr>
        <w:spacing w:line="360" w:lineRule="auto"/>
        <w:ind w:firstLine="420"/>
        <w:rPr>
          <w:kern w:val="0"/>
          <w:sz w:val="24"/>
          <w:lang w:val="en"/>
        </w:rPr>
      </w:pPr>
      <w:r w:rsidRPr="00993F74">
        <w:rPr>
          <w:b/>
          <w:bCs/>
          <w:kern w:val="0"/>
          <w:sz w:val="24"/>
          <w:lang w:val="en" w:eastAsia="zh"/>
        </w:rPr>
        <w:t>单服务资源开销：</w:t>
      </w:r>
      <w:r w:rsidRPr="00993F74">
        <w:rPr>
          <w:kern w:val="0"/>
          <w:sz w:val="24"/>
          <w:lang w:val="en"/>
        </w:rPr>
        <w:t>单服务资源开销是衡量模块独立性和资源隔离需求的关键指标，包括</w:t>
      </w:r>
      <w:r w:rsidRPr="00993F74">
        <w:rPr>
          <w:kern w:val="0"/>
          <w:sz w:val="24"/>
          <w:lang w:val="en"/>
        </w:rPr>
        <w:t>CPU</w:t>
      </w:r>
      <w:r w:rsidRPr="00993F74">
        <w:rPr>
          <w:kern w:val="0"/>
          <w:sz w:val="24"/>
          <w:lang w:val="en"/>
        </w:rPr>
        <w:t>、内存、存储和</w:t>
      </w:r>
      <w:r w:rsidRPr="00993F74">
        <w:rPr>
          <w:kern w:val="0"/>
          <w:sz w:val="24"/>
          <w:lang w:val="en"/>
        </w:rPr>
        <w:t>I/O</w:t>
      </w:r>
      <w:r w:rsidRPr="00993F74">
        <w:rPr>
          <w:kern w:val="0"/>
          <w:sz w:val="24"/>
          <w:lang w:val="en"/>
        </w:rPr>
        <w:t>资源的占用情况。资源密集型模块由于对底层资源的高依赖性，宜优先拆分为独立服务，通过资源隔离避免竞争与性能瓶颈。此外，通过动态监测资源利用率，可以进一步优化服务的扩缩容策略，如根据历史负载模式调整服务实例数，或对轻量级模块进行适度聚合以降低管理成本。</w:t>
      </w:r>
    </w:p>
    <w:p w14:paraId="443EBACC" w14:textId="77777777" w:rsidR="000413B9" w:rsidRPr="00993F74" w:rsidRDefault="000413B9" w:rsidP="000413B9">
      <w:pPr>
        <w:spacing w:line="360" w:lineRule="auto"/>
        <w:ind w:firstLine="420"/>
        <w:rPr>
          <w:kern w:val="0"/>
          <w:sz w:val="24"/>
          <w:lang w:val="en"/>
        </w:rPr>
      </w:pPr>
      <w:r w:rsidRPr="00993F74">
        <w:rPr>
          <w:b/>
          <w:bCs/>
          <w:kern w:val="0"/>
          <w:sz w:val="24"/>
          <w:lang w:val="en" w:eastAsia="zh"/>
        </w:rPr>
        <w:t>代码热度：</w:t>
      </w:r>
      <w:r w:rsidRPr="00993F74">
        <w:rPr>
          <w:kern w:val="0"/>
          <w:sz w:val="24"/>
          <w:lang w:val="en"/>
        </w:rPr>
        <w:t>代码热度指模块在运行时的调用频率和活跃度，直接影响系统的扩展性和响应速度。高热度模块通常需快速响应突发请求，因此适合单独拆分为独立服务，以便动态扩展和负载均衡。而低热度模块由于调用频率较低，可通过聚合方式减少服务实例数和资源占用。</w:t>
      </w:r>
    </w:p>
    <w:p w14:paraId="3590FD46" w14:textId="77777777" w:rsidR="000413B9" w:rsidRPr="00993F74" w:rsidRDefault="000413B9" w:rsidP="000413B9">
      <w:pPr>
        <w:spacing w:line="360" w:lineRule="auto"/>
        <w:ind w:firstLine="420"/>
        <w:rPr>
          <w:kern w:val="0"/>
          <w:sz w:val="24"/>
          <w:lang w:val="en" w:eastAsia="zh"/>
        </w:rPr>
      </w:pPr>
      <w:r w:rsidRPr="00993F74">
        <w:rPr>
          <w:b/>
          <w:bCs/>
          <w:kern w:val="0"/>
          <w:sz w:val="24"/>
          <w:lang w:val="en" w:eastAsia="zh"/>
        </w:rPr>
        <w:t>函数的无状态属性：</w:t>
      </w:r>
      <w:r w:rsidRPr="00993F74">
        <w:rPr>
          <w:kern w:val="0"/>
          <w:sz w:val="24"/>
          <w:lang w:val="en" w:eastAsia="zh"/>
        </w:rPr>
        <w:t>函数的无状态属性（</w:t>
      </w:r>
      <w:r w:rsidRPr="00993F74">
        <w:rPr>
          <w:kern w:val="0"/>
          <w:sz w:val="24"/>
          <w:lang w:val="en" w:eastAsia="zh"/>
        </w:rPr>
        <w:t>Statelessness</w:t>
      </w:r>
      <w:r w:rsidRPr="00993F74">
        <w:rPr>
          <w:kern w:val="0"/>
          <w:sz w:val="24"/>
          <w:lang w:val="en" w:eastAsia="zh"/>
        </w:rPr>
        <w:t>）反映了模块是否依赖外部状</w:t>
      </w:r>
      <w:r w:rsidRPr="00993F74">
        <w:rPr>
          <w:kern w:val="0"/>
          <w:sz w:val="24"/>
          <w:lang w:val="en" w:eastAsia="zh"/>
        </w:rPr>
        <w:lastRenderedPageBreak/>
        <w:t>态（如数据库连接、全局变量或共享缓存）来完成其业务逻辑。无状态模块因其独立性和易扩展性，能够大幅降低分布式架构中的复杂性，成为拆分中的优先考虑对象。在服务拆分设计中，无状态模块通常可以独立运行并水平扩展，因此建议优先拆分为独立的服务单元，或进一步设计为函数即服务（</w:t>
      </w:r>
      <w:proofErr w:type="spellStart"/>
      <w:r w:rsidRPr="00993F74">
        <w:rPr>
          <w:kern w:val="0"/>
          <w:sz w:val="24"/>
          <w:lang w:val="en" w:eastAsia="zh"/>
        </w:rPr>
        <w:t>FaaS</w:t>
      </w:r>
      <w:proofErr w:type="spellEnd"/>
      <w:r w:rsidRPr="00993F74">
        <w:rPr>
          <w:kern w:val="0"/>
          <w:sz w:val="24"/>
          <w:lang w:val="en" w:eastAsia="zh"/>
        </w:rPr>
        <w:t>）形式，以利用云原生架构中的按需扩展能力，从而实现资源的动态分配和成本优化。对于存在状态依赖的模块，需要重点评估状态管理的复杂性与一致性需求。对于需要跨模块共享状态或频繁同步状态的服务，可评估引入专门的状态管理工具代价，如分布式缓存、事件驱动架构（</w:t>
      </w:r>
      <w:r w:rsidRPr="00993F74">
        <w:rPr>
          <w:kern w:val="0"/>
          <w:sz w:val="24"/>
          <w:lang w:val="en" w:eastAsia="zh"/>
        </w:rPr>
        <w:t>EDA</w:t>
      </w:r>
      <w:r w:rsidRPr="00993F74">
        <w:rPr>
          <w:kern w:val="0"/>
          <w:sz w:val="24"/>
          <w:lang w:val="en" w:eastAsia="zh"/>
        </w:rPr>
        <w:t>）或微服务中的持久化层等，平衡系统开销。</w:t>
      </w:r>
    </w:p>
    <w:p w14:paraId="1651461E" w14:textId="77777777" w:rsidR="000413B9" w:rsidRPr="00993F74" w:rsidRDefault="000413B9" w:rsidP="000413B9">
      <w:pPr>
        <w:spacing w:line="360" w:lineRule="auto"/>
        <w:ind w:firstLine="420"/>
        <w:rPr>
          <w:kern w:val="0"/>
          <w:sz w:val="24"/>
          <w:lang w:val="en"/>
        </w:rPr>
      </w:pPr>
      <w:r w:rsidRPr="00993F74">
        <w:rPr>
          <w:kern w:val="0"/>
          <w:sz w:val="24"/>
          <w:lang w:val="en"/>
        </w:rPr>
        <w:t>上述</w:t>
      </w:r>
      <w:r w:rsidRPr="00993F74">
        <w:rPr>
          <w:kern w:val="0"/>
          <w:sz w:val="24"/>
          <w:lang w:val="en" w:eastAsia="zh"/>
        </w:rPr>
        <w:t>五</w:t>
      </w:r>
      <w:r w:rsidRPr="00993F74">
        <w:rPr>
          <w:kern w:val="0"/>
          <w:sz w:val="24"/>
          <w:lang w:val="en"/>
        </w:rPr>
        <w:t>个参数构成多维空间，通过</w:t>
      </w:r>
      <w:r w:rsidRPr="00993F74">
        <w:rPr>
          <w:kern w:val="0"/>
          <w:sz w:val="24"/>
          <w:lang w:val="en"/>
        </w:rPr>
        <w:t>K</w:t>
      </w:r>
      <w:r w:rsidRPr="00993F74">
        <w:rPr>
          <w:kern w:val="0"/>
          <w:sz w:val="24"/>
          <w:lang w:val="en"/>
        </w:rPr>
        <w:t>聚类算法对模块进行分类，求解最优服务划分方案。聚类中心的初始化根据历史调用数据和模块依赖性设定。模块最终输出划分结果以及划分种类，即单体、微服务或</w:t>
      </w:r>
      <w:proofErr w:type="spellStart"/>
      <w:r w:rsidRPr="00993F74">
        <w:rPr>
          <w:kern w:val="0"/>
          <w:sz w:val="24"/>
          <w:lang w:val="en"/>
        </w:rPr>
        <w:t>Faa</w:t>
      </w:r>
      <w:r w:rsidRPr="00993F74">
        <w:rPr>
          <w:kern w:val="0"/>
          <w:sz w:val="24"/>
          <w:lang w:val="en" w:eastAsia="zh"/>
        </w:rPr>
        <w:t>S</w:t>
      </w:r>
      <w:proofErr w:type="spellEnd"/>
      <w:r w:rsidRPr="00993F74">
        <w:rPr>
          <w:kern w:val="0"/>
          <w:sz w:val="24"/>
          <w:lang w:val="en"/>
        </w:rPr>
        <w:t>形式，并</w:t>
      </w:r>
      <w:r w:rsidRPr="00993F74">
        <w:rPr>
          <w:kern w:val="0"/>
          <w:sz w:val="24"/>
          <w:lang w:val="en" w:eastAsia="zh"/>
        </w:rPr>
        <w:t>在使用中根据实际情况触发迭代，逐步接近</w:t>
      </w:r>
      <w:r w:rsidRPr="00993F74">
        <w:rPr>
          <w:kern w:val="0"/>
          <w:sz w:val="24"/>
          <w:lang w:val="en"/>
        </w:rPr>
        <w:t>最优情况。</w:t>
      </w:r>
    </w:p>
    <w:p w14:paraId="46FB9EA7" w14:textId="77777777" w:rsidR="000413B9" w:rsidRPr="00993F74" w:rsidRDefault="000413B9" w:rsidP="000413B9">
      <w:pPr>
        <w:spacing w:line="360" w:lineRule="auto"/>
        <w:ind w:firstLineChars="100" w:firstLine="241"/>
        <w:rPr>
          <w:b/>
          <w:bCs/>
          <w:kern w:val="0"/>
          <w:sz w:val="24"/>
          <w:lang w:val="en" w:eastAsia="zh"/>
        </w:rPr>
      </w:pPr>
      <w:r w:rsidRPr="00993F74">
        <w:rPr>
          <w:b/>
          <w:bCs/>
          <w:kern w:val="0"/>
          <w:sz w:val="24"/>
        </w:rPr>
        <w:t>（</w:t>
      </w:r>
      <w:r w:rsidRPr="00993F74">
        <w:rPr>
          <w:b/>
          <w:bCs/>
          <w:kern w:val="0"/>
          <w:sz w:val="24"/>
          <w:lang w:eastAsia="zh"/>
        </w:rPr>
        <w:t>3</w:t>
      </w:r>
      <w:r w:rsidRPr="00993F74">
        <w:rPr>
          <w:b/>
          <w:bCs/>
          <w:kern w:val="0"/>
          <w:sz w:val="24"/>
        </w:rPr>
        <w:t>）</w:t>
      </w:r>
      <w:r w:rsidRPr="00993F74">
        <w:rPr>
          <w:b/>
          <w:bCs/>
          <w:kern w:val="0"/>
          <w:sz w:val="24"/>
          <w:lang w:val="en" w:eastAsia="zh"/>
        </w:rPr>
        <w:t>基于自动化精细化拆分和环境感知迭代的优化方法</w:t>
      </w:r>
    </w:p>
    <w:p w14:paraId="3E023786" w14:textId="77777777" w:rsidR="000413B9" w:rsidRPr="00993F74" w:rsidRDefault="000413B9" w:rsidP="000413B9">
      <w:pPr>
        <w:spacing w:line="360" w:lineRule="auto"/>
        <w:ind w:firstLine="420"/>
        <w:rPr>
          <w:kern w:val="0"/>
          <w:sz w:val="24"/>
          <w:lang w:val="en" w:eastAsia="zh"/>
        </w:rPr>
      </w:pPr>
      <w:r w:rsidRPr="00993F74">
        <w:rPr>
          <w:kern w:val="0"/>
          <w:sz w:val="24"/>
          <w:lang w:val="en"/>
        </w:rPr>
        <w:t>在推理服务的部署过程中，函数冷启动的性能瓶颈主要体现在深度学习框架（如</w:t>
      </w:r>
      <w:r w:rsidRPr="00993F74">
        <w:rPr>
          <w:kern w:val="0"/>
          <w:sz w:val="24"/>
          <w:lang w:val="en"/>
        </w:rPr>
        <w:t xml:space="preserve"> </w:t>
      </w:r>
      <w:proofErr w:type="spellStart"/>
      <w:r w:rsidRPr="00993F74">
        <w:rPr>
          <w:kern w:val="0"/>
          <w:sz w:val="24"/>
          <w:lang w:val="en"/>
        </w:rPr>
        <w:t>PyTorch</w:t>
      </w:r>
      <w:proofErr w:type="spellEnd"/>
      <w:r w:rsidRPr="00993F74">
        <w:rPr>
          <w:kern w:val="0"/>
          <w:sz w:val="24"/>
          <w:lang w:val="en"/>
        </w:rPr>
        <w:t>、</w:t>
      </w:r>
      <w:r w:rsidRPr="00993F74">
        <w:rPr>
          <w:kern w:val="0"/>
          <w:sz w:val="24"/>
          <w:lang w:val="en"/>
        </w:rPr>
        <w:t xml:space="preserve">TensorFlow </w:t>
      </w:r>
      <w:r w:rsidRPr="00993F74">
        <w:rPr>
          <w:kern w:val="0"/>
          <w:sz w:val="24"/>
          <w:lang w:val="en"/>
        </w:rPr>
        <w:t>等）的大规模引入和初始化阶段，导致显著的时延积累。同时，粗粒度的框架</w:t>
      </w:r>
      <w:r w:rsidRPr="00993F74">
        <w:rPr>
          <w:kern w:val="0"/>
          <w:sz w:val="24"/>
          <w:lang w:val="en" w:eastAsia="zh"/>
        </w:rPr>
        <w:t>和模块</w:t>
      </w:r>
      <w:r w:rsidRPr="00993F74">
        <w:rPr>
          <w:kern w:val="0"/>
          <w:sz w:val="24"/>
          <w:lang w:val="en"/>
        </w:rPr>
        <w:t>加载策略往往造成内存资源的低效利用。此外，服务代码中包含的动态配置项需要依据运行环境的实际需求进行自动化分析和调整，以适应不同的扩缩容场景，从而优化系统的运行效率。</w:t>
      </w:r>
    </w:p>
    <w:p w14:paraId="7618D4C3" w14:textId="174BA3CB" w:rsidR="000413B9" w:rsidRPr="00993F74" w:rsidRDefault="000413B9" w:rsidP="000413B9">
      <w:pPr>
        <w:spacing w:line="360" w:lineRule="auto"/>
        <w:ind w:firstLine="420"/>
        <w:rPr>
          <w:kern w:val="0"/>
          <w:sz w:val="24"/>
          <w:lang w:val="en"/>
        </w:rPr>
      </w:pPr>
      <w:r w:rsidRPr="00993F74">
        <w:rPr>
          <w:kern w:val="0"/>
          <w:sz w:val="24"/>
          <w:lang w:val="en"/>
        </w:rPr>
        <w:t>本项目拟构建一套配置项与依赖关系的自动化精细化拆分与迁移框架，以提升推理服务的冷启动性能和资源利用效率。该框架以大模型为核心，结合代码语义分析、依赖追踪和环境感知技术，自动化地优化服务的启动流程和运行配置，具体如下：</w:t>
      </w:r>
    </w:p>
    <w:p w14:paraId="31A728D0" w14:textId="77777777" w:rsidR="000413B9" w:rsidRPr="00993F74" w:rsidRDefault="000413B9" w:rsidP="000413B9">
      <w:pPr>
        <w:spacing w:line="360" w:lineRule="auto"/>
        <w:ind w:firstLineChars="200" w:firstLine="482"/>
        <w:rPr>
          <w:kern w:val="0"/>
          <w:sz w:val="24"/>
          <w:lang w:val="en"/>
        </w:rPr>
      </w:pPr>
      <w:r w:rsidRPr="00993F74">
        <w:rPr>
          <w:b/>
          <w:bCs/>
          <w:kern w:val="0"/>
          <w:sz w:val="24"/>
          <w:lang w:val="en"/>
        </w:rPr>
        <w:t>动态配置项的语义分析与环境感知自适应</w:t>
      </w:r>
      <w:r w:rsidRPr="00993F74">
        <w:rPr>
          <w:b/>
          <w:bCs/>
          <w:kern w:val="0"/>
          <w:sz w:val="24"/>
          <w:lang w:val="en" w:eastAsia="zh"/>
        </w:rPr>
        <w:t>：</w:t>
      </w:r>
      <w:r w:rsidRPr="00993F74">
        <w:rPr>
          <w:kern w:val="0"/>
          <w:sz w:val="24"/>
          <w:lang w:val="en" w:eastAsia="zh"/>
        </w:rPr>
        <w:t>利用</w:t>
      </w:r>
      <w:r w:rsidRPr="00993F74">
        <w:rPr>
          <w:kern w:val="0"/>
          <w:sz w:val="24"/>
          <w:lang w:val="en"/>
        </w:rPr>
        <w:t>大模型对代码中的动态配置项进行语义分析与依赖解析，</w:t>
      </w:r>
      <w:r w:rsidRPr="00993F74">
        <w:rPr>
          <w:kern w:val="0"/>
          <w:sz w:val="24"/>
          <w:lang w:val="en" w:eastAsia="zh"/>
        </w:rPr>
        <w:t>获取</w:t>
      </w:r>
      <w:r w:rsidRPr="00993F74">
        <w:rPr>
          <w:kern w:val="0"/>
          <w:sz w:val="24"/>
          <w:lang w:val="en"/>
        </w:rPr>
        <w:t>配置项与特定业务逻辑和资源的关联关系。结合运行时环境信息（如硬件资源、节点负载、并发请求量等），</w:t>
      </w:r>
      <w:r w:rsidRPr="00993F74">
        <w:rPr>
          <w:kern w:val="0"/>
          <w:sz w:val="24"/>
          <w:lang w:val="en" w:eastAsia="zh"/>
        </w:rPr>
        <w:t>利用启发式算法</w:t>
      </w:r>
      <w:r w:rsidRPr="00993F74">
        <w:rPr>
          <w:kern w:val="0"/>
          <w:sz w:val="24"/>
          <w:lang w:val="en"/>
        </w:rPr>
        <w:t>自动生成</w:t>
      </w:r>
      <w:r w:rsidRPr="00993F74">
        <w:rPr>
          <w:kern w:val="0"/>
          <w:sz w:val="24"/>
          <w:lang w:val="en" w:eastAsia="zh"/>
        </w:rPr>
        <w:t>较优</w:t>
      </w:r>
      <w:r w:rsidRPr="00993F74">
        <w:rPr>
          <w:kern w:val="0"/>
          <w:sz w:val="24"/>
          <w:lang w:val="en"/>
        </w:rPr>
        <w:t>的配置参数，并动态写入服务实例。在扩缩容场景下，框架能够实时感知环境变化（如</w:t>
      </w:r>
      <w:r w:rsidRPr="00993F74">
        <w:rPr>
          <w:kern w:val="0"/>
          <w:sz w:val="24"/>
          <w:lang w:val="en"/>
        </w:rPr>
        <w:t xml:space="preserve"> GPU/CPU </w:t>
      </w:r>
      <w:r w:rsidRPr="00993F74">
        <w:rPr>
          <w:kern w:val="0"/>
          <w:sz w:val="24"/>
          <w:lang w:val="en"/>
        </w:rPr>
        <w:t>可用性、内存占用率等），调整配置项以优化系统性能和资源利用率</w:t>
      </w:r>
      <w:r w:rsidRPr="00993F74">
        <w:rPr>
          <w:kern w:val="0"/>
          <w:sz w:val="24"/>
          <w:lang w:val="en" w:eastAsia="zh"/>
        </w:rPr>
        <w:t>，</w:t>
      </w:r>
      <w:r w:rsidRPr="00993F74">
        <w:rPr>
          <w:kern w:val="0"/>
          <w:sz w:val="24"/>
          <w:lang w:val="en"/>
        </w:rPr>
        <w:t>如可根据硬件条件选择不同的模型精度（</w:t>
      </w:r>
      <w:r w:rsidRPr="00993F74">
        <w:rPr>
          <w:kern w:val="0"/>
          <w:sz w:val="24"/>
          <w:lang w:val="en"/>
        </w:rPr>
        <w:t>FP32</w:t>
      </w:r>
      <w:r w:rsidRPr="00993F74">
        <w:rPr>
          <w:kern w:val="0"/>
          <w:sz w:val="24"/>
          <w:lang w:val="en"/>
        </w:rPr>
        <w:t>、</w:t>
      </w:r>
      <w:r w:rsidRPr="00993F74">
        <w:rPr>
          <w:kern w:val="0"/>
          <w:sz w:val="24"/>
          <w:lang w:val="en"/>
        </w:rPr>
        <w:t>FP16</w:t>
      </w:r>
      <w:r w:rsidRPr="00993F74">
        <w:rPr>
          <w:kern w:val="0"/>
          <w:sz w:val="24"/>
          <w:lang w:val="en"/>
        </w:rPr>
        <w:t>）或并发线程数。</w:t>
      </w:r>
    </w:p>
    <w:p w14:paraId="74D583A8" w14:textId="77777777" w:rsidR="000413B9" w:rsidRPr="00993F74" w:rsidRDefault="000413B9" w:rsidP="000413B9">
      <w:pPr>
        <w:spacing w:line="360" w:lineRule="auto"/>
        <w:ind w:firstLineChars="200" w:firstLine="482"/>
        <w:rPr>
          <w:kern w:val="0"/>
          <w:sz w:val="24"/>
          <w:lang w:val="en" w:eastAsia="zh"/>
        </w:rPr>
      </w:pPr>
      <w:r w:rsidRPr="00993F74">
        <w:rPr>
          <w:b/>
          <w:bCs/>
          <w:kern w:val="0"/>
          <w:sz w:val="24"/>
          <w:lang w:val="en"/>
        </w:rPr>
        <w:t>函数级与算子级的精细化依赖拆分</w:t>
      </w:r>
      <w:r w:rsidRPr="00993F74">
        <w:rPr>
          <w:kern w:val="0"/>
          <w:sz w:val="24"/>
          <w:lang w:val="en" w:eastAsia="zh"/>
        </w:rPr>
        <w:t>：</w:t>
      </w:r>
      <w:r w:rsidRPr="00993F74">
        <w:rPr>
          <w:kern w:val="0"/>
          <w:sz w:val="24"/>
          <w:lang w:val="en"/>
        </w:rPr>
        <w:t>利用代码静态分析和运行时调用追踪技术，解析推理服务对深度学习框架及其</w:t>
      </w:r>
      <w:r w:rsidRPr="00993F74">
        <w:rPr>
          <w:kern w:val="0"/>
          <w:sz w:val="24"/>
          <w:lang w:val="en"/>
        </w:rPr>
        <w:t>API</w:t>
      </w:r>
      <w:r w:rsidRPr="00993F74">
        <w:rPr>
          <w:kern w:val="0"/>
          <w:sz w:val="24"/>
          <w:lang w:val="en"/>
        </w:rPr>
        <w:t>的调用模式。通过识别函数级和算子级的依赖关</w:t>
      </w:r>
      <w:r w:rsidRPr="00993F74">
        <w:rPr>
          <w:kern w:val="0"/>
          <w:sz w:val="24"/>
          <w:lang w:val="en"/>
        </w:rPr>
        <w:lastRenderedPageBreak/>
        <w:t>系，仅导入推理过程中的必要模块和算子，避免框架的全量加载，从而显著降低内存占用与冷启动延迟。</w:t>
      </w:r>
      <w:r w:rsidRPr="00993F74">
        <w:rPr>
          <w:kern w:val="0"/>
          <w:sz w:val="24"/>
          <w:lang w:val="en" w:eastAsia="zh"/>
        </w:rPr>
        <w:t>针对性</w:t>
      </w:r>
      <w:r w:rsidRPr="00993F74">
        <w:rPr>
          <w:kern w:val="0"/>
          <w:sz w:val="24"/>
          <w:lang w:val="en"/>
        </w:rPr>
        <w:t>按需加载特定</w:t>
      </w:r>
      <w:r w:rsidRPr="00993F74">
        <w:rPr>
          <w:kern w:val="0"/>
          <w:sz w:val="24"/>
          <w:lang w:val="en" w:eastAsia="zh"/>
        </w:rPr>
        <w:t>函数或算子</w:t>
      </w:r>
      <w:r w:rsidRPr="00993F74">
        <w:rPr>
          <w:kern w:val="0"/>
          <w:sz w:val="24"/>
          <w:lang w:val="en"/>
        </w:rPr>
        <w:t>（如矩阵乘法、卷积运算等）和模型结构模块，</w:t>
      </w:r>
      <w:r w:rsidRPr="00993F74">
        <w:rPr>
          <w:kern w:val="0"/>
          <w:sz w:val="24"/>
          <w:lang w:val="en" w:eastAsia="zh"/>
        </w:rPr>
        <w:t>避免</w:t>
      </w:r>
      <w:r w:rsidRPr="00993F74">
        <w:rPr>
          <w:kern w:val="0"/>
          <w:sz w:val="24"/>
          <w:lang w:val="en"/>
        </w:rPr>
        <w:t>引入</w:t>
      </w:r>
      <w:r w:rsidRPr="00993F74">
        <w:rPr>
          <w:kern w:val="0"/>
          <w:sz w:val="24"/>
          <w:lang w:val="en" w:eastAsia="zh"/>
        </w:rPr>
        <w:t>完整库和框架</w:t>
      </w:r>
      <w:r w:rsidRPr="00993F74">
        <w:rPr>
          <w:kern w:val="0"/>
          <w:sz w:val="24"/>
          <w:lang w:val="en"/>
        </w:rPr>
        <w:t>。</w:t>
      </w:r>
    </w:p>
    <w:p w14:paraId="3E28CAE7" w14:textId="77777777" w:rsidR="000413B9" w:rsidRPr="00993F74" w:rsidRDefault="000413B9" w:rsidP="000413B9">
      <w:pPr>
        <w:spacing w:line="360" w:lineRule="auto"/>
        <w:ind w:firstLineChars="200" w:firstLine="482"/>
        <w:rPr>
          <w:kern w:val="0"/>
          <w:sz w:val="24"/>
          <w:lang w:val="en"/>
        </w:rPr>
      </w:pPr>
      <w:r w:rsidRPr="00993F74">
        <w:rPr>
          <w:b/>
          <w:bCs/>
          <w:kern w:val="0"/>
          <w:sz w:val="24"/>
          <w:lang w:val="en"/>
        </w:rPr>
        <w:t>分层依赖加载与模块化拆分</w:t>
      </w:r>
      <w:r w:rsidRPr="00993F74">
        <w:rPr>
          <w:kern w:val="0"/>
          <w:sz w:val="24"/>
          <w:lang w:val="en" w:eastAsia="zh"/>
        </w:rPr>
        <w:t>：</w:t>
      </w:r>
      <w:r w:rsidRPr="00993F74">
        <w:rPr>
          <w:kern w:val="0"/>
          <w:sz w:val="24"/>
          <w:lang w:val="en"/>
        </w:rPr>
        <w:t>在框架依赖加载过程中，采用分层加载策略，根据服务启动时的调用路径逐步加载所需模块，避免一次性引入全部依赖。模块化拆分将大型框架的关键组件按功能划分为独立的加载单元，并通过懒加载（</w:t>
      </w:r>
      <w:r w:rsidRPr="00993F74">
        <w:rPr>
          <w:kern w:val="0"/>
          <w:sz w:val="24"/>
          <w:lang w:val="en"/>
        </w:rPr>
        <w:t>lazy loading</w:t>
      </w:r>
      <w:r w:rsidRPr="00993F74">
        <w:rPr>
          <w:kern w:val="0"/>
          <w:sz w:val="24"/>
          <w:lang w:val="en"/>
        </w:rPr>
        <w:t>）机制，按需动态加载模块，进一步优化冷启动效率。</w:t>
      </w:r>
    </w:p>
    <w:p w14:paraId="3DFCD7F6" w14:textId="2B6D4773" w:rsidR="000413B9" w:rsidRPr="00993F74" w:rsidRDefault="00FA03C8" w:rsidP="000413B9">
      <w:pPr>
        <w:spacing w:line="360" w:lineRule="auto"/>
        <w:rPr>
          <w:kern w:val="0"/>
          <w:sz w:val="24"/>
          <w:lang w:val="en" w:eastAsia="zh"/>
        </w:rPr>
      </w:pPr>
      <w:r>
        <w:rPr>
          <w:noProof/>
          <w:kern w:val="0"/>
          <w:sz w:val="24"/>
          <w:lang w:val="en" w:eastAsia="zh"/>
        </w:rPr>
        <w:pict w14:anchorId="36640D15">
          <v:shape id="图片 10" o:spid="_x0000_i1037" type="#_x0000_t75" alt="" style="width:416.95pt;height:188.65pt;visibility:visible;mso-wrap-style:square;mso-width-percent:0;mso-height-percent:0;mso-width-percent:0;mso-height-percent:0">
            <v:imagedata r:id="rId21" o:title="" croptop="2501f"/>
            <o:lock v:ext="edit" rotation="t" cropping="t" verticies="t"/>
          </v:shape>
        </w:pict>
      </w:r>
    </w:p>
    <w:p w14:paraId="27F5BC41" w14:textId="1B01E434" w:rsidR="000413B9" w:rsidRPr="00993F74" w:rsidRDefault="000413B9" w:rsidP="000413B9">
      <w:pPr>
        <w:spacing w:line="360" w:lineRule="auto"/>
        <w:jc w:val="center"/>
        <w:rPr>
          <w:kern w:val="0"/>
          <w:sz w:val="24"/>
          <w:lang w:val="en"/>
        </w:rPr>
      </w:pPr>
      <w:r w:rsidRPr="00993F74">
        <w:rPr>
          <w:kern w:val="0"/>
          <w:sz w:val="24"/>
          <w:lang w:val="en" w:eastAsia="zh"/>
        </w:rPr>
        <w:t>图</w:t>
      </w:r>
      <w:r w:rsidR="00FA4C28" w:rsidRPr="00993F74">
        <w:rPr>
          <w:kern w:val="0"/>
          <w:sz w:val="24"/>
          <w:lang w:val="en" w:eastAsia="zh"/>
        </w:rPr>
        <w:t>x</w:t>
      </w:r>
      <w:r w:rsidRPr="00993F74">
        <w:rPr>
          <w:kern w:val="0"/>
          <w:sz w:val="24"/>
          <w:lang w:val="en" w:eastAsia="zh"/>
        </w:rPr>
        <w:t xml:space="preserve"> </w:t>
      </w:r>
      <w:r w:rsidRPr="00993F74">
        <w:rPr>
          <w:kern w:val="0"/>
          <w:sz w:val="24"/>
          <w:lang w:val="en" w:eastAsia="zh"/>
        </w:rPr>
        <w:t>精细化导入和分层依赖加载示例</w:t>
      </w:r>
    </w:p>
    <w:p w14:paraId="1943D2D2" w14:textId="77777777" w:rsidR="000413B9" w:rsidRPr="00993F74" w:rsidRDefault="000413B9" w:rsidP="000413B9">
      <w:pPr>
        <w:spacing w:line="360" w:lineRule="auto"/>
        <w:ind w:firstLineChars="200" w:firstLine="482"/>
        <w:rPr>
          <w:kern w:val="0"/>
          <w:sz w:val="24"/>
          <w:lang w:val="en"/>
        </w:rPr>
      </w:pPr>
      <w:r w:rsidRPr="00993F74">
        <w:rPr>
          <w:b/>
          <w:bCs/>
          <w:kern w:val="0"/>
          <w:sz w:val="24"/>
          <w:lang w:val="en"/>
        </w:rPr>
        <w:t>配置与依赖迁移的自动化优化</w:t>
      </w:r>
      <w:r w:rsidRPr="00993F74">
        <w:rPr>
          <w:kern w:val="0"/>
          <w:sz w:val="24"/>
          <w:lang w:val="en" w:eastAsia="zh"/>
        </w:rPr>
        <w:t>：</w:t>
      </w:r>
      <w:r w:rsidRPr="00993F74">
        <w:rPr>
          <w:kern w:val="0"/>
          <w:sz w:val="24"/>
          <w:lang w:val="en"/>
        </w:rPr>
        <w:t>构建自动化工具链，结合代码与环境特征，对配置项和依赖关系进行多轮迭代优化。通过依赖映射图（</w:t>
      </w:r>
      <w:r w:rsidRPr="00993F74">
        <w:rPr>
          <w:kern w:val="0"/>
          <w:sz w:val="24"/>
          <w:lang w:val="en"/>
        </w:rPr>
        <w:t>Dependency Graph</w:t>
      </w:r>
      <w:r w:rsidRPr="00993F74">
        <w:rPr>
          <w:kern w:val="0"/>
          <w:sz w:val="24"/>
          <w:lang w:val="en"/>
        </w:rPr>
        <w:t>）精确描述配置与框架依赖的关系，优化跨服务迁移和不同部署环境下的配置适配过程。同时引入版本管理机制，自动检测依赖项的兼容性，确保服务的稳定性与一致性。</w:t>
      </w:r>
    </w:p>
    <w:p w14:paraId="59FB8786" w14:textId="77777777" w:rsidR="000413B9" w:rsidRPr="00993F74" w:rsidRDefault="000413B9" w:rsidP="000413B9">
      <w:pPr>
        <w:spacing w:line="360" w:lineRule="auto"/>
        <w:ind w:firstLineChars="200" w:firstLine="482"/>
        <w:rPr>
          <w:kern w:val="0"/>
          <w:sz w:val="24"/>
          <w:lang w:val="en"/>
        </w:rPr>
      </w:pPr>
      <w:r w:rsidRPr="00993F74">
        <w:rPr>
          <w:b/>
          <w:bCs/>
          <w:kern w:val="0"/>
          <w:sz w:val="24"/>
          <w:lang w:val="en"/>
        </w:rPr>
        <w:t>性能优化的闭环监控与动态调整</w:t>
      </w:r>
      <w:r w:rsidRPr="00993F74">
        <w:rPr>
          <w:kern w:val="0"/>
          <w:sz w:val="24"/>
          <w:lang w:val="en" w:eastAsia="zh"/>
        </w:rPr>
        <w:t>：</w:t>
      </w:r>
      <w:r w:rsidRPr="00993F74">
        <w:rPr>
          <w:kern w:val="0"/>
          <w:sz w:val="24"/>
          <w:lang w:val="en"/>
        </w:rPr>
        <w:t>在推理服务的运行过程中，实时监控冷启动时延、内存占用率、计算性能等关键指标，形成反馈闭环。基于大模型的自学习能力，动态调整配置策略与依赖加载方案，以适应不同的负载模式和运行环境，</w:t>
      </w:r>
      <w:r w:rsidRPr="00993F74">
        <w:rPr>
          <w:kern w:val="0"/>
          <w:sz w:val="24"/>
          <w:lang w:val="en" w:eastAsia="zh"/>
        </w:rPr>
        <w:t>提高资源利用率和服务性能</w:t>
      </w:r>
      <w:r w:rsidRPr="00993F74">
        <w:rPr>
          <w:kern w:val="0"/>
          <w:sz w:val="24"/>
          <w:lang w:val="en"/>
        </w:rPr>
        <w:t>。</w:t>
      </w:r>
    </w:p>
    <w:p w14:paraId="218AF33A" w14:textId="77777777" w:rsidR="000413B9" w:rsidRPr="00993F74" w:rsidRDefault="000413B9" w:rsidP="000413B9">
      <w:pPr>
        <w:numPr>
          <w:ilvl w:val="0"/>
          <w:numId w:val="6"/>
        </w:numPr>
        <w:spacing w:line="360" w:lineRule="auto"/>
        <w:ind w:firstLine="420"/>
        <w:rPr>
          <w:b/>
          <w:bCs/>
          <w:kern w:val="0"/>
          <w:sz w:val="24"/>
        </w:rPr>
      </w:pPr>
      <w:r w:rsidRPr="00993F74">
        <w:rPr>
          <w:b/>
          <w:bCs/>
          <w:kern w:val="0"/>
          <w:sz w:val="24"/>
        </w:rPr>
        <w:t>基于分层拆分与动态优化的深度学习推理服务高效分布式部署方法</w:t>
      </w:r>
    </w:p>
    <w:p w14:paraId="6AA1BFD9" w14:textId="77777777" w:rsidR="000413B9" w:rsidRPr="00993F74" w:rsidRDefault="000413B9" w:rsidP="000413B9">
      <w:pPr>
        <w:spacing w:line="360" w:lineRule="auto"/>
        <w:ind w:firstLine="420"/>
        <w:rPr>
          <w:kern w:val="0"/>
          <w:sz w:val="24"/>
          <w:lang w:val="en" w:eastAsia="zh"/>
        </w:rPr>
      </w:pPr>
      <w:r w:rsidRPr="00993F74">
        <w:rPr>
          <w:kern w:val="0"/>
          <w:sz w:val="24"/>
          <w:lang w:val="en" w:eastAsia="zh"/>
        </w:rPr>
        <w:t>在深度学习推理任务的快速扩展过程中，加载完整的深度学习模型副本通常需要较长的时间，这一过程在突发负载情况下会显著影响系统的响应速度和资源利用效率。同时，长期存在的完整模型副本还会造成显存资源的浪费，在需要处理多个并发请求时，难以高效管理显存资源。因此，如何在推理服务中实现高效的资源分配与动态扩展，成</w:t>
      </w:r>
      <w:r w:rsidRPr="00993F74">
        <w:rPr>
          <w:kern w:val="0"/>
          <w:sz w:val="24"/>
          <w:lang w:val="en" w:eastAsia="zh"/>
        </w:rPr>
        <w:lastRenderedPageBreak/>
        <w:t>为了关键挑战。</w:t>
      </w:r>
    </w:p>
    <w:p w14:paraId="5A49E87C" w14:textId="77777777" w:rsidR="000413B9" w:rsidRPr="00993F74" w:rsidRDefault="000413B9" w:rsidP="000413B9">
      <w:pPr>
        <w:spacing w:line="360" w:lineRule="auto"/>
        <w:ind w:firstLine="420"/>
        <w:rPr>
          <w:kern w:val="0"/>
          <w:sz w:val="24"/>
          <w:lang w:val="en" w:eastAsia="zh"/>
        </w:rPr>
      </w:pPr>
      <w:r w:rsidRPr="00993F74">
        <w:rPr>
          <w:kern w:val="0"/>
          <w:sz w:val="24"/>
          <w:lang w:val="en" w:eastAsia="zh"/>
        </w:rPr>
        <w:t>考虑到深度学习模型的层次结构在显存和计算资源需求上呈现出显著的异质性，本研究提出一种基于分层拆分与分布式推理的高效部署方法。该方法旨在通过对完整模型进行按层拆解，并在多个计算节点间进行分布式部署，利用高带宽互连技术（如</w:t>
      </w:r>
      <w:r w:rsidRPr="00993F74">
        <w:rPr>
          <w:kern w:val="0"/>
          <w:sz w:val="24"/>
          <w:lang w:val="en" w:eastAsia="zh"/>
        </w:rPr>
        <w:t xml:space="preserve"> </w:t>
      </w:r>
      <w:proofErr w:type="spellStart"/>
      <w:r w:rsidRPr="00993F74">
        <w:rPr>
          <w:kern w:val="0"/>
          <w:sz w:val="24"/>
          <w:lang w:val="en" w:eastAsia="zh"/>
        </w:rPr>
        <w:t>NVLink</w:t>
      </w:r>
      <w:proofErr w:type="spellEnd"/>
      <w:r w:rsidRPr="00993F74">
        <w:rPr>
          <w:kern w:val="0"/>
          <w:sz w:val="24"/>
          <w:lang w:val="en" w:eastAsia="zh"/>
        </w:rPr>
        <w:t>）或网络传输机制，确保不同层之间的中间数据能够高效传递，从而保障推理过程中的低延迟和高吞吐性能。</w:t>
      </w:r>
    </w:p>
    <w:p w14:paraId="6068B22A" w14:textId="2866D497" w:rsidR="000413B9" w:rsidRPr="00993F74" w:rsidRDefault="00FA03C8" w:rsidP="000413B9">
      <w:pPr>
        <w:spacing w:line="360" w:lineRule="auto"/>
        <w:jc w:val="center"/>
        <w:rPr>
          <w:kern w:val="0"/>
          <w:sz w:val="24"/>
          <w:lang w:val="en" w:eastAsia="zh"/>
        </w:rPr>
      </w:pPr>
      <w:r>
        <w:rPr>
          <w:noProof/>
          <w:kern w:val="0"/>
          <w:sz w:val="24"/>
          <w:lang w:val="en" w:eastAsia="zh"/>
        </w:rPr>
        <w:pict w14:anchorId="50DF2F81">
          <v:shape id="图片 9" o:spid="_x0000_i1038" type="#_x0000_t75" alt="" style="width:414.7pt;height:109.8pt;visibility:visible;mso-wrap-style:square;mso-width-percent:0;mso-height-percent:0;mso-width-percent:0;mso-height-percent:0">
            <v:imagedata r:id="rId22" o:title=""/>
            <o:lock v:ext="edit" rotation="t" cropping="t" verticies="t"/>
          </v:shape>
        </w:pict>
      </w:r>
    </w:p>
    <w:p w14:paraId="2B87DC49" w14:textId="3180F84A" w:rsidR="000413B9" w:rsidRPr="00993F74" w:rsidRDefault="000413B9" w:rsidP="000413B9">
      <w:pPr>
        <w:spacing w:line="360" w:lineRule="auto"/>
        <w:jc w:val="center"/>
        <w:rPr>
          <w:kern w:val="0"/>
          <w:sz w:val="24"/>
          <w:lang w:val="en" w:eastAsia="zh"/>
        </w:rPr>
      </w:pPr>
      <w:r w:rsidRPr="00993F74">
        <w:rPr>
          <w:kern w:val="0"/>
          <w:sz w:val="24"/>
          <w:lang w:val="en" w:eastAsia="zh"/>
        </w:rPr>
        <w:t>图</w:t>
      </w:r>
      <w:r w:rsidR="00FA4C28" w:rsidRPr="00993F74">
        <w:rPr>
          <w:kern w:val="0"/>
          <w:sz w:val="24"/>
          <w:lang w:val="en" w:eastAsia="zh"/>
        </w:rPr>
        <w:t>x</w:t>
      </w:r>
      <w:r w:rsidRPr="00993F74">
        <w:rPr>
          <w:kern w:val="0"/>
          <w:sz w:val="24"/>
          <w:lang w:val="en" w:eastAsia="zh"/>
        </w:rPr>
        <w:t xml:space="preserve"> </w:t>
      </w:r>
      <w:r w:rsidRPr="00993F74">
        <w:rPr>
          <w:kern w:val="0"/>
          <w:sz w:val="24"/>
          <w:lang w:val="en" w:eastAsia="zh"/>
        </w:rPr>
        <w:t>模型层次化拆分示例</w:t>
      </w:r>
    </w:p>
    <w:p w14:paraId="161AACFF" w14:textId="77777777" w:rsidR="000413B9" w:rsidRPr="00993F74" w:rsidRDefault="000413B9" w:rsidP="000413B9">
      <w:pPr>
        <w:spacing w:line="360" w:lineRule="auto"/>
        <w:ind w:firstLine="420"/>
        <w:rPr>
          <w:kern w:val="0"/>
          <w:sz w:val="24"/>
          <w:lang w:val="en" w:eastAsia="zh"/>
        </w:rPr>
      </w:pPr>
      <w:r w:rsidRPr="00993F74">
        <w:rPr>
          <w:kern w:val="0"/>
          <w:sz w:val="24"/>
          <w:lang w:val="en" w:eastAsia="zh"/>
        </w:rPr>
        <w:t>首先，为实现高效拆分，必须对每一层的资源需求进行精确的分析。这一过程包括静态分析和动态运行时分析（</w:t>
      </w:r>
      <w:r w:rsidRPr="00993F74">
        <w:rPr>
          <w:kern w:val="0"/>
          <w:sz w:val="24"/>
          <w:lang w:val="en" w:eastAsia="zh"/>
        </w:rPr>
        <w:t>profiling</w:t>
      </w:r>
      <w:r w:rsidRPr="00993F74">
        <w:rPr>
          <w:kern w:val="0"/>
          <w:sz w:val="24"/>
          <w:lang w:val="en" w:eastAsia="zh"/>
        </w:rPr>
        <w:t>）两部分。静态分析从模型结构、参数规模及操作类型出发，估算每一层的计算需求（如每秒浮点运算数</w:t>
      </w:r>
      <w:r w:rsidRPr="00993F74">
        <w:rPr>
          <w:kern w:val="0"/>
          <w:sz w:val="24"/>
          <w:lang w:val="en" w:eastAsia="zh"/>
        </w:rPr>
        <w:t>FLOPs</w:t>
      </w:r>
      <w:r w:rsidRPr="00993F74">
        <w:rPr>
          <w:kern w:val="0"/>
          <w:sz w:val="24"/>
          <w:lang w:val="en" w:eastAsia="zh"/>
        </w:rPr>
        <w:t>）、显存占用以及可能的中间数据量。动态</w:t>
      </w:r>
      <w:r w:rsidRPr="00993F74">
        <w:rPr>
          <w:kern w:val="0"/>
          <w:sz w:val="24"/>
          <w:lang w:val="en" w:eastAsia="zh"/>
        </w:rPr>
        <w:t xml:space="preserve"> profiling </w:t>
      </w:r>
      <w:r w:rsidRPr="00993F74">
        <w:rPr>
          <w:kern w:val="0"/>
          <w:sz w:val="24"/>
          <w:lang w:val="en" w:eastAsia="zh"/>
        </w:rPr>
        <w:t>则通过在目标硬件环境中运行模型，采集每一层的实际执行延迟、显存占用、数据传输开销以及计算资源的利用率，获得与硬件特性（如</w:t>
      </w:r>
      <w:r w:rsidRPr="00993F74">
        <w:rPr>
          <w:kern w:val="0"/>
          <w:sz w:val="24"/>
          <w:lang w:val="en" w:eastAsia="zh"/>
        </w:rPr>
        <w:t xml:space="preserve"> GPU </w:t>
      </w:r>
      <w:r w:rsidRPr="00993F74">
        <w:rPr>
          <w:kern w:val="0"/>
          <w:sz w:val="24"/>
          <w:lang w:val="en" w:eastAsia="zh"/>
        </w:rPr>
        <w:t>性能）密切相关的性能指标。这些数据为模型拆分提供了充分的依据，确保各层拆分后的资源分配能够充分利用硬件的物理特性，实现最佳性能，如下图所示。</w:t>
      </w:r>
    </w:p>
    <w:p w14:paraId="186B6943" w14:textId="518074B7" w:rsidR="000413B9" w:rsidRPr="00993F74" w:rsidRDefault="00FA03C8" w:rsidP="000413B9">
      <w:pPr>
        <w:spacing w:line="360" w:lineRule="auto"/>
        <w:jc w:val="center"/>
        <w:rPr>
          <w:kern w:val="0"/>
          <w:sz w:val="24"/>
          <w:lang w:val="en" w:eastAsia="zh"/>
        </w:rPr>
      </w:pPr>
      <w:r>
        <w:rPr>
          <w:noProof/>
          <w:kern w:val="0"/>
          <w:sz w:val="24"/>
          <w:lang w:val="en" w:eastAsia="zh"/>
        </w:rPr>
        <w:pict w14:anchorId="1AC1F35B">
          <v:shape id="图片 4" o:spid="_x0000_i1039" type="#_x0000_t75" alt="" style="width:189.1pt;height:189.1pt;visibility:visible;mso-wrap-style:square;mso-width-percent:0;mso-height-percent:0;mso-width-percent:0;mso-height-percent:0">
            <v:imagedata r:id="rId23" o:title=""/>
            <o:lock v:ext="edit" rotation="t" cropping="t" verticies="t"/>
          </v:shape>
        </w:pict>
      </w:r>
    </w:p>
    <w:p w14:paraId="6BB1F2C6" w14:textId="1A269D4D" w:rsidR="000413B9" w:rsidRPr="00993F74" w:rsidRDefault="000413B9" w:rsidP="000413B9">
      <w:pPr>
        <w:spacing w:line="360" w:lineRule="auto"/>
        <w:jc w:val="center"/>
        <w:rPr>
          <w:kern w:val="0"/>
          <w:szCs w:val="21"/>
          <w:lang w:val="en" w:eastAsia="zh"/>
        </w:rPr>
      </w:pPr>
      <w:r w:rsidRPr="00993F74">
        <w:rPr>
          <w:kern w:val="0"/>
          <w:szCs w:val="21"/>
          <w:lang w:val="en" w:eastAsia="zh"/>
        </w:rPr>
        <w:t>图</w:t>
      </w:r>
      <w:r w:rsidR="00FA4C28" w:rsidRPr="00993F74">
        <w:rPr>
          <w:kern w:val="0"/>
          <w:szCs w:val="21"/>
          <w:lang w:val="en" w:eastAsia="zh"/>
        </w:rPr>
        <w:t>x</w:t>
      </w:r>
      <w:r w:rsidRPr="00993F74">
        <w:rPr>
          <w:kern w:val="0"/>
          <w:szCs w:val="21"/>
          <w:lang w:val="en" w:eastAsia="zh"/>
        </w:rPr>
        <w:t>静态与动态分析及层间分析流程图</w:t>
      </w:r>
    </w:p>
    <w:p w14:paraId="24BB820E" w14:textId="77777777" w:rsidR="000413B9" w:rsidRPr="00993F74" w:rsidRDefault="000413B9" w:rsidP="000413B9">
      <w:pPr>
        <w:spacing w:line="360" w:lineRule="auto"/>
        <w:ind w:firstLine="420"/>
        <w:jc w:val="left"/>
        <w:rPr>
          <w:kern w:val="0"/>
          <w:sz w:val="24"/>
          <w:lang w:val="en" w:eastAsia="zh"/>
        </w:rPr>
      </w:pPr>
      <w:r w:rsidRPr="00993F74">
        <w:rPr>
          <w:kern w:val="0"/>
          <w:sz w:val="24"/>
          <w:lang w:val="en" w:eastAsia="zh"/>
        </w:rPr>
        <w:lastRenderedPageBreak/>
        <w:t>基于性能分析结果，本方法将结合目标硬件资源（如</w:t>
      </w:r>
      <w:r w:rsidRPr="00993F74">
        <w:rPr>
          <w:kern w:val="0"/>
          <w:sz w:val="24"/>
          <w:lang w:val="en" w:eastAsia="zh"/>
        </w:rPr>
        <w:t xml:space="preserve"> GPU </w:t>
      </w:r>
      <w:r w:rsidRPr="00993F74">
        <w:rPr>
          <w:kern w:val="0"/>
          <w:sz w:val="24"/>
          <w:lang w:val="en" w:eastAsia="zh"/>
        </w:rPr>
        <w:t>显存容量、计算能力和带宽限制），设计符合硬件约束的模型拆分方案。在拆分过程中，利用启发式算法与优化策略对模型层进行划分和分配，确保各计算节点间负载均衡，避免因显存或计算能力不足而产生瓶颈问题。同时，针对层间中间数据传输可能带来的延迟和带宽消耗，对传输特性进行全面评估，考虑到</w:t>
      </w:r>
      <w:r w:rsidRPr="00993F74">
        <w:rPr>
          <w:kern w:val="0"/>
          <w:sz w:val="24"/>
          <w:lang w:val="en" w:eastAsia="zh"/>
        </w:rPr>
        <w:t>“</w:t>
      </w:r>
      <w:r w:rsidRPr="00993F74">
        <w:rPr>
          <w:kern w:val="0"/>
          <w:sz w:val="24"/>
          <w:lang w:val="en" w:eastAsia="zh"/>
        </w:rPr>
        <w:t>气泡效应</w:t>
      </w:r>
      <w:r w:rsidRPr="00993F74">
        <w:rPr>
          <w:kern w:val="0"/>
          <w:sz w:val="24"/>
          <w:lang w:val="en" w:eastAsia="zh"/>
        </w:rPr>
        <w:t>”</w:t>
      </w:r>
      <w:r w:rsidRPr="00993F74">
        <w:rPr>
          <w:kern w:val="0"/>
          <w:sz w:val="24"/>
          <w:lang w:val="en" w:eastAsia="zh"/>
        </w:rPr>
        <w:t>（即</w:t>
      </w:r>
      <w:r w:rsidRPr="00993F74">
        <w:rPr>
          <w:kern w:val="0"/>
          <w:sz w:val="24"/>
          <w:lang w:val="en" w:eastAsia="zh"/>
        </w:rPr>
        <w:t xml:space="preserve"> GPU </w:t>
      </w:r>
      <w:r w:rsidRPr="00993F74">
        <w:rPr>
          <w:kern w:val="0"/>
          <w:sz w:val="24"/>
          <w:lang w:val="en" w:eastAsia="zh"/>
        </w:rPr>
        <w:t>空闲时间）的影响，识别出延迟较大或资源占用较集中的关键路径，针对这些层进行统一模块化处理，以减少跨节点的数据传输和推理延迟。</w:t>
      </w:r>
    </w:p>
    <w:p w14:paraId="48790AC2" w14:textId="77777777" w:rsidR="000413B9" w:rsidRPr="00993F74" w:rsidRDefault="000413B9" w:rsidP="000413B9">
      <w:pPr>
        <w:spacing w:line="360" w:lineRule="auto"/>
        <w:ind w:firstLine="420"/>
        <w:rPr>
          <w:kern w:val="0"/>
          <w:sz w:val="24"/>
          <w:lang w:val="en" w:eastAsia="zh"/>
        </w:rPr>
      </w:pPr>
      <w:r w:rsidRPr="00993F74">
        <w:rPr>
          <w:kern w:val="0"/>
          <w:sz w:val="24"/>
          <w:lang w:val="en" w:eastAsia="zh"/>
        </w:rPr>
        <w:t>为保证动态适应性，本项目同时引入动态迭代机制，定期触发重新划分机制。具体而言，在实际运行过程中，框架将根据性能数据（如延迟、资源占用等）进行实时分析，并对模型拆分方案进行优化，逐步收敛至最优的分布式部署策略，确保在不同负载和运行环境下，模型的部署始终能保持最佳的性能表现。</w:t>
      </w:r>
    </w:p>
    <w:p w14:paraId="0CBFC486" w14:textId="5FA79CE3" w:rsidR="000271EC" w:rsidRDefault="000413B9" w:rsidP="00C37378">
      <w:pPr>
        <w:spacing w:line="360" w:lineRule="auto"/>
        <w:ind w:firstLine="420"/>
        <w:rPr>
          <w:kern w:val="0"/>
          <w:sz w:val="24"/>
          <w:lang w:val="en" w:eastAsia="zh"/>
        </w:rPr>
      </w:pPr>
      <w:r w:rsidRPr="00993F74">
        <w:rPr>
          <w:kern w:val="0"/>
          <w:sz w:val="24"/>
          <w:lang w:val="en" w:eastAsia="zh"/>
        </w:rPr>
        <w:t>通过将模型合理拆分，利用深度学习模型中各层资源需求的不均衡性，能够实现层级资源的最优分配，降低推理过程中的冷启动时间与显存浪费，提高资源利用率，在提高推理服务的响应速度的同时，在大规模并发请求场景下，能够提供更加灵活与高效的资源管理。</w:t>
      </w:r>
    </w:p>
    <w:p w14:paraId="3C3A9C23" w14:textId="77777777" w:rsidR="00C37378" w:rsidRPr="00993F74" w:rsidRDefault="00C37378" w:rsidP="00C37378">
      <w:pPr>
        <w:spacing w:line="360" w:lineRule="auto"/>
        <w:ind w:firstLine="420"/>
        <w:rPr>
          <w:kern w:val="0"/>
          <w:sz w:val="24"/>
          <w:lang w:val="en" w:eastAsia="zh"/>
        </w:rPr>
      </w:pPr>
    </w:p>
    <w:p w14:paraId="576A822C" w14:textId="22E2C4E3" w:rsidR="000271EC" w:rsidRPr="00993F74" w:rsidRDefault="000271EC" w:rsidP="000271EC">
      <w:pPr>
        <w:spacing w:line="360" w:lineRule="auto"/>
        <w:ind w:firstLineChars="200" w:firstLine="482"/>
        <w:rPr>
          <w:b/>
          <w:bCs/>
          <w:kern w:val="0"/>
          <w:sz w:val="24"/>
          <w:lang w:eastAsia="zh"/>
        </w:rPr>
      </w:pPr>
      <w:r w:rsidRPr="00993F74">
        <w:rPr>
          <w:b/>
          <w:bCs/>
          <w:kern w:val="0"/>
          <w:sz w:val="24"/>
        </w:rPr>
        <w:t>任务</w:t>
      </w:r>
      <w:r w:rsidRPr="00993F74">
        <w:rPr>
          <w:b/>
          <w:bCs/>
          <w:kern w:val="0"/>
          <w:sz w:val="24"/>
        </w:rPr>
        <w:t>1</w:t>
      </w:r>
      <w:r w:rsidRPr="00993F74">
        <w:rPr>
          <w:b/>
          <w:bCs/>
          <w:kern w:val="0"/>
          <w:sz w:val="24"/>
          <w:lang w:eastAsia="zh"/>
        </w:rPr>
        <w:t>.</w:t>
      </w:r>
      <w:r w:rsidRPr="00993F74">
        <w:rPr>
          <w:b/>
          <w:bCs/>
          <w:kern w:val="0"/>
          <w:sz w:val="24"/>
        </w:rPr>
        <w:t>3</w:t>
      </w:r>
      <w:r w:rsidRPr="00993F74">
        <w:rPr>
          <w:b/>
          <w:bCs/>
          <w:kern w:val="0"/>
          <w:sz w:val="24"/>
          <w:lang w:eastAsia="zh"/>
        </w:rPr>
        <w:t>参数自动化配置和资源</w:t>
      </w:r>
      <w:r w:rsidR="00C37378">
        <w:rPr>
          <w:rFonts w:hint="eastAsia"/>
          <w:b/>
          <w:bCs/>
          <w:kern w:val="0"/>
          <w:sz w:val="24"/>
          <w:lang w:eastAsia="zh"/>
        </w:rPr>
        <w:t>-</w:t>
      </w:r>
      <w:r w:rsidRPr="00993F74">
        <w:rPr>
          <w:b/>
          <w:bCs/>
          <w:kern w:val="0"/>
          <w:sz w:val="24"/>
          <w:lang w:eastAsia="zh"/>
        </w:rPr>
        <w:t>性能模型构建</w:t>
      </w:r>
    </w:p>
    <w:p w14:paraId="2C10A442" w14:textId="6C78F71E" w:rsidR="000271EC" w:rsidRPr="00993F74" w:rsidRDefault="000271EC" w:rsidP="000271EC">
      <w:pPr>
        <w:spacing w:line="360" w:lineRule="auto"/>
        <w:ind w:firstLine="420"/>
        <w:rPr>
          <w:sz w:val="24"/>
        </w:rPr>
      </w:pPr>
      <w:bookmarkStart w:id="19" w:name="OLE_LINK7"/>
      <w:bookmarkStart w:id="20" w:name="OLE_LINK8"/>
      <w:r w:rsidRPr="00993F74">
        <w:rPr>
          <w:sz w:val="24"/>
        </w:rPr>
        <w:t>随着深度学习</w:t>
      </w:r>
      <w:r w:rsidR="00C37378">
        <w:rPr>
          <w:rFonts w:hint="eastAsia"/>
          <w:sz w:val="24"/>
        </w:rPr>
        <w:t>、大模型等智能应用服务与云原生技术的深度融合，为智能模型和应用的训练与推理提供弹性算力支持变得愈发重要。</w:t>
      </w:r>
      <w:r w:rsidRPr="00993F74">
        <w:rPr>
          <w:sz w:val="24"/>
        </w:rPr>
        <w:t>特别</w:t>
      </w:r>
      <w:r w:rsidR="00C37378">
        <w:rPr>
          <w:rFonts w:hint="eastAsia"/>
          <w:sz w:val="24"/>
        </w:rPr>
        <w:t>地，</w:t>
      </w:r>
      <w:r w:rsidRPr="00993F74">
        <w:rPr>
          <w:sz w:val="24"/>
        </w:rPr>
        <w:t>深度学习训练任务复杂度不断增加，对</w:t>
      </w:r>
      <w:r w:rsidR="00C37378">
        <w:rPr>
          <w:rFonts w:hint="eastAsia"/>
          <w:sz w:val="24"/>
        </w:rPr>
        <w:t>智能算力和通用算力的</w:t>
      </w:r>
      <w:r w:rsidRPr="00993F74">
        <w:rPr>
          <w:sz w:val="24"/>
        </w:rPr>
        <w:t>需求越来越高。为了实现更高效的训练，并确保模型在不同执行阶段达到最佳性能，</w:t>
      </w:r>
      <w:r w:rsidR="00C37378">
        <w:rPr>
          <w:rFonts w:hint="eastAsia"/>
          <w:sz w:val="24"/>
        </w:rPr>
        <w:t>本课题拟</w:t>
      </w:r>
      <w:r w:rsidRPr="00993F74">
        <w:rPr>
          <w:sz w:val="24"/>
        </w:rPr>
        <w:t>聚焦于参数自动配置、</w:t>
      </w:r>
      <w:r w:rsidR="00C37378">
        <w:rPr>
          <w:rFonts w:hint="eastAsia"/>
          <w:sz w:val="24"/>
        </w:rPr>
        <w:t>面向智算任务的</w:t>
      </w:r>
      <w:r w:rsidRPr="00993F74">
        <w:rPr>
          <w:sz w:val="24"/>
        </w:rPr>
        <w:t>资源</w:t>
      </w:r>
      <w:r w:rsidR="00C37378">
        <w:rPr>
          <w:rFonts w:hint="eastAsia"/>
          <w:sz w:val="24"/>
        </w:rPr>
        <w:t>与</w:t>
      </w:r>
      <w:r w:rsidRPr="00993F74">
        <w:rPr>
          <w:sz w:val="24"/>
        </w:rPr>
        <w:t>性能画像、资源</w:t>
      </w:r>
      <w:r w:rsidRPr="00993F74">
        <w:rPr>
          <w:sz w:val="24"/>
        </w:rPr>
        <w:t>-</w:t>
      </w:r>
      <w:r w:rsidRPr="00993F74">
        <w:rPr>
          <w:sz w:val="24"/>
        </w:rPr>
        <w:t>性能模型</w:t>
      </w:r>
      <w:r w:rsidR="00C37378">
        <w:rPr>
          <w:rFonts w:hint="eastAsia"/>
          <w:sz w:val="24"/>
        </w:rPr>
        <w:t>构建</w:t>
      </w:r>
      <w:r w:rsidRPr="00993F74">
        <w:rPr>
          <w:sz w:val="24"/>
        </w:rPr>
        <w:t>等三个</w:t>
      </w:r>
      <w:r w:rsidR="00C37378">
        <w:rPr>
          <w:rFonts w:hint="eastAsia"/>
          <w:sz w:val="24"/>
        </w:rPr>
        <w:t>关键研究问题，</w:t>
      </w:r>
      <w:r w:rsidRPr="00993F74">
        <w:rPr>
          <w:sz w:val="24"/>
        </w:rPr>
        <w:t>实现自适应的训练过程优化，减少人工干预，</w:t>
      </w:r>
      <w:r w:rsidR="00C37378">
        <w:rPr>
          <w:rFonts w:hint="eastAsia"/>
          <w:sz w:val="24"/>
        </w:rPr>
        <w:t>为后续云原生组件和计算任务的编排调度与部署执行打下坚实基础</w:t>
      </w:r>
      <w:r w:rsidRPr="00993F74">
        <w:rPr>
          <w:rFonts w:hint="eastAsia"/>
          <w:sz w:val="24"/>
        </w:rPr>
        <w:t>。</w:t>
      </w:r>
      <w:bookmarkEnd w:id="19"/>
      <w:bookmarkEnd w:id="20"/>
      <w:r w:rsidR="00C37378">
        <w:rPr>
          <w:rFonts w:hint="eastAsia"/>
          <w:sz w:val="24"/>
        </w:rPr>
        <w:t>具体方案如下：</w:t>
      </w:r>
    </w:p>
    <w:p w14:paraId="157A3C64" w14:textId="793C0D8E" w:rsidR="000271EC" w:rsidRDefault="000271EC" w:rsidP="000271EC">
      <w:pPr>
        <w:pStyle w:val="afa"/>
        <w:widowControl w:val="0"/>
        <w:numPr>
          <w:ilvl w:val="0"/>
          <w:numId w:val="12"/>
        </w:numPr>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模型架构与参数自动配置</w:t>
      </w:r>
    </w:p>
    <w:p w14:paraId="5F2BD497" w14:textId="77777777" w:rsidR="00C37378" w:rsidRDefault="00C37378" w:rsidP="00C37378">
      <w:pPr>
        <w:spacing w:line="360" w:lineRule="auto"/>
        <w:ind w:firstLine="420"/>
        <w:contextualSpacing/>
        <w:rPr>
          <w:sz w:val="24"/>
        </w:rPr>
      </w:pPr>
      <w:r w:rsidRPr="00C37378">
        <w:rPr>
          <w:rFonts w:hint="eastAsia"/>
          <w:sz w:val="24"/>
        </w:rPr>
        <w:t>我们首先</w:t>
      </w:r>
      <w:r>
        <w:rPr>
          <w:rFonts w:hint="eastAsia"/>
          <w:sz w:val="24"/>
        </w:rPr>
        <w:t>针对用户给定的计算需求或所提交的计算任务进行自动化分析，以期确定模型架构、训练参数等任务相关参数，在满足用户需求的同时，实现资源与性能的平衡。整体思路和架构如</w:t>
      </w:r>
      <w:r w:rsidRPr="00991A20">
        <w:rPr>
          <w:rFonts w:hint="eastAsia"/>
          <w:sz w:val="24"/>
          <w:highlight w:val="yellow"/>
        </w:rPr>
        <w:t>图</w:t>
      </w:r>
      <w:r w:rsidRPr="00991A20">
        <w:rPr>
          <w:rFonts w:hint="eastAsia"/>
          <w:sz w:val="24"/>
          <w:highlight w:val="yellow"/>
        </w:rPr>
        <w:t xml:space="preserve"> x</w:t>
      </w:r>
      <w:r>
        <w:rPr>
          <w:rFonts w:hint="eastAsia"/>
          <w:sz w:val="24"/>
        </w:rPr>
        <w:t xml:space="preserve"> </w:t>
      </w:r>
      <w:r>
        <w:rPr>
          <w:rFonts w:hint="eastAsia"/>
          <w:sz w:val="24"/>
        </w:rPr>
        <w:t>所示。</w:t>
      </w:r>
    </w:p>
    <w:p w14:paraId="78FC4C6A" w14:textId="77777777" w:rsidR="00C37378" w:rsidRPr="00993F74" w:rsidRDefault="00C37378" w:rsidP="00C37378">
      <w:pPr>
        <w:spacing w:line="360" w:lineRule="auto"/>
        <w:rPr>
          <w:b/>
          <w:bCs/>
          <w:sz w:val="24"/>
        </w:rPr>
      </w:pPr>
      <w:r>
        <w:rPr>
          <w:rFonts w:hint="eastAsia"/>
          <w:sz w:val="24"/>
        </w:rPr>
        <w:lastRenderedPageBreak/>
        <w:t xml:space="preserve"> </w:t>
      </w:r>
      <w:r w:rsidRPr="00AB14AE">
        <w:rPr>
          <w:b/>
          <w:noProof/>
          <w:sz w:val="24"/>
        </w:rPr>
        <w:drawing>
          <wp:inline distT="0" distB="0" distL="0" distR="0" wp14:anchorId="47478433" wp14:editId="7E5495D6">
            <wp:extent cx="5648489" cy="1878756"/>
            <wp:effectExtent l="0" t="0" r="3175" b="1270"/>
            <wp:docPr id="65" name="图片 211" descr="QR 代码&#10;&#10;&#10;&#10;&#10;&#10;&#10;&#10;&#10;&#10;&#10;&#10;AI 生成的内容可能不正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1" descr="QR 代码&#10;&#10;&#10;&#10;&#10;&#10;&#10;&#10;&#10;&#10;&#10;&#10;AI 生成的内容可能不正确。"/>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48489" cy="1878756"/>
                    </a:xfrm>
                    <a:prstGeom prst="rect">
                      <a:avLst/>
                    </a:prstGeom>
                    <a:noFill/>
                    <a:ln>
                      <a:noFill/>
                    </a:ln>
                  </pic:spPr>
                </pic:pic>
              </a:graphicData>
            </a:graphic>
          </wp:inline>
        </w:drawing>
      </w:r>
    </w:p>
    <w:p w14:paraId="0FE10896" w14:textId="2F84C53B" w:rsidR="00C37378" w:rsidRPr="00C37378" w:rsidRDefault="00C37378" w:rsidP="00C37378">
      <w:pPr>
        <w:spacing w:line="360" w:lineRule="auto"/>
        <w:ind w:left="420"/>
        <w:jc w:val="center"/>
        <w:rPr>
          <w:szCs w:val="21"/>
        </w:rPr>
      </w:pPr>
      <w:r w:rsidRPr="00A30DFF">
        <w:rPr>
          <w:szCs w:val="21"/>
        </w:rPr>
        <w:t>图</w:t>
      </w:r>
      <w:r w:rsidRPr="00A30DFF">
        <w:rPr>
          <w:szCs w:val="21"/>
        </w:rPr>
        <w:t xml:space="preserve">x </w:t>
      </w:r>
      <w:r w:rsidRPr="00A30DFF">
        <w:rPr>
          <w:szCs w:val="21"/>
        </w:rPr>
        <w:t>模型架构与参数自动配置框架图</w:t>
      </w:r>
    </w:p>
    <w:p w14:paraId="330B95F2" w14:textId="7450A537" w:rsidR="000271EC" w:rsidRPr="00993F74" w:rsidRDefault="000271EC" w:rsidP="000271EC">
      <w:pPr>
        <w:spacing w:line="360" w:lineRule="auto"/>
        <w:ind w:firstLine="420"/>
        <w:rPr>
          <w:sz w:val="24"/>
        </w:rPr>
      </w:pPr>
      <w:r w:rsidRPr="00993F74">
        <w:rPr>
          <w:b/>
          <w:bCs/>
          <w:sz w:val="24"/>
        </w:rPr>
        <w:t>用户需求与硬件环境分析</w:t>
      </w:r>
      <w:r w:rsidRPr="00993F74">
        <w:rPr>
          <w:sz w:val="24"/>
        </w:rPr>
        <w:t>：用户在深度学习模型训练前，需明确自身关注的重点指标，如运行速度、存储开销、模型准确率等。这些指标是后续参数配置和优化的关键导向。例如，若用户强调运行速度与存储开销，系统将围绕这两个目标开展后续操作。系统接收到用户输入后，会对硬件环境和任务具体需求进行全面且细致的分析。硬件环境涵盖计算资源（如</w:t>
      </w:r>
      <w:r w:rsidRPr="00993F74">
        <w:rPr>
          <w:sz w:val="24"/>
        </w:rPr>
        <w:t xml:space="preserve"> CPU </w:t>
      </w:r>
      <w:r w:rsidRPr="00993F74">
        <w:rPr>
          <w:sz w:val="24"/>
        </w:rPr>
        <w:t>核心数、</w:t>
      </w:r>
      <w:r w:rsidRPr="00993F74">
        <w:rPr>
          <w:sz w:val="24"/>
        </w:rPr>
        <w:t xml:space="preserve">GPU </w:t>
      </w:r>
      <w:r w:rsidRPr="00993F74">
        <w:rPr>
          <w:sz w:val="24"/>
        </w:rPr>
        <w:t>数量及显存大小）和存储资源（如硬盘容量、读写速度）；任务需求则涉及数据集规模、模型复杂度等。通过综合考量这些因素，系统能够精准确定参数配置的合理范围和方向，避免因参数设置不当导致资源浪费或训练失败。</w:t>
      </w:r>
    </w:p>
    <w:p w14:paraId="68CDD2F2" w14:textId="0A29398E" w:rsidR="000271EC" w:rsidRPr="00993F74" w:rsidRDefault="000271EC" w:rsidP="000271EC">
      <w:pPr>
        <w:spacing w:line="360" w:lineRule="auto"/>
        <w:ind w:firstLine="420"/>
        <w:rPr>
          <w:b/>
          <w:bCs/>
          <w:sz w:val="24"/>
        </w:rPr>
      </w:pPr>
      <w:r w:rsidRPr="00993F74">
        <w:rPr>
          <w:b/>
          <w:bCs/>
          <w:sz w:val="24"/>
        </w:rPr>
        <w:t>自动化参数空间探索：</w:t>
      </w:r>
      <w:r w:rsidRPr="00993F74">
        <w:rPr>
          <w:sz w:val="24"/>
        </w:rPr>
        <w:t>首先，系统会确定需要配置的参数集合，主要包括模型架构参数和训练参数。不同类型的深度学习模型，其架构参数各有特点。以图神经网络（</w:t>
      </w:r>
      <w:r w:rsidRPr="00993F74">
        <w:rPr>
          <w:sz w:val="24"/>
        </w:rPr>
        <w:t>GNN</w:t>
      </w:r>
      <w:r w:rsidRPr="00993F74">
        <w:rPr>
          <w:sz w:val="24"/>
        </w:rPr>
        <w:t>）为例，架构参数可能包括图卷积层的数量、每层的隐藏单元数量等；训练参数则包含学习率、批量大小、迭代次数等。针对每个参数，系统会设定合理的取值范围，构建一个参数空间。例如，学习率通常在</w:t>
      </w:r>
      <w:r w:rsidRPr="00993F74">
        <w:rPr>
          <w:sz w:val="24"/>
        </w:rPr>
        <w:t xml:space="preserve"> [1e-5, 1e-1] </w:t>
      </w:r>
      <w:r w:rsidRPr="00993F74">
        <w:rPr>
          <w:sz w:val="24"/>
        </w:rPr>
        <w:t>区间内取值，批量大小可从</w:t>
      </w:r>
      <w:r w:rsidRPr="00993F74">
        <w:rPr>
          <w:sz w:val="24"/>
        </w:rPr>
        <w:t xml:space="preserve"> 32</w:t>
      </w:r>
      <w:r w:rsidRPr="00993F74">
        <w:rPr>
          <w:sz w:val="24"/>
        </w:rPr>
        <w:t>、</w:t>
      </w:r>
      <w:r w:rsidRPr="00993F74">
        <w:rPr>
          <w:sz w:val="24"/>
        </w:rPr>
        <w:t>64</w:t>
      </w:r>
      <w:r w:rsidRPr="00993F74">
        <w:rPr>
          <w:sz w:val="24"/>
        </w:rPr>
        <w:t>、</w:t>
      </w:r>
      <w:r w:rsidRPr="00993F74">
        <w:rPr>
          <w:sz w:val="24"/>
        </w:rPr>
        <w:t xml:space="preserve">128 </w:t>
      </w:r>
      <w:r w:rsidRPr="00993F74">
        <w:rPr>
          <w:sz w:val="24"/>
        </w:rPr>
        <w:t>等离散值中选择。</w:t>
      </w:r>
      <w:r w:rsidR="00FD287A">
        <w:rPr>
          <w:rFonts w:hint="eastAsia"/>
          <w:sz w:val="24"/>
        </w:rPr>
        <w:t>其次</w:t>
      </w:r>
      <w:r w:rsidRPr="00993F74">
        <w:rPr>
          <w:sz w:val="24"/>
        </w:rPr>
        <w:t>，系统采用自动化参数空间探索方法，对参数空间内的各种参数组合进行评估。具体做法是在每个参数组合下进行小规模的训练实验，并详细记录和分析训练过程中的性能指标，如训练时间、内存占用、模型准确率等。通过大量的实验数据，系统能够深入了解不同参数组合对训练性能的影响，为后续的参数选择提供坚实的数据支持。</w:t>
      </w:r>
    </w:p>
    <w:p w14:paraId="36657593" w14:textId="1C630424" w:rsidR="000271EC" w:rsidRPr="00993F74" w:rsidRDefault="000271EC" w:rsidP="000271EC">
      <w:pPr>
        <w:spacing w:line="360" w:lineRule="auto"/>
        <w:ind w:firstLine="420"/>
        <w:rPr>
          <w:b/>
          <w:bCs/>
          <w:sz w:val="24"/>
        </w:rPr>
      </w:pPr>
      <w:r w:rsidRPr="00993F74">
        <w:rPr>
          <w:b/>
          <w:bCs/>
          <w:sz w:val="24"/>
        </w:rPr>
        <w:t>基于帕累托边界理论的参数建议生成：</w:t>
      </w:r>
      <w:r w:rsidR="00FD287A">
        <w:rPr>
          <w:rFonts w:hint="eastAsia"/>
          <w:sz w:val="24"/>
        </w:rPr>
        <w:t>我们将</w:t>
      </w:r>
      <w:r w:rsidRPr="00993F74">
        <w:rPr>
          <w:sz w:val="24"/>
        </w:rPr>
        <w:t>利用帕累托边界理论对所有评估过的参数组合进行深入分析。帕累托边界是指在多个目标（如运行速度和存储开销）的情况下，不存在其他参数组合能够在不降低其他目标性能的前提下，提高某一目标的性能。系统会筛选出位于帕累托边界上的参数组合，这些组合代表了在不同目标之间的最优权衡。根据用户输入的重视指标，系统从帕累托边界上的参数组合中挑选出最符合用户需</w:t>
      </w:r>
      <w:r w:rsidRPr="00993F74">
        <w:rPr>
          <w:sz w:val="24"/>
        </w:rPr>
        <w:lastRenderedPageBreak/>
        <w:t>求的参数组合，并将其作为训练参数建议提供给用户。例如，若用户关注运行速度与存储开销，系统会选择在这两个指标上表现最优的参数组合，确保训练过程在满足用户需求的同时，实现资源利用和性能的最佳平衡。</w:t>
      </w:r>
    </w:p>
    <w:p w14:paraId="7B09BDCE" w14:textId="453856E4" w:rsidR="00BE1F4F" w:rsidRPr="004075A7" w:rsidRDefault="000271EC" w:rsidP="004075A7">
      <w:pPr>
        <w:spacing w:line="360" w:lineRule="auto"/>
        <w:ind w:firstLine="420"/>
        <w:rPr>
          <w:sz w:val="24"/>
        </w:rPr>
      </w:pPr>
      <w:r w:rsidRPr="00993F74">
        <w:rPr>
          <w:b/>
          <w:bCs/>
          <w:sz w:val="24"/>
        </w:rPr>
        <w:t>后端部署与训练监控：</w:t>
      </w:r>
      <w:r w:rsidRPr="00993F74">
        <w:rPr>
          <w:sz w:val="24"/>
        </w:rPr>
        <w:t>系统将选定的训练参数建议应用到后端的训练任务中。根据建议的参数配置，对深度学习模型进行初始化，并在相应的硬件环境中部署训练任务。在训练过程中，系统会实时监测训练性能指标，如训练时间、内存占用、模型准确率等。一旦发现训练性能不符合预期，系统会根据监测结果对参数进行及时调整，并重新启动训练。通过这种实时反馈和调整机制，确保最终能够获得良好的训练性能表现。</w:t>
      </w:r>
    </w:p>
    <w:p w14:paraId="7096D062" w14:textId="77777777" w:rsidR="000271EC" w:rsidRPr="00993F74" w:rsidRDefault="000271EC" w:rsidP="000271EC">
      <w:pPr>
        <w:pStyle w:val="afa"/>
        <w:widowControl w:val="0"/>
        <w:numPr>
          <w:ilvl w:val="0"/>
          <w:numId w:val="12"/>
        </w:numPr>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参数</w:t>
      </w:r>
      <w:r w:rsidRPr="00993F74">
        <w:rPr>
          <w:rFonts w:ascii="Times New Roman" w:hAnsi="Times New Roman" w:cs="Times New Roman"/>
          <w:b/>
          <w:bCs/>
        </w:rPr>
        <w:t>-</w:t>
      </w:r>
      <w:r w:rsidRPr="00993F74">
        <w:rPr>
          <w:rFonts w:ascii="Times New Roman" w:hAnsi="Times New Roman" w:cs="Times New Roman"/>
          <w:b/>
          <w:bCs/>
        </w:rPr>
        <w:t>资源</w:t>
      </w:r>
      <w:r w:rsidRPr="00993F74">
        <w:rPr>
          <w:rFonts w:ascii="Times New Roman" w:hAnsi="Times New Roman" w:cs="Times New Roman"/>
          <w:b/>
          <w:bCs/>
        </w:rPr>
        <w:t>-</w:t>
      </w:r>
      <w:r w:rsidRPr="00993F74">
        <w:rPr>
          <w:rFonts w:ascii="Times New Roman" w:hAnsi="Times New Roman" w:cs="Times New Roman"/>
          <w:b/>
          <w:bCs/>
        </w:rPr>
        <w:t>性能模型构建</w:t>
      </w:r>
    </w:p>
    <w:p w14:paraId="392F4253" w14:textId="5D3D5998" w:rsidR="000271EC" w:rsidRDefault="000271EC" w:rsidP="000271EC">
      <w:pPr>
        <w:spacing w:line="360" w:lineRule="auto"/>
        <w:ind w:firstLine="420"/>
        <w:rPr>
          <w:sz w:val="24"/>
        </w:rPr>
      </w:pPr>
      <w:r w:rsidRPr="00993F74">
        <w:rPr>
          <w:sz w:val="24"/>
        </w:rPr>
        <w:t>深度学习训练任务的复杂性体现在模型的差异性和算子的多样性。为了更精细地掌握各任务的资源需求和性能，我们将训练过程分解为作业、任务和算子三个层级</w:t>
      </w:r>
      <w:r w:rsidR="00991A20">
        <w:rPr>
          <w:rFonts w:hint="eastAsia"/>
          <w:sz w:val="24"/>
        </w:rPr>
        <w:t>和尺度</w:t>
      </w:r>
      <w:r w:rsidRPr="00993F74">
        <w:rPr>
          <w:sz w:val="24"/>
        </w:rPr>
        <w:t>。作业代表整个深度学习训练任务，任务为作业中不同阶段的处理环节，每个任务由多个算子构成。针对模型和数据的不同并行方式（如模型并行、数据并行等），每个任务还可以进一步细分为多个并行实例。这种拆分方式能够帮助系统更加精准地了解训练过程中的每一环节的资源需求，进一步优化资源的分配和管理。例如，在深度推荐模型的训练中，作业可能包括嵌入层、特征交叉层和多层感知器预测层等。每一层的计算任务都涉及不同的算子，如嵌入层中的</w:t>
      </w:r>
      <w:r w:rsidRPr="00993F74">
        <w:rPr>
          <w:sz w:val="24"/>
        </w:rPr>
        <w:t xml:space="preserve"> Unique</w:t>
      </w:r>
      <w:r w:rsidRPr="00993F74">
        <w:rPr>
          <w:sz w:val="24"/>
        </w:rPr>
        <w:t>、</w:t>
      </w:r>
      <w:r w:rsidRPr="00993F74">
        <w:rPr>
          <w:sz w:val="24"/>
        </w:rPr>
        <w:t>Partition</w:t>
      </w:r>
      <w:r w:rsidRPr="00993F74">
        <w:rPr>
          <w:sz w:val="24"/>
        </w:rPr>
        <w:t>、</w:t>
      </w:r>
      <w:r w:rsidRPr="00993F74">
        <w:rPr>
          <w:sz w:val="24"/>
        </w:rPr>
        <w:t xml:space="preserve">Gather </w:t>
      </w:r>
      <w:r w:rsidRPr="00993F74">
        <w:rPr>
          <w:sz w:val="24"/>
        </w:rPr>
        <w:t>等算子，特征交叉层中的</w:t>
      </w:r>
      <w:r w:rsidRPr="00993F74">
        <w:rPr>
          <w:sz w:val="24"/>
        </w:rPr>
        <w:t xml:space="preserve"> GNN</w:t>
      </w:r>
      <w:r w:rsidRPr="00993F74">
        <w:rPr>
          <w:sz w:val="24"/>
        </w:rPr>
        <w:t>、</w:t>
      </w:r>
      <w:r w:rsidRPr="00993F74">
        <w:rPr>
          <w:sz w:val="24"/>
        </w:rPr>
        <w:t xml:space="preserve">GCN </w:t>
      </w:r>
      <w:r w:rsidRPr="00993F74">
        <w:rPr>
          <w:sz w:val="24"/>
        </w:rPr>
        <w:t>或</w:t>
      </w:r>
      <w:r w:rsidRPr="00993F74">
        <w:rPr>
          <w:sz w:val="24"/>
        </w:rPr>
        <w:t xml:space="preserve"> Transformer </w:t>
      </w:r>
      <w:r w:rsidRPr="00993F74">
        <w:rPr>
          <w:sz w:val="24"/>
        </w:rPr>
        <w:t>算子，以及多层感知器中的矩阵乘、加法等运算。这种</w:t>
      </w:r>
      <w:r w:rsidR="00991A20">
        <w:rPr>
          <w:rFonts w:hint="eastAsia"/>
          <w:sz w:val="24"/>
        </w:rPr>
        <w:t>层次化</w:t>
      </w:r>
      <w:r w:rsidRPr="00993F74">
        <w:rPr>
          <w:sz w:val="24"/>
        </w:rPr>
        <w:t>拆解有助于我们</w:t>
      </w:r>
      <w:r w:rsidR="00991A20">
        <w:rPr>
          <w:rFonts w:hint="eastAsia"/>
          <w:sz w:val="24"/>
        </w:rPr>
        <w:t>对智能模型进行分阶段、细粒度的</w:t>
      </w:r>
      <w:r w:rsidR="00CA28BD">
        <w:rPr>
          <w:rFonts w:hint="eastAsia"/>
          <w:sz w:val="24"/>
        </w:rPr>
        <w:t>资源画像，对不同</w:t>
      </w:r>
      <w:r w:rsidRPr="00993F74">
        <w:rPr>
          <w:sz w:val="24"/>
        </w:rPr>
        <w:t>阶段和</w:t>
      </w:r>
      <w:r w:rsidR="00CA28BD">
        <w:rPr>
          <w:rFonts w:hint="eastAsia"/>
          <w:sz w:val="24"/>
        </w:rPr>
        <w:t>不同</w:t>
      </w:r>
      <w:r w:rsidRPr="00993F74">
        <w:rPr>
          <w:sz w:val="24"/>
        </w:rPr>
        <w:t>算子的资源</w:t>
      </w:r>
      <w:r w:rsidR="00CA28BD">
        <w:rPr>
          <w:rFonts w:hint="eastAsia"/>
          <w:sz w:val="24"/>
        </w:rPr>
        <w:t>用量进行刻画</w:t>
      </w:r>
      <w:r w:rsidRPr="00993F74">
        <w:rPr>
          <w:sz w:val="24"/>
        </w:rPr>
        <w:t>，</w:t>
      </w:r>
      <w:r w:rsidR="00CA28BD">
        <w:rPr>
          <w:rFonts w:hint="eastAsia"/>
          <w:sz w:val="24"/>
        </w:rPr>
        <w:t>也有助于任务</w:t>
      </w:r>
      <w:r w:rsidR="00CA28BD">
        <w:rPr>
          <w:rFonts w:hint="eastAsia"/>
          <w:sz w:val="24"/>
        </w:rPr>
        <w:t xml:space="preserve"> </w:t>
      </w:r>
      <w:r w:rsidR="00CA28BD">
        <w:rPr>
          <w:sz w:val="24"/>
        </w:rPr>
        <w:t>1.2</w:t>
      </w:r>
      <w:r w:rsidR="00CA28BD">
        <w:rPr>
          <w:rFonts w:hint="eastAsia"/>
          <w:sz w:val="24"/>
        </w:rPr>
        <w:t>中分阶段的函数精确拆分</w:t>
      </w:r>
      <w:r w:rsidRPr="00993F74">
        <w:rPr>
          <w:rFonts w:hint="eastAsia"/>
          <w:sz w:val="24"/>
        </w:rPr>
        <w:t>。</w:t>
      </w:r>
    </w:p>
    <w:p w14:paraId="25CC6082" w14:textId="77777777" w:rsidR="005D4E1F" w:rsidRPr="00993F74" w:rsidRDefault="005D4E1F" w:rsidP="005D4E1F">
      <w:pPr>
        <w:spacing w:line="360" w:lineRule="auto"/>
        <w:ind w:left="420"/>
        <w:jc w:val="center"/>
        <w:rPr>
          <w:b/>
          <w:bCs/>
          <w:sz w:val="24"/>
        </w:rPr>
      </w:pPr>
      <w:r w:rsidRPr="00BA60C6">
        <w:rPr>
          <w:b/>
          <w:bCs/>
          <w:noProof/>
          <w:sz w:val="24"/>
        </w:rPr>
        <w:drawing>
          <wp:inline distT="0" distB="0" distL="0" distR="0" wp14:anchorId="725F035F" wp14:editId="42114A0C">
            <wp:extent cx="4725307" cy="924222"/>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105" cy="927703"/>
                    </a:xfrm>
                    <a:prstGeom prst="rect">
                      <a:avLst/>
                    </a:prstGeom>
                  </pic:spPr>
                </pic:pic>
              </a:graphicData>
            </a:graphic>
          </wp:inline>
        </w:drawing>
      </w:r>
    </w:p>
    <w:p w14:paraId="2AB0334B" w14:textId="2C5295FD" w:rsidR="005D4E1F" w:rsidRPr="005D4E1F" w:rsidRDefault="005D4E1F" w:rsidP="005D4E1F">
      <w:pPr>
        <w:spacing w:line="360" w:lineRule="auto"/>
        <w:ind w:left="420"/>
        <w:jc w:val="center"/>
        <w:rPr>
          <w:szCs w:val="21"/>
        </w:rPr>
      </w:pPr>
      <w:r w:rsidRPr="00A30DFF">
        <w:rPr>
          <w:szCs w:val="21"/>
        </w:rPr>
        <w:t>图</w:t>
      </w:r>
      <w:r w:rsidRPr="00A30DFF">
        <w:rPr>
          <w:szCs w:val="21"/>
        </w:rPr>
        <w:t xml:space="preserve">x </w:t>
      </w:r>
      <w:r w:rsidRPr="00A30DFF">
        <w:rPr>
          <w:szCs w:val="21"/>
        </w:rPr>
        <w:t>参数</w:t>
      </w:r>
      <w:r w:rsidRPr="00A30DFF">
        <w:rPr>
          <w:szCs w:val="21"/>
        </w:rPr>
        <w:t>-</w:t>
      </w:r>
      <w:r w:rsidRPr="00A30DFF">
        <w:rPr>
          <w:szCs w:val="21"/>
        </w:rPr>
        <w:t>资源</w:t>
      </w:r>
      <w:r w:rsidRPr="00A30DFF">
        <w:rPr>
          <w:szCs w:val="21"/>
        </w:rPr>
        <w:t>-</w:t>
      </w:r>
      <w:r w:rsidRPr="00A30DFF">
        <w:rPr>
          <w:szCs w:val="21"/>
        </w:rPr>
        <w:t>性能模型构建框架图</w:t>
      </w:r>
    </w:p>
    <w:p w14:paraId="2FFFB12D" w14:textId="7E382CDF" w:rsidR="005D4E1F" w:rsidRDefault="00CA28BD" w:rsidP="00234335">
      <w:pPr>
        <w:spacing w:line="360" w:lineRule="auto"/>
        <w:ind w:firstLine="420"/>
        <w:rPr>
          <w:sz w:val="24"/>
        </w:rPr>
      </w:pPr>
      <w:r>
        <w:rPr>
          <w:rFonts w:hint="eastAsia"/>
          <w:sz w:val="24"/>
        </w:rPr>
        <w:t>为实现负载的</w:t>
      </w:r>
      <w:r w:rsidRPr="00CA28BD">
        <w:rPr>
          <w:sz w:val="24"/>
        </w:rPr>
        <w:t>多尺度拆分与画像</w:t>
      </w:r>
      <w:r w:rsidRPr="00CA28BD">
        <w:rPr>
          <w:rFonts w:hint="eastAsia"/>
          <w:sz w:val="24"/>
        </w:rPr>
        <w:t>，</w:t>
      </w:r>
      <w:r w:rsidR="005D4E1F" w:rsidRPr="005D4E1F">
        <w:rPr>
          <w:rFonts w:hint="eastAsia"/>
          <w:sz w:val="24"/>
        </w:rPr>
        <w:t>本任务拟采取的技术路线和流程如</w:t>
      </w:r>
      <w:r w:rsidR="005D4E1F" w:rsidRPr="00721771">
        <w:rPr>
          <w:rFonts w:hint="eastAsia"/>
          <w:sz w:val="24"/>
          <w:highlight w:val="yellow"/>
        </w:rPr>
        <w:t>图</w:t>
      </w:r>
      <w:r w:rsidR="005D4E1F" w:rsidRPr="00721771">
        <w:rPr>
          <w:rFonts w:hint="eastAsia"/>
          <w:sz w:val="24"/>
          <w:highlight w:val="yellow"/>
        </w:rPr>
        <w:t xml:space="preserve"> x</w:t>
      </w:r>
      <w:r w:rsidR="005D4E1F" w:rsidRPr="005D4E1F">
        <w:rPr>
          <w:rFonts w:hint="eastAsia"/>
          <w:sz w:val="24"/>
        </w:rPr>
        <w:t xml:space="preserve"> </w:t>
      </w:r>
      <w:r w:rsidR="005D4E1F" w:rsidRPr="005D4E1F">
        <w:rPr>
          <w:rFonts w:hint="eastAsia"/>
          <w:sz w:val="24"/>
        </w:rPr>
        <w:t>所示。</w:t>
      </w:r>
      <w:r w:rsidR="005D4E1F">
        <w:rPr>
          <w:rFonts w:hint="eastAsia"/>
          <w:sz w:val="24"/>
        </w:rPr>
        <w:t>具体包括如下步骤：</w:t>
      </w:r>
    </w:p>
    <w:p w14:paraId="3AFF051A" w14:textId="12E4EBCD" w:rsidR="000271EC" w:rsidRPr="00993F74" w:rsidRDefault="000271EC" w:rsidP="000271EC">
      <w:pPr>
        <w:spacing w:line="360" w:lineRule="auto"/>
        <w:ind w:firstLine="420"/>
        <w:rPr>
          <w:b/>
          <w:bCs/>
          <w:sz w:val="24"/>
        </w:rPr>
      </w:pPr>
      <w:r w:rsidRPr="00993F74">
        <w:rPr>
          <w:b/>
          <w:bCs/>
          <w:sz w:val="24"/>
        </w:rPr>
        <w:t>资源模型构建：</w:t>
      </w:r>
      <w:r w:rsidRPr="00993F74">
        <w:rPr>
          <w:sz w:val="24"/>
        </w:rPr>
        <w:t>资源模型的构建通过对深度学习训练过程中各任务和算子的资源使用进行分析，为未来任务的资源需求提供精准的预测依据。具体而言，资源模型的构建过程包括数据收集、任务类型画像、资源需求预估及在线反馈调节。</w:t>
      </w:r>
    </w:p>
    <w:p w14:paraId="64739394" w14:textId="77777777" w:rsidR="000271EC" w:rsidRPr="00993F74" w:rsidRDefault="000271EC" w:rsidP="000271EC">
      <w:pPr>
        <w:numPr>
          <w:ilvl w:val="0"/>
          <w:numId w:val="7"/>
        </w:numPr>
        <w:spacing w:line="360" w:lineRule="auto"/>
        <w:rPr>
          <w:sz w:val="24"/>
        </w:rPr>
      </w:pPr>
      <w:r w:rsidRPr="00993F74">
        <w:rPr>
          <w:b/>
          <w:bCs/>
          <w:sz w:val="24"/>
        </w:rPr>
        <w:lastRenderedPageBreak/>
        <w:t>数据收集与资源使用画像</w:t>
      </w:r>
      <w:r w:rsidRPr="00993F74">
        <w:rPr>
          <w:sz w:val="24"/>
        </w:rPr>
        <w:t>：为了全面了解训练任务中各阶段和算子的资源使用情况，系统通过进行少量的试运行收集数据。这些数据涵盖了</w:t>
      </w:r>
      <w:r w:rsidRPr="00993F74">
        <w:rPr>
          <w:sz w:val="24"/>
        </w:rPr>
        <w:t xml:space="preserve"> CPU</w:t>
      </w:r>
      <w:r w:rsidRPr="00993F74">
        <w:rPr>
          <w:sz w:val="24"/>
        </w:rPr>
        <w:t>、内存、</w:t>
      </w:r>
      <w:r w:rsidRPr="00993F74">
        <w:rPr>
          <w:sz w:val="24"/>
        </w:rPr>
        <w:t xml:space="preserve">GPU </w:t>
      </w:r>
      <w:r w:rsidRPr="00993F74">
        <w:rPr>
          <w:sz w:val="24"/>
        </w:rPr>
        <w:t>等多维度资源的使用情况，同时记录任务执行的队列长度、训练时间、准确率等性能指标。通过这些数据，系统能够建立初步的资源使用画像，为后续的任务分析和资源需求预测提供数据支持。</w:t>
      </w:r>
    </w:p>
    <w:p w14:paraId="40F18C80" w14:textId="77777777" w:rsidR="000271EC" w:rsidRPr="00993F74" w:rsidRDefault="000271EC" w:rsidP="000271EC">
      <w:pPr>
        <w:numPr>
          <w:ilvl w:val="0"/>
          <w:numId w:val="7"/>
        </w:numPr>
        <w:spacing w:line="360" w:lineRule="auto"/>
        <w:rPr>
          <w:sz w:val="24"/>
        </w:rPr>
      </w:pPr>
      <w:r w:rsidRPr="00993F74">
        <w:rPr>
          <w:b/>
          <w:bCs/>
          <w:sz w:val="24"/>
        </w:rPr>
        <w:t>任务类型画像：</w:t>
      </w:r>
      <w:r w:rsidRPr="00993F74">
        <w:rPr>
          <w:sz w:val="24"/>
        </w:rPr>
        <w:t>基于已有的研究和经验，系统利用多层感知机（</w:t>
      </w:r>
      <w:r w:rsidRPr="00993F74">
        <w:rPr>
          <w:sz w:val="24"/>
        </w:rPr>
        <w:t>MLP</w:t>
      </w:r>
      <w:r w:rsidRPr="00993F74">
        <w:rPr>
          <w:sz w:val="24"/>
        </w:rPr>
        <w:t>）或浅层神经网络将模型参数（如批量大小、学习率等）与收集到的资源和性能数据结合，生成任务类型画像。每个任务和算子根据其对某些资源（如</w:t>
      </w:r>
      <w:r w:rsidRPr="00993F74">
        <w:rPr>
          <w:sz w:val="24"/>
        </w:rPr>
        <w:t xml:space="preserve"> GPU</w:t>
      </w:r>
      <w:r w:rsidRPr="00993F74">
        <w:rPr>
          <w:sz w:val="24"/>
        </w:rPr>
        <w:t>、</w:t>
      </w:r>
      <w:r w:rsidRPr="00993F74">
        <w:rPr>
          <w:sz w:val="24"/>
        </w:rPr>
        <w:t>CPU</w:t>
      </w:r>
      <w:r w:rsidRPr="00993F74">
        <w:rPr>
          <w:sz w:val="24"/>
        </w:rPr>
        <w:t>、内存等）的依赖性，分类为不同类型（例如，</w:t>
      </w:r>
      <w:r w:rsidRPr="00993F74">
        <w:rPr>
          <w:sz w:val="24"/>
        </w:rPr>
        <w:t>GPU</w:t>
      </w:r>
      <w:r w:rsidRPr="00993F74">
        <w:rPr>
          <w:sz w:val="24"/>
        </w:rPr>
        <w:t>密集型、内存密集型等）。这种画像有助于精准把握每个任务的资源需求特征，进而优化资源配置。</w:t>
      </w:r>
    </w:p>
    <w:p w14:paraId="0DA7EE62" w14:textId="21D79333" w:rsidR="000271EC" w:rsidRPr="00993F74" w:rsidRDefault="000271EC" w:rsidP="000271EC">
      <w:pPr>
        <w:numPr>
          <w:ilvl w:val="0"/>
          <w:numId w:val="7"/>
        </w:numPr>
        <w:spacing w:line="360" w:lineRule="auto"/>
        <w:rPr>
          <w:sz w:val="24"/>
        </w:rPr>
      </w:pPr>
      <w:r w:rsidRPr="00993F74">
        <w:rPr>
          <w:b/>
          <w:bCs/>
          <w:sz w:val="24"/>
        </w:rPr>
        <w:t>资源需求预估</w:t>
      </w:r>
      <w:r w:rsidRPr="00993F74">
        <w:rPr>
          <w:sz w:val="24"/>
        </w:rPr>
        <w:t>：</w:t>
      </w:r>
      <w:r w:rsidR="005C6AE9">
        <w:rPr>
          <w:rFonts w:hint="eastAsia"/>
          <w:sz w:val="24"/>
        </w:rPr>
        <w:t>我们将</w:t>
      </w:r>
      <w:r w:rsidRPr="00993F74">
        <w:rPr>
          <w:sz w:val="24"/>
        </w:rPr>
        <w:t>基于回归模型预测不同算子的资源需求，如</w:t>
      </w:r>
      <w:r w:rsidRPr="00993F74">
        <w:rPr>
          <w:sz w:val="24"/>
        </w:rPr>
        <w:t xml:space="preserve"> GPU </w:t>
      </w:r>
      <w:r w:rsidRPr="00993F74">
        <w:rPr>
          <w:sz w:val="24"/>
        </w:rPr>
        <w:t>显存、网络带宽等。然而，由于在稀疏场景下的算子资源开销具有较高不确定性，系统通过引入稀疏因子进行调优，以提高资源需求预估的准确性，使其能够更贴合实际情况。</w:t>
      </w:r>
    </w:p>
    <w:p w14:paraId="19C6CF50" w14:textId="324F2038" w:rsidR="00BA60C6" w:rsidRPr="00CA28BD" w:rsidRDefault="000271EC" w:rsidP="00CA28BD">
      <w:pPr>
        <w:numPr>
          <w:ilvl w:val="0"/>
          <w:numId w:val="7"/>
        </w:numPr>
        <w:spacing w:line="360" w:lineRule="auto"/>
        <w:rPr>
          <w:sz w:val="24"/>
        </w:rPr>
      </w:pPr>
      <w:r w:rsidRPr="00993F74">
        <w:rPr>
          <w:b/>
          <w:bCs/>
          <w:sz w:val="24"/>
        </w:rPr>
        <w:t>在线反馈调节</w:t>
      </w:r>
      <w:r w:rsidRPr="00993F74">
        <w:rPr>
          <w:sz w:val="24"/>
        </w:rPr>
        <w:t>：在作业执行过程中，</w:t>
      </w:r>
      <w:r w:rsidR="005C6AE9">
        <w:rPr>
          <w:rFonts w:hint="eastAsia"/>
          <w:sz w:val="24"/>
        </w:rPr>
        <w:t>我们将</w:t>
      </w:r>
      <w:r w:rsidRPr="00993F74">
        <w:rPr>
          <w:sz w:val="24"/>
        </w:rPr>
        <w:t>实时监控任务算子的资源使用情况，并对资源预估值进行在线调节。若发现任务实际使用的资源超过预分配的</w:t>
      </w:r>
      <w:r w:rsidRPr="00993F74">
        <w:rPr>
          <w:sz w:val="24"/>
        </w:rPr>
        <w:t xml:space="preserve"> 90% </w:t>
      </w:r>
      <w:r w:rsidRPr="00993F74">
        <w:rPr>
          <w:sz w:val="24"/>
        </w:rPr>
        <w:t>或因资源不足导致</w:t>
      </w:r>
      <w:r w:rsidRPr="00993F74">
        <w:rPr>
          <w:sz w:val="24"/>
        </w:rPr>
        <w:t xml:space="preserve"> OOM </w:t>
      </w:r>
      <w:r w:rsidRPr="00993F74">
        <w:rPr>
          <w:sz w:val="24"/>
        </w:rPr>
        <w:t>错误，系统会自动调整资源分配，确保训练任务能够顺利完成，同时进一步优化资源使用画像。</w:t>
      </w:r>
    </w:p>
    <w:p w14:paraId="467FA48B" w14:textId="30839080" w:rsidR="000271EC" w:rsidRPr="00993F74" w:rsidRDefault="000271EC" w:rsidP="000271EC">
      <w:pPr>
        <w:spacing w:line="360" w:lineRule="auto"/>
        <w:ind w:firstLine="420"/>
        <w:rPr>
          <w:b/>
          <w:bCs/>
          <w:sz w:val="24"/>
        </w:rPr>
      </w:pPr>
      <w:r w:rsidRPr="00993F74">
        <w:rPr>
          <w:b/>
          <w:bCs/>
          <w:sz w:val="24"/>
        </w:rPr>
        <w:t>性能模型构建：</w:t>
      </w:r>
      <w:r w:rsidRPr="00993F74">
        <w:rPr>
          <w:sz w:val="24"/>
        </w:rPr>
        <w:t>性能模型的构建通过分析不同资源维度对任务执行的影响，帮助系统制定更加精准的资源调度策略。性能模型的构建主要包括敏感度分析与性能画像的构建，以及基于这些信息制定的辅助资源分配策略。</w:t>
      </w:r>
    </w:p>
    <w:p w14:paraId="29D8560B" w14:textId="72593F07" w:rsidR="000271EC" w:rsidRPr="00993F74" w:rsidRDefault="000271EC" w:rsidP="000271EC">
      <w:pPr>
        <w:numPr>
          <w:ilvl w:val="0"/>
          <w:numId w:val="8"/>
        </w:numPr>
        <w:spacing w:line="360" w:lineRule="auto"/>
        <w:rPr>
          <w:sz w:val="24"/>
        </w:rPr>
      </w:pPr>
      <w:r w:rsidRPr="00993F74">
        <w:rPr>
          <w:b/>
          <w:bCs/>
          <w:sz w:val="24"/>
        </w:rPr>
        <w:t>敏感度矩阵获取与性能画像构建</w:t>
      </w:r>
      <w:r w:rsidRPr="00993F74">
        <w:rPr>
          <w:sz w:val="24"/>
        </w:rPr>
        <w:t>：</w:t>
      </w:r>
      <w:r w:rsidR="005C6AE9">
        <w:rPr>
          <w:rFonts w:hint="eastAsia"/>
          <w:sz w:val="24"/>
        </w:rPr>
        <w:t>我们将</w:t>
      </w:r>
      <w:r w:rsidRPr="00993F74">
        <w:rPr>
          <w:sz w:val="24"/>
        </w:rPr>
        <w:t>在集群中少量节点上进行试验，系统分析不同资源分配对任务执行的敏感度，构建敏感度矩阵。通过这些敏感度分析，系统能够识别哪些资源维度（如</w:t>
      </w:r>
      <w:r w:rsidRPr="00993F74">
        <w:rPr>
          <w:sz w:val="24"/>
        </w:rPr>
        <w:t xml:space="preserve"> GPU </w:t>
      </w:r>
      <w:r w:rsidRPr="00993F74">
        <w:rPr>
          <w:sz w:val="24"/>
        </w:rPr>
        <w:t>核心数、内存带宽等）对任务性能影响较大。基于这些分析，系统可以进一步构建性能画像，帮助优化任务的资源分配和调度。</w:t>
      </w:r>
    </w:p>
    <w:p w14:paraId="6B69ACE6" w14:textId="2F5BD5C4" w:rsidR="000271EC" w:rsidRPr="00993F74" w:rsidRDefault="000271EC" w:rsidP="000271EC">
      <w:pPr>
        <w:numPr>
          <w:ilvl w:val="0"/>
          <w:numId w:val="8"/>
        </w:numPr>
        <w:spacing w:line="360" w:lineRule="auto"/>
        <w:rPr>
          <w:sz w:val="24"/>
        </w:rPr>
      </w:pPr>
      <w:r w:rsidRPr="00993F74">
        <w:rPr>
          <w:b/>
          <w:bCs/>
          <w:sz w:val="24"/>
        </w:rPr>
        <w:t>资源分配和调度策略</w:t>
      </w:r>
      <w:r w:rsidR="005C6AE9">
        <w:rPr>
          <w:rFonts w:hint="eastAsia"/>
          <w:b/>
          <w:bCs/>
          <w:sz w:val="24"/>
        </w:rPr>
        <w:t>指导</w:t>
      </w:r>
      <w:r w:rsidRPr="00993F74">
        <w:rPr>
          <w:sz w:val="24"/>
        </w:rPr>
        <w:t>：基于敏感度分析结果，系统能够为不同类型的任务制定适当的资源分配和调度策略。对于对某资源不敏感的任务，系统可以减少不必要的资源分配；而对</w:t>
      </w:r>
      <w:r w:rsidRPr="00993F74">
        <w:rPr>
          <w:sz w:val="24"/>
        </w:rPr>
        <w:t xml:space="preserve"> GPU </w:t>
      </w:r>
      <w:r w:rsidRPr="00993F74">
        <w:rPr>
          <w:sz w:val="24"/>
        </w:rPr>
        <w:t>算力不敏感的任务，</w:t>
      </w:r>
      <w:r w:rsidR="005C6AE9" w:rsidRPr="005C6AE9">
        <w:rPr>
          <w:rFonts w:hint="eastAsia"/>
          <w:sz w:val="24"/>
        </w:rPr>
        <w:t>对于</w:t>
      </w:r>
      <w:r w:rsidR="005C6AE9" w:rsidRPr="005C6AE9">
        <w:rPr>
          <w:rFonts w:hint="eastAsia"/>
          <w:sz w:val="24"/>
        </w:rPr>
        <w:t>GPU</w:t>
      </w:r>
      <w:r w:rsidR="005C6AE9" w:rsidRPr="005C6AE9">
        <w:rPr>
          <w:rFonts w:hint="eastAsia"/>
          <w:sz w:val="24"/>
        </w:rPr>
        <w:t>算力不敏感的任务，</w:t>
      </w:r>
      <w:r w:rsidR="005C6AE9" w:rsidRPr="005C6AE9">
        <w:rPr>
          <w:rFonts w:hint="eastAsia"/>
          <w:sz w:val="24"/>
        </w:rPr>
        <w:lastRenderedPageBreak/>
        <w:t>可标记为可共享类型，可与其他任务进行分时共享，或利用</w:t>
      </w:r>
      <w:r w:rsidR="005C6AE9" w:rsidRPr="005C6AE9">
        <w:rPr>
          <w:rFonts w:hint="eastAsia"/>
          <w:sz w:val="24"/>
        </w:rPr>
        <w:t>MPS</w:t>
      </w:r>
      <w:r w:rsidR="005C6AE9" w:rsidRPr="005C6AE9">
        <w:rPr>
          <w:rFonts w:hint="eastAsia"/>
          <w:sz w:val="24"/>
        </w:rPr>
        <w:t>、</w:t>
      </w:r>
      <w:r w:rsidR="005C6AE9" w:rsidRPr="005C6AE9">
        <w:rPr>
          <w:rFonts w:hint="eastAsia"/>
          <w:sz w:val="24"/>
        </w:rPr>
        <w:t>MIG</w:t>
      </w:r>
      <w:r w:rsidR="005C6AE9" w:rsidRPr="005C6AE9">
        <w:rPr>
          <w:rFonts w:hint="eastAsia"/>
          <w:sz w:val="24"/>
        </w:rPr>
        <w:t>等技术实现</w:t>
      </w:r>
      <w:r w:rsidR="005C6AE9" w:rsidRPr="005C6AE9">
        <w:rPr>
          <w:rFonts w:hint="eastAsia"/>
          <w:sz w:val="24"/>
        </w:rPr>
        <w:t>GPU</w:t>
      </w:r>
      <w:r w:rsidR="005C6AE9" w:rsidRPr="005C6AE9">
        <w:rPr>
          <w:rFonts w:hint="eastAsia"/>
          <w:sz w:val="24"/>
        </w:rPr>
        <w:t>的多租户隔离，</w:t>
      </w:r>
      <w:r w:rsidRPr="00993F74">
        <w:rPr>
          <w:sz w:val="24"/>
        </w:rPr>
        <w:t>从而提升资源利用率和系统的整体性能。</w:t>
      </w:r>
    </w:p>
    <w:p w14:paraId="33821C9C" w14:textId="54D1DE69" w:rsidR="000271EC" w:rsidRPr="00993F74" w:rsidRDefault="000271EC" w:rsidP="000271EC">
      <w:pPr>
        <w:spacing w:line="360" w:lineRule="auto"/>
        <w:ind w:firstLine="420"/>
        <w:rPr>
          <w:b/>
          <w:bCs/>
          <w:sz w:val="24"/>
        </w:rPr>
      </w:pPr>
      <w:r w:rsidRPr="00993F74">
        <w:rPr>
          <w:b/>
          <w:bCs/>
          <w:sz w:val="24"/>
        </w:rPr>
        <w:t>参数配置</w:t>
      </w:r>
      <w:r w:rsidRPr="00993F74">
        <w:rPr>
          <w:b/>
          <w:bCs/>
          <w:sz w:val="24"/>
        </w:rPr>
        <w:t>-</w:t>
      </w:r>
      <w:r w:rsidRPr="00993F74">
        <w:rPr>
          <w:b/>
          <w:bCs/>
          <w:sz w:val="24"/>
        </w:rPr>
        <w:t>资源</w:t>
      </w:r>
      <w:r w:rsidRPr="00993F74">
        <w:rPr>
          <w:b/>
          <w:bCs/>
          <w:sz w:val="24"/>
        </w:rPr>
        <w:t>-</w:t>
      </w:r>
      <w:r w:rsidRPr="00993F74">
        <w:rPr>
          <w:b/>
          <w:bCs/>
          <w:sz w:val="24"/>
        </w:rPr>
        <w:t>性能综合模型构建：</w:t>
      </w:r>
      <w:r w:rsidRPr="00993F74">
        <w:rPr>
          <w:sz w:val="24"/>
        </w:rPr>
        <w:t>在多层次资源模型和性能模型的基础上，系统进一步构建参数配置、资源消耗和性能表现之间的映射关系，通过深度学习模型进行预测，优化训练任务的资源分配。</w:t>
      </w:r>
    </w:p>
    <w:p w14:paraId="219052F5" w14:textId="629313D9" w:rsidR="000271EC" w:rsidRPr="00993F74" w:rsidRDefault="000271EC" w:rsidP="000271EC">
      <w:pPr>
        <w:numPr>
          <w:ilvl w:val="0"/>
          <w:numId w:val="9"/>
        </w:numPr>
        <w:spacing w:line="360" w:lineRule="auto"/>
        <w:rPr>
          <w:sz w:val="24"/>
        </w:rPr>
      </w:pPr>
      <w:r w:rsidRPr="00993F74">
        <w:rPr>
          <w:b/>
          <w:bCs/>
          <w:sz w:val="24"/>
        </w:rPr>
        <w:t>数据关联与整合</w:t>
      </w:r>
      <w:r w:rsidRPr="00993F74">
        <w:rPr>
          <w:sz w:val="24"/>
        </w:rPr>
        <w:t>：系统将参数配置、资源使用画像以及性能模型的数据进行整合与关联，建立一个完整的综合模型。这一模型能够揭示不同参数配置下，资源的消耗情况及其对应的训练性能，进而为后续的决策和资源调度提供依据。</w:t>
      </w:r>
    </w:p>
    <w:p w14:paraId="38CB4304" w14:textId="0EE76243" w:rsidR="000271EC" w:rsidRPr="00993F74" w:rsidRDefault="000271EC" w:rsidP="000271EC">
      <w:pPr>
        <w:numPr>
          <w:ilvl w:val="0"/>
          <w:numId w:val="9"/>
        </w:numPr>
        <w:spacing w:line="360" w:lineRule="auto"/>
        <w:rPr>
          <w:sz w:val="24"/>
        </w:rPr>
      </w:pPr>
      <w:r w:rsidRPr="00993F74">
        <w:rPr>
          <w:b/>
          <w:bCs/>
          <w:sz w:val="24"/>
        </w:rPr>
        <w:t>模型选择与训练</w:t>
      </w:r>
      <w:r w:rsidRPr="00993F74">
        <w:rPr>
          <w:sz w:val="24"/>
        </w:rPr>
        <w:t>：系统通过深度神经网络等机器学习模型，学习参数配置与资源消耗和性能之间的复杂非线性关系。通过对整合后的数据进行训练，模型能够准确预测不同参数配置下的资源需求和性能表现，从而为后续任务的调度提供精确的决策支持。</w:t>
      </w:r>
    </w:p>
    <w:p w14:paraId="1340CF3D" w14:textId="422CEA4D" w:rsidR="000271EC" w:rsidRPr="00993F74" w:rsidRDefault="000271EC" w:rsidP="005D6E08">
      <w:pPr>
        <w:spacing w:line="360" w:lineRule="auto"/>
        <w:ind w:firstLine="420"/>
        <w:rPr>
          <w:b/>
          <w:bCs/>
          <w:sz w:val="24"/>
        </w:rPr>
      </w:pPr>
      <w:r w:rsidRPr="00993F74">
        <w:rPr>
          <w:b/>
          <w:bCs/>
          <w:sz w:val="24"/>
        </w:rPr>
        <w:t>基于综合模型的资源调度与性能优化</w:t>
      </w:r>
      <w:r w:rsidR="005D6E08" w:rsidRPr="00993F74">
        <w:rPr>
          <w:b/>
          <w:bCs/>
          <w:sz w:val="24"/>
        </w:rPr>
        <w:t>：</w:t>
      </w:r>
      <w:r w:rsidRPr="00993F74">
        <w:rPr>
          <w:sz w:val="24"/>
        </w:rPr>
        <w:t>结合参数配置</w:t>
      </w:r>
      <w:r w:rsidRPr="00993F74">
        <w:rPr>
          <w:sz w:val="24"/>
        </w:rPr>
        <w:t xml:space="preserve"> - </w:t>
      </w:r>
      <w:r w:rsidRPr="00993F74">
        <w:rPr>
          <w:sz w:val="24"/>
        </w:rPr>
        <w:t>资源</w:t>
      </w:r>
      <w:r w:rsidRPr="00993F74">
        <w:rPr>
          <w:sz w:val="24"/>
        </w:rPr>
        <w:t xml:space="preserve"> - </w:t>
      </w:r>
      <w:r w:rsidRPr="00993F74">
        <w:rPr>
          <w:sz w:val="24"/>
        </w:rPr>
        <w:t>性能综合模型，系统可以实现精细化资源调度和动态性能优化，确保训练任务在资源利用和性能表现上的最佳平衡。</w:t>
      </w:r>
    </w:p>
    <w:p w14:paraId="385B2157" w14:textId="03DC4150" w:rsidR="000271EC" w:rsidRPr="00993F74" w:rsidRDefault="000271EC" w:rsidP="000271EC">
      <w:pPr>
        <w:numPr>
          <w:ilvl w:val="0"/>
          <w:numId w:val="10"/>
        </w:numPr>
        <w:spacing w:line="360" w:lineRule="auto"/>
        <w:rPr>
          <w:sz w:val="24"/>
        </w:rPr>
      </w:pPr>
      <w:r w:rsidRPr="00993F74">
        <w:rPr>
          <w:b/>
          <w:bCs/>
          <w:sz w:val="24"/>
        </w:rPr>
        <w:t>精细化资源调度</w:t>
      </w:r>
      <w:r w:rsidR="0032178A" w:rsidRPr="00993F74">
        <w:rPr>
          <w:b/>
          <w:bCs/>
          <w:sz w:val="24"/>
        </w:rPr>
        <w:t>：</w:t>
      </w:r>
      <w:r w:rsidRPr="00993F74">
        <w:rPr>
          <w:sz w:val="24"/>
        </w:rPr>
        <w:t>在新的训练任务到来时，综合模型能够预测其在不同参数配置下的资源需求和性能表现。基于这些预测，系统能够为任务分配最合适的资源，确保资源的高效利用。例如，</w:t>
      </w:r>
      <w:r w:rsidRPr="00993F74">
        <w:rPr>
          <w:sz w:val="24"/>
        </w:rPr>
        <w:t xml:space="preserve">GPU </w:t>
      </w:r>
      <w:r w:rsidRPr="00993F74">
        <w:rPr>
          <w:sz w:val="24"/>
        </w:rPr>
        <w:t>密集型任务会优先分配充足的</w:t>
      </w:r>
      <w:r w:rsidRPr="00993F74">
        <w:rPr>
          <w:sz w:val="24"/>
        </w:rPr>
        <w:t xml:space="preserve"> GPU </w:t>
      </w:r>
      <w:r w:rsidRPr="00993F74">
        <w:rPr>
          <w:sz w:val="24"/>
        </w:rPr>
        <w:t>资源，而内存密集型任务则会优化内存的使用。</w:t>
      </w:r>
    </w:p>
    <w:p w14:paraId="1B1AD9B4" w14:textId="42C61A8B" w:rsidR="000271EC" w:rsidRPr="00993F74" w:rsidRDefault="000271EC" w:rsidP="000271EC">
      <w:pPr>
        <w:numPr>
          <w:ilvl w:val="0"/>
          <w:numId w:val="10"/>
        </w:numPr>
        <w:spacing w:line="360" w:lineRule="auto"/>
        <w:rPr>
          <w:sz w:val="24"/>
        </w:rPr>
      </w:pPr>
      <w:r w:rsidRPr="00993F74">
        <w:rPr>
          <w:b/>
          <w:bCs/>
          <w:sz w:val="24"/>
        </w:rPr>
        <w:t>动态性能优化</w:t>
      </w:r>
      <w:r w:rsidR="0032178A" w:rsidRPr="00993F74">
        <w:rPr>
          <w:sz w:val="24"/>
        </w:rPr>
        <w:t>：</w:t>
      </w:r>
      <w:r w:rsidRPr="00993F74">
        <w:rPr>
          <w:sz w:val="24"/>
        </w:rPr>
        <w:t>根据实时的训练过程中的反馈，系统能够动态调整参数配置以优化性能。如果某个参数配置有望提升训练速度且资源消耗可接受，系统将自动调整参数并重新训练。同时，基于实时性能指标，系统还会动态调整资源分配，使得训练任务始终保持最佳性能。</w:t>
      </w:r>
    </w:p>
    <w:p w14:paraId="5FEFB638" w14:textId="64743DDE" w:rsidR="000271EC" w:rsidRPr="00993F74" w:rsidRDefault="000271EC" w:rsidP="0032178A">
      <w:pPr>
        <w:spacing w:line="360" w:lineRule="auto"/>
        <w:ind w:firstLine="420"/>
        <w:rPr>
          <w:b/>
          <w:bCs/>
          <w:sz w:val="24"/>
        </w:rPr>
      </w:pPr>
      <w:r w:rsidRPr="00993F74">
        <w:rPr>
          <w:b/>
          <w:bCs/>
          <w:sz w:val="24"/>
        </w:rPr>
        <w:t>模型更新与维护</w:t>
      </w:r>
      <w:r w:rsidR="0032178A" w:rsidRPr="00993F74">
        <w:rPr>
          <w:b/>
          <w:bCs/>
          <w:sz w:val="24"/>
        </w:rPr>
        <w:t>：</w:t>
      </w:r>
      <w:r w:rsidRPr="00993F74">
        <w:rPr>
          <w:sz w:val="24"/>
        </w:rPr>
        <w:t>系统将不断收集新的训练数据，并定期更新参数配置、资源使用和性能表现数据，确保模型的适应性和准确性。</w:t>
      </w:r>
    </w:p>
    <w:p w14:paraId="0A2E7BA8" w14:textId="47BF5737" w:rsidR="000271EC" w:rsidRPr="00993F74" w:rsidRDefault="000271EC" w:rsidP="000271EC">
      <w:pPr>
        <w:numPr>
          <w:ilvl w:val="0"/>
          <w:numId w:val="11"/>
        </w:numPr>
        <w:spacing w:line="360" w:lineRule="auto"/>
        <w:rPr>
          <w:sz w:val="24"/>
        </w:rPr>
      </w:pPr>
      <w:r w:rsidRPr="00993F74">
        <w:rPr>
          <w:b/>
          <w:bCs/>
          <w:sz w:val="24"/>
        </w:rPr>
        <w:t>定期数据收集与更新</w:t>
      </w:r>
      <w:r w:rsidR="005D6E08" w:rsidRPr="00993F74">
        <w:rPr>
          <w:sz w:val="24"/>
        </w:rPr>
        <w:t>：</w:t>
      </w:r>
      <w:r w:rsidRPr="00993F74">
        <w:rPr>
          <w:sz w:val="24"/>
        </w:rPr>
        <w:t>随着训练任务的持续进行，系统会定期收集新数据并更新资源使用画像和性能画像。这些数据能够反映系统最新的状态和变化趋势，从而帮助模型不断适应新的训练需求。</w:t>
      </w:r>
    </w:p>
    <w:p w14:paraId="068E1CC2" w14:textId="2D02617F" w:rsidR="00BE1F4F" w:rsidRPr="005C6AE9" w:rsidRDefault="000271EC" w:rsidP="00600B2B">
      <w:pPr>
        <w:numPr>
          <w:ilvl w:val="0"/>
          <w:numId w:val="11"/>
        </w:numPr>
        <w:spacing w:line="360" w:lineRule="auto"/>
        <w:rPr>
          <w:sz w:val="24"/>
        </w:rPr>
      </w:pPr>
      <w:r w:rsidRPr="00993F74">
        <w:rPr>
          <w:b/>
          <w:bCs/>
          <w:sz w:val="24"/>
        </w:rPr>
        <w:t>模型重训练与优化</w:t>
      </w:r>
      <w:r w:rsidR="005D6E08" w:rsidRPr="00993F74">
        <w:rPr>
          <w:sz w:val="24"/>
        </w:rPr>
        <w:t>：</w:t>
      </w:r>
      <w:r w:rsidRPr="00993F74">
        <w:rPr>
          <w:sz w:val="24"/>
        </w:rPr>
        <w:t>利用更新后的数据，系统会对综合模型进行重新训练，并对</w:t>
      </w:r>
      <w:r w:rsidRPr="00993F74">
        <w:rPr>
          <w:sz w:val="24"/>
        </w:rPr>
        <w:lastRenderedPageBreak/>
        <w:t>模型结构和参数进行优化。通过持续更新，确保模型能够准确反映训练过程中的实际情况，为深度学习模型训练提供可靠的支持。</w:t>
      </w:r>
    </w:p>
    <w:p w14:paraId="209CB229" w14:textId="77777777" w:rsidR="00BE1F4F" w:rsidRPr="005C6AE9" w:rsidRDefault="00BE1F4F" w:rsidP="00600B2B">
      <w:pPr>
        <w:spacing w:line="360" w:lineRule="auto"/>
        <w:rPr>
          <w:sz w:val="24"/>
        </w:rPr>
      </w:pPr>
    </w:p>
    <w:p w14:paraId="5A725DFF" w14:textId="05949991" w:rsidR="00D952BF" w:rsidRDefault="00D85DCE" w:rsidP="00EC2987">
      <w:pPr>
        <w:spacing w:line="360" w:lineRule="auto"/>
        <w:ind w:firstLine="420"/>
        <w:rPr>
          <w:b/>
          <w:bCs/>
          <w:sz w:val="24"/>
        </w:rPr>
      </w:pPr>
      <w:r w:rsidRPr="00993F74">
        <w:rPr>
          <w:b/>
          <w:bCs/>
          <w:sz w:val="24"/>
        </w:rPr>
        <w:t>任务</w:t>
      </w:r>
      <w:r w:rsidRPr="00993F74">
        <w:rPr>
          <w:b/>
          <w:bCs/>
          <w:sz w:val="24"/>
        </w:rPr>
        <w:t>2</w:t>
      </w:r>
      <w:r w:rsidRPr="00993F74">
        <w:rPr>
          <w:b/>
          <w:bCs/>
          <w:sz w:val="24"/>
        </w:rPr>
        <w:t>：云原生服务组件编排与部署优化技术</w:t>
      </w:r>
    </w:p>
    <w:p w14:paraId="30D40301" w14:textId="2C9E41C6" w:rsidR="00EC2987" w:rsidRPr="00A7279A" w:rsidRDefault="00A7279A" w:rsidP="00EC2987">
      <w:pPr>
        <w:spacing w:line="360" w:lineRule="auto"/>
        <w:ind w:firstLine="420"/>
        <w:rPr>
          <w:sz w:val="24"/>
        </w:rPr>
      </w:pPr>
      <w:r w:rsidRPr="00A7279A">
        <w:rPr>
          <w:rFonts w:hint="eastAsia"/>
          <w:sz w:val="24"/>
        </w:rPr>
        <w:t>本课题的第二个任务将任务一中分解重构所形成的云原生组件进行进一步的编排，使其能在云原生的算力环境中进行高效部署，与此同时课题拟研究轻量级的执行优化技术，确保云原生服务和计算任务可高效能执行。</w:t>
      </w:r>
      <w:r>
        <w:rPr>
          <w:rFonts w:hint="eastAsia"/>
          <w:sz w:val="24"/>
        </w:rPr>
        <w:t>具体三个子任务的实施方案如下。</w:t>
      </w:r>
    </w:p>
    <w:p w14:paraId="3C9EF50D" w14:textId="77777777" w:rsidR="00D952BF" w:rsidRPr="00993F74" w:rsidRDefault="00D952BF" w:rsidP="00EC2987">
      <w:pPr>
        <w:spacing w:line="360" w:lineRule="auto"/>
        <w:ind w:firstLine="420"/>
        <w:rPr>
          <w:szCs w:val="21"/>
        </w:rPr>
      </w:pPr>
      <w:r w:rsidRPr="00993F74">
        <w:rPr>
          <w:b/>
          <w:bCs/>
          <w:kern w:val="0"/>
          <w:sz w:val="24"/>
          <w:lang w:eastAsia="zh"/>
        </w:rPr>
        <w:t>任务</w:t>
      </w:r>
      <w:r w:rsidRPr="00993F74">
        <w:rPr>
          <w:b/>
          <w:bCs/>
          <w:kern w:val="0"/>
          <w:sz w:val="24"/>
          <w:lang w:eastAsia="zh"/>
        </w:rPr>
        <w:t xml:space="preserve">2.1 </w:t>
      </w:r>
      <w:r w:rsidRPr="00993F74">
        <w:rPr>
          <w:b/>
          <w:bCs/>
          <w:kern w:val="0"/>
          <w:sz w:val="24"/>
        </w:rPr>
        <w:t>云原生服务组件编排调度优化技术</w:t>
      </w:r>
    </w:p>
    <w:p w14:paraId="392BD774" w14:textId="57476893" w:rsidR="00D952BF" w:rsidRPr="00993F74" w:rsidRDefault="00362F55" w:rsidP="009E4D21">
      <w:pPr>
        <w:spacing w:line="360" w:lineRule="auto"/>
        <w:ind w:firstLine="420"/>
        <w:rPr>
          <w:kern w:val="0"/>
          <w:sz w:val="24"/>
        </w:rPr>
      </w:pPr>
      <w:r>
        <w:rPr>
          <w:rFonts w:hint="eastAsia"/>
          <w:kern w:val="0"/>
          <w:sz w:val="24"/>
        </w:rPr>
        <w:t>越来越多的</w:t>
      </w:r>
      <w:r w:rsidR="00D952BF" w:rsidRPr="00993F74">
        <w:rPr>
          <w:kern w:val="0"/>
          <w:sz w:val="24"/>
          <w:lang w:eastAsia="zh"/>
        </w:rPr>
        <w:t>云原生</w:t>
      </w:r>
      <w:r>
        <w:rPr>
          <w:rFonts w:hint="eastAsia"/>
          <w:kern w:val="0"/>
          <w:sz w:val="24"/>
        </w:rPr>
        <w:t>服务以</w:t>
      </w:r>
      <w:r w:rsidR="00D952BF" w:rsidRPr="00993F74">
        <w:rPr>
          <w:rFonts w:hint="eastAsia"/>
          <w:kern w:val="0"/>
          <w:sz w:val="24"/>
          <w:lang w:eastAsia="zh"/>
        </w:rPr>
        <w:t>函</w:t>
      </w:r>
      <w:r w:rsidR="00D952BF" w:rsidRPr="00993F74">
        <w:rPr>
          <w:kern w:val="0"/>
          <w:sz w:val="24"/>
          <w:lang w:eastAsia="zh"/>
        </w:rPr>
        <w:t>数</w:t>
      </w:r>
      <w:r>
        <w:rPr>
          <w:rFonts w:hint="eastAsia"/>
          <w:kern w:val="0"/>
          <w:sz w:val="24"/>
        </w:rPr>
        <w:t>和</w:t>
      </w:r>
      <w:proofErr w:type="spellStart"/>
      <w:r w:rsidR="00D952BF" w:rsidRPr="00993F74">
        <w:rPr>
          <w:kern w:val="0"/>
          <w:sz w:val="24"/>
        </w:rPr>
        <w:t>FaaS</w:t>
      </w:r>
      <w:proofErr w:type="spellEnd"/>
      <w:r w:rsidR="00D952BF" w:rsidRPr="00993F74">
        <w:rPr>
          <w:kern w:val="0"/>
          <w:sz w:val="24"/>
          <w:lang w:eastAsia="zh"/>
        </w:rPr>
        <w:t>工作流的形式</w:t>
      </w:r>
      <w:r>
        <w:rPr>
          <w:rFonts w:hint="eastAsia"/>
          <w:kern w:val="0"/>
          <w:sz w:val="24"/>
        </w:rPr>
        <w:t>部署和运行</w:t>
      </w:r>
      <w:r w:rsidR="00D952BF" w:rsidRPr="00993F74">
        <w:rPr>
          <w:kern w:val="0"/>
          <w:sz w:val="24"/>
          <w:lang w:eastAsia="zh"/>
        </w:rPr>
        <w:t>，</w:t>
      </w:r>
      <w:proofErr w:type="spellStart"/>
      <w:r w:rsidR="00D952BF" w:rsidRPr="00993F74">
        <w:rPr>
          <w:kern w:val="0"/>
          <w:sz w:val="24"/>
          <w:lang w:eastAsia="zh"/>
        </w:rPr>
        <w:t>FaaS</w:t>
      </w:r>
      <w:proofErr w:type="spellEnd"/>
      <w:r w:rsidR="00D952BF" w:rsidRPr="00993F74">
        <w:rPr>
          <w:kern w:val="0"/>
          <w:sz w:val="24"/>
          <w:lang w:eastAsia="zh"/>
        </w:rPr>
        <w:t>工作流中函数间的协同与调度</w:t>
      </w:r>
      <w:r>
        <w:rPr>
          <w:rFonts w:hint="eastAsia"/>
          <w:kern w:val="0"/>
          <w:sz w:val="24"/>
        </w:rPr>
        <w:t>则</w:t>
      </w:r>
      <w:r w:rsidR="00D952BF" w:rsidRPr="00993F74">
        <w:rPr>
          <w:kern w:val="0"/>
          <w:sz w:val="24"/>
          <w:lang w:eastAsia="zh"/>
        </w:rPr>
        <w:t>是决定工作流效率</w:t>
      </w:r>
      <w:r>
        <w:rPr>
          <w:rFonts w:hint="eastAsia"/>
          <w:kern w:val="0"/>
          <w:sz w:val="24"/>
        </w:rPr>
        <w:t>最为关键的</w:t>
      </w:r>
      <w:r w:rsidR="00D952BF" w:rsidRPr="00993F74">
        <w:rPr>
          <w:kern w:val="0"/>
          <w:sz w:val="24"/>
          <w:lang w:eastAsia="zh"/>
        </w:rPr>
        <w:t>因素。</w:t>
      </w:r>
      <w:r>
        <w:rPr>
          <w:rFonts w:hint="eastAsia"/>
          <w:kern w:val="0"/>
          <w:sz w:val="24"/>
        </w:rPr>
        <w:t>因此本课题将以函数作为主要的云原生编排对象，开展对应的编排与优化方案设计。</w:t>
      </w:r>
      <w:r w:rsidR="00D952BF" w:rsidRPr="00993F74">
        <w:rPr>
          <w:kern w:val="0"/>
          <w:sz w:val="24"/>
          <w:lang w:eastAsia="zh"/>
        </w:rPr>
        <w:t>传统的</w:t>
      </w:r>
      <w:r>
        <w:rPr>
          <w:rFonts w:hint="eastAsia"/>
          <w:kern w:val="0"/>
          <w:sz w:val="24"/>
        </w:rPr>
        <w:t>编排与</w:t>
      </w:r>
      <w:r w:rsidR="00D952BF" w:rsidRPr="00993F74">
        <w:rPr>
          <w:kern w:val="0"/>
          <w:sz w:val="24"/>
          <w:lang w:eastAsia="zh"/>
        </w:rPr>
        <w:t>调度算法通常采用中心化的</w:t>
      </w:r>
      <w:r w:rsidR="00D952BF" w:rsidRPr="00993F74">
        <w:rPr>
          <w:kern w:val="0"/>
          <w:sz w:val="24"/>
          <w:lang w:eastAsia="zh"/>
        </w:rPr>
        <w:t>Master-Side Pattern</w:t>
      </w:r>
      <w:r w:rsidR="00D952BF" w:rsidRPr="00993F74">
        <w:rPr>
          <w:kern w:val="0"/>
          <w:sz w:val="24"/>
          <w:lang w:eastAsia="zh"/>
        </w:rPr>
        <w:t>（</w:t>
      </w:r>
      <w:r w:rsidR="00D952BF" w:rsidRPr="00993F74">
        <w:rPr>
          <w:kern w:val="0"/>
          <w:sz w:val="24"/>
          <w:lang w:eastAsia="zh"/>
        </w:rPr>
        <w:t>Master-SP</w:t>
      </w:r>
      <w:r w:rsidR="00D952BF" w:rsidRPr="00993F74">
        <w:rPr>
          <w:kern w:val="0"/>
          <w:sz w:val="24"/>
          <w:lang w:eastAsia="zh"/>
        </w:rPr>
        <w:t>）架构，由全局主节点统一控制函数的触发与数据同步</w:t>
      </w:r>
      <w:r w:rsidR="009E4D21">
        <w:rPr>
          <w:rFonts w:hint="eastAsia"/>
          <w:kern w:val="0"/>
          <w:sz w:val="24"/>
          <w:lang w:eastAsia="zh"/>
        </w:rPr>
        <w:t>，</w:t>
      </w:r>
      <w:r w:rsidR="00D952BF" w:rsidRPr="00993F74">
        <w:rPr>
          <w:kern w:val="0"/>
          <w:sz w:val="24"/>
          <w:lang w:eastAsia="zh"/>
        </w:rPr>
        <w:t>然而这种方式容易导致主节点的负载瓶颈，高并发场景下全局同步的延迟问题尤为突出。为</w:t>
      </w:r>
      <w:r w:rsidR="009E4D21">
        <w:rPr>
          <w:rFonts w:hint="eastAsia"/>
          <w:kern w:val="0"/>
          <w:sz w:val="24"/>
        </w:rPr>
        <w:t>提升</w:t>
      </w:r>
      <w:r w:rsidR="00D952BF" w:rsidRPr="00993F74">
        <w:rPr>
          <w:kern w:val="0"/>
          <w:sz w:val="24"/>
          <w:lang w:eastAsia="zh"/>
        </w:rPr>
        <w:t>管理任务调度和数据传输</w:t>
      </w:r>
      <w:r w:rsidR="009E4D21">
        <w:rPr>
          <w:rFonts w:hint="eastAsia"/>
          <w:kern w:val="0"/>
          <w:sz w:val="24"/>
        </w:rPr>
        <w:t>效率</w:t>
      </w:r>
      <w:r w:rsidR="00D952BF" w:rsidRPr="00993F74">
        <w:rPr>
          <w:kern w:val="0"/>
          <w:sz w:val="24"/>
          <w:lang w:eastAsia="zh"/>
        </w:rPr>
        <w:t>，</w:t>
      </w:r>
      <w:r w:rsidR="00D952BF" w:rsidRPr="00993F74">
        <w:rPr>
          <w:kern w:val="0"/>
          <w:sz w:val="24"/>
          <w:lang w:eastAsia="zh"/>
        </w:rPr>
        <w:t>Worker-Side Pattern</w:t>
      </w:r>
      <w:r w:rsidR="00D952BF" w:rsidRPr="00993F74">
        <w:rPr>
          <w:kern w:val="0"/>
          <w:sz w:val="24"/>
          <w:lang w:eastAsia="zh"/>
        </w:rPr>
        <w:t>（</w:t>
      </w:r>
      <w:r w:rsidR="00D952BF" w:rsidRPr="00993F74">
        <w:rPr>
          <w:kern w:val="0"/>
          <w:sz w:val="24"/>
          <w:lang w:eastAsia="zh"/>
        </w:rPr>
        <w:t>Worker-SP</w:t>
      </w:r>
      <w:r w:rsidR="00D952BF" w:rsidRPr="00993F74">
        <w:rPr>
          <w:kern w:val="0"/>
          <w:sz w:val="24"/>
          <w:lang w:eastAsia="zh"/>
        </w:rPr>
        <w:t>）架构被提出</w:t>
      </w:r>
      <w:r w:rsidR="009E4D21">
        <w:rPr>
          <w:rFonts w:hint="eastAsia"/>
          <w:kern w:val="0"/>
          <w:sz w:val="24"/>
          <w:lang w:eastAsia="zh"/>
        </w:rPr>
        <w:t>，</w:t>
      </w:r>
      <w:r w:rsidR="00D952BF" w:rsidRPr="00993F74">
        <w:rPr>
          <w:kern w:val="0"/>
          <w:sz w:val="24"/>
          <w:lang w:eastAsia="zh"/>
        </w:rPr>
        <w:t>该架构通过在每个工作节点设置工作流引擎代理来管理节点内函数的触发与数据同步，从而减少主节点负载，提升系统的并行处理能力。</w:t>
      </w:r>
    </w:p>
    <w:p w14:paraId="61F54DE9" w14:textId="66508644" w:rsidR="00D952BF" w:rsidRPr="00993F74" w:rsidRDefault="00D952BF" w:rsidP="00D952BF">
      <w:pPr>
        <w:spacing w:line="360" w:lineRule="auto"/>
        <w:ind w:firstLine="420"/>
        <w:rPr>
          <w:kern w:val="0"/>
          <w:sz w:val="24"/>
          <w:lang w:eastAsia="zh"/>
        </w:rPr>
      </w:pPr>
      <w:r w:rsidRPr="00993F74">
        <w:rPr>
          <w:kern w:val="0"/>
          <w:sz w:val="24"/>
          <w:lang w:eastAsia="zh"/>
        </w:rPr>
        <w:t>本</w:t>
      </w:r>
      <w:r w:rsidR="009E4D21">
        <w:rPr>
          <w:rFonts w:hint="eastAsia"/>
          <w:kern w:val="0"/>
          <w:sz w:val="24"/>
        </w:rPr>
        <w:t>任务</w:t>
      </w:r>
      <w:r w:rsidRPr="00993F74">
        <w:rPr>
          <w:kern w:val="0"/>
          <w:sz w:val="24"/>
          <w:lang w:eastAsia="zh"/>
        </w:rPr>
        <w:t>拟</w:t>
      </w:r>
      <w:r w:rsidR="009E4D21">
        <w:rPr>
          <w:rFonts w:hint="eastAsia"/>
          <w:kern w:val="0"/>
          <w:sz w:val="24"/>
        </w:rPr>
        <w:t>研究</w:t>
      </w:r>
      <w:r w:rsidRPr="00993F74">
        <w:rPr>
          <w:kern w:val="0"/>
          <w:sz w:val="24"/>
          <w:lang w:eastAsia="zh"/>
        </w:rPr>
        <w:t>基于</w:t>
      </w:r>
      <w:r w:rsidRPr="00993F74">
        <w:rPr>
          <w:kern w:val="0"/>
          <w:sz w:val="24"/>
          <w:lang w:eastAsia="zh"/>
        </w:rPr>
        <w:t>Worker-SP</w:t>
      </w:r>
      <w:r w:rsidR="009E4D21">
        <w:rPr>
          <w:rFonts w:hint="eastAsia"/>
          <w:kern w:val="0"/>
          <w:sz w:val="24"/>
        </w:rPr>
        <w:t>的编排调度</w:t>
      </w:r>
      <w:r w:rsidRPr="00993F74">
        <w:rPr>
          <w:kern w:val="0"/>
          <w:sz w:val="24"/>
          <w:lang w:eastAsia="zh"/>
        </w:rPr>
        <w:t>架构，重点考虑节点内存占用对函数调度决策的影响以及内存资源的动态分配策略，并结合函数间的数据传输量、网络带宽、函数依赖关系</w:t>
      </w:r>
      <w:r w:rsidR="0017393C">
        <w:rPr>
          <w:rFonts w:hint="eastAsia"/>
          <w:kern w:val="0"/>
          <w:sz w:val="24"/>
          <w:lang w:eastAsia="zh"/>
        </w:rPr>
        <w:t>、</w:t>
      </w:r>
      <w:r w:rsidR="0017393C">
        <w:rPr>
          <w:rFonts w:hint="eastAsia"/>
          <w:kern w:val="0"/>
          <w:sz w:val="24"/>
        </w:rPr>
        <w:t>可靠性</w:t>
      </w:r>
      <w:r w:rsidRPr="00993F74">
        <w:rPr>
          <w:kern w:val="0"/>
          <w:sz w:val="24"/>
          <w:lang w:eastAsia="zh"/>
        </w:rPr>
        <w:t>等</w:t>
      </w:r>
      <w:r w:rsidRPr="00993F74">
        <w:rPr>
          <w:kern w:val="0"/>
          <w:sz w:val="24"/>
        </w:rPr>
        <w:t>约束</w:t>
      </w:r>
      <w:r w:rsidRPr="00993F74">
        <w:rPr>
          <w:kern w:val="0"/>
          <w:sz w:val="24"/>
          <w:lang w:eastAsia="zh"/>
        </w:rPr>
        <w:t>，构建内存感知的数据传输费用模型，并以此为基础提出适用于</w:t>
      </w:r>
      <w:r w:rsidRPr="00993F74">
        <w:rPr>
          <w:kern w:val="0"/>
          <w:sz w:val="24"/>
          <w:lang w:eastAsia="zh"/>
        </w:rPr>
        <w:t>Worker-SP</w:t>
      </w:r>
      <w:r w:rsidRPr="00993F74">
        <w:rPr>
          <w:kern w:val="0"/>
          <w:sz w:val="24"/>
          <w:lang w:eastAsia="zh"/>
        </w:rPr>
        <w:t>的静态分组调度算法，在最小化</w:t>
      </w:r>
      <w:r w:rsidRPr="00993F74">
        <w:rPr>
          <w:kern w:val="0"/>
          <w:sz w:val="24"/>
        </w:rPr>
        <w:t>编排</w:t>
      </w:r>
      <w:r w:rsidRPr="00993F74">
        <w:rPr>
          <w:kern w:val="0"/>
          <w:sz w:val="24"/>
          <w:lang w:eastAsia="zh"/>
        </w:rPr>
        <w:t>调度开销的同时</w:t>
      </w:r>
      <w:r w:rsidR="009E4D21">
        <w:rPr>
          <w:rFonts w:hint="eastAsia"/>
          <w:kern w:val="0"/>
          <w:sz w:val="24"/>
          <w:lang w:eastAsia="zh"/>
        </w:rPr>
        <w:t>，</w:t>
      </w:r>
      <w:r w:rsidRPr="00993F74">
        <w:rPr>
          <w:kern w:val="0"/>
          <w:sz w:val="24"/>
          <w:lang w:eastAsia="zh"/>
        </w:rPr>
        <w:t>优化函数的分配与执行，降低工作流的端到端延迟。</w:t>
      </w:r>
      <w:r w:rsidR="009E4D21">
        <w:rPr>
          <w:rFonts w:hint="eastAsia"/>
          <w:kern w:val="0"/>
          <w:sz w:val="24"/>
        </w:rPr>
        <w:t>具体方案如下：</w:t>
      </w:r>
    </w:p>
    <w:p w14:paraId="26B809FF" w14:textId="77777777" w:rsidR="001363A0" w:rsidRDefault="001363A0" w:rsidP="00D952BF">
      <w:pPr>
        <w:spacing w:line="360" w:lineRule="auto"/>
        <w:ind w:firstLine="420"/>
        <w:rPr>
          <w:b/>
          <w:bCs/>
          <w:kern w:val="0"/>
          <w:sz w:val="24"/>
          <w:lang w:eastAsia="zh"/>
        </w:rPr>
      </w:pPr>
      <w:r>
        <w:rPr>
          <w:rFonts w:hint="eastAsia"/>
          <w:b/>
          <w:bCs/>
          <w:kern w:val="0"/>
          <w:sz w:val="24"/>
        </w:rPr>
        <w:t>（</w:t>
      </w:r>
      <w:r>
        <w:rPr>
          <w:rFonts w:hint="eastAsia"/>
          <w:b/>
          <w:bCs/>
          <w:kern w:val="0"/>
          <w:sz w:val="24"/>
        </w:rPr>
        <w:t>1</w:t>
      </w:r>
      <w:r>
        <w:rPr>
          <w:rFonts w:hint="eastAsia"/>
          <w:b/>
          <w:bCs/>
          <w:kern w:val="0"/>
          <w:sz w:val="24"/>
        </w:rPr>
        <w:t>）</w:t>
      </w:r>
      <w:r w:rsidR="00D952BF" w:rsidRPr="00993F74">
        <w:rPr>
          <w:b/>
          <w:bCs/>
          <w:kern w:val="0"/>
          <w:sz w:val="24"/>
        </w:rPr>
        <w:t>多约束优化的</w:t>
      </w:r>
      <w:r w:rsidR="00D952BF" w:rsidRPr="00993F74">
        <w:rPr>
          <w:b/>
          <w:bCs/>
          <w:kern w:val="0"/>
          <w:sz w:val="24"/>
          <w:lang w:eastAsia="zh"/>
        </w:rPr>
        <w:t>数据传输费用模型</w:t>
      </w:r>
    </w:p>
    <w:p w14:paraId="1ABADC82" w14:textId="1E61BDB8" w:rsidR="00D952BF" w:rsidRPr="00993F74" w:rsidRDefault="00D952BF" w:rsidP="00D952BF">
      <w:pPr>
        <w:spacing w:line="360" w:lineRule="auto"/>
        <w:ind w:firstLine="420"/>
        <w:rPr>
          <w:kern w:val="0"/>
          <w:sz w:val="24"/>
          <w:lang w:eastAsia="zh"/>
        </w:rPr>
      </w:pPr>
      <w:r w:rsidRPr="00993F74">
        <w:rPr>
          <w:kern w:val="0"/>
          <w:sz w:val="24"/>
          <w:lang w:eastAsia="zh"/>
        </w:rPr>
        <w:t>在云原生场景中，</w:t>
      </w:r>
      <w:r w:rsidRPr="00993F74">
        <w:rPr>
          <w:kern w:val="0"/>
          <w:sz w:val="24"/>
        </w:rPr>
        <w:t>编排调度的执行存在</w:t>
      </w:r>
      <w:r w:rsidRPr="00993F74">
        <w:rPr>
          <w:kern w:val="0"/>
          <w:sz w:val="24"/>
          <w:lang w:eastAsia="zh"/>
        </w:rPr>
        <w:t>多</w:t>
      </w:r>
      <w:r w:rsidRPr="00993F74">
        <w:rPr>
          <w:kern w:val="0"/>
          <w:sz w:val="24"/>
        </w:rPr>
        <w:t>个</w:t>
      </w:r>
      <w:r w:rsidRPr="00993F74">
        <w:rPr>
          <w:kern w:val="0"/>
          <w:sz w:val="24"/>
          <w:lang w:eastAsia="zh"/>
        </w:rPr>
        <w:t>约束</w:t>
      </w:r>
      <w:r w:rsidRPr="00993F74">
        <w:rPr>
          <w:kern w:val="0"/>
          <w:sz w:val="24"/>
        </w:rPr>
        <w:t>条件，</w:t>
      </w:r>
      <w:r w:rsidRPr="00993F74">
        <w:rPr>
          <w:kern w:val="0"/>
          <w:sz w:val="24"/>
          <w:lang w:eastAsia="zh"/>
        </w:rPr>
        <w:t>为了实现高效的</w:t>
      </w:r>
      <w:r w:rsidRPr="00993F74">
        <w:rPr>
          <w:kern w:val="0"/>
          <w:sz w:val="24"/>
        </w:rPr>
        <w:t>服务编排</w:t>
      </w:r>
      <w:r w:rsidRPr="00993F74">
        <w:rPr>
          <w:kern w:val="0"/>
          <w:sz w:val="24"/>
          <w:lang w:eastAsia="zh"/>
        </w:rPr>
        <w:t>，需要对</w:t>
      </w:r>
      <w:r w:rsidRPr="00993F74">
        <w:rPr>
          <w:kern w:val="0"/>
          <w:sz w:val="24"/>
        </w:rPr>
        <w:t>这些</w:t>
      </w:r>
      <w:r w:rsidRPr="00993F74">
        <w:rPr>
          <w:kern w:val="0"/>
          <w:sz w:val="24"/>
          <w:lang w:eastAsia="zh"/>
        </w:rPr>
        <w:t>约束进行全面的考虑和优化，找到一个最优</w:t>
      </w:r>
      <w:r w:rsidRPr="00993F74">
        <w:rPr>
          <w:kern w:val="0"/>
          <w:sz w:val="24"/>
        </w:rPr>
        <w:t>或次优</w:t>
      </w:r>
      <w:r w:rsidRPr="00993F74">
        <w:rPr>
          <w:kern w:val="0"/>
          <w:sz w:val="24"/>
          <w:lang w:eastAsia="zh"/>
        </w:rPr>
        <w:t>的</w:t>
      </w:r>
      <w:r w:rsidRPr="00993F74">
        <w:rPr>
          <w:kern w:val="0"/>
          <w:sz w:val="24"/>
        </w:rPr>
        <w:t>编排调度</w:t>
      </w:r>
      <w:r w:rsidRPr="00993F74">
        <w:rPr>
          <w:kern w:val="0"/>
          <w:sz w:val="24"/>
          <w:lang w:eastAsia="zh"/>
        </w:rPr>
        <w:t>方案，使得在满足所有约束条件的前提下，系统性能（如工作流的端到端延迟、资源利用率等）</w:t>
      </w:r>
      <w:r w:rsidRPr="00993F74">
        <w:rPr>
          <w:kern w:val="0"/>
          <w:sz w:val="24"/>
        </w:rPr>
        <w:t>能尽可能提升</w:t>
      </w:r>
      <w:r w:rsidRPr="00993F74">
        <w:rPr>
          <w:kern w:val="0"/>
          <w:sz w:val="24"/>
          <w:lang w:eastAsia="zh"/>
        </w:rPr>
        <w:t>。</w:t>
      </w:r>
      <w:r w:rsidRPr="00993F74">
        <w:rPr>
          <w:kern w:val="0"/>
          <w:sz w:val="24"/>
        </w:rPr>
        <w:t>本研究拟对编排</w:t>
      </w:r>
      <w:r w:rsidRPr="00993F74">
        <w:rPr>
          <w:kern w:val="0"/>
          <w:sz w:val="24"/>
          <w:lang w:eastAsia="zh"/>
        </w:rPr>
        <w:t>约束进行全面的考虑和优化，</w:t>
      </w:r>
      <w:r w:rsidRPr="00993F74">
        <w:rPr>
          <w:kern w:val="0"/>
          <w:sz w:val="24"/>
        </w:rPr>
        <w:t>构建多约束优化的数据传输费用模型，该模型具体包括以下约束：</w:t>
      </w:r>
    </w:p>
    <w:p w14:paraId="0DAA1A2E" w14:textId="77777777" w:rsidR="00D952BF" w:rsidRPr="00993F74" w:rsidRDefault="00D952BF" w:rsidP="00D952BF">
      <w:pPr>
        <w:pStyle w:val="afa"/>
        <w:widowControl w:val="0"/>
        <w:numPr>
          <w:ilvl w:val="0"/>
          <w:numId w:val="13"/>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t>内存占用</w:t>
      </w:r>
      <w:r w:rsidRPr="00993F74">
        <w:rPr>
          <w:rFonts w:ascii="Times New Roman" w:hAnsi="Times New Roman" w:cs="Times New Roman"/>
          <w:lang w:eastAsia="zh"/>
        </w:rPr>
        <w:t>：节点内存资源的异构性对函数分配、节点内缓存的使用有重要影响，需结合节点的内存状态，避免因资源不足导致的任务失败或性能退化；</w:t>
      </w:r>
    </w:p>
    <w:p w14:paraId="51BB1DF8" w14:textId="77777777" w:rsidR="00D952BF" w:rsidRPr="00993F74" w:rsidRDefault="00D952BF" w:rsidP="00D952BF">
      <w:pPr>
        <w:pStyle w:val="afa"/>
        <w:widowControl w:val="0"/>
        <w:numPr>
          <w:ilvl w:val="0"/>
          <w:numId w:val="13"/>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lastRenderedPageBreak/>
        <w:t>数据传输量</w:t>
      </w:r>
      <w:r w:rsidRPr="00993F74">
        <w:rPr>
          <w:rFonts w:ascii="Times New Roman" w:hAnsi="Times New Roman" w:cs="Times New Roman"/>
          <w:lang w:eastAsia="zh"/>
        </w:rPr>
        <w:t>：函数间</w:t>
      </w:r>
      <w:r w:rsidRPr="00993F74">
        <w:rPr>
          <w:rFonts w:ascii="Times New Roman" w:hAnsi="Times New Roman" w:cs="Times New Roman"/>
        </w:rPr>
        <w:t>的</w:t>
      </w:r>
      <w:r w:rsidRPr="00993F74">
        <w:rPr>
          <w:rFonts w:ascii="Times New Roman" w:hAnsi="Times New Roman" w:cs="Times New Roman"/>
          <w:lang w:eastAsia="zh"/>
        </w:rPr>
        <w:t>数据量是</w:t>
      </w:r>
      <w:r w:rsidRPr="00993F74">
        <w:rPr>
          <w:rFonts w:ascii="Times New Roman" w:hAnsi="Times New Roman" w:cs="Times New Roman"/>
        </w:rPr>
        <w:t>影响</w:t>
      </w:r>
      <w:r w:rsidRPr="00993F74">
        <w:rPr>
          <w:rFonts w:ascii="Times New Roman" w:hAnsi="Times New Roman" w:cs="Times New Roman"/>
          <w:lang w:eastAsia="zh"/>
        </w:rPr>
        <w:t>传输成本的主要因素，直接</w:t>
      </w:r>
      <w:r w:rsidRPr="00993F74">
        <w:rPr>
          <w:rFonts w:ascii="Times New Roman" w:hAnsi="Times New Roman" w:cs="Times New Roman"/>
        </w:rPr>
        <w:t>决定</w:t>
      </w:r>
      <w:r w:rsidRPr="00993F74">
        <w:rPr>
          <w:rFonts w:ascii="Times New Roman" w:hAnsi="Times New Roman" w:cs="Times New Roman"/>
          <w:lang w:eastAsia="zh"/>
        </w:rPr>
        <w:t>传输时间；</w:t>
      </w:r>
    </w:p>
    <w:p w14:paraId="127982F8" w14:textId="3A3BD83D" w:rsidR="00D952BF" w:rsidRDefault="00D952BF" w:rsidP="00D952BF">
      <w:pPr>
        <w:pStyle w:val="afa"/>
        <w:widowControl w:val="0"/>
        <w:numPr>
          <w:ilvl w:val="0"/>
          <w:numId w:val="13"/>
        </w:numPr>
        <w:spacing w:line="360" w:lineRule="auto"/>
        <w:ind w:firstLineChars="0"/>
        <w:jc w:val="both"/>
        <w:rPr>
          <w:rFonts w:ascii="Times New Roman" w:hAnsi="Times New Roman" w:cs="Times New Roman"/>
          <w:lang w:eastAsia="zh"/>
        </w:rPr>
      </w:pPr>
      <w:r w:rsidRPr="0017393C">
        <w:rPr>
          <w:rFonts w:ascii="Times New Roman" w:hAnsi="Times New Roman" w:cs="Times New Roman"/>
          <w:b/>
          <w:bCs/>
          <w:lang w:eastAsia="zh"/>
        </w:rPr>
        <w:t>网络带宽</w:t>
      </w:r>
      <w:r w:rsidRPr="00993F74">
        <w:rPr>
          <w:rFonts w:ascii="Times New Roman" w:hAnsi="Times New Roman" w:cs="Times New Roman"/>
          <w:lang w:eastAsia="zh"/>
        </w:rPr>
        <w:t>：网络拓扑和带宽利用率决定了传输效率，在不同节点之间传输的时间成本需基于带宽限制进行估算；</w:t>
      </w:r>
    </w:p>
    <w:p w14:paraId="24E36777" w14:textId="1D6A3EA0" w:rsidR="0017393C" w:rsidRPr="0017393C" w:rsidRDefault="0017393C" w:rsidP="00D952BF">
      <w:pPr>
        <w:pStyle w:val="afa"/>
        <w:widowControl w:val="0"/>
        <w:numPr>
          <w:ilvl w:val="0"/>
          <w:numId w:val="13"/>
        </w:numPr>
        <w:spacing w:line="360" w:lineRule="auto"/>
        <w:ind w:firstLineChars="0"/>
        <w:jc w:val="both"/>
        <w:rPr>
          <w:rFonts w:ascii="Times New Roman" w:hAnsi="Times New Roman" w:cs="Times New Roman"/>
          <w:lang w:eastAsia="zh"/>
        </w:rPr>
      </w:pPr>
      <w:r w:rsidRPr="0017393C">
        <w:rPr>
          <w:rFonts w:ascii="Times New Roman" w:hAnsi="Times New Roman" w:cs="Times New Roman" w:hint="eastAsia"/>
          <w:b/>
          <w:bCs/>
        </w:rPr>
        <w:t>可靠性</w:t>
      </w:r>
      <w:r w:rsidRPr="0017393C">
        <w:rPr>
          <w:rFonts w:ascii="Times New Roman" w:hAnsi="Times New Roman" w:cs="Times New Roman" w:hint="eastAsia"/>
        </w:rPr>
        <w:t>：函数执行或函数间数据传输的可靠性</w:t>
      </w:r>
      <w:r w:rsidR="004075A7">
        <w:rPr>
          <w:rFonts w:ascii="Times New Roman" w:hAnsi="Times New Roman" w:cs="Times New Roman" w:hint="eastAsia"/>
        </w:rPr>
        <w:t>；</w:t>
      </w:r>
    </w:p>
    <w:p w14:paraId="5AA22FB2" w14:textId="77777777" w:rsidR="00D952BF" w:rsidRPr="00993F74" w:rsidRDefault="00D952BF" w:rsidP="00D952BF">
      <w:pPr>
        <w:pStyle w:val="afa"/>
        <w:widowControl w:val="0"/>
        <w:numPr>
          <w:ilvl w:val="0"/>
          <w:numId w:val="13"/>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t>函数依赖关系</w:t>
      </w:r>
      <w:r w:rsidRPr="00993F74">
        <w:rPr>
          <w:rFonts w:ascii="Times New Roman" w:hAnsi="Times New Roman" w:cs="Times New Roman"/>
          <w:lang w:eastAsia="zh"/>
        </w:rPr>
        <w:t>：基于</w:t>
      </w:r>
      <w:r w:rsidRPr="00993F74">
        <w:rPr>
          <w:rFonts w:ascii="Times New Roman" w:hAnsi="Times New Roman" w:cs="Times New Roman"/>
          <w:lang w:eastAsia="zh"/>
        </w:rPr>
        <w:t>DAG</w:t>
      </w:r>
      <w:r w:rsidRPr="00993F74">
        <w:rPr>
          <w:rFonts w:ascii="Times New Roman" w:hAnsi="Times New Roman" w:cs="Times New Roman"/>
          <w:lang w:eastAsia="zh"/>
        </w:rPr>
        <w:t>模型，分析函数之间的依赖路径，确保高优先级函数在调度中得到优先分配。</w:t>
      </w:r>
    </w:p>
    <w:p w14:paraId="1B0CA412" w14:textId="4345D6CC" w:rsidR="00D952BF" w:rsidRPr="00993F74" w:rsidRDefault="00016723" w:rsidP="00D952BF">
      <w:pPr>
        <w:spacing w:line="360" w:lineRule="auto"/>
        <w:ind w:firstLine="420"/>
        <w:rPr>
          <w:kern w:val="0"/>
          <w:sz w:val="24"/>
          <w:lang w:eastAsia="zh"/>
        </w:rPr>
      </w:pPr>
      <w:r>
        <w:rPr>
          <w:rFonts w:hint="eastAsia"/>
          <w:kern w:val="0"/>
          <w:sz w:val="24"/>
        </w:rPr>
        <w:t>我们</w:t>
      </w:r>
      <w:r w:rsidR="00D952BF" w:rsidRPr="00993F74">
        <w:rPr>
          <w:kern w:val="0"/>
          <w:sz w:val="24"/>
        </w:rPr>
        <w:t>将</w:t>
      </w:r>
      <w:r w:rsidR="00D952BF" w:rsidRPr="00993F74">
        <w:rPr>
          <w:kern w:val="0"/>
          <w:sz w:val="24"/>
          <w:lang w:eastAsia="zh"/>
        </w:rPr>
        <w:t>以工作流的</w:t>
      </w:r>
      <w:r w:rsidR="00D952BF" w:rsidRPr="00993F74">
        <w:rPr>
          <w:kern w:val="0"/>
          <w:sz w:val="24"/>
          <w:lang w:eastAsia="zh"/>
        </w:rPr>
        <w:t>DAG</w:t>
      </w:r>
      <w:r w:rsidR="00D952BF" w:rsidRPr="00993F74">
        <w:rPr>
          <w:kern w:val="0"/>
          <w:sz w:val="24"/>
          <w:lang w:eastAsia="zh"/>
        </w:rPr>
        <w:t>模型建图，函数运行时间为主点权，函数内存占用为副点权，函数间数据传输量为边权，构建数据传输费用模型</w:t>
      </w:r>
      <w:r>
        <w:rPr>
          <w:rFonts w:hint="eastAsia"/>
          <w:kern w:val="0"/>
          <w:sz w:val="24"/>
          <w:lang w:eastAsia="zh"/>
        </w:rPr>
        <w:t>。</w:t>
      </w:r>
      <w:r>
        <w:rPr>
          <w:rFonts w:hint="eastAsia"/>
          <w:kern w:val="0"/>
          <w:sz w:val="24"/>
        </w:rPr>
        <w:t>费用模型运行示例如</w:t>
      </w:r>
      <w:r w:rsidRPr="001211A6">
        <w:rPr>
          <w:rFonts w:hint="eastAsia"/>
          <w:kern w:val="0"/>
          <w:sz w:val="24"/>
          <w:highlight w:val="yellow"/>
        </w:rPr>
        <w:t>图</w:t>
      </w:r>
      <w:r w:rsidRPr="001211A6">
        <w:rPr>
          <w:rFonts w:hint="eastAsia"/>
          <w:kern w:val="0"/>
          <w:sz w:val="24"/>
          <w:highlight w:val="yellow"/>
        </w:rPr>
        <w:t>x</w:t>
      </w:r>
      <w:r>
        <w:rPr>
          <w:rFonts w:hint="eastAsia"/>
          <w:kern w:val="0"/>
          <w:sz w:val="24"/>
        </w:rPr>
        <w:t>所示</w:t>
      </w:r>
      <w:r w:rsidR="00D952BF" w:rsidRPr="00993F74">
        <w:rPr>
          <w:kern w:val="0"/>
          <w:sz w:val="24"/>
          <w:lang w:eastAsia="zh"/>
        </w:rPr>
        <w:t>。</w:t>
      </w:r>
    </w:p>
    <w:p w14:paraId="4EFF094D" w14:textId="6E550EB8" w:rsidR="00D952BF" w:rsidRPr="00993F74" w:rsidRDefault="00FA03C8" w:rsidP="00751710">
      <w:pPr>
        <w:keepNext/>
        <w:spacing w:line="360" w:lineRule="auto"/>
        <w:ind w:firstLine="420"/>
        <w:jc w:val="center"/>
      </w:pPr>
      <w:r>
        <w:rPr>
          <w:noProof/>
        </w:rPr>
        <w:pict w14:anchorId="1A66FFBC">
          <v:shape id="Picture 108" o:spid="_x0000_i1040" type="#_x0000_t75" alt="图示&#10;&#10;&#10;&#10;&#10;&#10;&#10;&#10;&#10;&#10;&#10;&#10;描述已自动生成" style="width:319.45pt;height:164.5pt;visibility:visible;mso-wrap-style:square;mso-width-percent:0;mso-height-percent:0;mso-width-percent:0;mso-height-percent:0">
            <v:imagedata r:id="rId26" o:title="图示&#10;&#10;&#10;&#10;&#10;&#10;&#10;&#10;&#10;&#10;&#10;&#10;描述已自动生成"/>
            <o:lock v:ext="edit" rotation="t" cropping="t" verticies="t"/>
          </v:shape>
        </w:pict>
      </w:r>
    </w:p>
    <w:p w14:paraId="2914A2BF" w14:textId="77777777" w:rsidR="00D952BF" w:rsidRPr="00751710" w:rsidRDefault="00D952BF" w:rsidP="00751710">
      <w:pPr>
        <w:spacing w:line="360" w:lineRule="auto"/>
        <w:jc w:val="center"/>
        <w:rPr>
          <w:kern w:val="0"/>
          <w:szCs w:val="21"/>
          <w:lang w:val="en" w:eastAsia="zh"/>
        </w:rPr>
      </w:pPr>
      <w:r w:rsidRPr="00751710">
        <w:rPr>
          <w:kern w:val="0"/>
          <w:szCs w:val="21"/>
          <w:lang w:val="en" w:eastAsia="zh"/>
        </w:rPr>
        <w:t>图</w:t>
      </w:r>
      <w:r w:rsidRPr="00751710">
        <w:rPr>
          <w:kern w:val="0"/>
          <w:szCs w:val="21"/>
          <w:lang w:val="en" w:eastAsia="zh"/>
        </w:rPr>
        <w:t xml:space="preserve">x </w:t>
      </w:r>
      <w:r w:rsidRPr="00751710">
        <w:rPr>
          <w:kern w:val="0"/>
          <w:szCs w:val="21"/>
          <w:lang w:val="en" w:eastAsia="zh"/>
        </w:rPr>
        <w:t>数据传输费用模型</w:t>
      </w:r>
    </w:p>
    <w:p w14:paraId="3FFD8E71" w14:textId="77777777" w:rsidR="001363A0" w:rsidRDefault="001363A0" w:rsidP="00D952BF">
      <w:pPr>
        <w:spacing w:line="360" w:lineRule="auto"/>
        <w:rPr>
          <w:b/>
          <w:bCs/>
          <w:kern w:val="0"/>
          <w:sz w:val="24"/>
          <w:lang w:eastAsia="zh"/>
        </w:rPr>
      </w:pPr>
      <w:r>
        <w:rPr>
          <w:rFonts w:hint="eastAsia"/>
          <w:b/>
          <w:bCs/>
          <w:kern w:val="0"/>
          <w:sz w:val="24"/>
          <w:lang w:eastAsia="zh"/>
        </w:rPr>
        <w:t>（</w:t>
      </w:r>
      <w:r>
        <w:rPr>
          <w:rFonts w:hint="eastAsia"/>
          <w:b/>
          <w:bCs/>
          <w:kern w:val="0"/>
          <w:sz w:val="24"/>
          <w:lang w:eastAsia="zh"/>
        </w:rPr>
        <w:t>2</w:t>
      </w:r>
      <w:r>
        <w:rPr>
          <w:rFonts w:hint="eastAsia"/>
          <w:b/>
          <w:bCs/>
          <w:kern w:val="0"/>
          <w:sz w:val="24"/>
          <w:lang w:eastAsia="zh"/>
        </w:rPr>
        <w:t>）</w:t>
      </w:r>
      <w:r w:rsidR="00D952BF" w:rsidRPr="00993F74">
        <w:rPr>
          <w:b/>
          <w:bCs/>
          <w:kern w:val="0"/>
          <w:sz w:val="24"/>
          <w:lang w:eastAsia="zh"/>
        </w:rPr>
        <w:t>多约束优化求解</w:t>
      </w:r>
    </w:p>
    <w:p w14:paraId="17B42FB6" w14:textId="6E9E3B9E" w:rsidR="00D952BF" w:rsidRPr="00993F74" w:rsidRDefault="00D952BF" w:rsidP="00D952BF">
      <w:pPr>
        <w:spacing w:line="360" w:lineRule="auto"/>
        <w:rPr>
          <w:b/>
          <w:bCs/>
          <w:kern w:val="0"/>
          <w:sz w:val="24"/>
          <w:lang w:eastAsia="zh"/>
        </w:rPr>
      </w:pPr>
      <w:r w:rsidRPr="00993F74">
        <w:rPr>
          <w:kern w:val="0"/>
          <w:sz w:val="24"/>
          <w:lang w:eastAsia="zh"/>
        </w:rPr>
        <w:t>为实现多约束优化，</w:t>
      </w:r>
      <w:r w:rsidR="0017393C">
        <w:rPr>
          <w:rFonts w:hint="eastAsia"/>
          <w:kern w:val="0"/>
          <w:sz w:val="24"/>
        </w:rPr>
        <w:t>拟</w:t>
      </w:r>
      <w:r w:rsidRPr="00993F74">
        <w:rPr>
          <w:kern w:val="0"/>
          <w:sz w:val="24"/>
          <w:lang w:eastAsia="zh"/>
        </w:rPr>
        <w:t>提出一种基于启发式搜索和动态调整的求解方法。具体步骤如下：</w:t>
      </w:r>
    </w:p>
    <w:p w14:paraId="7697270A" w14:textId="77777777" w:rsidR="00D952BF" w:rsidRPr="00993F74" w:rsidRDefault="00D952BF" w:rsidP="00D952BF">
      <w:pPr>
        <w:pStyle w:val="afa"/>
        <w:widowControl w:val="0"/>
        <w:numPr>
          <w:ilvl w:val="0"/>
          <w:numId w:val="14"/>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t>初始解生成</w:t>
      </w:r>
      <w:r w:rsidRPr="00993F74">
        <w:rPr>
          <w:rFonts w:ascii="Times New Roman" w:hAnsi="Times New Roman" w:cs="Times New Roman"/>
          <w:lang w:eastAsia="zh"/>
        </w:rPr>
        <w:t>：基于数据传输费用模型和系统当前的资源状态，生成初始的调度方案。该方案需要满足系统的基本可靠性和可用性需求；</w:t>
      </w:r>
    </w:p>
    <w:p w14:paraId="1FC1A73E" w14:textId="77777777" w:rsidR="00D952BF" w:rsidRPr="00993F74" w:rsidRDefault="00D952BF" w:rsidP="00D952BF">
      <w:pPr>
        <w:pStyle w:val="afa"/>
        <w:widowControl w:val="0"/>
        <w:numPr>
          <w:ilvl w:val="0"/>
          <w:numId w:val="14"/>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t>启发式搜索</w:t>
      </w:r>
      <w:r w:rsidRPr="00993F74">
        <w:rPr>
          <w:rFonts w:ascii="Times New Roman" w:hAnsi="Times New Roman" w:cs="Times New Roman"/>
          <w:lang w:eastAsia="zh"/>
        </w:rPr>
        <w:t>：在初始解的基础上，采用启发式搜索算法（如模拟退火、遗传算法等）进行优化搜索。通过不断调整函数的部署位置和资源分配，寻找能够最大化系统性能的调度方案；</w:t>
      </w:r>
    </w:p>
    <w:p w14:paraId="6339ABB2" w14:textId="77777777" w:rsidR="00D952BF" w:rsidRPr="00993F74" w:rsidRDefault="00D952BF" w:rsidP="00D952BF">
      <w:pPr>
        <w:pStyle w:val="afa"/>
        <w:widowControl w:val="0"/>
        <w:numPr>
          <w:ilvl w:val="0"/>
          <w:numId w:val="14"/>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t>适应度评估：</w:t>
      </w:r>
      <w:r w:rsidRPr="00993F74">
        <w:rPr>
          <w:rFonts w:ascii="Times New Roman" w:hAnsi="Times New Roman" w:cs="Times New Roman"/>
          <w:lang w:eastAsia="zh"/>
        </w:rPr>
        <w:t>在每一步搜索过程中，基于数据传输费用模型对当前调度方案的适应度进行评估。适应度函数需要综合考虑系统的内存占用、数据传输量、网络带宽和函数依赖关系，确保最终选择的调度方案能够达到最佳的服务性能；</w:t>
      </w:r>
    </w:p>
    <w:p w14:paraId="367CB204" w14:textId="77777777" w:rsidR="00D952BF" w:rsidRPr="00993F74" w:rsidRDefault="00D952BF" w:rsidP="00D952BF">
      <w:pPr>
        <w:pStyle w:val="afa"/>
        <w:widowControl w:val="0"/>
        <w:numPr>
          <w:ilvl w:val="0"/>
          <w:numId w:val="14"/>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t>动态调整</w:t>
      </w:r>
      <w:r w:rsidRPr="00993F74">
        <w:rPr>
          <w:rFonts w:ascii="Times New Roman" w:hAnsi="Times New Roman" w:cs="Times New Roman"/>
          <w:lang w:eastAsia="zh"/>
        </w:rPr>
        <w:t>：基于实时监控数据，采用自适应算法（如自适应控制、强化学习等）动态调整函数的部署位置和资源分配。通过不断调整系统的资源配置，确保系统能够在不同负载和故障情况下保持高可靠性和高性能；</w:t>
      </w:r>
    </w:p>
    <w:p w14:paraId="68C621EF" w14:textId="77777777" w:rsidR="00D952BF" w:rsidRPr="00993F74" w:rsidRDefault="00D952BF" w:rsidP="00D952BF">
      <w:pPr>
        <w:pStyle w:val="afa"/>
        <w:widowControl w:val="0"/>
        <w:numPr>
          <w:ilvl w:val="0"/>
          <w:numId w:val="14"/>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lastRenderedPageBreak/>
        <w:t>故障检测与恢复</w:t>
      </w:r>
      <w:r w:rsidRPr="00993F74">
        <w:rPr>
          <w:rFonts w:ascii="Times New Roman" w:hAnsi="Times New Roman" w:cs="Times New Roman"/>
          <w:lang w:eastAsia="zh"/>
        </w:rPr>
        <w:t>：在实时监控过程中，及时检测系统中的故障情况（如函数崩溃、网络中断等），并采取相应的故障恢复措施（如函数重启、流量切换等），确保系统的持续稳定运行；</w:t>
      </w:r>
    </w:p>
    <w:p w14:paraId="1410CFE7" w14:textId="77777777" w:rsidR="00D952BF" w:rsidRPr="00993F74" w:rsidRDefault="00D952BF" w:rsidP="00D952BF">
      <w:pPr>
        <w:pStyle w:val="afa"/>
        <w:widowControl w:val="0"/>
        <w:numPr>
          <w:ilvl w:val="0"/>
          <w:numId w:val="14"/>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t>优化反馈</w:t>
      </w:r>
      <w:r w:rsidRPr="00993F74">
        <w:rPr>
          <w:rFonts w:ascii="Times New Roman" w:hAnsi="Times New Roman" w:cs="Times New Roman"/>
          <w:lang w:eastAsia="zh"/>
        </w:rPr>
        <w:t>：将运行时的优化结果和故障恢复情况反馈到调度算法中，进一步优化系统的调度方案和资源配置策略。通过不断的反馈和优化，逐步提高系统的运行时可靠性和性能。</w:t>
      </w:r>
    </w:p>
    <w:p w14:paraId="0B76E64F" w14:textId="77777777" w:rsidR="001363A0" w:rsidRDefault="001363A0" w:rsidP="00D952BF">
      <w:pPr>
        <w:pStyle w:val="4"/>
        <w:ind w:firstLine="420"/>
        <w:rPr>
          <w:b/>
          <w:bCs w:val="0"/>
          <w:kern w:val="0"/>
          <w:lang w:eastAsia="zh"/>
        </w:rPr>
      </w:pPr>
      <w:r>
        <w:rPr>
          <w:rFonts w:hint="eastAsia"/>
          <w:b/>
          <w:bCs w:val="0"/>
          <w:kern w:val="0"/>
        </w:rPr>
        <w:t>（</w:t>
      </w:r>
      <w:r>
        <w:rPr>
          <w:rFonts w:hint="eastAsia"/>
          <w:b/>
          <w:bCs w:val="0"/>
          <w:kern w:val="0"/>
        </w:rPr>
        <w:t>3</w:t>
      </w:r>
      <w:r>
        <w:rPr>
          <w:rFonts w:hint="eastAsia"/>
          <w:b/>
          <w:bCs w:val="0"/>
          <w:kern w:val="0"/>
        </w:rPr>
        <w:t>）</w:t>
      </w:r>
      <w:r w:rsidR="00D952BF" w:rsidRPr="00993F74">
        <w:rPr>
          <w:b/>
          <w:bCs w:val="0"/>
          <w:kern w:val="0"/>
        </w:rPr>
        <w:t>基于数据局部性</w:t>
      </w:r>
      <w:r w:rsidR="00D952BF" w:rsidRPr="00993F74">
        <w:rPr>
          <w:b/>
          <w:bCs w:val="0"/>
          <w:kern w:val="0"/>
          <w:lang w:eastAsia="zh"/>
        </w:rPr>
        <w:t>的静态分组调度算法</w:t>
      </w:r>
    </w:p>
    <w:p w14:paraId="602777A6" w14:textId="4FC39877" w:rsidR="00016723" w:rsidRDefault="00D952BF" w:rsidP="00D952BF">
      <w:pPr>
        <w:pStyle w:val="4"/>
        <w:ind w:firstLine="420"/>
        <w:rPr>
          <w:kern w:val="0"/>
          <w:lang w:eastAsia="zh"/>
        </w:rPr>
      </w:pPr>
      <w:r w:rsidRPr="00993F74">
        <w:rPr>
          <w:bCs w:val="0"/>
          <w:color w:val="auto"/>
          <w:kern w:val="0"/>
          <w:lang w:eastAsia="zh"/>
        </w:rPr>
        <w:t>由于数据缓存</w:t>
      </w:r>
      <w:r w:rsidR="0017393C">
        <w:rPr>
          <w:rFonts w:hint="eastAsia"/>
          <w:bCs w:val="0"/>
          <w:color w:val="auto"/>
          <w:kern w:val="0"/>
        </w:rPr>
        <w:t>和数据本地性</w:t>
      </w:r>
      <w:r w:rsidRPr="00993F74">
        <w:rPr>
          <w:bCs w:val="0"/>
          <w:color w:val="auto"/>
          <w:kern w:val="0"/>
          <w:lang w:eastAsia="zh"/>
        </w:rPr>
        <w:t>策略，</w:t>
      </w:r>
      <w:r w:rsidR="0017393C">
        <w:rPr>
          <w:rFonts w:hint="eastAsia"/>
          <w:bCs w:val="0"/>
          <w:color w:val="auto"/>
          <w:kern w:val="0"/>
        </w:rPr>
        <w:t>若将</w:t>
      </w:r>
      <w:r w:rsidRPr="00993F74">
        <w:rPr>
          <w:bCs w:val="0"/>
          <w:color w:val="auto"/>
          <w:kern w:val="0"/>
          <w:lang w:eastAsia="zh"/>
        </w:rPr>
        <w:t>具有数据依赖的函数</w:t>
      </w:r>
      <w:r w:rsidR="0017393C">
        <w:rPr>
          <w:rFonts w:hint="eastAsia"/>
          <w:bCs w:val="0"/>
          <w:color w:val="auto"/>
          <w:kern w:val="0"/>
        </w:rPr>
        <w:t>部署在</w:t>
      </w:r>
      <w:r w:rsidRPr="00993F74">
        <w:rPr>
          <w:bCs w:val="0"/>
          <w:color w:val="auto"/>
          <w:kern w:val="0"/>
          <w:lang w:eastAsia="zh"/>
        </w:rPr>
        <w:t>同一工作节点</w:t>
      </w:r>
      <w:r w:rsidR="0017393C">
        <w:rPr>
          <w:rFonts w:hint="eastAsia"/>
          <w:bCs w:val="0"/>
          <w:color w:val="auto"/>
          <w:kern w:val="0"/>
          <w:lang w:eastAsia="zh"/>
        </w:rPr>
        <w:t>，</w:t>
      </w:r>
      <w:r w:rsidRPr="00993F74">
        <w:rPr>
          <w:bCs w:val="0"/>
          <w:color w:val="auto"/>
          <w:kern w:val="0"/>
          <w:lang w:eastAsia="zh"/>
        </w:rPr>
        <w:t>将大幅减少因网络传输带来的</w:t>
      </w:r>
      <w:r w:rsidR="0017393C">
        <w:rPr>
          <w:rFonts w:hint="eastAsia"/>
          <w:bCs w:val="0"/>
          <w:color w:val="auto"/>
          <w:kern w:val="0"/>
        </w:rPr>
        <w:t>时延</w:t>
      </w:r>
      <w:r w:rsidRPr="00993F74">
        <w:rPr>
          <w:bCs w:val="0"/>
          <w:color w:val="auto"/>
          <w:kern w:val="0"/>
          <w:lang w:eastAsia="zh"/>
        </w:rPr>
        <w:t>。为最大</w:t>
      </w:r>
      <w:r w:rsidR="0017393C">
        <w:rPr>
          <w:rFonts w:hint="eastAsia"/>
          <w:bCs w:val="0"/>
          <w:color w:val="auto"/>
          <w:kern w:val="0"/>
        </w:rPr>
        <w:t>程度</w:t>
      </w:r>
      <w:r w:rsidRPr="00993F74">
        <w:rPr>
          <w:bCs w:val="0"/>
          <w:color w:val="auto"/>
          <w:kern w:val="0"/>
          <w:lang w:eastAsia="zh"/>
        </w:rPr>
        <w:t>利用</w:t>
      </w:r>
      <w:r w:rsidR="0017393C">
        <w:rPr>
          <w:rFonts w:hint="eastAsia"/>
          <w:bCs w:val="0"/>
          <w:color w:val="auto"/>
          <w:kern w:val="0"/>
        </w:rPr>
        <w:t>数据</w:t>
      </w:r>
      <w:r w:rsidRPr="00993F74">
        <w:rPr>
          <w:bCs w:val="0"/>
          <w:color w:val="auto"/>
          <w:kern w:val="0"/>
          <w:lang w:eastAsia="zh"/>
        </w:rPr>
        <w:t>缓存带来的数据局部性优势，同时避免过度的函数共置带来的资源争用问题，</w:t>
      </w:r>
      <w:r w:rsidR="0017393C">
        <w:rPr>
          <w:rFonts w:hint="eastAsia"/>
          <w:bCs w:val="0"/>
          <w:color w:val="auto"/>
          <w:kern w:val="0"/>
        </w:rPr>
        <w:t>我们</w:t>
      </w:r>
      <w:r w:rsidRPr="00993F74">
        <w:rPr>
          <w:bCs w:val="0"/>
          <w:color w:val="auto"/>
          <w:kern w:val="0"/>
        </w:rPr>
        <w:t>将</w:t>
      </w:r>
      <w:r w:rsidRPr="00993F74">
        <w:rPr>
          <w:kern w:val="0"/>
          <w:lang w:eastAsia="zh"/>
        </w:rPr>
        <w:t>基于上述多约束优化的定义与求解方法，提出一种适用于</w:t>
      </w:r>
      <w:r w:rsidRPr="00993F74">
        <w:rPr>
          <w:kern w:val="0"/>
          <w:lang w:eastAsia="zh"/>
        </w:rPr>
        <w:t>Worker-SP</w:t>
      </w:r>
      <w:r w:rsidRPr="00993F74">
        <w:rPr>
          <w:kern w:val="0"/>
          <w:lang w:eastAsia="zh"/>
        </w:rPr>
        <w:t>架构的静态分组调度算法。该算法通过在每个工作节点设置工作流引擎代理来管理节点内函数的触发与数据同步，从而减少主节点负载，提升系统的并行处理能力。</w:t>
      </w:r>
      <w:r w:rsidR="00016723">
        <w:rPr>
          <w:rFonts w:hint="eastAsia"/>
          <w:kern w:val="0"/>
        </w:rPr>
        <w:t>分组调度算法示例如</w:t>
      </w:r>
      <w:r w:rsidR="00016723" w:rsidRPr="001211A6">
        <w:rPr>
          <w:rFonts w:hint="eastAsia"/>
          <w:kern w:val="0"/>
          <w:highlight w:val="yellow"/>
        </w:rPr>
        <w:t>图</w:t>
      </w:r>
      <w:r w:rsidR="00016723" w:rsidRPr="001211A6">
        <w:rPr>
          <w:rFonts w:hint="eastAsia"/>
          <w:kern w:val="0"/>
          <w:highlight w:val="yellow"/>
        </w:rPr>
        <w:t xml:space="preserve"> x</w:t>
      </w:r>
      <w:r w:rsidR="00016723">
        <w:rPr>
          <w:rFonts w:hint="eastAsia"/>
          <w:kern w:val="0"/>
        </w:rPr>
        <w:t>所示。</w:t>
      </w:r>
    </w:p>
    <w:p w14:paraId="4A80D911" w14:textId="77777777" w:rsidR="00016723" w:rsidRPr="00993F74" w:rsidRDefault="00016723" w:rsidP="00016723">
      <w:pPr>
        <w:keepNext/>
        <w:spacing w:line="360" w:lineRule="auto"/>
        <w:jc w:val="center"/>
        <w:rPr>
          <w:sz w:val="24"/>
        </w:rPr>
      </w:pPr>
      <w:r>
        <w:rPr>
          <w:noProof/>
          <w:sz w:val="24"/>
        </w:rPr>
        <w:drawing>
          <wp:inline distT="0" distB="0" distL="0" distR="0" wp14:anchorId="41FD3989" wp14:editId="2A951377">
            <wp:extent cx="4360545" cy="2791460"/>
            <wp:effectExtent l="0" t="0" r="0" b="2540"/>
            <wp:docPr id="21"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0545" cy="2791460"/>
                    </a:xfrm>
                    <a:prstGeom prst="rect">
                      <a:avLst/>
                    </a:prstGeom>
                    <a:noFill/>
                    <a:ln>
                      <a:noFill/>
                    </a:ln>
                  </pic:spPr>
                </pic:pic>
              </a:graphicData>
            </a:graphic>
          </wp:inline>
        </w:drawing>
      </w:r>
    </w:p>
    <w:p w14:paraId="7D2333A2" w14:textId="694E28F9" w:rsidR="00016723" w:rsidRPr="00016723" w:rsidRDefault="00016723" w:rsidP="00016723">
      <w:pPr>
        <w:spacing w:line="360" w:lineRule="auto"/>
        <w:jc w:val="center"/>
        <w:rPr>
          <w:kern w:val="0"/>
          <w:szCs w:val="21"/>
          <w:lang w:val="en" w:eastAsia="zh"/>
        </w:rPr>
      </w:pPr>
      <w:r w:rsidRPr="00751710">
        <w:rPr>
          <w:kern w:val="0"/>
          <w:szCs w:val="21"/>
          <w:lang w:val="en" w:eastAsia="zh"/>
        </w:rPr>
        <w:t>图</w:t>
      </w:r>
      <w:r w:rsidRPr="00751710">
        <w:rPr>
          <w:kern w:val="0"/>
          <w:szCs w:val="21"/>
          <w:lang w:val="en" w:eastAsia="zh"/>
        </w:rPr>
        <w:t xml:space="preserve">x </w:t>
      </w:r>
      <w:r w:rsidRPr="00751710">
        <w:rPr>
          <w:kern w:val="0"/>
          <w:szCs w:val="21"/>
          <w:lang w:val="en" w:eastAsia="zh"/>
        </w:rPr>
        <w:t>基于数据局部性的静态分组调度算法</w:t>
      </w:r>
    </w:p>
    <w:p w14:paraId="640490FB" w14:textId="6525FB36" w:rsidR="00D952BF" w:rsidRPr="00993F74" w:rsidRDefault="00D952BF" w:rsidP="00D952BF">
      <w:pPr>
        <w:pStyle w:val="4"/>
        <w:ind w:firstLine="420"/>
      </w:pPr>
      <w:r w:rsidRPr="00993F74">
        <w:rPr>
          <w:kern w:val="0"/>
          <w:lang w:eastAsia="zh"/>
        </w:rPr>
        <w:t>具体步骤如下：</w:t>
      </w:r>
    </w:p>
    <w:p w14:paraId="1E3AD2A4" w14:textId="77777777" w:rsidR="00D952BF" w:rsidRPr="00993F74" w:rsidRDefault="00D952BF" w:rsidP="00D952BF">
      <w:pPr>
        <w:pStyle w:val="afa"/>
        <w:widowControl w:val="0"/>
        <w:numPr>
          <w:ilvl w:val="1"/>
          <w:numId w:val="15"/>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t>函数分组：</w:t>
      </w:r>
      <w:r w:rsidRPr="00993F74">
        <w:rPr>
          <w:rFonts w:ascii="Times New Roman" w:hAnsi="Times New Roman" w:cs="Times New Roman"/>
          <w:lang w:eastAsia="zh"/>
        </w:rPr>
        <w:t>基于</w:t>
      </w:r>
      <w:r w:rsidRPr="00993F74">
        <w:rPr>
          <w:rFonts w:ascii="Times New Roman" w:hAnsi="Times New Roman" w:cs="Times New Roman"/>
          <w:lang w:eastAsia="zh"/>
        </w:rPr>
        <w:t>DAG</w:t>
      </w:r>
      <w:r w:rsidRPr="00993F74">
        <w:rPr>
          <w:rFonts w:ascii="Times New Roman" w:hAnsi="Times New Roman" w:cs="Times New Roman"/>
          <w:lang w:eastAsia="zh"/>
        </w:rPr>
        <w:t>模型，将函数按照依赖关系和数据传输量进行分组。每个分组内的函数具有较高的依赖关系和较小的数据传输量，从而减少跨节点的数据传输开销；</w:t>
      </w:r>
    </w:p>
    <w:p w14:paraId="51AF8ECE" w14:textId="77777777" w:rsidR="00D952BF" w:rsidRPr="00993F74" w:rsidRDefault="00D952BF" w:rsidP="00D952BF">
      <w:pPr>
        <w:pStyle w:val="afa"/>
        <w:widowControl w:val="0"/>
        <w:numPr>
          <w:ilvl w:val="1"/>
          <w:numId w:val="15"/>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t>资源分配</w:t>
      </w:r>
      <w:r w:rsidRPr="00993F74">
        <w:rPr>
          <w:rFonts w:ascii="Times New Roman" w:hAnsi="Times New Roman" w:cs="Times New Roman"/>
          <w:lang w:eastAsia="zh"/>
        </w:rPr>
        <w:t>：根据内存感知的数据传输费用模型，结合节点的内存状态和网络带</w:t>
      </w:r>
      <w:r w:rsidRPr="00993F74">
        <w:rPr>
          <w:rFonts w:ascii="Times New Roman" w:hAnsi="Times New Roman" w:cs="Times New Roman"/>
          <w:lang w:eastAsia="zh"/>
        </w:rPr>
        <w:lastRenderedPageBreak/>
        <w:t>宽，将函数分配到合适的工作节点。确保每个节点的内存资源和网络带宽得到充分利用，避免因资源不足导致的任务失败或性能退化；</w:t>
      </w:r>
    </w:p>
    <w:p w14:paraId="57065BA3" w14:textId="77777777" w:rsidR="00D952BF" w:rsidRPr="00993F74" w:rsidRDefault="00D952BF" w:rsidP="00D952BF">
      <w:pPr>
        <w:pStyle w:val="afa"/>
        <w:widowControl w:val="0"/>
        <w:numPr>
          <w:ilvl w:val="1"/>
          <w:numId w:val="15"/>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t>调度执行</w:t>
      </w:r>
      <w:r w:rsidRPr="00993F74">
        <w:rPr>
          <w:rFonts w:ascii="Times New Roman" w:hAnsi="Times New Roman" w:cs="Times New Roman"/>
          <w:lang w:eastAsia="zh"/>
        </w:rPr>
        <w:t>：在每个工作节点内，由工作流引擎代理负责管理函数的触发与数据同步。通过本地调度和数据缓存，减少跨节点的数据传输开销，提高系统的并行处理能力；</w:t>
      </w:r>
    </w:p>
    <w:p w14:paraId="29F65E26" w14:textId="77777777" w:rsidR="00D952BF" w:rsidRPr="00993F74" w:rsidRDefault="00D952BF" w:rsidP="00D952BF">
      <w:pPr>
        <w:pStyle w:val="afa"/>
        <w:widowControl w:val="0"/>
        <w:numPr>
          <w:ilvl w:val="1"/>
          <w:numId w:val="15"/>
        </w:numPr>
        <w:spacing w:line="360" w:lineRule="auto"/>
        <w:ind w:firstLineChars="0"/>
        <w:jc w:val="both"/>
        <w:rPr>
          <w:rFonts w:ascii="Times New Roman" w:hAnsi="Times New Roman" w:cs="Times New Roman"/>
          <w:lang w:eastAsia="zh"/>
        </w:rPr>
      </w:pPr>
      <w:r w:rsidRPr="00993F74">
        <w:rPr>
          <w:rFonts w:ascii="Times New Roman" w:hAnsi="Times New Roman" w:cs="Times New Roman"/>
          <w:b/>
          <w:bCs/>
          <w:lang w:eastAsia="zh"/>
        </w:rPr>
        <w:t>性能评估</w:t>
      </w:r>
      <w:r w:rsidRPr="00993F74">
        <w:rPr>
          <w:rFonts w:ascii="Times New Roman" w:hAnsi="Times New Roman" w:cs="Times New Roman"/>
          <w:lang w:eastAsia="zh"/>
        </w:rPr>
        <w:t>：基于实时监控数据，评估静态分组调度算法的性能，包括工作流的端到端延迟、资源利用率等。通过对比不同调度方案的性能指标，验证算法的有效性和优越性。</w:t>
      </w:r>
    </w:p>
    <w:p w14:paraId="38D1B301" w14:textId="4A34F39C" w:rsidR="001363A0" w:rsidRDefault="001363A0" w:rsidP="00D952BF">
      <w:pPr>
        <w:pStyle w:val="4"/>
        <w:ind w:firstLine="420"/>
        <w:rPr>
          <w:b/>
          <w:bCs w:val="0"/>
        </w:rPr>
      </w:pPr>
      <w:r>
        <w:rPr>
          <w:rFonts w:hint="eastAsia"/>
          <w:b/>
          <w:bCs w:val="0"/>
        </w:rPr>
        <w:t>（</w:t>
      </w:r>
      <w:r>
        <w:rPr>
          <w:b/>
          <w:bCs w:val="0"/>
        </w:rPr>
        <w:t>4</w:t>
      </w:r>
      <w:r>
        <w:rPr>
          <w:rFonts w:hint="eastAsia"/>
          <w:b/>
          <w:bCs w:val="0"/>
        </w:rPr>
        <w:t>）</w:t>
      </w:r>
      <w:r w:rsidR="00D952BF" w:rsidRPr="00993F74">
        <w:rPr>
          <w:b/>
          <w:bCs w:val="0"/>
        </w:rPr>
        <w:t>高效低延迟云原生工作流编排引擎</w:t>
      </w:r>
      <w:r w:rsidR="00B713D6">
        <w:rPr>
          <w:rFonts w:hint="eastAsia"/>
          <w:b/>
          <w:bCs w:val="0"/>
        </w:rPr>
        <w:t>的设计与实现</w:t>
      </w:r>
    </w:p>
    <w:p w14:paraId="67E73FA1" w14:textId="77777777" w:rsidR="001211A6" w:rsidRDefault="00B713D6" w:rsidP="00D952BF">
      <w:pPr>
        <w:pStyle w:val="4"/>
        <w:ind w:firstLine="420"/>
      </w:pPr>
      <w:r>
        <w:rPr>
          <w:rFonts w:hint="eastAsia"/>
        </w:rPr>
        <w:t>本课题</w:t>
      </w:r>
      <w:r w:rsidR="00D952BF" w:rsidRPr="00993F74">
        <w:t>将基于开源的</w:t>
      </w:r>
      <w:proofErr w:type="spellStart"/>
      <w:r w:rsidR="00D952BF" w:rsidRPr="00993F74">
        <w:t>FaaSFlow</w:t>
      </w:r>
      <w:proofErr w:type="spellEnd"/>
      <w:r w:rsidR="0017393C">
        <w:rPr>
          <w:rFonts w:hint="eastAsia"/>
        </w:rPr>
        <w:t>、</w:t>
      </w:r>
      <w:r w:rsidR="0017393C">
        <w:rPr>
          <w:rFonts w:hint="eastAsia"/>
        </w:rPr>
        <w:t>Argo</w:t>
      </w:r>
      <w:r w:rsidR="0017393C">
        <w:t xml:space="preserve"> </w:t>
      </w:r>
      <w:r w:rsidR="0017393C">
        <w:rPr>
          <w:rFonts w:hint="eastAsia"/>
        </w:rPr>
        <w:t xml:space="preserve">Workflow </w:t>
      </w:r>
      <w:r w:rsidR="0017393C">
        <w:rPr>
          <w:rFonts w:hint="eastAsia"/>
        </w:rPr>
        <w:t>等</w:t>
      </w:r>
      <w:r w:rsidR="00D952BF" w:rsidRPr="00993F74">
        <w:rPr>
          <w:rFonts w:hint="eastAsia"/>
        </w:rPr>
        <w:t>平</w:t>
      </w:r>
      <w:r w:rsidR="00D952BF" w:rsidRPr="00993F74">
        <w:t>台进行二次开发与扩展，实现高效低延迟的云原生工作流编排引擎。通过</w:t>
      </w:r>
      <w:proofErr w:type="spellStart"/>
      <w:r w:rsidR="00D952BF" w:rsidRPr="00993F74">
        <w:t>Wasm</w:t>
      </w:r>
      <w:proofErr w:type="spellEnd"/>
      <w:r w:rsidR="00D952BF" w:rsidRPr="00993F74">
        <w:t>沙箱、</w:t>
      </w:r>
      <w:r w:rsidR="0017393C">
        <w:rPr>
          <w:rFonts w:hint="eastAsia"/>
        </w:rPr>
        <w:t>函数沙箱</w:t>
      </w:r>
      <w:r w:rsidR="00D952BF" w:rsidRPr="00993F74">
        <w:rPr>
          <w:rFonts w:hint="eastAsia"/>
        </w:rPr>
        <w:t>快</w:t>
      </w:r>
      <w:r w:rsidR="00D952BF" w:rsidRPr="00993F74">
        <w:t>照</w:t>
      </w:r>
      <w:r w:rsidR="0017393C">
        <w:rPr>
          <w:rFonts w:hint="eastAsia"/>
        </w:rPr>
        <w:t>和</w:t>
      </w:r>
      <w:r w:rsidR="00D952BF" w:rsidRPr="00993F74">
        <w:t>函数调</w:t>
      </w:r>
      <w:r w:rsidR="0017393C">
        <w:rPr>
          <w:rFonts w:hint="eastAsia"/>
        </w:rPr>
        <w:t>优化等一系列方法</w:t>
      </w:r>
      <w:r w:rsidR="00D952BF" w:rsidRPr="00993F74">
        <w:t>，进一步提升</w:t>
      </w:r>
      <w:r w:rsidR="0017393C">
        <w:rPr>
          <w:rFonts w:hint="eastAsia"/>
        </w:rPr>
        <w:t>云原生负载</w:t>
      </w:r>
      <w:r>
        <w:rPr>
          <w:rFonts w:hint="eastAsia"/>
        </w:rPr>
        <w:t>（例如</w:t>
      </w:r>
      <w:r w:rsidR="00D952BF" w:rsidRPr="00993F74">
        <w:t>科学工作流</w:t>
      </w:r>
      <w:r>
        <w:rPr>
          <w:rFonts w:hint="eastAsia"/>
        </w:rPr>
        <w:t>、智能模型服务等</w:t>
      </w:r>
      <w:r w:rsidR="00D952BF" w:rsidRPr="00993F74">
        <w:t>场景</w:t>
      </w:r>
      <w:r>
        <w:rPr>
          <w:rFonts w:hint="eastAsia"/>
        </w:rPr>
        <w:t>）</w:t>
      </w:r>
      <w:r w:rsidR="00D952BF" w:rsidRPr="00993F74">
        <w:t>下的端到端执行效率。</w:t>
      </w:r>
      <w:r w:rsidR="001211A6">
        <w:rPr>
          <w:rFonts w:hint="eastAsia"/>
        </w:rPr>
        <w:t>工作流引擎的架构和流程如</w:t>
      </w:r>
      <w:r w:rsidR="001211A6" w:rsidRPr="001211A6">
        <w:rPr>
          <w:rFonts w:hint="eastAsia"/>
          <w:highlight w:val="yellow"/>
        </w:rPr>
        <w:t>图</w:t>
      </w:r>
      <w:r w:rsidR="001211A6" w:rsidRPr="001211A6">
        <w:rPr>
          <w:rFonts w:hint="eastAsia"/>
          <w:highlight w:val="yellow"/>
        </w:rPr>
        <w:t xml:space="preserve"> x</w:t>
      </w:r>
      <w:r w:rsidR="001211A6">
        <w:rPr>
          <w:rFonts w:hint="eastAsia"/>
        </w:rPr>
        <w:t xml:space="preserve"> </w:t>
      </w:r>
      <w:r w:rsidR="001211A6">
        <w:rPr>
          <w:rFonts w:hint="eastAsia"/>
        </w:rPr>
        <w:t>所示。</w:t>
      </w:r>
    </w:p>
    <w:p w14:paraId="3A829D9C" w14:textId="77777777" w:rsidR="001211A6" w:rsidRPr="00993F74" w:rsidRDefault="001211A6" w:rsidP="001211A6">
      <w:pPr>
        <w:pStyle w:val="4"/>
        <w:keepNext/>
        <w:jc w:val="center"/>
      </w:pPr>
      <w:r>
        <w:rPr>
          <w:b/>
          <w:noProof/>
        </w:rPr>
        <w:drawing>
          <wp:inline distT="0" distB="0" distL="0" distR="0" wp14:anchorId="597888F8" wp14:editId="002B68A4">
            <wp:extent cx="5014595" cy="3128010"/>
            <wp:effectExtent l="0" t="0" r="1905" b="0"/>
            <wp:docPr id="22" name="图片 13" descr="图形用户界面&#10;&#10;&#10;&#10;&#10;&#10;&#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descr="图形用户界面&#10;&#10;&#10;&#10;&#10;&#10;&#10;&#10;描述已自动生成"/>
                    <pic:cNvPicPr>
                      <a:picLocks/>
                    </pic:cNvPicPr>
                  </pic:nvPicPr>
                  <pic:blipFill>
                    <a:blip r:embed="rId28">
                      <a:extLst>
                        <a:ext uri="{28A0092B-C50C-407E-A947-70E740481C1C}">
                          <a14:useLocalDpi xmlns:a14="http://schemas.microsoft.com/office/drawing/2010/main" val="0"/>
                        </a:ext>
                      </a:extLst>
                    </a:blip>
                    <a:srcRect l="2156" t="2963" r="18076" b="61629"/>
                    <a:stretch>
                      <a:fillRect/>
                    </a:stretch>
                  </pic:blipFill>
                  <pic:spPr bwMode="auto">
                    <a:xfrm>
                      <a:off x="0" y="0"/>
                      <a:ext cx="5014595" cy="3128010"/>
                    </a:xfrm>
                    <a:prstGeom prst="rect">
                      <a:avLst/>
                    </a:prstGeom>
                    <a:noFill/>
                    <a:ln>
                      <a:noFill/>
                    </a:ln>
                  </pic:spPr>
                </pic:pic>
              </a:graphicData>
            </a:graphic>
          </wp:inline>
        </w:drawing>
      </w:r>
    </w:p>
    <w:p w14:paraId="447B2865" w14:textId="5C3854BB" w:rsidR="001211A6" w:rsidRPr="001211A6" w:rsidRDefault="001211A6" w:rsidP="001211A6">
      <w:pPr>
        <w:spacing w:line="360" w:lineRule="auto"/>
        <w:jc w:val="center"/>
        <w:rPr>
          <w:kern w:val="0"/>
          <w:szCs w:val="21"/>
          <w:lang w:val="en" w:eastAsia="zh"/>
        </w:rPr>
      </w:pPr>
      <w:r w:rsidRPr="00751710">
        <w:rPr>
          <w:kern w:val="0"/>
          <w:szCs w:val="21"/>
          <w:lang w:val="en" w:eastAsia="zh"/>
        </w:rPr>
        <w:t>图</w:t>
      </w:r>
      <w:r w:rsidRPr="00751710">
        <w:rPr>
          <w:kern w:val="0"/>
          <w:szCs w:val="21"/>
          <w:lang w:val="en" w:eastAsia="zh"/>
        </w:rPr>
        <w:t xml:space="preserve"> x </w:t>
      </w:r>
      <w:r w:rsidRPr="00751710">
        <w:rPr>
          <w:kern w:val="0"/>
          <w:szCs w:val="21"/>
          <w:lang w:val="en" w:eastAsia="zh"/>
        </w:rPr>
        <w:t>云原生工作流编排引擎</w:t>
      </w:r>
    </w:p>
    <w:p w14:paraId="14F3AFDA" w14:textId="2D80E26D" w:rsidR="00D952BF" w:rsidRPr="00993F74" w:rsidRDefault="00D952BF" w:rsidP="00D952BF">
      <w:pPr>
        <w:pStyle w:val="4"/>
        <w:ind w:firstLine="420"/>
      </w:pPr>
      <w:r w:rsidRPr="00993F74">
        <w:t>具体包括以下三个部分：</w:t>
      </w:r>
    </w:p>
    <w:p w14:paraId="63ADEDD9" w14:textId="41CCC908" w:rsidR="00D952BF" w:rsidRPr="00993F74" w:rsidRDefault="00D952BF" w:rsidP="001363A0">
      <w:pPr>
        <w:pStyle w:val="4"/>
        <w:numPr>
          <w:ilvl w:val="0"/>
          <w:numId w:val="33"/>
        </w:numPr>
      </w:pPr>
      <w:r w:rsidRPr="00993F74">
        <w:rPr>
          <w:b/>
          <w:bCs w:val="0"/>
        </w:rPr>
        <w:t>沙箱管理模块</w:t>
      </w:r>
      <w:r w:rsidRPr="00993F74">
        <w:t>。</w:t>
      </w:r>
      <w:proofErr w:type="spellStart"/>
      <w:r w:rsidRPr="00993F74">
        <w:t>FaaSFlow</w:t>
      </w:r>
      <w:proofErr w:type="spellEnd"/>
      <w:r w:rsidRPr="00993F74">
        <w:t>平台的沙箱管理模块目前使用</w:t>
      </w:r>
      <w:r w:rsidRPr="00993F74">
        <w:t>Docker</w:t>
      </w:r>
      <w:r w:rsidRPr="00993F74">
        <w:t>容器作为函数沙箱，</w:t>
      </w:r>
      <w:r w:rsidR="00B713D6">
        <w:rPr>
          <w:rFonts w:hint="eastAsia"/>
        </w:rPr>
        <w:t>本课题</w:t>
      </w:r>
      <w:r w:rsidRPr="00993F74">
        <w:t>拟重新编写沙箱管理模块的</w:t>
      </w:r>
      <w:r w:rsidRPr="00993F74">
        <w:t xml:space="preserve"> CRUD</w:t>
      </w:r>
      <w:r w:rsidRPr="00993F74">
        <w:t>（创建、读取、更新、删除）接口，引入</w:t>
      </w:r>
      <w:proofErr w:type="spellStart"/>
      <w:r w:rsidRPr="00993F74">
        <w:t>Wasm</w:t>
      </w:r>
      <w:proofErr w:type="spellEnd"/>
      <w:r w:rsidRPr="00993F74">
        <w:t>运行时作为沙箱的基础运行环境</w:t>
      </w:r>
      <w:r w:rsidR="00B713D6">
        <w:rPr>
          <w:rFonts w:hint="eastAsia"/>
        </w:rPr>
        <w:t>。</w:t>
      </w:r>
    </w:p>
    <w:p w14:paraId="228A8BC1" w14:textId="09DE3F25" w:rsidR="00D952BF" w:rsidRPr="00993F74" w:rsidRDefault="00D952BF" w:rsidP="001363A0">
      <w:pPr>
        <w:pStyle w:val="4"/>
        <w:numPr>
          <w:ilvl w:val="0"/>
          <w:numId w:val="33"/>
        </w:numPr>
      </w:pPr>
      <w:r w:rsidRPr="00993F74">
        <w:rPr>
          <w:b/>
          <w:bCs w:val="0"/>
        </w:rPr>
        <w:t>函数沙箱快照模块</w:t>
      </w:r>
      <w:r w:rsidRPr="00993F74">
        <w:t>。</w:t>
      </w:r>
      <w:r w:rsidR="00B713D6">
        <w:rPr>
          <w:rFonts w:hint="eastAsia"/>
        </w:rPr>
        <w:t>本课题</w:t>
      </w:r>
      <w:r w:rsidRPr="00993F74">
        <w:t>拟使用</w:t>
      </w:r>
      <w:r w:rsidRPr="00993F74">
        <w:t xml:space="preserve"> CRIU</w:t>
      </w:r>
      <w:r w:rsidRPr="00993F74">
        <w:t>技术为函数沙箱生成进程快照，并封</w:t>
      </w:r>
      <w:r w:rsidRPr="00993F74">
        <w:lastRenderedPageBreak/>
        <w:t>装独立的快照模块。该模块将支持沙箱初始化后的状态保存与动态加载。具体而言，在函数沙箱首次启动时，生成其已完成依赖加载和框架注入后的快照状态，并将快照存储于本地。当函数创建请求到来时，系统通过调用快照模块快速恢复沙箱的运行状态，避免重复初始化过程</w:t>
      </w:r>
      <w:r w:rsidR="00B713D6">
        <w:rPr>
          <w:rFonts w:hint="eastAsia"/>
        </w:rPr>
        <w:t>。</w:t>
      </w:r>
    </w:p>
    <w:p w14:paraId="3820307F" w14:textId="781778C0" w:rsidR="00D952BF" w:rsidRDefault="00D952BF" w:rsidP="001363A0">
      <w:pPr>
        <w:pStyle w:val="4"/>
        <w:numPr>
          <w:ilvl w:val="0"/>
          <w:numId w:val="33"/>
        </w:numPr>
      </w:pPr>
      <w:r w:rsidRPr="00993F74">
        <w:rPr>
          <w:b/>
          <w:bCs w:val="0"/>
        </w:rPr>
        <w:t>函数调度模块。</w:t>
      </w:r>
      <w:r w:rsidR="00B713D6">
        <w:rPr>
          <w:rFonts w:hint="eastAsia"/>
        </w:rPr>
        <w:t>本课题</w:t>
      </w:r>
      <w:r w:rsidRPr="00993F74">
        <w:t>拟</w:t>
      </w:r>
      <w:r w:rsidR="00B713D6">
        <w:rPr>
          <w:rFonts w:hint="eastAsia"/>
        </w:rPr>
        <w:t>开发函数调度模块</w:t>
      </w:r>
      <w:r w:rsidRPr="00993F74">
        <w:rPr>
          <w:rFonts w:hint="eastAsia"/>
        </w:rPr>
        <w:t>，</w:t>
      </w:r>
      <w:r w:rsidRPr="00993F74">
        <w:t>实现</w:t>
      </w:r>
      <w:r w:rsidRPr="00993F74">
        <w:rPr>
          <w:rFonts w:hint="eastAsia"/>
        </w:rPr>
        <w:t>基</w:t>
      </w:r>
      <w:r w:rsidRPr="00993F74">
        <w:t>于数据传输费用模型的调度算法。通过对科学工作流任务的依赖图（</w:t>
      </w:r>
      <w:r w:rsidRPr="00993F74">
        <w:t>DAG</w:t>
      </w:r>
      <w:r w:rsidRPr="00993F74">
        <w:t>）进行分析，动态构建数据传输费用模型，将具有强数据依赖的函数优先调度至同一工作节点执行，最大化利用节点内缓存资源，同时平衡资源分配以避免节点过载。</w:t>
      </w:r>
    </w:p>
    <w:p w14:paraId="37805064" w14:textId="77777777" w:rsidR="001211A6" w:rsidRPr="00993F74" w:rsidRDefault="001211A6" w:rsidP="001211A6">
      <w:pPr>
        <w:pStyle w:val="4"/>
        <w:ind w:left="780"/>
      </w:pPr>
    </w:p>
    <w:p w14:paraId="3A004D67" w14:textId="0EAA8910" w:rsidR="00A30DFF" w:rsidRPr="00993F74" w:rsidRDefault="00A30DFF" w:rsidP="001211A6">
      <w:pPr>
        <w:spacing w:line="360" w:lineRule="auto"/>
        <w:ind w:firstLine="420"/>
        <w:rPr>
          <w:b/>
          <w:bCs/>
          <w:kern w:val="0"/>
          <w:sz w:val="24"/>
        </w:rPr>
      </w:pPr>
      <w:r w:rsidRPr="00993F74">
        <w:rPr>
          <w:b/>
          <w:bCs/>
          <w:kern w:val="0"/>
          <w:sz w:val="24"/>
          <w:lang w:eastAsia="zh"/>
        </w:rPr>
        <w:t>任务</w:t>
      </w:r>
      <w:r w:rsidR="00BD7B43">
        <w:rPr>
          <w:b/>
          <w:bCs/>
          <w:kern w:val="0"/>
          <w:sz w:val="24"/>
          <w:lang w:eastAsia="zh"/>
        </w:rPr>
        <w:t xml:space="preserve">2.2 </w:t>
      </w:r>
      <w:r w:rsidRPr="00993F74">
        <w:rPr>
          <w:b/>
          <w:bCs/>
          <w:kern w:val="0"/>
          <w:sz w:val="24"/>
          <w:lang w:eastAsia="zh"/>
        </w:rPr>
        <w:t>分阶段细粒度函数性能分析</w:t>
      </w:r>
      <w:r w:rsidRPr="00993F74">
        <w:rPr>
          <w:b/>
          <w:bCs/>
          <w:kern w:val="0"/>
          <w:sz w:val="24"/>
        </w:rPr>
        <w:t>与优化技术</w:t>
      </w:r>
    </w:p>
    <w:p w14:paraId="30229A04" w14:textId="0FCEE68B" w:rsidR="001211A6" w:rsidRDefault="003B0857" w:rsidP="00EC2987">
      <w:pPr>
        <w:spacing w:line="360" w:lineRule="auto"/>
        <w:ind w:firstLine="420"/>
        <w:rPr>
          <w:sz w:val="24"/>
        </w:rPr>
      </w:pPr>
      <w:r>
        <w:rPr>
          <w:rFonts w:hint="eastAsia"/>
          <w:sz w:val="24"/>
        </w:rPr>
        <w:t>整体而言，</w:t>
      </w:r>
      <w:r w:rsidR="00A30DFF" w:rsidRPr="0092091F">
        <w:rPr>
          <w:rFonts w:hint="eastAsia"/>
          <w:sz w:val="24"/>
        </w:rPr>
        <w:t>本</w:t>
      </w:r>
      <w:r w:rsidR="00A30DFF" w:rsidRPr="0092091F">
        <w:rPr>
          <w:sz w:val="24"/>
        </w:rPr>
        <w:t>任务</w:t>
      </w:r>
      <w:r w:rsidR="00A30DFF">
        <w:rPr>
          <w:rFonts w:hint="eastAsia"/>
          <w:sz w:val="24"/>
        </w:rPr>
        <w:t>将</w:t>
      </w:r>
      <w:r w:rsidR="00A30DFF" w:rsidRPr="00993F74">
        <w:rPr>
          <w:sz w:val="24"/>
        </w:rPr>
        <w:t>研究分阶段细粒度函数性能分析建模技术，</w:t>
      </w:r>
      <w:r>
        <w:rPr>
          <w:rFonts w:hint="eastAsia"/>
          <w:sz w:val="24"/>
        </w:rPr>
        <w:t>通过</w:t>
      </w:r>
      <w:r w:rsidR="00A30DFF" w:rsidRPr="00993F74">
        <w:rPr>
          <w:sz w:val="24"/>
        </w:rPr>
        <w:t>函数链关键路径分析</w:t>
      </w:r>
      <w:r>
        <w:rPr>
          <w:rFonts w:hint="eastAsia"/>
          <w:sz w:val="24"/>
        </w:rPr>
        <w:t>实现</w:t>
      </w:r>
      <w:r w:rsidR="00A30DFF" w:rsidRPr="00993F74">
        <w:rPr>
          <w:sz w:val="24"/>
        </w:rPr>
        <w:t>关键函数或组件</w:t>
      </w:r>
      <w:r>
        <w:rPr>
          <w:rFonts w:hint="eastAsia"/>
          <w:sz w:val="24"/>
        </w:rPr>
        <w:t>的</w:t>
      </w:r>
      <w:r w:rsidRPr="00993F74">
        <w:rPr>
          <w:rFonts w:hint="eastAsia"/>
          <w:sz w:val="24"/>
        </w:rPr>
        <w:t>定</w:t>
      </w:r>
      <w:r w:rsidRPr="00993F74">
        <w:rPr>
          <w:sz w:val="24"/>
        </w:rPr>
        <w:t>位</w:t>
      </w:r>
      <w:r w:rsidR="00A30DFF" w:rsidRPr="00993F74">
        <w:rPr>
          <w:sz w:val="24"/>
        </w:rPr>
        <w:t>；</w:t>
      </w:r>
      <w:r>
        <w:rPr>
          <w:rFonts w:hint="eastAsia"/>
          <w:sz w:val="24"/>
        </w:rPr>
        <w:t>此外本任务将</w:t>
      </w:r>
      <w:r w:rsidR="00A30DFF" w:rsidRPr="00993F74">
        <w:rPr>
          <w:sz w:val="24"/>
        </w:rPr>
        <w:t>研究函数性能优化方法，通过共享内存机制减少阶段间额外通信开销，通过专用模型存储实例的预取与自适应加载来减少模型加载冷启动开销。</w:t>
      </w:r>
      <w:r w:rsidR="001211A6">
        <w:rPr>
          <w:rFonts w:hint="eastAsia"/>
          <w:sz w:val="24"/>
        </w:rPr>
        <w:t>整体架构和流程如</w:t>
      </w:r>
      <w:r w:rsidR="001211A6" w:rsidRPr="001211A6">
        <w:rPr>
          <w:rFonts w:hint="eastAsia"/>
          <w:sz w:val="24"/>
          <w:highlight w:val="yellow"/>
        </w:rPr>
        <w:t>图</w:t>
      </w:r>
      <w:r w:rsidR="001211A6" w:rsidRPr="001211A6">
        <w:rPr>
          <w:rFonts w:hint="eastAsia"/>
          <w:sz w:val="24"/>
          <w:highlight w:val="yellow"/>
        </w:rPr>
        <w:t xml:space="preserve"> x</w:t>
      </w:r>
      <w:r w:rsidR="001211A6">
        <w:rPr>
          <w:rFonts w:hint="eastAsia"/>
          <w:sz w:val="24"/>
        </w:rPr>
        <w:t xml:space="preserve"> </w:t>
      </w:r>
      <w:r w:rsidR="001211A6">
        <w:rPr>
          <w:rFonts w:hint="eastAsia"/>
          <w:sz w:val="24"/>
        </w:rPr>
        <w:t>所示。</w:t>
      </w:r>
    </w:p>
    <w:p w14:paraId="77BBD906" w14:textId="204BC0F0" w:rsidR="00DD39C9" w:rsidRDefault="00DD39C9" w:rsidP="00DD39C9">
      <w:pPr>
        <w:spacing w:line="360" w:lineRule="auto"/>
        <w:jc w:val="center"/>
        <w:rPr>
          <w:sz w:val="24"/>
        </w:rPr>
      </w:pPr>
      <w:r w:rsidRPr="00DD39C9">
        <w:rPr>
          <w:sz w:val="24"/>
          <w:highlight w:val="cyan"/>
        </w:rPr>
        <w:t>[</w:t>
      </w:r>
      <w:r w:rsidRPr="00DD39C9">
        <w:rPr>
          <w:rFonts w:hint="eastAsia"/>
          <w:sz w:val="24"/>
          <w:highlight w:val="cyan"/>
        </w:rPr>
        <w:t>插图</w:t>
      </w:r>
      <w:r w:rsidRPr="00DD39C9">
        <w:rPr>
          <w:sz w:val="24"/>
          <w:highlight w:val="cyan"/>
        </w:rPr>
        <w:t>]</w:t>
      </w:r>
    </w:p>
    <w:p w14:paraId="38A63E36" w14:textId="018D9891" w:rsidR="00A30DFF" w:rsidRPr="00993F74" w:rsidRDefault="003B0857" w:rsidP="00EC2987">
      <w:pPr>
        <w:spacing w:line="360" w:lineRule="auto"/>
        <w:ind w:firstLine="420"/>
        <w:rPr>
          <w:sz w:val="24"/>
        </w:rPr>
      </w:pPr>
      <w:r>
        <w:rPr>
          <w:rFonts w:hint="eastAsia"/>
          <w:sz w:val="24"/>
        </w:rPr>
        <w:t>具体</w:t>
      </w:r>
      <w:r w:rsidR="00A30DFF">
        <w:rPr>
          <w:rFonts w:hint="eastAsia"/>
          <w:sz w:val="24"/>
        </w:rPr>
        <w:t>方案如下：</w:t>
      </w:r>
    </w:p>
    <w:p w14:paraId="5CAD76A1" w14:textId="64F2CBC5" w:rsidR="00A30DFF" w:rsidRPr="00993F74" w:rsidRDefault="00A30DFF" w:rsidP="00EC2987">
      <w:pPr>
        <w:spacing w:line="360" w:lineRule="auto"/>
        <w:ind w:firstLineChars="200" w:firstLine="482"/>
        <w:rPr>
          <w:b/>
          <w:bCs/>
          <w:kern w:val="0"/>
          <w:sz w:val="24"/>
        </w:rPr>
      </w:pPr>
      <w:r w:rsidRPr="00993F74">
        <w:rPr>
          <w:b/>
          <w:bCs/>
          <w:kern w:val="0"/>
          <w:sz w:val="24"/>
          <w:lang w:eastAsia="zh"/>
        </w:rPr>
        <w:t>（</w:t>
      </w:r>
      <w:r w:rsidRPr="00993F74">
        <w:rPr>
          <w:b/>
          <w:bCs/>
          <w:kern w:val="0"/>
          <w:sz w:val="24"/>
          <w:lang w:eastAsia="zh"/>
        </w:rPr>
        <w:t>1</w:t>
      </w:r>
      <w:r w:rsidRPr="00993F74">
        <w:rPr>
          <w:b/>
          <w:bCs/>
          <w:kern w:val="0"/>
          <w:sz w:val="24"/>
          <w:lang w:eastAsia="zh"/>
        </w:rPr>
        <w:t>）</w:t>
      </w:r>
      <w:r w:rsidRPr="00993F74">
        <w:rPr>
          <w:b/>
          <w:bCs/>
          <w:kern w:val="0"/>
          <w:sz w:val="24"/>
        </w:rPr>
        <w:t>分阶段细粒度函数性能分析</w:t>
      </w:r>
      <w:r w:rsidR="003B0857">
        <w:rPr>
          <w:rFonts w:hint="eastAsia"/>
          <w:b/>
          <w:bCs/>
          <w:kern w:val="0"/>
          <w:sz w:val="24"/>
        </w:rPr>
        <w:t>和多维特征建模</w:t>
      </w:r>
    </w:p>
    <w:p w14:paraId="05ACF69A" w14:textId="2CA7813E" w:rsidR="00A30DFF" w:rsidRPr="00993F74" w:rsidRDefault="003B0857" w:rsidP="00A30DFF">
      <w:pPr>
        <w:spacing w:line="360" w:lineRule="auto"/>
        <w:ind w:firstLineChars="200" w:firstLine="480"/>
        <w:rPr>
          <w:kern w:val="0"/>
          <w:sz w:val="24"/>
        </w:rPr>
      </w:pPr>
      <w:r>
        <w:rPr>
          <w:rFonts w:hint="eastAsia"/>
          <w:kern w:val="0"/>
          <w:sz w:val="24"/>
        </w:rPr>
        <w:t>首先，</w:t>
      </w:r>
      <w:r w:rsidR="00A30DFF" w:rsidRPr="00993F74">
        <w:rPr>
          <w:kern w:val="0"/>
          <w:sz w:val="24"/>
        </w:rPr>
        <w:t>为实现函数级性能特征的精准捕获，</w:t>
      </w:r>
      <w:r w:rsidR="00A30DFF">
        <w:rPr>
          <w:rFonts w:hint="eastAsia"/>
          <w:kern w:val="0"/>
          <w:sz w:val="24"/>
        </w:rPr>
        <w:t>我们</w:t>
      </w:r>
      <w:r w:rsidR="00A30DFF" w:rsidRPr="00993F74">
        <w:rPr>
          <w:kern w:val="0"/>
          <w:sz w:val="24"/>
        </w:rPr>
        <w:t>将构建基于</w:t>
      </w:r>
      <w:proofErr w:type="spellStart"/>
      <w:r w:rsidR="00A30DFF" w:rsidRPr="00993F74">
        <w:rPr>
          <w:kern w:val="0"/>
          <w:sz w:val="24"/>
        </w:rPr>
        <w:t>eBPF</w:t>
      </w:r>
      <w:proofErr w:type="spellEnd"/>
      <w:r w:rsidR="00A30DFF" w:rsidRPr="00993F74">
        <w:rPr>
          <w:kern w:val="0"/>
          <w:sz w:val="24"/>
        </w:rPr>
        <w:t>的混合态探针系统，内核态部署</w:t>
      </w:r>
      <w:proofErr w:type="spellStart"/>
      <w:r w:rsidR="00A30DFF" w:rsidRPr="00993F74">
        <w:rPr>
          <w:kern w:val="0"/>
          <w:sz w:val="24"/>
        </w:rPr>
        <w:t>Kprobe</w:t>
      </w:r>
      <w:proofErr w:type="spellEnd"/>
      <w:r w:rsidR="00A30DFF" w:rsidRPr="00993F74">
        <w:rPr>
          <w:kern w:val="0"/>
          <w:sz w:val="24"/>
        </w:rPr>
        <w:t>和</w:t>
      </w:r>
      <w:proofErr w:type="spellStart"/>
      <w:r w:rsidR="00A30DFF" w:rsidRPr="00993F74">
        <w:rPr>
          <w:kern w:val="0"/>
          <w:sz w:val="24"/>
        </w:rPr>
        <w:t>Tracepoint</w:t>
      </w:r>
      <w:proofErr w:type="spellEnd"/>
      <w:r w:rsidR="00A30DFF" w:rsidRPr="00993F74">
        <w:rPr>
          <w:kern w:val="0"/>
          <w:sz w:val="24"/>
        </w:rPr>
        <w:t>探针，通过动态注入的</w:t>
      </w:r>
      <w:r w:rsidR="00A30DFF" w:rsidRPr="00993F74">
        <w:rPr>
          <w:kern w:val="0"/>
          <w:sz w:val="24"/>
        </w:rPr>
        <w:t>BPF</w:t>
      </w:r>
      <w:r w:rsidR="00A30DFF" w:rsidRPr="00993F74">
        <w:rPr>
          <w:kern w:val="0"/>
          <w:sz w:val="24"/>
        </w:rPr>
        <w:t>程序捕获系统调用、上下文切换、中断处理等事件，用户态则采用异步环形缓冲区接收原始时间流。</w:t>
      </w:r>
      <w:r w:rsidR="00A30DFF">
        <w:rPr>
          <w:rFonts w:hint="eastAsia"/>
          <w:kern w:val="0"/>
          <w:sz w:val="24"/>
        </w:rPr>
        <w:t>关键步骤如下所示</w:t>
      </w:r>
      <w:r w:rsidR="00A30DFF" w:rsidRPr="00993F74">
        <w:rPr>
          <w:kern w:val="0"/>
          <w:sz w:val="24"/>
        </w:rPr>
        <w:t>：</w:t>
      </w:r>
    </w:p>
    <w:p w14:paraId="577D2BF0" w14:textId="77777777" w:rsidR="00A30DFF" w:rsidRPr="00993F74" w:rsidRDefault="00A30DFF" w:rsidP="00A30DFF">
      <w:pPr>
        <w:spacing w:line="360" w:lineRule="auto"/>
        <w:ind w:firstLineChars="200" w:firstLine="482"/>
        <w:rPr>
          <w:kern w:val="0"/>
          <w:sz w:val="24"/>
        </w:rPr>
      </w:pPr>
      <w:r w:rsidRPr="00993F74">
        <w:rPr>
          <w:b/>
          <w:bCs/>
          <w:kern w:val="0"/>
          <w:sz w:val="24"/>
        </w:rPr>
        <w:t>探针注入</w:t>
      </w:r>
      <w:r w:rsidRPr="00993F74">
        <w:rPr>
          <w:kern w:val="0"/>
          <w:sz w:val="24"/>
        </w:rPr>
        <w:t>：在</w:t>
      </w:r>
      <w:r w:rsidRPr="00993F74">
        <w:rPr>
          <w:kern w:val="0"/>
          <w:sz w:val="24"/>
        </w:rPr>
        <w:t>Linux</w:t>
      </w:r>
      <w:r w:rsidRPr="00993F74">
        <w:rPr>
          <w:kern w:val="0"/>
          <w:sz w:val="24"/>
        </w:rPr>
        <w:t>内核</w:t>
      </w:r>
      <w:r w:rsidRPr="00993F74">
        <w:rPr>
          <w:kern w:val="0"/>
          <w:sz w:val="24"/>
        </w:rPr>
        <w:t>4.18+</w:t>
      </w:r>
      <w:r w:rsidRPr="00993F74">
        <w:rPr>
          <w:kern w:val="0"/>
          <w:sz w:val="24"/>
        </w:rPr>
        <w:t>的环境中，通过</w:t>
      </w:r>
      <w:r w:rsidRPr="00993F74">
        <w:rPr>
          <w:kern w:val="0"/>
          <w:sz w:val="24"/>
        </w:rPr>
        <w:t>LLVM</w:t>
      </w:r>
      <w:r w:rsidRPr="00993F74">
        <w:rPr>
          <w:kern w:val="0"/>
          <w:sz w:val="24"/>
        </w:rPr>
        <w:t>编译生成</w:t>
      </w:r>
      <w:proofErr w:type="spellStart"/>
      <w:r w:rsidRPr="00993F74">
        <w:rPr>
          <w:kern w:val="0"/>
          <w:sz w:val="24"/>
        </w:rPr>
        <w:t>eBPF</w:t>
      </w:r>
      <w:proofErr w:type="spellEnd"/>
      <w:r w:rsidRPr="00993F74">
        <w:rPr>
          <w:kern w:val="0"/>
          <w:sz w:val="24"/>
        </w:rPr>
        <w:t>字节码，将函数入口</w:t>
      </w:r>
      <w:r w:rsidRPr="00993F74">
        <w:rPr>
          <w:kern w:val="0"/>
          <w:sz w:val="24"/>
        </w:rPr>
        <w:t>/</w:t>
      </w:r>
      <w:r w:rsidRPr="00993F74">
        <w:rPr>
          <w:kern w:val="0"/>
          <w:sz w:val="24"/>
        </w:rPr>
        <w:t>出口追踪程序（</w:t>
      </w:r>
      <w:proofErr w:type="spellStart"/>
      <w:r w:rsidRPr="00A127E6">
        <w:rPr>
          <w:i/>
          <w:iCs/>
          <w:kern w:val="0"/>
          <w:sz w:val="24"/>
        </w:rPr>
        <w:t>kprobe</w:t>
      </w:r>
      <w:proofErr w:type="spellEnd"/>
      <w:r w:rsidRPr="00A127E6">
        <w:rPr>
          <w:i/>
          <w:iCs/>
          <w:kern w:val="0"/>
          <w:sz w:val="24"/>
        </w:rPr>
        <w:t>/</w:t>
      </w:r>
      <w:proofErr w:type="spellStart"/>
      <w:r w:rsidRPr="00A127E6">
        <w:rPr>
          <w:i/>
          <w:iCs/>
          <w:kern w:val="0"/>
          <w:sz w:val="24"/>
        </w:rPr>
        <w:t>uprobe</w:t>
      </w:r>
      <w:proofErr w:type="spellEnd"/>
      <w:r w:rsidRPr="00993F74">
        <w:rPr>
          <w:kern w:val="0"/>
          <w:sz w:val="24"/>
        </w:rPr>
        <w:t>）动态注入目标进程的虚拟地址空间。针对编译语言如</w:t>
      </w:r>
      <w:r w:rsidRPr="00993F74">
        <w:rPr>
          <w:kern w:val="0"/>
          <w:sz w:val="24"/>
        </w:rPr>
        <w:t>C/C++</w:t>
      </w:r>
      <w:r w:rsidRPr="00993F74">
        <w:rPr>
          <w:kern w:val="0"/>
          <w:sz w:val="24"/>
        </w:rPr>
        <w:t>等高级语言，采用</w:t>
      </w:r>
      <w:r w:rsidRPr="00993F74">
        <w:rPr>
          <w:kern w:val="0"/>
          <w:sz w:val="24"/>
        </w:rPr>
        <w:t>DWARF</w:t>
      </w:r>
      <w:r w:rsidRPr="00993F74">
        <w:rPr>
          <w:kern w:val="0"/>
          <w:sz w:val="24"/>
        </w:rPr>
        <w:t>调试信息自动解析符号表；针对解释语言如</w:t>
      </w:r>
      <w:r w:rsidRPr="00993F74">
        <w:rPr>
          <w:kern w:val="0"/>
          <w:sz w:val="24"/>
        </w:rPr>
        <w:t>Python</w:t>
      </w:r>
      <w:r w:rsidRPr="00993F74">
        <w:rPr>
          <w:kern w:val="0"/>
          <w:sz w:val="24"/>
        </w:rPr>
        <w:t>等，通过修改解释器的</w:t>
      </w:r>
      <w:r w:rsidRPr="00993F74">
        <w:rPr>
          <w:kern w:val="0"/>
          <w:sz w:val="24"/>
        </w:rPr>
        <w:t>JIT</w:t>
      </w:r>
      <w:r w:rsidRPr="00993F74">
        <w:rPr>
          <w:kern w:val="0"/>
          <w:sz w:val="24"/>
        </w:rPr>
        <w:t>编译层插入埋点。</w:t>
      </w:r>
    </w:p>
    <w:p w14:paraId="780B86A7" w14:textId="77777777" w:rsidR="00A30DFF" w:rsidRPr="00993F74" w:rsidRDefault="00A30DFF" w:rsidP="00A30DFF">
      <w:pPr>
        <w:spacing w:line="360" w:lineRule="auto"/>
        <w:ind w:firstLineChars="200" w:firstLine="482"/>
        <w:rPr>
          <w:kern w:val="0"/>
          <w:sz w:val="24"/>
        </w:rPr>
      </w:pPr>
      <w:r w:rsidRPr="00993F74">
        <w:rPr>
          <w:b/>
          <w:bCs/>
          <w:kern w:val="0"/>
          <w:sz w:val="24"/>
        </w:rPr>
        <w:t>自适应采样</w:t>
      </w:r>
      <w:r w:rsidRPr="00993F74">
        <w:rPr>
          <w:kern w:val="0"/>
          <w:sz w:val="24"/>
        </w:rPr>
        <w:t>：设计多级频率调节器，默认采用</w:t>
      </w:r>
      <w:r w:rsidRPr="00993F74">
        <w:rPr>
          <w:kern w:val="0"/>
          <w:sz w:val="24"/>
        </w:rPr>
        <w:t>100hz</w:t>
      </w:r>
      <w:r w:rsidRPr="00993F74">
        <w:rPr>
          <w:kern w:val="0"/>
          <w:sz w:val="24"/>
        </w:rPr>
        <w:t>周期性采样。当函数调用频率超过高频阈值（如</w:t>
      </w:r>
      <w:r w:rsidRPr="00993F74">
        <w:rPr>
          <w:kern w:val="0"/>
          <w:sz w:val="24"/>
        </w:rPr>
        <w:t>500hz</w:t>
      </w:r>
      <w:r w:rsidRPr="00993F74">
        <w:rPr>
          <w:kern w:val="0"/>
          <w:sz w:val="24"/>
        </w:rPr>
        <w:t>）时，触发硬件性能计数器（</w:t>
      </w:r>
      <w:r w:rsidRPr="00993F74">
        <w:rPr>
          <w:kern w:val="0"/>
          <w:sz w:val="24"/>
        </w:rPr>
        <w:t>PMC</w:t>
      </w:r>
      <w:r w:rsidRPr="00993F74">
        <w:rPr>
          <w:kern w:val="0"/>
          <w:sz w:val="24"/>
        </w:rPr>
        <w:t>）模式：通过配置</w:t>
      </w:r>
      <w:r w:rsidRPr="00A127E6">
        <w:rPr>
          <w:i/>
          <w:iCs/>
          <w:kern w:val="0"/>
          <w:sz w:val="24"/>
        </w:rPr>
        <w:t>Intel PEBS</w:t>
      </w:r>
      <w:r w:rsidRPr="00993F74">
        <w:rPr>
          <w:kern w:val="0"/>
          <w:sz w:val="24"/>
        </w:rPr>
        <w:t>（</w:t>
      </w:r>
      <w:r w:rsidRPr="00A127E6">
        <w:rPr>
          <w:i/>
          <w:iCs/>
          <w:kern w:val="0"/>
          <w:sz w:val="24"/>
        </w:rPr>
        <w:t>Precise Event Based Sampling</w:t>
      </w:r>
      <w:r w:rsidRPr="00993F74">
        <w:rPr>
          <w:kern w:val="0"/>
          <w:sz w:val="24"/>
        </w:rPr>
        <w:t>）寄存器，对特定</w:t>
      </w:r>
      <w:r w:rsidRPr="00993F74">
        <w:rPr>
          <w:kern w:val="0"/>
          <w:sz w:val="24"/>
        </w:rPr>
        <w:t>CPU</w:t>
      </w:r>
      <w:r w:rsidRPr="00993F74">
        <w:rPr>
          <w:kern w:val="0"/>
          <w:sz w:val="24"/>
        </w:rPr>
        <w:t>事件（如分支预测失误、缓存未命中）进行精确捕获，采样精度提升至微秒级。</w:t>
      </w:r>
    </w:p>
    <w:p w14:paraId="6D39A728" w14:textId="14CCC75B" w:rsidR="00A30DFF" w:rsidRPr="00993F74" w:rsidRDefault="00A30DFF" w:rsidP="00A30DFF">
      <w:pPr>
        <w:spacing w:line="360" w:lineRule="auto"/>
        <w:ind w:firstLineChars="200" w:firstLine="482"/>
        <w:rPr>
          <w:kern w:val="0"/>
          <w:sz w:val="24"/>
        </w:rPr>
      </w:pPr>
      <w:r w:rsidRPr="00993F74">
        <w:rPr>
          <w:b/>
          <w:bCs/>
          <w:kern w:val="0"/>
          <w:sz w:val="24"/>
        </w:rPr>
        <w:lastRenderedPageBreak/>
        <w:t>数据管道架构</w:t>
      </w:r>
      <w:r w:rsidRPr="00993F74">
        <w:rPr>
          <w:kern w:val="0"/>
          <w:sz w:val="24"/>
        </w:rPr>
        <w:t>：探针系统将原始事件流转化为结构化性能日志，包含时间戳（纳秒级精度）、函数标识符、资源消耗向量（</w:t>
      </w:r>
      <w:r w:rsidRPr="00993F74">
        <w:rPr>
          <w:kern w:val="0"/>
          <w:sz w:val="24"/>
        </w:rPr>
        <w:t>CPU</w:t>
      </w:r>
      <w:r w:rsidRPr="00993F74">
        <w:rPr>
          <w:kern w:val="0"/>
          <w:sz w:val="24"/>
        </w:rPr>
        <w:t>周期、缓存行占用、页错误计数）等</w:t>
      </w:r>
      <w:r w:rsidRPr="00993F74">
        <w:rPr>
          <w:kern w:val="0"/>
          <w:sz w:val="24"/>
        </w:rPr>
        <w:t>56</w:t>
      </w:r>
      <w:r w:rsidRPr="00993F74">
        <w:rPr>
          <w:kern w:val="0"/>
          <w:sz w:val="24"/>
        </w:rPr>
        <w:t>维元数据。监控数据经</w:t>
      </w:r>
      <w:proofErr w:type="spellStart"/>
      <w:r w:rsidRPr="00993F74">
        <w:rPr>
          <w:kern w:val="0"/>
          <w:sz w:val="24"/>
        </w:rPr>
        <w:t>eBPF</w:t>
      </w:r>
      <w:proofErr w:type="spellEnd"/>
      <w:r w:rsidRPr="00993F74">
        <w:rPr>
          <w:kern w:val="0"/>
          <w:sz w:val="24"/>
        </w:rPr>
        <w:t xml:space="preserve"> Map</w:t>
      </w:r>
      <w:r w:rsidRPr="00993F74">
        <w:rPr>
          <w:kern w:val="0"/>
          <w:sz w:val="24"/>
        </w:rPr>
        <w:t>结构暂存后，通过零拷贝唤醒缓冲区传输至用户态守护进程。本研究将采用基于</w:t>
      </w:r>
      <w:r w:rsidRPr="00993F74">
        <w:rPr>
          <w:kern w:val="0"/>
          <w:sz w:val="24"/>
        </w:rPr>
        <w:t xml:space="preserve">Apache Arrow </w:t>
      </w:r>
      <w:r w:rsidRPr="00993F74">
        <w:rPr>
          <w:kern w:val="0"/>
          <w:sz w:val="24"/>
        </w:rPr>
        <w:t>的内存列式存储格式，将时间戳、</w:t>
      </w:r>
      <w:r w:rsidRPr="00993F74">
        <w:rPr>
          <w:kern w:val="0"/>
          <w:sz w:val="24"/>
        </w:rPr>
        <w:t>CPU</w:t>
      </w:r>
      <w:r w:rsidRPr="00993F74">
        <w:rPr>
          <w:kern w:val="0"/>
          <w:sz w:val="24"/>
        </w:rPr>
        <w:t>核心</w:t>
      </w:r>
      <w:r w:rsidRPr="00993F74">
        <w:rPr>
          <w:kern w:val="0"/>
          <w:sz w:val="24"/>
        </w:rPr>
        <w:t>ID</w:t>
      </w:r>
      <w:r w:rsidRPr="00993F74">
        <w:rPr>
          <w:kern w:val="0"/>
          <w:sz w:val="24"/>
        </w:rPr>
        <w:t>、函数签名、性能指标等字段编码为定长二进制块。</w:t>
      </w:r>
    </w:p>
    <w:p w14:paraId="57CE9859" w14:textId="3DF74653" w:rsidR="00A30DFF" w:rsidRPr="00993F74" w:rsidRDefault="003B0857" w:rsidP="00A30DFF">
      <w:pPr>
        <w:spacing w:line="360" w:lineRule="auto"/>
        <w:ind w:firstLineChars="200" w:firstLine="480"/>
        <w:rPr>
          <w:kern w:val="0"/>
          <w:sz w:val="24"/>
        </w:rPr>
      </w:pPr>
      <w:r>
        <w:rPr>
          <w:rFonts w:hint="eastAsia"/>
          <w:kern w:val="0"/>
          <w:sz w:val="24"/>
        </w:rPr>
        <w:t>其次，我们</w:t>
      </w:r>
      <w:r w:rsidR="00A30DFF" w:rsidRPr="00993F74">
        <w:rPr>
          <w:kern w:val="0"/>
          <w:sz w:val="24"/>
        </w:rPr>
        <w:t>在精确解析原始监控数据</w:t>
      </w:r>
      <w:r>
        <w:rPr>
          <w:rFonts w:hint="eastAsia"/>
          <w:kern w:val="0"/>
          <w:sz w:val="24"/>
        </w:rPr>
        <w:t>的基础上</w:t>
      </w:r>
      <w:r w:rsidR="00A30DFF" w:rsidRPr="00993F74">
        <w:rPr>
          <w:kern w:val="0"/>
          <w:sz w:val="24"/>
        </w:rPr>
        <w:t>对多维性能特征进行建模</w:t>
      </w:r>
      <w:r>
        <w:rPr>
          <w:rFonts w:hint="eastAsia"/>
          <w:kern w:val="0"/>
          <w:sz w:val="24"/>
        </w:rPr>
        <w:t>，</w:t>
      </w:r>
      <w:r w:rsidR="00A30DFF" w:rsidRPr="00993F74">
        <w:rPr>
          <w:kern w:val="0"/>
          <w:sz w:val="24"/>
        </w:rPr>
        <w:t>步骤如下：</w:t>
      </w:r>
    </w:p>
    <w:p w14:paraId="2BB7810C" w14:textId="77777777" w:rsidR="00A30DFF" w:rsidRPr="00993F74" w:rsidRDefault="00A30DFF" w:rsidP="00A30DFF">
      <w:pPr>
        <w:spacing w:line="360" w:lineRule="auto"/>
        <w:ind w:firstLineChars="200" w:firstLine="482"/>
        <w:rPr>
          <w:kern w:val="0"/>
          <w:sz w:val="24"/>
        </w:rPr>
      </w:pPr>
      <w:r w:rsidRPr="00993F74">
        <w:rPr>
          <w:b/>
          <w:bCs/>
          <w:kern w:val="0"/>
          <w:sz w:val="24"/>
        </w:rPr>
        <w:t>时空特征张量建模</w:t>
      </w:r>
      <w:r w:rsidRPr="00993F74">
        <w:rPr>
          <w:kern w:val="0"/>
          <w:sz w:val="24"/>
        </w:rPr>
        <w:t>：定义三维性能特征张量</w:t>
      </w:r>
      <w:r w:rsidRPr="00993F74">
        <w:rPr>
          <w:i/>
          <w:iCs/>
          <w:kern w:val="0"/>
          <w:sz w:val="24"/>
        </w:rPr>
        <w:t>T</w:t>
      </w:r>
      <w:r w:rsidRPr="00993F74">
        <w:rPr>
          <w:rFonts w:ascii="Cambria Math" w:hAnsi="Cambria Math" w:cs="Cambria Math"/>
          <w:i/>
          <w:iCs/>
          <w:kern w:val="0"/>
          <w:sz w:val="24"/>
        </w:rPr>
        <w:t>∈</w:t>
      </w:r>
      <w:r w:rsidRPr="00993F74">
        <w:rPr>
          <w:i/>
          <w:iCs/>
          <w:kern w:val="0"/>
          <w:sz w:val="24"/>
        </w:rPr>
        <w:t>R</w:t>
      </w:r>
      <w:r w:rsidRPr="00993F74">
        <w:rPr>
          <w:i/>
          <w:iCs/>
          <w:kern w:val="0"/>
          <w:sz w:val="24"/>
          <w:vertAlign w:val="superscript"/>
        </w:rPr>
        <w:t xml:space="preserve"> N×M×K</w:t>
      </w:r>
      <w:r w:rsidRPr="00993F74">
        <w:rPr>
          <w:kern w:val="0"/>
          <w:sz w:val="24"/>
        </w:rPr>
        <w:t>，其中</w:t>
      </w:r>
      <w:r w:rsidRPr="00A127E6">
        <w:rPr>
          <w:i/>
          <w:iCs/>
          <w:kern w:val="0"/>
          <w:sz w:val="24"/>
        </w:rPr>
        <w:t>N</w:t>
      </w:r>
      <w:r w:rsidRPr="00993F74">
        <w:rPr>
          <w:kern w:val="0"/>
          <w:sz w:val="24"/>
        </w:rPr>
        <w:t>表示函数实例数，</w:t>
      </w:r>
      <w:r w:rsidRPr="00A127E6">
        <w:rPr>
          <w:i/>
          <w:iCs/>
          <w:kern w:val="0"/>
          <w:sz w:val="24"/>
        </w:rPr>
        <w:t>M</w:t>
      </w:r>
      <w:r w:rsidRPr="00993F74">
        <w:rPr>
          <w:kern w:val="0"/>
          <w:sz w:val="24"/>
        </w:rPr>
        <w:t>为时间窗口数（窗口大小动态调整为函数执行时长的</w:t>
      </w:r>
      <w:r w:rsidRPr="00993F74">
        <w:rPr>
          <w:kern w:val="0"/>
          <w:sz w:val="24"/>
        </w:rPr>
        <w:t>1/10</w:t>
      </w:r>
      <w:r w:rsidRPr="00993F74">
        <w:rPr>
          <w:kern w:val="0"/>
          <w:sz w:val="24"/>
        </w:rPr>
        <w:t>），</w:t>
      </w:r>
      <w:r w:rsidRPr="00A127E6">
        <w:rPr>
          <w:i/>
          <w:iCs/>
          <w:kern w:val="0"/>
          <w:sz w:val="24"/>
        </w:rPr>
        <w:t>K</w:t>
      </w:r>
      <w:r w:rsidRPr="00993F74">
        <w:rPr>
          <w:kern w:val="0"/>
          <w:sz w:val="24"/>
        </w:rPr>
        <w:t>涵盖执行时延、</w:t>
      </w:r>
      <w:r w:rsidRPr="00993F74">
        <w:rPr>
          <w:kern w:val="0"/>
          <w:sz w:val="24"/>
        </w:rPr>
        <w:t>CPU</w:t>
      </w:r>
      <w:r w:rsidRPr="00993F74">
        <w:rPr>
          <w:kern w:val="0"/>
          <w:sz w:val="24"/>
        </w:rPr>
        <w:t>占用率、内存带宽压力指数等</w:t>
      </w:r>
      <w:r w:rsidRPr="00993F74">
        <w:rPr>
          <w:kern w:val="0"/>
          <w:sz w:val="24"/>
        </w:rPr>
        <w:t>12</w:t>
      </w:r>
      <w:r w:rsidRPr="00993F74">
        <w:rPr>
          <w:kern w:val="0"/>
          <w:sz w:val="24"/>
        </w:rPr>
        <w:t>个核心指标。提出分层降维算法：首先采用滑动窗口傅里叶变换提取时域特征，接着通过改进的</w:t>
      </w:r>
      <w:r w:rsidRPr="00A127E6">
        <w:rPr>
          <w:i/>
          <w:iCs/>
          <w:kern w:val="0"/>
          <w:sz w:val="24"/>
        </w:rPr>
        <w:t>t-SNE</w:t>
      </w:r>
      <w:r w:rsidRPr="00993F74">
        <w:rPr>
          <w:kern w:val="0"/>
          <w:sz w:val="24"/>
        </w:rPr>
        <w:t>算法将高维特征投影至低维潜空间，最后使用层次聚类算法识别性能模式。</w:t>
      </w:r>
    </w:p>
    <w:p w14:paraId="39DE86B9" w14:textId="4DC1DC0E" w:rsidR="00A30DFF" w:rsidRPr="00993F74" w:rsidRDefault="00A30DFF" w:rsidP="00A30DFF">
      <w:pPr>
        <w:spacing w:line="360" w:lineRule="auto"/>
        <w:ind w:firstLineChars="200" w:firstLine="482"/>
        <w:rPr>
          <w:kern w:val="0"/>
          <w:sz w:val="24"/>
        </w:rPr>
      </w:pPr>
      <w:r w:rsidRPr="00993F74">
        <w:rPr>
          <w:b/>
          <w:bCs/>
          <w:kern w:val="0"/>
          <w:sz w:val="24"/>
        </w:rPr>
        <w:t>函数加权</w:t>
      </w:r>
      <w:r w:rsidRPr="00993F74">
        <w:rPr>
          <w:b/>
          <w:bCs/>
          <w:kern w:val="0"/>
          <w:sz w:val="24"/>
        </w:rPr>
        <w:t>DAG</w:t>
      </w:r>
      <w:r w:rsidRPr="00993F74">
        <w:rPr>
          <w:b/>
          <w:bCs/>
          <w:kern w:val="0"/>
          <w:sz w:val="24"/>
        </w:rPr>
        <w:t>建模</w:t>
      </w:r>
      <w:r w:rsidRPr="00993F74">
        <w:rPr>
          <w:kern w:val="0"/>
          <w:sz w:val="24"/>
        </w:rPr>
        <w:t>：首先采取静态分析与动态分析相结合的方式构建基于约束传播的加权</w:t>
      </w:r>
      <w:r w:rsidRPr="00993F74">
        <w:rPr>
          <w:kern w:val="0"/>
          <w:sz w:val="24"/>
        </w:rPr>
        <w:t>DAG</w:t>
      </w:r>
      <w:r w:rsidRPr="00993F74">
        <w:rPr>
          <w:kern w:val="0"/>
          <w:sz w:val="24"/>
        </w:rPr>
        <w:t>模型，通过</w:t>
      </w:r>
      <w:r w:rsidRPr="00A127E6">
        <w:rPr>
          <w:i/>
          <w:iCs/>
          <w:kern w:val="0"/>
          <w:sz w:val="24"/>
        </w:rPr>
        <w:t>LLVM Pass</w:t>
      </w:r>
      <w:r w:rsidRPr="00993F74">
        <w:rPr>
          <w:kern w:val="0"/>
          <w:sz w:val="24"/>
        </w:rPr>
        <w:t>遍历中间表示（</w:t>
      </w:r>
      <w:r w:rsidRPr="00A127E6">
        <w:rPr>
          <w:i/>
          <w:iCs/>
          <w:kern w:val="0"/>
          <w:sz w:val="24"/>
        </w:rPr>
        <w:t>Intermediate Representation</w:t>
      </w:r>
      <w:r w:rsidRPr="00A127E6">
        <w:rPr>
          <w:i/>
          <w:iCs/>
          <w:kern w:val="0"/>
          <w:sz w:val="24"/>
        </w:rPr>
        <w:t>，</w:t>
      </w:r>
      <w:r w:rsidRPr="00A127E6">
        <w:rPr>
          <w:i/>
          <w:iCs/>
          <w:kern w:val="0"/>
          <w:sz w:val="24"/>
        </w:rPr>
        <w:t>IR</w:t>
      </w:r>
      <w:r w:rsidRPr="00993F74">
        <w:rPr>
          <w:kern w:val="0"/>
          <w:sz w:val="24"/>
        </w:rPr>
        <w:t>），静态提取函数间控制流和数据依赖关系并生成初始</w:t>
      </w:r>
      <w:r w:rsidRPr="00993F74">
        <w:rPr>
          <w:kern w:val="0"/>
          <w:sz w:val="24"/>
        </w:rPr>
        <w:t>DAG</w:t>
      </w:r>
      <w:r w:rsidRPr="00993F74">
        <w:rPr>
          <w:kern w:val="0"/>
          <w:sz w:val="24"/>
        </w:rPr>
        <w:t>拓扑，之后在函数运行时根据实际调用路径（通过</w:t>
      </w:r>
      <w:r w:rsidRPr="00993F74">
        <w:rPr>
          <w:kern w:val="0"/>
          <w:sz w:val="24"/>
        </w:rPr>
        <w:t>BPF</w:t>
      </w:r>
      <w:r w:rsidRPr="00993F74">
        <w:rPr>
          <w:kern w:val="0"/>
          <w:sz w:val="24"/>
        </w:rPr>
        <w:t>追踪的栈回溯信息）动态添加</w:t>
      </w:r>
      <w:r w:rsidRPr="00993F74">
        <w:rPr>
          <w:kern w:val="0"/>
          <w:sz w:val="24"/>
        </w:rPr>
        <w:t>/</w:t>
      </w:r>
      <w:r w:rsidRPr="00993F74">
        <w:rPr>
          <w:kern w:val="0"/>
          <w:sz w:val="24"/>
        </w:rPr>
        <w:t>删除边，处理多态调用（如虚函数、回调函数）。模型的边权由通信开销与资源竞争惩罚</w:t>
      </w:r>
      <w:r w:rsidR="003B0857">
        <w:rPr>
          <w:rFonts w:hint="eastAsia"/>
          <w:kern w:val="0"/>
          <w:sz w:val="24"/>
        </w:rPr>
        <w:t>共同决定</w:t>
      </w:r>
      <w:r w:rsidRPr="00993F74">
        <w:rPr>
          <w:kern w:val="0"/>
          <w:sz w:val="24"/>
        </w:rPr>
        <w:t>，具体而言：</w:t>
      </w:r>
    </w:p>
    <w:p w14:paraId="28E3271F" w14:textId="77777777" w:rsidR="00A30DFF" w:rsidRDefault="00A30DFF" w:rsidP="00A30DFF">
      <w:pPr>
        <w:pStyle w:val="afa"/>
        <w:widowControl w:val="0"/>
        <w:numPr>
          <w:ilvl w:val="0"/>
          <w:numId w:val="28"/>
        </w:numPr>
        <w:spacing w:line="360" w:lineRule="auto"/>
        <w:ind w:firstLineChars="0"/>
        <w:jc w:val="both"/>
        <w:rPr>
          <w:rFonts w:ascii="Times New Roman" w:hAnsi="Times New Roman" w:cs="Times New Roman"/>
        </w:rPr>
      </w:pPr>
      <w:bookmarkStart w:id="21" w:name="OLE_LINK2"/>
      <w:r w:rsidRPr="00A711EE">
        <w:rPr>
          <w:rFonts w:ascii="Times New Roman" w:hAnsi="Times New Roman" w:cs="Times New Roman"/>
          <w:b/>
          <w:bCs/>
        </w:rPr>
        <w:t>通信开销</w:t>
      </w:r>
      <w:r w:rsidRPr="00993F74">
        <w:rPr>
          <w:rFonts w:ascii="Times New Roman" w:hAnsi="Times New Roman" w:cs="Times New Roman"/>
        </w:rPr>
        <w:t>：对跨界点</w:t>
      </w:r>
      <w:r w:rsidRPr="00993F74">
        <w:rPr>
          <w:rFonts w:ascii="Times New Roman" w:hAnsi="Times New Roman" w:cs="Times New Roman"/>
        </w:rPr>
        <w:t>RPC</w:t>
      </w:r>
      <w:r w:rsidRPr="00993F74">
        <w:rPr>
          <w:rFonts w:ascii="Times New Roman" w:hAnsi="Times New Roman" w:cs="Times New Roman"/>
        </w:rPr>
        <w:t>调用，基于</w:t>
      </w:r>
      <w:r w:rsidRPr="00993F74">
        <w:rPr>
          <w:rFonts w:ascii="Times New Roman" w:hAnsi="Times New Roman" w:cs="Times New Roman"/>
        </w:rPr>
        <w:t>TCP/IP</w:t>
      </w:r>
      <w:r w:rsidRPr="00993F74">
        <w:rPr>
          <w:rFonts w:ascii="Times New Roman" w:hAnsi="Times New Roman" w:cs="Times New Roman"/>
        </w:rPr>
        <w:t>层统计（</w:t>
      </w:r>
      <w:r w:rsidRPr="00993F74">
        <w:rPr>
          <w:rFonts w:ascii="Times New Roman" w:hAnsi="Times New Roman" w:cs="Times New Roman"/>
        </w:rPr>
        <w:t>ss</w:t>
      </w:r>
      <w:r w:rsidRPr="00993F74">
        <w:rPr>
          <w:rFonts w:ascii="Times New Roman" w:hAnsi="Times New Roman" w:cs="Times New Roman"/>
        </w:rPr>
        <w:t>命令）获取</w:t>
      </w:r>
      <w:r w:rsidRPr="00993F74">
        <w:rPr>
          <w:rFonts w:ascii="Times New Roman" w:hAnsi="Times New Roman" w:cs="Times New Roman"/>
        </w:rPr>
        <w:t>RTT</w:t>
      </w:r>
      <w:r w:rsidRPr="00993F74">
        <w:rPr>
          <w:rFonts w:ascii="Times New Roman" w:hAnsi="Times New Roman" w:cs="Times New Roman"/>
        </w:rPr>
        <w:t>和带宽，按</w:t>
      </w:r>
      <w:bookmarkEnd w:id="21"/>
      <w:r>
        <w:rPr>
          <w:rFonts w:ascii="Times New Roman" w:hAnsi="Times New Roman" w:cs="Times New Roman" w:hint="eastAsia"/>
        </w:rPr>
        <w:t>如下方式计算</w:t>
      </w:r>
      <w:r w:rsidRPr="00993F74">
        <w:rPr>
          <w:rFonts w:ascii="Times New Roman" w:hAnsi="Times New Roman" w:cs="Times New Roman"/>
        </w:rPr>
        <w:t>传输延迟</w:t>
      </w:r>
      <w:r>
        <w:rPr>
          <w:rFonts w:ascii="Times New Roman" w:hAnsi="Times New Roman" w:cs="Times New Roman" w:hint="eastAsia"/>
        </w:rPr>
        <w:t>：</w:t>
      </w:r>
    </w:p>
    <w:p w14:paraId="2D60A7C8" w14:textId="77777777" w:rsidR="00A30DFF" w:rsidRPr="00A127E6" w:rsidRDefault="00000000" w:rsidP="00A30DFF">
      <w:pPr>
        <w:pStyle w:val="afa"/>
        <w:widowControl w:val="0"/>
        <w:spacing w:line="360" w:lineRule="auto"/>
        <w:ind w:left="920" w:firstLineChars="0" w:firstLine="0"/>
        <w:jc w:val="both"/>
        <w:rPr>
          <w:rFonts w:ascii="Times New Roman" w:hAnsi="Times New Roman" w:cs="Times New Roman"/>
        </w:rPr>
      </w:pPr>
      <m:oMathPara>
        <m:oMath>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c</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DataSize</m:t>
              </m:r>
            </m:num>
            <m:den>
              <m:r>
                <w:rPr>
                  <w:rFonts w:ascii="Cambria Math" w:hAnsi="Cambria Math" w:cs="Times New Roman"/>
                  <w:sz w:val="20"/>
                  <w:szCs w:val="20"/>
                </w:rPr>
                <m:t>EffectiveBandwidth</m:t>
              </m:r>
            </m:den>
          </m:f>
          <m:r>
            <w:rPr>
              <w:rFonts w:ascii="Cambria Math" w:hAnsi="Cambria Math" w:cs="Times New Roman"/>
              <w:sz w:val="20"/>
              <w:szCs w:val="20"/>
            </w:rPr>
            <m:t>+RTT×</m:t>
          </m:r>
          <m:f>
            <m:fPr>
              <m:ctrlPr>
                <w:rPr>
                  <w:rFonts w:ascii="Cambria Math" w:hAnsi="Cambria Math" w:cs="Times New Roman"/>
                  <w:i/>
                  <w:sz w:val="20"/>
                  <w:szCs w:val="20"/>
                </w:rPr>
              </m:ctrlPr>
            </m:fPr>
            <m:num>
              <m:r>
                <w:rPr>
                  <w:rFonts w:ascii="Cambria Math" w:hAnsi="Cambria Math" w:cs="Times New Roman"/>
                  <w:sz w:val="20"/>
                  <w:szCs w:val="20"/>
                </w:rPr>
                <m:t>DataSize</m:t>
              </m:r>
            </m:num>
            <m:den>
              <m:r>
                <w:rPr>
                  <w:rFonts w:ascii="Cambria Math" w:hAnsi="Cambria Math" w:cs="Times New Roman"/>
                  <w:sz w:val="20"/>
                  <w:szCs w:val="20"/>
                </w:rPr>
                <m:t>MSS</m:t>
              </m:r>
            </m:den>
          </m:f>
        </m:oMath>
      </m:oMathPara>
    </w:p>
    <w:p w14:paraId="70115D20" w14:textId="77777777" w:rsidR="00A30DFF" w:rsidRDefault="00A30DFF" w:rsidP="00A30DFF">
      <w:pPr>
        <w:pStyle w:val="afa"/>
        <w:widowControl w:val="0"/>
        <w:numPr>
          <w:ilvl w:val="0"/>
          <w:numId w:val="28"/>
        </w:numPr>
        <w:spacing w:line="360" w:lineRule="auto"/>
        <w:ind w:firstLineChars="0"/>
        <w:jc w:val="both"/>
        <w:rPr>
          <w:rFonts w:ascii="Times New Roman" w:hAnsi="Times New Roman" w:cs="Times New Roman"/>
        </w:rPr>
      </w:pPr>
      <w:r w:rsidRPr="00A711EE">
        <w:rPr>
          <w:rFonts w:ascii="Times New Roman" w:hAnsi="Times New Roman" w:cs="Times New Roman"/>
          <w:b/>
          <w:bCs/>
        </w:rPr>
        <w:t>资源竞争惩罚</w:t>
      </w:r>
      <w:r w:rsidRPr="00993F74">
        <w:rPr>
          <w:rFonts w:ascii="Times New Roman" w:hAnsi="Times New Roman" w:cs="Times New Roman"/>
        </w:rPr>
        <w:t>：采用</w:t>
      </w:r>
      <w:r w:rsidRPr="00993F74">
        <w:rPr>
          <w:rFonts w:ascii="Times New Roman" w:hAnsi="Times New Roman" w:cs="Times New Roman"/>
        </w:rPr>
        <w:t>M/M/C</w:t>
      </w:r>
      <w:r w:rsidRPr="00993F74">
        <w:rPr>
          <w:rFonts w:ascii="Times New Roman" w:hAnsi="Times New Roman" w:cs="Times New Roman"/>
        </w:rPr>
        <w:t>排队模型，当检测到锁竞争（通过</w:t>
      </w:r>
      <w:proofErr w:type="spellStart"/>
      <w:r w:rsidRPr="00993F74">
        <w:rPr>
          <w:rFonts w:ascii="Times New Roman" w:hAnsi="Times New Roman" w:cs="Times New Roman"/>
        </w:rPr>
        <w:t>futex</w:t>
      </w:r>
      <w:proofErr w:type="spellEnd"/>
      <w:r w:rsidRPr="00993F74">
        <w:rPr>
          <w:rFonts w:ascii="Times New Roman" w:hAnsi="Times New Roman" w:cs="Times New Roman"/>
        </w:rPr>
        <w:t>系统调用追踪）时，等待时间</w:t>
      </w:r>
      <w:r>
        <w:rPr>
          <w:rFonts w:ascii="Times New Roman" w:hAnsi="Times New Roman" w:cs="Times New Roman" w:hint="eastAsia"/>
        </w:rPr>
        <w:t>的计算方式如下：</w:t>
      </w:r>
    </w:p>
    <w:p w14:paraId="652E7AAD" w14:textId="77777777" w:rsidR="00A30DFF" w:rsidRDefault="00000000" w:rsidP="00A30DFF">
      <w:pPr>
        <w:pStyle w:val="afa"/>
        <w:widowControl w:val="0"/>
        <w:spacing w:line="360" w:lineRule="auto"/>
        <w:ind w:left="920" w:firstLineChars="0" w:firstLine="0"/>
        <w:jc w:val="both"/>
        <w:rPr>
          <w:rFonts w:ascii="Times New Roman" w:hAnsi="Times New Roman"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ρ</m:t>
                  </m:r>
                </m:e>
                <m:sup>
                  <m:r>
                    <w:rPr>
                      <w:rFonts w:ascii="Cambria Math" w:hAnsi="Cambria Math"/>
                    </w:rPr>
                    <m:t>c</m:t>
                  </m:r>
                </m:sup>
              </m:sSup>
              <m:ctrlPr>
                <w:rPr>
                  <w:rFonts w:ascii="Cambria Math" w:hAnsi="Cambria Math" w:hint="eastAsia"/>
                  <w:i/>
                </w:rPr>
              </m:ctrlPr>
            </m:num>
            <m:den>
              <m:r>
                <w:rPr>
                  <w:rFonts w:ascii="Cambria Math" w:hAnsi="Cambria Math"/>
                </w:rPr>
                <m:t>c!(1-ρ)</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sSup>
                <m:sSupPr>
                  <m:ctrlPr>
                    <w:rPr>
                      <w:rFonts w:ascii="Cambria Math" w:hAnsi="Cambria Math"/>
                      <w:i/>
                    </w:rPr>
                  </m:ctrlPr>
                </m:sSupPr>
                <m:e>
                  <m:r>
                    <w:rPr>
                      <w:rFonts w:ascii="Cambria Math" w:hAnsi="Cambria Math"/>
                    </w:rPr>
                    <m:t>(1-ρ)</m:t>
                  </m:r>
                </m:e>
                <m:sup>
                  <m:r>
                    <w:rPr>
                      <w:rFonts w:ascii="Cambria Math" w:hAnsi="Cambria Math"/>
                    </w:rPr>
                    <m:t>2</m:t>
                  </m:r>
                </m:sup>
              </m:sSup>
            </m:den>
          </m:f>
        </m:oMath>
      </m:oMathPara>
    </w:p>
    <w:p w14:paraId="432527F9" w14:textId="77777777" w:rsidR="00A30DFF" w:rsidRPr="00993F74" w:rsidRDefault="00A30DFF" w:rsidP="00A30DFF">
      <w:pPr>
        <w:pStyle w:val="afa"/>
        <w:widowControl w:val="0"/>
        <w:spacing w:line="360" w:lineRule="auto"/>
        <w:ind w:left="920" w:firstLineChars="0" w:firstLine="0"/>
        <w:jc w:val="both"/>
        <w:rPr>
          <w:rFonts w:ascii="Times New Roman" w:hAnsi="Times New Roman" w:cs="Times New Roman"/>
        </w:rPr>
      </w:pPr>
      <w:r w:rsidRPr="00993F74">
        <w:rPr>
          <w:rFonts w:ascii="Times New Roman" w:hAnsi="Times New Roman" w:cs="Times New Roman"/>
        </w:rPr>
        <w:t>其中</w:t>
      </w:r>
      <m:oMath>
        <m:r>
          <w:rPr>
            <w:rFonts w:ascii="Cambria Math" w:hAnsi="Cambria Math"/>
          </w:rPr>
          <m:t>ρ=</m:t>
        </m:r>
        <m:f>
          <m:fPr>
            <m:ctrlPr>
              <w:rPr>
                <w:rFonts w:ascii="Cambria Math" w:hAnsi="Cambria Math"/>
                <w:i/>
              </w:rPr>
            </m:ctrlPr>
          </m:fPr>
          <m:num>
            <m:r>
              <w:rPr>
                <w:rFonts w:ascii="Cambria Math" w:hAnsi="Cambria Math"/>
              </w:rPr>
              <m:t>λ</m:t>
            </m:r>
          </m:num>
          <m:den>
            <m:r>
              <w:rPr>
                <w:rFonts w:ascii="Cambria Math" w:hAnsi="Cambria Math" w:hint="eastAsia"/>
              </w:rPr>
              <m:t>c</m:t>
            </m:r>
            <m:r>
              <w:rPr>
                <w:rFonts w:ascii="Cambria Math" w:hAnsi="Cambria Math"/>
              </w:rPr>
              <m:t>μ</m:t>
            </m:r>
          </m:den>
        </m:f>
      </m:oMath>
      <w:r w:rsidRPr="00993F74">
        <w:rPr>
          <w:rFonts w:ascii="Times New Roman" w:hAnsi="Times New Roman" w:cs="Times New Roman"/>
        </w:rPr>
        <w:t>为资源利用率。</w:t>
      </w:r>
    </w:p>
    <w:p w14:paraId="387FDD42" w14:textId="64F14262" w:rsidR="003B0857" w:rsidRDefault="003B0857" w:rsidP="00A30DFF">
      <w:pPr>
        <w:spacing w:line="360" w:lineRule="auto"/>
        <w:ind w:firstLine="420"/>
        <w:rPr>
          <w:b/>
          <w:bCs/>
          <w:kern w:val="0"/>
          <w:sz w:val="24"/>
        </w:rPr>
      </w:pPr>
      <w:r>
        <w:rPr>
          <w:rFonts w:hint="eastAsia"/>
          <w:kern w:val="0"/>
          <w:sz w:val="24"/>
        </w:rPr>
        <w:t>最后，</w:t>
      </w:r>
      <w:r w:rsidRPr="00993F74">
        <w:rPr>
          <w:kern w:val="0"/>
          <w:sz w:val="24"/>
        </w:rPr>
        <w:t>基于</w:t>
      </w:r>
      <w:r>
        <w:rPr>
          <w:rFonts w:hint="eastAsia"/>
          <w:kern w:val="0"/>
          <w:sz w:val="24"/>
        </w:rPr>
        <w:t>上述</w:t>
      </w:r>
      <w:r w:rsidRPr="00993F74">
        <w:rPr>
          <w:kern w:val="0"/>
          <w:sz w:val="24"/>
        </w:rPr>
        <w:t>特征模型进行函数链关键路径分析与求解定位</w:t>
      </w:r>
      <w:r>
        <w:rPr>
          <w:rFonts w:hint="eastAsia"/>
          <w:kern w:val="0"/>
          <w:sz w:val="24"/>
        </w:rPr>
        <w:t>，步骤如下：</w:t>
      </w:r>
    </w:p>
    <w:p w14:paraId="037B4F3B" w14:textId="607D0D9B" w:rsidR="00A30DFF" w:rsidRPr="00993F74" w:rsidRDefault="00A30DFF" w:rsidP="00A30DFF">
      <w:pPr>
        <w:spacing w:line="360" w:lineRule="auto"/>
        <w:ind w:firstLine="420"/>
        <w:rPr>
          <w:kern w:val="0"/>
          <w:sz w:val="24"/>
        </w:rPr>
      </w:pPr>
      <w:r w:rsidRPr="00993F74">
        <w:rPr>
          <w:b/>
          <w:bCs/>
          <w:kern w:val="0"/>
          <w:sz w:val="24"/>
        </w:rPr>
        <w:t>关键路径求解</w:t>
      </w:r>
      <w:r w:rsidRPr="00993F74">
        <w:rPr>
          <w:kern w:val="0"/>
          <w:sz w:val="24"/>
        </w:rPr>
        <w:t>：针对上述构建的加权</w:t>
      </w:r>
      <w:r w:rsidRPr="00993F74">
        <w:rPr>
          <w:kern w:val="0"/>
          <w:sz w:val="24"/>
        </w:rPr>
        <w:t>DAG</w:t>
      </w:r>
      <w:r w:rsidRPr="00993F74">
        <w:rPr>
          <w:kern w:val="0"/>
          <w:sz w:val="24"/>
        </w:rPr>
        <w:t>模型，采用混合整数规划（</w:t>
      </w:r>
      <w:r w:rsidRPr="00993F74">
        <w:rPr>
          <w:kern w:val="0"/>
          <w:sz w:val="24"/>
        </w:rPr>
        <w:t>MIP</w:t>
      </w:r>
      <w:r w:rsidRPr="00993F74">
        <w:rPr>
          <w:kern w:val="0"/>
          <w:sz w:val="24"/>
        </w:rPr>
        <w:t>）的方法，优化目标为最小化关键路径总权重，约束条件包括时空特征张量识别的函数性能模式、硬件资源上线（如</w:t>
      </w:r>
      <w:r w:rsidRPr="00993F74">
        <w:rPr>
          <w:kern w:val="0"/>
          <w:sz w:val="24"/>
        </w:rPr>
        <w:t>CPU</w:t>
      </w:r>
      <w:r w:rsidRPr="00993F74">
        <w:rPr>
          <w:kern w:val="0"/>
          <w:sz w:val="24"/>
        </w:rPr>
        <w:t>核心数、内存大小）、服务</w:t>
      </w:r>
      <w:r w:rsidRPr="00993F74">
        <w:rPr>
          <w:kern w:val="0"/>
          <w:sz w:val="24"/>
        </w:rPr>
        <w:t>SLA</w:t>
      </w:r>
      <w:r w:rsidRPr="00993F74">
        <w:rPr>
          <w:kern w:val="0"/>
          <w:sz w:val="24"/>
        </w:rPr>
        <w:t>时延等。求解时采用启发式剪枝策略，对权重低于阈值（如总路径的</w:t>
      </w:r>
      <w:r w:rsidRPr="00993F74">
        <w:rPr>
          <w:kern w:val="0"/>
          <w:sz w:val="24"/>
        </w:rPr>
        <w:t>5%</w:t>
      </w:r>
      <w:r w:rsidRPr="00993F74">
        <w:rPr>
          <w:kern w:val="0"/>
          <w:sz w:val="24"/>
        </w:rPr>
        <w:t>）的边进行聚合，从而将</w:t>
      </w:r>
      <w:r w:rsidRPr="00993F74">
        <w:rPr>
          <w:kern w:val="0"/>
          <w:sz w:val="24"/>
        </w:rPr>
        <w:t>DAG</w:t>
      </w:r>
      <w:r w:rsidRPr="00993F74">
        <w:rPr>
          <w:kern w:val="0"/>
          <w:sz w:val="24"/>
        </w:rPr>
        <w:t>节点规模降低，</w:t>
      </w:r>
      <w:r w:rsidRPr="00993F74">
        <w:rPr>
          <w:kern w:val="0"/>
          <w:sz w:val="24"/>
        </w:rPr>
        <w:lastRenderedPageBreak/>
        <w:t>减少求解时间；同时实现增量式更新算法，当局部函数性能变化超过一定阈值（如</w:t>
      </w:r>
      <w:r w:rsidRPr="00993F74">
        <w:rPr>
          <w:kern w:val="0"/>
          <w:sz w:val="24"/>
        </w:rPr>
        <w:t>10%</w:t>
      </w:r>
      <w:r w:rsidRPr="00993F74">
        <w:rPr>
          <w:kern w:val="0"/>
          <w:sz w:val="24"/>
        </w:rPr>
        <w:t>）时，仅对受影响的子图重新计算，避免全局拓扑重构。</w:t>
      </w:r>
    </w:p>
    <w:p w14:paraId="2C9B40C2" w14:textId="395177AF" w:rsidR="00A30DFF" w:rsidRPr="00993F74" w:rsidRDefault="00A30DFF" w:rsidP="00A30DFF">
      <w:pPr>
        <w:spacing w:line="360" w:lineRule="auto"/>
        <w:ind w:firstLine="420"/>
        <w:rPr>
          <w:kern w:val="0"/>
          <w:sz w:val="24"/>
        </w:rPr>
      </w:pPr>
      <w:r w:rsidRPr="00993F74">
        <w:rPr>
          <w:b/>
          <w:bCs/>
          <w:kern w:val="0"/>
          <w:sz w:val="24"/>
        </w:rPr>
        <w:t>关键函数分析</w:t>
      </w:r>
      <w:r w:rsidRPr="00993F74">
        <w:rPr>
          <w:kern w:val="0"/>
          <w:sz w:val="24"/>
        </w:rPr>
        <w:t>：开发静态分析与动态验证的联合分析框架</w:t>
      </w:r>
      <w:r w:rsidR="003B0857">
        <w:rPr>
          <w:rFonts w:hint="eastAsia"/>
          <w:kern w:val="0"/>
          <w:sz w:val="24"/>
        </w:rPr>
        <w:t>，其中</w:t>
      </w:r>
      <w:r w:rsidRPr="00993F74">
        <w:rPr>
          <w:kern w:val="0"/>
          <w:sz w:val="24"/>
        </w:rPr>
        <w:t>静态分析模块基于</w:t>
      </w:r>
      <w:r w:rsidRPr="00993F74">
        <w:rPr>
          <w:kern w:val="0"/>
          <w:sz w:val="24"/>
        </w:rPr>
        <w:t>Clang AST</w:t>
      </w:r>
      <w:r w:rsidRPr="00993F74">
        <w:rPr>
          <w:kern w:val="0"/>
          <w:sz w:val="24"/>
        </w:rPr>
        <w:t>解析器，构建函数控制流图（</w:t>
      </w:r>
      <w:r w:rsidRPr="00993F74">
        <w:rPr>
          <w:kern w:val="0"/>
          <w:sz w:val="24"/>
        </w:rPr>
        <w:t>CFG</w:t>
      </w:r>
      <w:r w:rsidRPr="00993F74">
        <w:rPr>
          <w:kern w:val="0"/>
          <w:sz w:val="24"/>
        </w:rPr>
        <w:t>）并计算以下指标：</w:t>
      </w:r>
    </w:p>
    <w:p w14:paraId="5B102067" w14:textId="77777777" w:rsidR="00A30DFF" w:rsidRPr="00993F74" w:rsidRDefault="00A30DFF" w:rsidP="00A30DFF">
      <w:pPr>
        <w:pStyle w:val="afa"/>
        <w:widowControl w:val="0"/>
        <w:numPr>
          <w:ilvl w:val="0"/>
          <w:numId w:val="29"/>
        </w:numPr>
        <w:spacing w:line="360" w:lineRule="auto"/>
        <w:ind w:firstLineChars="0"/>
        <w:jc w:val="both"/>
        <w:rPr>
          <w:rFonts w:ascii="Times New Roman" w:hAnsi="Times New Roman" w:cs="Times New Roman"/>
        </w:rPr>
      </w:pPr>
      <w:r w:rsidRPr="00993F74">
        <w:rPr>
          <w:rFonts w:ascii="Times New Roman" w:hAnsi="Times New Roman" w:cs="Times New Roman"/>
        </w:rPr>
        <w:t>内存风险指数：通过污点分析追踪</w:t>
      </w:r>
      <w:r w:rsidRPr="00513311">
        <w:rPr>
          <w:rFonts w:ascii="Times New Roman" w:hAnsi="Times New Roman" w:cs="Times New Roman"/>
          <w:i/>
          <w:iCs/>
        </w:rPr>
        <w:t>malloc/free</w:t>
      </w:r>
      <w:r w:rsidRPr="00993F74">
        <w:rPr>
          <w:rFonts w:ascii="Times New Roman" w:hAnsi="Times New Roman" w:cs="Times New Roman"/>
        </w:rPr>
        <w:t>调用路径，监测未配对释放操作；</w:t>
      </w:r>
    </w:p>
    <w:p w14:paraId="14B7E5AA" w14:textId="77777777" w:rsidR="00A30DFF" w:rsidRPr="00993F74" w:rsidRDefault="00A30DFF" w:rsidP="00A30DFF">
      <w:pPr>
        <w:pStyle w:val="afa"/>
        <w:widowControl w:val="0"/>
        <w:numPr>
          <w:ilvl w:val="0"/>
          <w:numId w:val="29"/>
        </w:numPr>
        <w:spacing w:line="360" w:lineRule="auto"/>
        <w:ind w:firstLineChars="0"/>
        <w:jc w:val="both"/>
        <w:rPr>
          <w:rFonts w:ascii="Times New Roman" w:hAnsi="Times New Roman" w:cs="Times New Roman"/>
        </w:rPr>
      </w:pPr>
      <w:r w:rsidRPr="00993F74">
        <w:rPr>
          <w:rFonts w:ascii="Times New Roman" w:hAnsi="Times New Roman" w:cs="Times New Roman"/>
        </w:rPr>
        <w:t>并发缺陷概率：识别锁嵌套层次、条件变量使用模式，采用形式化验证（如</w:t>
      </w:r>
      <w:r w:rsidRPr="00513311">
        <w:rPr>
          <w:rFonts w:ascii="Times New Roman" w:hAnsi="Times New Roman" w:cs="Times New Roman"/>
          <w:i/>
          <w:iCs/>
        </w:rPr>
        <w:t>SPIN</w:t>
      </w:r>
      <w:r w:rsidRPr="00993F74">
        <w:rPr>
          <w:rFonts w:ascii="Times New Roman" w:hAnsi="Times New Roman" w:cs="Times New Roman"/>
        </w:rPr>
        <w:t>模型监测）判定死锁可能性；</w:t>
      </w:r>
    </w:p>
    <w:p w14:paraId="6DF260DB" w14:textId="77777777" w:rsidR="00A30DFF" w:rsidRPr="00993F74" w:rsidRDefault="00A30DFF" w:rsidP="00A30DFF">
      <w:pPr>
        <w:pStyle w:val="afa"/>
        <w:widowControl w:val="0"/>
        <w:numPr>
          <w:ilvl w:val="0"/>
          <w:numId w:val="29"/>
        </w:numPr>
        <w:spacing w:line="360" w:lineRule="auto"/>
        <w:ind w:firstLineChars="0"/>
        <w:jc w:val="both"/>
        <w:rPr>
          <w:rFonts w:ascii="Times New Roman" w:hAnsi="Times New Roman" w:cs="Times New Roman"/>
        </w:rPr>
      </w:pPr>
      <w:r w:rsidRPr="00993F74">
        <w:rPr>
          <w:rFonts w:ascii="Times New Roman" w:hAnsi="Times New Roman" w:cs="Times New Roman"/>
        </w:rPr>
        <w:t>临界资源访问密度：识别函数代码对资源的操作频率，定义</w:t>
      </w:r>
      <w:r w:rsidRPr="00993F74">
        <w:rPr>
          <w:rFonts w:ascii="Times New Roman" w:hAnsi="Times New Roman" w:cs="Times New Roman"/>
        </w:rPr>
        <w:t>CRAD=</w:t>
      </w:r>
      <w:r w:rsidRPr="00993F74">
        <w:rPr>
          <w:rFonts w:ascii="Times New Roman" w:hAnsi="Times New Roman" w:cs="Times New Roman"/>
        </w:rPr>
        <w:t>资源操作数</w:t>
      </w:r>
      <w:r w:rsidRPr="00993F74">
        <w:rPr>
          <w:rFonts w:ascii="Times New Roman" w:hAnsi="Times New Roman" w:cs="Times New Roman"/>
        </w:rPr>
        <w:t>/</w:t>
      </w:r>
      <w:r w:rsidRPr="00993F74">
        <w:rPr>
          <w:rFonts w:ascii="Times New Roman" w:hAnsi="Times New Roman" w:cs="Times New Roman"/>
        </w:rPr>
        <w:t>代码行数。</w:t>
      </w:r>
    </w:p>
    <w:p w14:paraId="0FD87508" w14:textId="11C65A94" w:rsidR="001211A6" w:rsidRDefault="00A30DFF" w:rsidP="001211A6">
      <w:pPr>
        <w:spacing w:line="360" w:lineRule="auto"/>
        <w:ind w:firstLine="420"/>
        <w:rPr>
          <w:kern w:val="0"/>
          <w:sz w:val="24"/>
        </w:rPr>
      </w:pPr>
      <w:r w:rsidRPr="00993F74">
        <w:rPr>
          <w:kern w:val="0"/>
          <w:sz w:val="24"/>
        </w:rPr>
        <w:t>函数运行时将采用差分测试，对比运行前后函数的性能剖面（通过</w:t>
      </w:r>
      <w:proofErr w:type="spellStart"/>
      <w:r w:rsidRPr="00993F74">
        <w:rPr>
          <w:kern w:val="0"/>
          <w:sz w:val="24"/>
        </w:rPr>
        <w:t>eBPF</w:t>
      </w:r>
      <w:proofErr w:type="spellEnd"/>
      <w:r w:rsidRPr="00993F74">
        <w:rPr>
          <w:kern w:val="0"/>
          <w:sz w:val="24"/>
        </w:rPr>
        <w:t>采集），验证静态分析结果。</w:t>
      </w:r>
    </w:p>
    <w:p w14:paraId="2717503C" w14:textId="4C951F24" w:rsidR="00A30DFF" w:rsidRPr="00D734D7" w:rsidRDefault="00A30DFF" w:rsidP="00A30DFF">
      <w:pPr>
        <w:spacing w:line="360" w:lineRule="auto"/>
        <w:ind w:firstLine="420"/>
        <w:rPr>
          <w:b/>
          <w:bCs/>
          <w:kern w:val="0"/>
          <w:sz w:val="24"/>
          <w:lang w:val="en-GB"/>
        </w:rPr>
      </w:pPr>
      <w:r w:rsidRPr="00993F74">
        <w:rPr>
          <w:b/>
          <w:bCs/>
          <w:kern w:val="0"/>
          <w:sz w:val="24"/>
        </w:rPr>
        <w:t>（</w:t>
      </w:r>
      <w:r w:rsidRPr="00993F74">
        <w:rPr>
          <w:b/>
          <w:bCs/>
          <w:kern w:val="0"/>
          <w:sz w:val="24"/>
        </w:rPr>
        <w:t>2</w:t>
      </w:r>
      <w:r w:rsidRPr="00993F74">
        <w:rPr>
          <w:b/>
          <w:bCs/>
          <w:kern w:val="0"/>
          <w:sz w:val="24"/>
        </w:rPr>
        <w:t>）函数性能优化</w:t>
      </w:r>
    </w:p>
    <w:p w14:paraId="446DC9BD" w14:textId="21E30692" w:rsidR="00A30DFF" w:rsidRPr="00993F74" w:rsidRDefault="00A30DFF" w:rsidP="00A30DFF">
      <w:pPr>
        <w:spacing w:line="360" w:lineRule="auto"/>
        <w:ind w:firstLine="420"/>
        <w:rPr>
          <w:kern w:val="0"/>
          <w:sz w:val="24"/>
        </w:rPr>
      </w:pPr>
      <w:r w:rsidRPr="00993F74">
        <w:rPr>
          <w:b/>
          <w:bCs/>
          <w:kern w:val="0"/>
          <w:sz w:val="24"/>
        </w:rPr>
        <w:t>共享内存通信优化</w:t>
      </w:r>
      <w:r w:rsidRPr="00993F74">
        <w:rPr>
          <w:kern w:val="0"/>
          <w:sz w:val="24"/>
        </w:rPr>
        <w:t>：为降低函数服务间因高频通信带来的性能损耗，将基于内存映射机制（</w:t>
      </w:r>
      <w:r w:rsidRPr="00993F74">
        <w:rPr>
          <w:kern w:val="0"/>
          <w:sz w:val="24"/>
        </w:rPr>
        <w:t>MMAP</w:t>
      </w:r>
      <w:r w:rsidRPr="00993F74">
        <w:rPr>
          <w:kern w:val="0"/>
          <w:sz w:val="24"/>
        </w:rPr>
        <w:t>）的零拷贝通信框架</w:t>
      </w:r>
      <w:r w:rsidR="00D734D7">
        <w:rPr>
          <w:rFonts w:hint="eastAsia"/>
          <w:kern w:val="0"/>
          <w:sz w:val="24"/>
        </w:rPr>
        <w:t>，</w:t>
      </w:r>
      <w:r w:rsidRPr="00993F74">
        <w:rPr>
          <w:rFonts w:hint="eastAsia"/>
          <w:kern w:val="0"/>
          <w:sz w:val="24"/>
        </w:rPr>
        <w:t>核</w:t>
      </w:r>
      <w:r w:rsidRPr="00993F74">
        <w:rPr>
          <w:kern w:val="0"/>
          <w:sz w:val="24"/>
        </w:rPr>
        <w:t>心组件</w:t>
      </w:r>
      <w:r w:rsidR="00D734D7">
        <w:rPr>
          <w:rFonts w:hint="eastAsia"/>
          <w:kern w:val="0"/>
          <w:sz w:val="24"/>
        </w:rPr>
        <w:t>主要</w:t>
      </w:r>
      <w:r w:rsidRPr="00993F74">
        <w:rPr>
          <w:kern w:val="0"/>
          <w:sz w:val="24"/>
        </w:rPr>
        <w:t>包括：</w:t>
      </w:r>
    </w:p>
    <w:p w14:paraId="42E13D7D" w14:textId="77777777" w:rsidR="00A30DFF" w:rsidRPr="00993F74" w:rsidRDefault="00A30DFF" w:rsidP="00A30DFF">
      <w:pPr>
        <w:pStyle w:val="afa"/>
        <w:widowControl w:val="0"/>
        <w:numPr>
          <w:ilvl w:val="0"/>
          <w:numId w:val="30"/>
        </w:numPr>
        <w:spacing w:line="360" w:lineRule="auto"/>
        <w:ind w:firstLineChars="0"/>
        <w:jc w:val="both"/>
        <w:rPr>
          <w:rFonts w:ascii="Times New Roman" w:hAnsi="Times New Roman" w:cs="Times New Roman"/>
        </w:rPr>
      </w:pPr>
      <w:r w:rsidRPr="00993F74">
        <w:rPr>
          <w:rFonts w:ascii="Times New Roman" w:hAnsi="Times New Roman" w:cs="Times New Roman"/>
        </w:rPr>
        <w:t>全局内存池管理器（</w:t>
      </w:r>
      <w:r w:rsidRPr="00A127E6">
        <w:rPr>
          <w:rFonts w:ascii="Times New Roman" w:hAnsi="Times New Roman" w:cs="Times New Roman"/>
          <w:i/>
          <w:iCs/>
        </w:rPr>
        <w:t>Global Memory Manager</w:t>
      </w:r>
      <w:r w:rsidRPr="00993F74">
        <w:rPr>
          <w:rFonts w:ascii="Times New Roman" w:hAnsi="Times New Roman" w:cs="Times New Roman"/>
        </w:rPr>
        <w:t>）：采用</w:t>
      </w:r>
      <w:r w:rsidRPr="00993F74">
        <w:rPr>
          <w:rFonts w:ascii="Times New Roman" w:hAnsi="Times New Roman" w:cs="Times New Roman"/>
        </w:rPr>
        <w:t xml:space="preserve"> NUMA </w:t>
      </w:r>
      <w:r w:rsidRPr="00993F74">
        <w:rPr>
          <w:rFonts w:ascii="Times New Roman" w:hAnsi="Times New Roman" w:cs="Times New Roman"/>
        </w:rPr>
        <w:t>感知的分野策略，将共享内存划分为</w:t>
      </w:r>
      <w:r w:rsidRPr="00993F74">
        <w:rPr>
          <w:rFonts w:ascii="Times New Roman" w:hAnsi="Times New Roman" w:cs="Times New Roman"/>
        </w:rPr>
        <w:t xml:space="preserve"> 4KB </w:t>
      </w:r>
      <w:r w:rsidRPr="00993F74">
        <w:rPr>
          <w:rFonts w:ascii="Times New Roman" w:hAnsi="Times New Roman" w:cs="Times New Roman"/>
        </w:rPr>
        <w:t>对齐的块状结构，每个内存块附加元数据头记录所属服务标识、生命周期状态和访问权限；</w:t>
      </w:r>
    </w:p>
    <w:p w14:paraId="5600B87B" w14:textId="77777777" w:rsidR="00A30DFF" w:rsidRPr="00993F74" w:rsidRDefault="00A30DFF" w:rsidP="00A30DFF">
      <w:pPr>
        <w:pStyle w:val="afa"/>
        <w:widowControl w:val="0"/>
        <w:numPr>
          <w:ilvl w:val="0"/>
          <w:numId w:val="30"/>
        </w:numPr>
        <w:spacing w:line="360" w:lineRule="auto"/>
        <w:ind w:firstLineChars="0"/>
        <w:jc w:val="both"/>
        <w:rPr>
          <w:rFonts w:ascii="Times New Roman" w:hAnsi="Times New Roman" w:cs="Times New Roman"/>
        </w:rPr>
      </w:pPr>
      <w:r w:rsidRPr="00993F74">
        <w:rPr>
          <w:rFonts w:ascii="Times New Roman" w:hAnsi="Times New Roman" w:cs="Times New Roman"/>
        </w:rPr>
        <w:t>多级指针路由</w:t>
      </w:r>
      <w:r>
        <w:rPr>
          <w:rFonts w:ascii="Times New Roman" w:hAnsi="Times New Roman" w:cs="Times New Roman" w:hint="eastAsia"/>
        </w:rPr>
        <w:t>（</w:t>
      </w:r>
      <w:r w:rsidRPr="00A127E6">
        <w:rPr>
          <w:rFonts w:ascii="Times New Roman" w:hAnsi="Times New Roman" w:cs="Times New Roman" w:hint="eastAsia"/>
          <w:i/>
          <w:iCs/>
        </w:rPr>
        <w:t>Multi</w:t>
      </w:r>
      <w:r w:rsidRPr="00A127E6">
        <w:rPr>
          <w:rFonts w:ascii="Times New Roman" w:hAnsi="Times New Roman" w:cs="Times New Roman"/>
          <w:i/>
          <w:iCs/>
        </w:rPr>
        <w:t>-</w:t>
      </w:r>
      <w:r w:rsidRPr="00A127E6">
        <w:rPr>
          <w:rFonts w:ascii="Times New Roman" w:hAnsi="Times New Roman" w:cs="Times New Roman" w:hint="eastAsia"/>
          <w:i/>
          <w:iCs/>
        </w:rPr>
        <w:t>Level</w:t>
      </w:r>
      <w:r w:rsidRPr="00A127E6">
        <w:rPr>
          <w:rFonts w:ascii="Times New Roman" w:hAnsi="Times New Roman" w:cs="Times New Roman"/>
          <w:i/>
          <w:iCs/>
        </w:rPr>
        <w:t xml:space="preserve"> </w:t>
      </w:r>
      <w:r w:rsidRPr="00A127E6">
        <w:rPr>
          <w:rFonts w:ascii="Times New Roman" w:hAnsi="Times New Roman" w:cs="Times New Roman" w:hint="eastAsia"/>
          <w:i/>
          <w:iCs/>
        </w:rPr>
        <w:t>Pointer</w:t>
      </w:r>
      <w:r w:rsidRPr="00A127E6">
        <w:rPr>
          <w:rFonts w:ascii="Times New Roman" w:hAnsi="Times New Roman" w:cs="Times New Roman"/>
          <w:i/>
          <w:iCs/>
        </w:rPr>
        <w:t xml:space="preserve"> Router</w:t>
      </w:r>
      <w:r>
        <w:rPr>
          <w:rFonts w:ascii="Times New Roman" w:hAnsi="Times New Roman" w:cs="Times New Roman" w:hint="eastAsia"/>
        </w:rPr>
        <w:t>）</w:t>
      </w:r>
      <w:r w:rsidRPr="00993F74">
        <w:rPr>
          <w:rFonts w:ascii="Times New Roman" w:hAnsi="Times New Roman" w:cs="Times New Roman"/>
        </w:rPr>
        <w:t>：为了提高通信效率，采用多级地址映射以适应不同粒度的服务需求：服务级虚拟地址空间（</w:t>
      </w:r>
      <w:r w:rsidRPr="001565DD">
        <w:rPr>
          <w:rFonts w:ascii="Times New Roman" w:hAnsi="Times New Roman" w:cs="Times New Roman"/>
          <w:i/>
          <w:iCs/>
        </w:rPr>
        <w:t>SVAS</w:t>
      </w:r>
      <w:r w:rsidRPr="00993F74">
        <w:rPr>
          <w:rFonts w:ascii="Times New Roman" w:hAnsi="Times New Roman" w:cs="Times New Roman"/>
        </w:rPr>
        <w:t>）通过页表重映射技术将物理内存抽象为连续虚拟地址，消除跨节点拷贝；进程级内存试图（</w:t>
      </w:r>
      <w:r w:rsidRPr="00993F74">
        <w:rPr>
          <w:rFonts w:ascii="Times New Roman" w:hAnsi="Times New Roman" w:cs="Times New Roman"/>
        </w:rPr>
        <w:t>PMV</w:t>
      </w:r>
      <w:r w:rsidRPr="00993F74">
        <w:rPr>
          <w:rFonts w:ascii="Times New Roman" w:hAnsi="Times New Roman" w:cs="Times New Roman"/>
        </w:rPr>
        <w:t>）使用</w:t>
      </w:r>
      <w:r w:rsidRPr="00993F74">
        <w:rPr>
          <w:rFonts w:ascii="Times New Roman" w:hAnsi="Times New Roman" w:cs="Times New Roman"/>
        </w:rPr>
        <w:t>Linux</w:t>
      </w:r>
      <w:r w:rsidRPr="00993F74">
        <w:rPr>
          <w:rFonts w:ascii="Times New Roman" w:hAnsi="Times New Roman" w:cs="Times New Roman"/>
        </w:rPr>
        <w:t>进程虚拟内存地址重叠技术，实现不同服务对同一物理页的差异化访问权限控制；数据级指针重定向（</w:t>
      </w:r>
      <w:r w:rsidRPr="00993F74">
        <w:rPr>
          <w:rFonts w:ascii="Times New Roman" w:hAnsi="Times New Roman" w:cs="Times New Roman"/>
        </w:rPr>
        <w:t>DPR</w:t>
      </w:r>
      <w:r w:rsidRPr="00993F74">
        <w:rPr>
          <w:rFonts w:ascii="Times New Roman" w:hAnsi="Times New Roman" w:cs="Times New Roman"/>
        </w:rPr>
        <w:t>）采用相对偏移地址编码，确保共享数据结构在不同服务间的地址无关性。</w:t>
      </w:r>
    </w:p>
    <w:p w14:paraId="08735701" w14:textId="406F7257" w:rsidR="00D734D7" w:rsidRPr="00993F74" w:rsidRDefault="00A30DFF" w:rsidP="00D734D7">
      <w:pPr>
        <w:spacing w:line="360" w:lineRule="auto"/>
        <w:ind w:firstLine="420"/>
        <w:rPr>
          <w:kern w:val="0"/>
          <w:sz w:val="24"/>
        </w:rPr>
      </w:pPr>
      <w:r w:rsidRPr="00993F74">
        <w:rPr>
          <w:b/>
          <w:bCs/>
          <w:kern w:val="0"/>
          <w:sz w:val="24"/>
        </w:rPr>
        <w:t>模型预取</w:t>
      </w:r>
      <w:r w:rsidR="00D734D7">
        <w:rPr>
          <w:rFonts w:hint="eastAsia"/>
          <w:b/>
          <w:bCs/>
          <w:kern w:val="0"/>
          <w:sz w:val="24"/>
        </w:rPr>
        <w:t>与自适应加载</w:t>
      </w:r>
      <w:r w:rsidRPr="00993F74">
        <w:rPr>
          <w:b/>
          <w:bCs/>
          <w:kern w:val="0"/>
          <w:sz w:val="24"/>
        </w:rPr>
        <w:t>机制</w:t>
      </w:r>
      <w:r w:rsidRPr="00993F74">
        <w:rPr>
          <w:kern w:val="0"/>
          <w:sz w:val="24"/>
        </w:rPr>
        <w:t>：</w:t>
      </w:r>
      <w:r w:rsidR="00D734D7">
        <w:rPr>
          <w:rFonts w:hint="eastAsia"/>
          <w:kern w:val="0"/>
          <w:sz w:val="24"/>
        </w:rPr>
        <w:t>此外</w:t>
      </w:r>
      <w:r w:rsidR="00D734D7" w:rsidRPr="00993F74">
        <w:rPr>
          <w:kern w:val="0"/>
          <w:sz w:val="24"/>
        </w:rPr>
        <w:t>考虑到智能服务数据量大、调用频率高的特点，本研究将采取专用模型预取机制进行模型加载的优化，并结合自适应加载技术进一步减少模型冷启动开销。</w:t>
      </w:r>
      <w:r w:rsidR="00D734D7">
        <w:rPr>
          <w:rFonts w:hint="eastAsia"/>
          <w:kern w:val="0"/>
          <w:sz w:val="24"/>
        </w:rPr>
        <w:t>具体方案如下：</w:t>
      </w:r>
    </w:p>
    <w:p w14:paraId="699ED33C" w14:textId="2237D5D3" w:rsidR="00A30DFF" w:rsidRPr="00993F74" w:rsidRDefault="00A30DFF" w:rsidP="00A30DFF">
      <w:pPr>
        <w:pStyle w:val="afa"/>
        <w:widowControl w:val="0"/>
        <w:numPr>
          <w:ilvl w:val="0"/>
          <w:numId w:val="31"/>
        </w:numPr>
        <w:spacing w:line="360" w:lineRule="auto"/>
        <w:ind w:firstLineChars="0"/>
        <w:jc w:val="both"/>
        <w:rPr>
          <w:rFonts w:ascii="Times New Roman" w:hAnsi="Times New Roman" w:cs="Times New Roman"/>
        </w:rPr>
      </w:pPr>
      <w:r w:rsidRPr="00A711EE">
        <w:rPr>
          <w:rFonts w:ascii="Times New Roman" w:hAnsi="Times New Roman" w:cs="Times New Roman"/>
          <w:b/>
          <w:bCs/>
        </w:rPr>
        <w:t>日志分析</w:t>
      </w:r>
      <w:r w:rsidRPr="00D734D7">
        <w:rPr>
          <w:rFonts w:ascii="Times New Roman" w:hAnsi="Times New Roman" w:cs="Times New Roman" w:hint="eastAsia"/>
        </w:rPr>
        <w:t>：</w:t>
      </w:r>
      <w:r w:rsidRPr="00993F74">
        <w:rPr>
          <w:rFonts w:ascii="Times New Roman" w:hAnsi="Times New Roman" w:cs="Times New Roman"/>
        </w:rPr>
        <w:t>对过去的模型调用进行离线处理，通过分布式计算框架（如</w:t>
      </w:r>
      <w:r w:rsidRPr="00993F74">
        <w:rPr>
          <w:rFonts w:ascii="Times New Roman" w:hAnsi="Times New Roman" w:cs="Times New Roman"/>
        </w:rPr>
        <w:t>Spark</w:t>
      </w:r>
      <w:r w:rsidRPr="00993F74">
        <w:rPr>
          <w:rFonts w:ascii="Times New Roman" w:hAnsi="Times New Roman" w:cs="Times New Roman"/>
        </w:rPr>
        <w:t>）统计每个模型被调用的时间戳、调用者服务表示以及前后关联模型等信息，生成包含模型</w:t>
      </w:r>
      <w:r w:rsidRPr="00993F74">
        <w:rPr>
          <w:rFonts w:ascii="Times New Roman" w:hAnsi="Times New Roman" w:cs="Times New Roman"/>
        </w:rPr>
        <w:t>ID</w:t>
      </w:r>
      <w:r w:rsidRPr="00993F74">
        <w:rPr>
          <w:rFonts w:ascii="Times New Roman" w:hAnsi="Times New Roman" w:cs="Times New Roman"/>
        </w:rPr>
        <w:t>、调用频率、时间分布等特征的元数据表。对于高频调用模型（如</w:t>
      </w:r>
      <w:r w:rsidRPr="00993F74">
        <w:rPr>
          <w:rFonts w:ascii="Times New Roman" w:hAnsi="Times New Roman" w:cs="Times New Roman"/>
        </w:rPr>
        <w:lastRenderedPageBreak/>
        <w:t>RPH</w:t>
      </w:r>
      <w:r w:rsidRPr="00993F74">
        <w:rPr>
          <w:rFonts w:ascii="Times New Roman" w:hAnsi="Times New Roman" w:cs="Times New Roman"/>
        </w:rPr>
        <w:t>超过</w:t>
      </w:r>
      <w:r w:rsidRPr="00993F74">
        <w:rPr>
          <w:rFonts w:ascii="Times New Roman" w:hAnsi="Times New Roman" w:cs="Times New Roman"/>
        </w:rPr>
        <w:t>1000</w:t>
      </w:r>
      <w:r w:rsidRPr="00993F74">
        <w:rPr>
          <w:rFonts w:ascii="Times New Roman" w:hAnsi="Times New Roman" w:cs="Times New Roman"/>
        </w:rPr>
        <w:t>次的</w:t>
      </w:r>
      <w:proofErr w:type="spellStart"/>
      <w:r w:rsidRPr="00993F74">
        <w:rPr>
          <w:rFonts w:ascii="Times New Roman" w:hAnsi="Times New Roman" w:cs="Times New Roman"/>
        </w:rPr>
        <w:t>ResNet</w:t>
      </w:r>
      <w:proofErr w:type="spellEnd"/>
      <w:r w:rsidRPr="00993F74">
        <w:rPr>
          <w:rFonts w:ascii="Times New Roman" w:hAnsi="Times New Roman" w:cs="Times New Roman"/>
        </w:rPr>
        <w:t>分类器），将被后续的决策层标记为优先预取候选对象，增加其预取优先级。</w:t>
      </w:r>
    </w:p>
    <w:p w14:paraId="0D1A999D" w14:textId="5312D033" w:rsidR="00A30DFF" w:rsidRDefault="00A30DFF" w:rsidP="00A30DFF">
      <w:pPr>
        <w:pStyle w:val="afa"/>
        <w:widowControl w:val="0"/>
        <w:numPr>
          <w:ilvl w:val="0"/>
          <w:numId w:val="31"/>
        </w:numPr>
        <w:spacing w:line="360" w:lineRule="auto"/>
        <w:ind w:firstLineChars="0"/>
        <w:jc w:val="both"/>
        <w:rPr>
          <w:rFonts w:ascii="Times New Roman" w:hAnsi="Times New Roman" w:cs="Times New Roman"/>
        </w:rPr>
      </w:pPr>
      <w:r w:rsidRPr="00A711EE">
        <w:rPr>
          <w:rFonts w:ascii="Times New Roman" w:hAnsi="Times New Roman" w:cs="Times New Roman"/>
          <w:b/>
          <w:bCs/>
        </w:rPr>
        <w:t>预取决策</w:t>
      </w:r>
      <w:r w:rsidRPr="00A711EE">
        <w:rPr>
          <w:rFonts w:ascii="Times New Roman" w:hAnsi="Times New Roman" w:cs="Times New Roman" w:hint="eastAsia"/>
          <w:b/>
          <w:bCs/>
        </w:rPr>
        <w:t>：</w:t>
      </w:r>
      <w:r>
        <w:rPr>
          <w:rFonts w:ascii="Times New Roman" w:hAnsi="Times New Roman" w:cs="Times New Roman" w:hint="eastAsia"/>
        </w:rPr>
        <w:t>我们将进行</w:t>
      </w:r>
      <w:r w:rsidRPr="00993F74">
        <w:rPr>
          <w:rFonts w:ascii="Times New Roman" w:hAnsi="Times New Roman" w:cs="Times New Roman"/>
        </w:rPr>
        <w:t>动态优先级</w:t>
      </w:r>
      <w:r>
        <w:rPr>
          <w:rFonts w:ascii="Times New Roman" w:hAnsi="Times New Roman" w:cs="Times New Roman" w:hint="eastAsia"/>
        </w:rPr>
        <w:t>的</w:t>
      </w:r>
      <w:r w:rsidRPr="00993F74">
        <w:rPr>
          <w:rFonts w:ascii="Times New Roman" w:hAnsi="Times New Roman" w:cs="Times New Roman"/>
        </w:rPr>
        <w:t>计算</w:t>
      </w:r>
      <w:r>
        <w:rPr>
          <w:rFonts w:ascii="Times New Roman" w:hAnsi="Times New Roman" w:cs="Times New Roman" w:hint="eastAsia"/>
        </w:rPr>
        <w:t>，方式如下所示</w:t>
      </w:r>
    </w:p>
    <w:p w14:paraId="5083D654" w14:textId="77777777" w:rsidR="00A30DFF" w:rsidRDefault="00000000" w:rsidP="00A30DFF">
      <w:pPr>
        <w:pStyle w:val="afa"/>
        <w:widowControl w:val="0"/>
        <w:spacing w:line="360" w:lineRule="auto"/>
        <w:ind w:left="860" w:firstLineChars="0" w:firstLine="0"/>
        <w:jc w:val="both"/>
        <w:rPr>
          <w:rFonts w:ascii="Times New Roman" w:hAnsi="Times New Roman" w:cs="Times New Roman"/>
        </w:rPr>
      </w:pPr>
      <m:oMathPara>
        <m:oMath>
          <m:sSub>
            <m:sSubPr>
              <m:ctrlPr>
                <w:rPr>
                  <w:rFonts w:ascii="Cambria Math" w:hAnsi="Cambria Math"/>
                  <w:i/>
                </w:rPr>
              </m:ctrlPr>
            </m:sSubPr>
            <m:e>
              <m:r>
                <w:rPr>
                  <w:rFonts w:ascii="Cambria Math" w:hAnsi="Cambria Math"/>
                </w:rPr>
                <m:t>pri</m:t>
              </m:r>
            </m:e>
            <m:sub>
              <m:r>
                <w:rPr>
                  <w:rFonts w:ascii="Cambria Math" w:hAnsi="Cambria Math"/>
                </w:rPr>
                <m:t>m</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×0.6</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×0.4)</m:t>
              </m:r>
            </m:num>
            <m:den>
              <m:sSub>
                <m:sSubPr>
                  <m:ctrlPr>
                    <w:rPr>
                      <w:rFonts w:ascii="Cambria Math" w:hAnsi="Cambria Math"/>
                      <w:i/>
                    </w:rPr>
                  </m:ctrlPr>
                </m:sSubPr>
                <m:e>
                  <m:r>
                    <w:rPr>
                      <w:rFonts w:ascii="Cambria Math" w:hAnsi="Cambria Math"/>
                    </w:rPr>
                    <m:t>size</m:t>
                  </m:r>
                </m:e>
                <m:sub>
                  <m:r>
                    <w:rPr>
                      <w:rFonts w:ascii="Cambria Math" w:hAnsi="Cambria Math"/>
                    </w:rPr>
                    <m:t>m</m:t>
                  </m:r>
                </m:sub>
              </m:sSub>
            </m:den>
          </m:f>
        </m:oMath>
      </m:oMathPara>
    </w:p>
    <w:p w14:paraId="10A23B79" w14:textId="77777777" w:rsidR="00D734D7" w:rsidRDefault="00A30DFF" w:rsidP="00D734D7">
      <w:pPr>
        <w:pStyle w:val="afa"/>
        <w:widowControl w:val="0"/>
        <w:spacing w:line="360" w:lineRule="auto"/>
        <w:ind w:left="860" w:firstLineChars="0" w:firstLine="0"/>
        <w:jc w:val="both"/>
        <w:rPr>
          <w:rFonts w:ascii="Times New Roman" w:hAnsi="Times New Roman" w:cs="Times New Roman"/>
        </w:rPr>
      </w:pPr>
      <w:r w:rsidRPr="00993F74">
        <w:rPr>
          <w:rFonts w:ascii="Times New Roman" w:hAnsi="Times New Roman" w:cs="Times New Roman"/>
        </w:rPr>
        <w:t>其中</w:t>
      </w:r>
      <w:r w:rsidRPr="001615E7">
        <w:rPr>
          <w:rFonts w:ascii="Times New Roman" w:hAnsi="Times New Roman" w:cs="Times New Roman" w:hint="eastAsia"/>
          <w:i/>
          <w:iCs/>
        </w:rPr>
        <w:t>pri</w:t>
      </w:r>
      <w:r w:rsidRPr="001615E7">
        <w:rPr>
          <w:rFonts w:ascii="Times New Roman" w:hAnsi="Times New Roman" w:cs="Times New Roman"/>
          <w:i/>
          <w:iCs/>
        </w:rPr>
        <w:softHyphen/>
      </w:r>
      <w:r w:rsidRPr="001615E7">
        <w:rPr>
          <w:rFonts w:ascii="Times New Roman" w:hAnsi="Times New Roman" w:cs="Times New Roman"/>
          <w:i/>
          <w:iCs/>
          <w:vertAlign w:val="subscript"/>
        </w:rPr>
        <w:t>m</w:t>
      </w:r>
      <w:r w:rsidRPr="00993F74">
        <w:rPr>
          <w:rFonts w:ascii="Times New Roman" w:hAnsi="Times New Roman" w:cs="Times New Roman" w:hint="eastAsia"/>
        </w:rPr>
        <w:t>为</w:t>
      </w:r>
      <w:r w:rsidRPr="00993F74">
        <w:rPr>
          <w:rFonts w:ascii="Times New Roman" w:hAnsi="Times New Roman" w:cs="Times New Roman"/>
        </w:rPr>
        <w:t>模型</w:t>
      </w:r>
      <w:r w:rsidRPr="001615E7">
        <w:rPr>
          <w:rFonts w:ascii="Times New Roman" w:hAnsi="Times New Roman" w:cs="Times New Roman"/>
          <w:i/>
          <w:iCs/>
        </w:rPr>
        <w:t>m</w:t>
      </w:r>
      <w:r w:rsidRPr="00993F74">
        <w:rPr>
          <w:rFonts w:ascii="Times New Roman" w:hAnsi="Times New Roman" w:cs="Times New Roman"/>
        </w:rPr>
        <w:t>的优先级分数，</w:t>
      </w:r>
      <w:r w:rsidRPr="001615E7">
        <w:rPr>
          <w:rFonts w:ascii="Times New Roman" w:hAnsi="Times New Roman" w:cs="Times New Roman" w:hint="eastAsia"/>
          <w:i/>
          <w:iCs/>
        </w:rPr>
        <w:t>h</w:t>
      </w:r>
      <w:r w:rsidRPr="001615E7">
        <w:rPr>
          <w:rFonts w:ascii="Times New Roman" w:hAnsi="Times New Roman" w:cs="Times New Roman" w:hint="eastAsia"/>
          <w:i/>
          <w:iCs/>
          <w:vertAlign w:val="subscript"/>
        </w:rPr>
        <w:t>m</w:t>
      </w:r>
      <w:r w:rsidRPr="00993F74">
        <w:rPr>
          <w:rFonts w:ascii="Times New Roman" w:hAnsi="Times New Roman" w:cs="Times New Roman"/>
        </w:rPr>
        <w:t>为模型</w:t>
      </w:r>
      <w:r w:rsidRPr="001615E7">
        <w:rPr>
          <w:rFonts w:ascii="Times New Roman" w:hAnsi="Times New Roman" w:cs="Times New Roman"/>
          <w:i/>
          <w:iCs/>
        </w:rPr>
        <w:t>m</w:t>
      </w:r>
      <w:r w:rsidRPr="00993F74">
        <w:rPr>
          <w:rFonts w:ascii="Times New Roman" w:hAnsi="Times New Roman" w:cs="Times New Roman"/>
        </w:rPr>
        <w:t>在过去</w:t>
      </w:r>
      <w:r w:rsidRPr="00993F74">
        <w:rPr>
          <w:rFonts w:ascii="Times New Roman" w:hAnsi="Times New Roman" w:cs="Times New Roman"/>
        </w:rPr>
        <w:t>1</w:t>
      </w:r>
      <w:r w:rsidRPr="00993F74">
        <w:rPr>
          <w:rFonts w:ascii="Times New Roman" w:hAnsi="Times New Roman" w:cs="Times New Roman"/>
        </w:rPr>
        <w:t>小时内的调用次数，</w:t>
      </w:r>
      <w:proofErr w:type="spellStart"/>
      <w:r>
        <w:rPr>
          <w:rFonts w:ascii="Times New Roman" w:hAnsi="Times New Roman" w:cs="Times New Roman" w:hint="eastAsia"/>
        </w:rPr>
        <w:t>s</w:t>
      </w:r>
      <w:r w:rsidRPr="001615E7">
        <w:rPr>
          <w:rFonts w:ascii="Times New Roman" w:hAnsi="Times New Roman" w:cs="Times New Roman" w:hint="eastAsia"/>
          <w:vertAlign w:val="subscript"/>
        </w:rPr>
        <w:t>m</w:t>
      </w:r>
      <w:proofErr w:type="spellEnd"/>
      <w:r w:rsidRPr="00993F74">
        <w:rPr>
          <w:rFonts w:ascii="Times New Roman" w:hAnsi="Times New Roman" w:cs="Times New Roman"/>
        </w:rPr>
        <w:t>为模型</w:t>
      </w:r>
      <w:r w:rsidRPr="001615E7">
        <w:rPr>
          <w:rFonts w:ascii="Times New Roman" w:hAnsi="Times New Roman" w:cs="Times New Roman"/>
          <w:i/>
          <w:iCs/>
        </w:rPr>
        <w:t>m</w:t>
      </w:r>
      <w:r w:rsidRPr="00993F74">
        <w:rPr>
          <w:rFonts w:ascii="Times New Roman" w:hAnsi="Times New Roman" w:cs="Times New Roman"/>
        </w:rPr>
        <w:t>的历史总调用次数，</w:t>
      </w:r>
      <w:proofErr w:type="spellStart"/>
      <w:r w:rsidRPr="001615E7">
        <w:rPr>
          <w:rFonts w:ascii="Times New Roman" w:hAnsi="Times New Roman" w:cs="Times New Roman" w:hint="eastAsia"/>
          <w:i/>
          <w:iCs/>
        </w:rPr>
        <w:t>size</w:t>
      </w:r>
      <w:r w:rsidRPr="001615E7">
        <w:rPr>
          <w:rFonts w:ascii="Times New Roman" w:hAnsi="Times New Roman" w:cs="Times New Roman"/>
          <w:i/>
          <w:iCs/>
          <w:vertAlign w:val="subscript"/>
        </w:rPr>
        <w:t>m</w:t>
      </w:r>
      <w:proofErr w:type="spellEnd"/>
      <w:r w:rsidRPr="00993F74">
        <w:rPr>
          <w:rFonts w:ascii="Times New Roman" w:hAnsi="Times New Roman" w:cs="Times New Roman"/>
        </w:rPr>
        <w:t>为模型大小。决策层</w:t>
      </w:r>
      <w:r>
        <w:rPr>
          <w:rFonts w:ascii="Times New Roman" w:hAnsi="Times New Roman" w:cs="Times New Roman" w:hint="eastAsia"/>
        </w:rPr>
        <w:t>周期性地（例如</w:t>
      </w:r>
      <w:r w:rsidRPr="00993F74">
        <w:rPr>
          <w:rFonts w:ascii="Times New Roman" w:hAnsi="Times New Roman" w:cs="Times New Roman"/>
        </w:rPr>
        <w:t>以</w:t>
      </w:r>
      <w:r w:rsidRPr="00993F74">
        <w:rPr>
          <w:rFonts w:ascii="Times New Roman" w:hAnsi="Times New Roman" w:cs="Times New Roman"/>
        </w:rPr>
        <w:t>5min</w:t>
      </w:r>
      <w:r w:rsidRPr="00993F74">
        <w:rPr>
          <w:rFonts w:ascii="Times New Roman" w:hAnsi="Times New Roman" w:cs="Times New Roman"/>
        </w:rPr>
        <w:t>为周期</w:t>
      </w:r>
      <w:r>
        <w:rPr>
          <w:rFonts w:ascii="Times New Roman" w:hAnsi="Times New Roman" w:cs="Times New Roman" w:hint="eastAsia"/>
        </w:rPr>
        <w:t>）</w:t>
      </w:r>
      <w:r w:rsidRPr="00993F74">
        <w:rPr>
          <w:rFonts w:ascii="Times New Roman" w:hAnsi="Times New Roman" w:cs="Times New Roman"/>
        </w:rPr>
        <w:t>对所有候选模型重新排序，选取前</w:t>
      </w:r>
      <w:r>
        <w:rPr>
          <w:rFonts w:ascii="Times New Roman" w:hAnsi="Times New Roman" w:cs="Times New Roman" w:hint="eastAsia"/>
        </w:rPr>
        <w:t>top</w:t>
      </w:r>
      <w:r>
        <w:rPr>
          <w:rFonts w:ascii="Times New Roman" w:hAnsi="Times New Roman" w:cs="Times New Roman"/>
        </w:rPr>
        <w:t>-</w:t>
      </w:r>
      <w:r>
        <w:rPr>
          <w:rFonts w:ascii="Times New Roman" w:hAnsi="Times New Roman" w:cs="Times New Roman" w:hint="eastAsia"/>
        </w:rPr>
        <w:t xml:space="preserve">k </w:t>
      </w:r>
      <w:r>
        <w:rPr>
          <w:rFonts w:ascii="Times New Roman" w:hAnsi="Times New Roman" w:cs="Times New Roman" w:hint="eastAsia"/>
        </w:rPr>
        <w:t>个（例如</w:t>
      </w:r>
      <w:r w:rsidRPr="00993F74">
        <w:rPr>
          <w:rFonts w:ascii="Times New Roman" w:hAnsi="Times New Roman" w:cs="Times New Roman"/>
        </w:rPr>
        <w:t>5</w:t>
      </w:r>
      <w:r w:rsidRPr="00993F74">
        <w:rPr>
          <w:rFonts w:ascii="Times New Roman" w:hAnsi="Times New Roman" w:cs="Times New Roman"/>
        </w:rPr>
        <w:t>个</w:t>
      </w:r>
      <w:r>
        <w:rPr>
          <w:rFonts w:ascii="Times New Roman" w:hAnsi="Times New Roman" w:cs="Times New Roman" w:hint="eastAsia"/>
        </w:rPr>
        <w:t>）</w:t>
      </w:r>
      <w:r w:rsidRPr="00993F74">
        <w:rPr>
          <w:rFonts w:ascii="Times New Roman" w:hAnsi="Times New Roman" w:cs="Times New Roman"/>
        </w:rPr>
        <w:t>高优模型加入预取队列。为避免内存过载，使用分级缓存策略进行不同优先级模型的保存：将显存划分为热区（存放</w:t>
      </w:r>
      <w:r w:rsidRPr="00993F74">
        <w:rPr>
          <w:rFonts w:ascii="Times New Roman" w:hAnsi="Times New Roman" w:cs="Times New Roman"/>
        </w:rPr>
        <w:t>Top1</w:t>
      </w:r>
      <w:r w:rsidRPr="00993F74">
        <w:rPr>
          <w:rFonts w:ascii="Times New Roman" w:hAnsi="Times New Roman" w:cs="Times New Roman"/>
        </w:rPr>
        <w:t>模型）、温区（存放</w:t>
      </w:r>
      <w:r w:rsidRPr="00993F74">
        <w:rPr>
          <w:rFonts w:ascii="Times New Roman" w:hAnsi="Times New Roman" w:cs="Times New Roman"/>
        </w:rPr>
        <w:t>Top2</w:t>
      </w:r>
      <w:r w:rsidRPr="00993F74">
        <w:rPr>
          <w:rFonts w:ascii="Times New Roman" w:hAnsi="Times New Roman" w:cs="Times New Roman"/>
        </w:rPr>
        <w:t>、</w:t>
      </w:r>
      <w:r w:rsidRPr="00993F74">
        <w:rPr>
          <w:rFonts w:ascii="Times New Roman" w:hAnsi="Times New Roman" w:cs="Times New Roman"/>
        </w:rPr>
        <w:t>3</w:t>
      </w:r>
      <w:r w:rsidRPr="00993F74">
        <w:rPr>
          <w:rFonts w:ascii="Times New Roman" w:hAnsi="Times New Roman" w:cs="Times New Roman"/>
        </w:rPr>
        <w:t>）、冷区（存放</w:t>
      </w:r>
      <w:r w:rsidRPr="00993F74">
        <w:rPr>
          <w:rFonts w:ascii="Times New Roman" w:hAnsi="Times New Roman" w:cs="Times New Roman"/>
        </w:rPr>
        <w:t>Top4</w:t>
      </w:r>
      <w:r w:rsidRPr="00993F74">
        <w:rPr>
          <w:rFonts w:ascii="Times New Roman" w:hAnsi="Times New Roman" w:cs="Times New Roman"/>
        </w:rPr>
        <w:t>、</w:t>
      </w:r>
      <w:r w:rsidRPr="00993F74">
        <w:rPr>
          <w:rFonts w:ascii="Times New Roman" w:hAnsi="Times New Roman" w:cs="Times New Roman"/>
        </w:rPr>
        <w:t>5</w:t>
      </w:r>
      <w:r w:rsidRPr="00993F74">
        <w:rPr>
          <w:rFonts w:ascii="Times New Roman" w:hAnsi="Times New Roman" w:cs="Times New Roman"/>
        </w:rPr>
        <w:t>），分别对应不同的保留时长（</w:t>
      </w:r>
      <w:r w:rsidRPr="00993F74">
        <w:rPr>
          <w:rFonts w:ascii="Times New Roman" w:hAnsi="Times New Roman" w:cs="Times New Roman"/>
        </w:rPr>
        <w:t>30min</w:t>
      </w:r>
      <w:r w:rsidRPr="00993F74">
        <w:rPr>
          <w:rFonts w:ascii="Times New Roman" w:hAnsi="Times New Roman" w:cs="Times New Roman"/>
        </w:rPr>
        <w:t>、</w:t>
      </w:r>
      <w:r w:rsidRPr="00993F74">
        <w:rPr>
          <w:rFonts w:ascii="Times New Roman" w:hAnsi="Times New Roman" w:cs="Times New Roman"/>
        </w:rPr>
        <w:t>15min</w:t>
      </w:r>
      <w:r w:rsidRPr="00993F74">
        <w:rPr>
          <w:rFonts w:ascii="Times New Roman" w:hAnsi="Times New Roman" w:cs="Times New Roman"/>
        </w:rPr>
        <w:t>、</w:t>
      </w:r>
      <w:r w:rsidRPr="00993F74">
        <w:rPr>
          <w:rFonts w:ascii="Times New Roman" w:hAnsi="Times New Roman" w:cs="Times New Roman"/>
        </w:rPr>
        <w:t>5min</w:t>
      </w:r>
      <w:r w:rsidRPr="00993F74">
        <w:rPr>
          <w:rFonts w:ascii="Times New Roman" w:hAnsi="Times New Roman" w:cs="Times New Roman"/>
        </w:rPr>
        <w:t>）</w:t>
      </w:r>
      <w:r w:rsidR="00D734D7">
        <w:rPr>
          <w:rFonts w:ascii="Times New Roman" w:hAnsi="Times New Roman" w:cs="Times New Roman" w:hint="eastAsia"/>
        </w:rPr>
        <w:t>；</w:t>
      </w:r>
    </w:p>
    <w:p w14:paraId="3E2DEDA4" w14:textId="76B45773" w:rsidR="00A30DFF" w:rsidRPr="00D734D7" w:rsidRDefault="00D734D7" w:rsidP="00D734D7">
      <w:pPr>
        <w:pStyle w:val="afa"/>
        <w:widowControl w:val="0"/>
        <w:spacing w:line="360" w:lineRule="auto"/>
        <w:ind w:left="851" w:firstLineChars="0" w:hanging="425"/>
        <w:jc w:val="both"/>
        <w:rPr>
          <w:rFonts w:ascii="Times New Roman" w:hAnsi="Times New Roman" w:cs="Times New Roman"/>
        </w:rPr>
      </w:pPr>
      <w:r w:rsidRPr="00A711EE">
        <w:rPr>
          <w:rFonts w:hint="eastAsia"/>
          <w:b/>
          <w:bCs/>
        </w:rPr>
        <w:t>3）</w:t>
      </w:r>
      <w:r w:rsidR="00A30DFF" w:rsidRPr="00A711EE">
        <w:rPr>
          <w:rFonts w:ascii="Times New Roman" w:hAnsi="Times New Roman" w:cs="Times New Roman"/>
          <w:b/>
          <w:bCs/>
        </w:rPr>
        <w:t>自适应加载</w:t>
      </w:r>
      <w:r w:rsidR="00A30DFF" w:rsidRPr="00D734D7">
        <w:rPr>
          <w:rFonts w:ascii="Times New Roman" w:hAnsi="Times New Roman" w:cs="Times New Roman"/>
        </w:rPr>
        <w:t>：</w:t>
      </w:r>
      <w:r w:rsidR="00A30DFF" w:rsidRPr="00993F74">
        <w:rPr>
          <w:rFonts w:ascii="Times New Roman" w:hAnsi="Times New Roman" w:cs="Times New Roman"/>
        </w:rPr>
        <w:t>调度系统运行时持续监控集群资源状态，每</w:t>
      </w:r>
      <w:r w:rsidR="00A30DFF" w:rsidRPr="00993F74">
        <w:rPr>
          <w:rFonts w:ascii="Times New Roman" w:hAnsi="Times New Roman" w:cs="Times New Roman"/>
        </w:rPr>
        <w:t>5</w:t>
      </w:r>
      <w:r w:rsidR="00A30DFF" w:rsidRPr="00993F74">
        <w:rPr>
          <w:rFonts w:ascii="Times New Roman" w:hAnsi="Times New Roman" w:cs="Times New Roman"/>
        </w:rPr>
        <w:t>秒采集一次</w:t>
      </w:r>
      <w:r w:rsidR="00A30DFF" w:rsidRPr="00993F74">
        <w:rPr>
          <w:rFonts w:ascii="Times New Roman" w:hAnsi="Times New Roman" w:cs="Times New Roman"/>
        </w:rPr>
        <w:t>GPU</w:t>
      </w:r>
      <w:r w:rsidR="00A30DFF" w:rsidRPr="00993F74">
        <w:rPr>
          <w:rFonts w:ascii="Times New Roman" w:hAnsi="Times New Roman" w:cs="Times New Roman"/>
        </w:rPr>
        <w:t>显存碎片率、</w:t>
      </w:r>
      <w:r w:rsidR="00A30DFF" w:rsidRPr="00993F74">
        <w:rPr>
          <w:rFonts w:ascii="Times New Roman" w:hAnsi="Times New Roman" w:cs="Times New Roman"/>
        </w:rPr>
        <w:t>CPU</w:t>
      </w:r>
      <w:r w:rsidR="00A30DFF" w:rsidRPr="00993F74">
        <w:rPr>
          <w:rFonts w:ascii="Times New Roman" w:hAnsi="Times New Roman" w:cs="Times New Roman"/>
        </w:rPr>
        <w:t>核心空闲率和网络带宽利用率等指标。显存碎片率</w:t>
      </w:r>
      <w:r w:rsidR="00A30DFF">
        <w:rPr>
          <w:rFonts w:hint="eastAsia"/>
        </w:rPr>
        <w:t xml:space="preserve">为 </w:t>
      </w:r>
      <m:oMath>
        <m:r>
          <w:rPr>
            <w:rFonts w:ascii="Cambria Math" w:hAnsi="Cambria Math" w:hint="eastAsia"/>
          </w:rPr>
          <m:t>p</m:t>
        </m:r>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Mem</m:t>
                </m:r>
              </m:e>
              <m:sub>
                <m:r>
                  <w:rPr>
                    <w:rFonts w:ascii="Cambria Math" w:hAnsi="Cambria Math"/>
                  </w:rPr>
                  <m:t>block</m:t>
                </m:r>
              </m:sub>
            </m:sSub>
          </m:num>
          <m:den>
            <m:sSub>
              <m:sSubPr>
                <m:ctrlPr>
                  <w:rPr>
                    <w:rFonts w:ascii="Cambria Math" w:hAnsi="Cambria Math"/>
                    <w:i/>
                  </w:rPr>
                </m:ctrlPr>
              </m:sSubPr>
              <m:e>
                <m:r>
                  <w:rPr>
                    <w:rFonts w:ascii="Cambria Math" w:hAnsi="Cambria Math"/>
                  </w:rPr>
                  <m:t>Mem</m:t>
                </m:r>
              </m:e>
              <m:sub>
                <m:r>
                  <w:rPr>
                    <w:rFonts w:ascii="Cambria Math" w:hAnsi="Cambria Math"/>
                  </w:rPr>
                  <m:t>sum</m:t>
                </m:r>
              </m:sub>
            </m:sSub>
          </m:den>
        </m:f>
      </m:oMath>
      <w:r w:rsidR="00A30DFF" w:rsidRPr="00993F74">
        <w:rPr>
          <w:rFonts w:ascii="Times New Roman" w:hAnsi="Times New Roman" w:cs="Times New Roman"/>
        </w:rPr>
        <w:t>，其中</w:t>
      </w:r>
      <w:r w:rsidR="00A30DFF" w:rsidRPr="009D701B">
        <w:rPr>
          <w:rFonts w:ascii="Times New Roman" w:hAnsi="Times New Roman" w:cs="Times New Roman"/>
          <w:i/>
          <w:iCs/>
        </w:rPr>
        <w:t>p</w:t>
      </w:r>
      <w:r w:rsidR="00A30DFF" w:rsidRPr="00993F74">
        <w:rPr>
          <w:rFonts w:ascii="Times New Roman" w:hAnsi="Times New Roman" w:cs="Times New Roman"/>
        </w:rPr>
        <w:t>为显存碎片率，</w:t>
      </w:r>
      <w:r w:rsidR="00A30DFF" w:rsidRPr="009D701B">
        <w:rPr>
          <w:rFonts w:hint="eastAsia"/>
          <w:i/>
          <w:iCs/>
        </w:rPr>
        <w:t xml:space="preserve"> </w:t>
      </w:r>
      <w:proofErr w:type="spellStart"/>
      <w:r w:rsidR="00A30DFF" w:rsidRPr="009D701B">
        <w:rPr>
          <w:rFonts w:hint="eastAsia"/>
          <w:i/>
          <w:iCs/>
        </w:rPr>
        <w:t>Mem</w:t>
      </w:r>
      <w:r w:rsidR="00A30DFF" w:rsidRPr="009D701B">
        <w:rPr>
          <w:rFonts w:hint="eastAsia"/>
          <w:i/>
          <w:iCs/>
          <w:vertAlign w:val="subscript"/>
        </w:rPr>
        <w:t>block</w:t>
      </w:r>
      <w:proofErr w:type="spellEnd"/>
      <w:r w:rsidR="00A30DFF" w:rsidRPr="00993F74">
        <w:rPr>
          <w:rFonts w:ascii="Times New Roman" w:hAnsi="Times New Roman" w:cs="Times New Roman"/>
        </w:rPr>
        <w:t>为最大连续空闲显存块，</w:t>
      </w:r>
      <w:proofErr w:type="spellStart"/>
      <w:r w:rsidR="00A30DFF" w:rsidRPr="009D701B">
        <w:rPr>
          <w:i/>
          <w:iCs/>
        </w:rPr>
        <w:t>Mem</w:t>
      </w:r>
      <w:r w:rsidR="00A30DFF" w:rsidRPr="009D701B">
        <w:rPr>
          <w:i/>
          <w:iCs/>
          <w:vertAlign w:val="subscript"/>
        </w:rPr>
        <w:t>sum</w:t>
      </w:r>
      <w:proofErr w:type="spellEnd"/>
      <w:r w:rsidR="00A30DFF" w:rsidRPr="00993F74">
        <w:rPr>
          <w:rFonts w:ascii="Times New Roman" w:hAnsi="Times New Roman" w:cs="Times New Roman"/>
        </w:rPr>
        <w:t>为总空闲显存。当碎片率超过一定阈值（如</w:t>
      </w:r>
      <w:r w:rsidR="00A30DFF" w:rsidRPr="00993F74">
        <w:rPr>
          <w:rFonts w:ascii="Times New Roman" w:hAnsi="Times New Roman" w:cs="Times New Roman"/>
        </w:rPr>
        <w:t>30%</w:t>
      </w:r>
      <w:r w:rsidR="00A30DFF" w:rsidRPr="00993F74">
        <w:rPr>
          <w:rFonts w:ascii="Times New Roman" w:hAnsi="Times New Roman" w:cs="Times New Roman"/>
        </w:rPr>
        <w:t>）时，将自动触发显存整理程序，暂停新模型加载请求，并通过</w:t>
      </w:r>
      <w:r w:rsidR="00A30DFF" w:rsidRPr="00993F74">
        <w:rPr>
          <w:rFonts w:ascii="Times New Roman" w:hAnsi="Times New Roman" w:cs="Times New Roman"/>
        </w:rPr>
        <w:t>CUDA</w:t>
      </w:r>
      <w:r w:rsidR="00A30DFF" w:rsidRPr="00993F74">
        <w:rPr>
          <w:rFonts w:ascii="Times New Roman" w:hAnsi="Times New Roman" w:cs="Times New Roman"/>
        </w:rPr>
        <w:t>压缩合并分散的显存块。在接收到模型加载请求时，</w:t>
      </w:r>
      <w:r w:rsidR="00A30DFF">
        <w:rPr>
          <w:rFonts w:hint="eastAsia"/>
        </w:rPr>
        <w:t>调度器将执行如下流程</w:t>
      </w:r>
      <w:r w:rsidR="00A30DFF" w:rsidRPr="00993F74">
        <w:rPr>
          <w:rFonts w:ascii="Times New Roman" w:hAnsi="Times New Roman" w:cs="Times New Roman"/>
        </w:rPr>
        <w:t>进行加载控制</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 xml:space="preserve">) </w:t>
      </w:r>
      <w:r w:rsidR="00A30DFF" w:rsidRPr="00D734D7">
        <w:rPr>
          <w:rFonts w:ascii="Times New Roman" w:hAnsi="Times New Roman" w:cs="Times New Roman"/>
        </w:rPr>
        <w:t>预加载：当模型进入预取队列时，提前将参数文件从磁盘传输至本地</w:t>
      </w:r>
      <w:r w:rsidR="00A30DFF" w:rsidRPr="00D734D7">
        <w:rPr>
          <w:rFonts w:ascii="Times New Roman" w:hAnsi="Times New Roman" w:cs="Times New Roman"/>
        </w:rPr>
        <w:t xml:space="preserve"> </w:t>
      </w:r>
      <w:proofErr w:type="spellStart"/>
      <w:r w:rsidR="00A30DFF" w:rsidRPr="00D734D7">
        <w:rPr>
          <w:rFonts w:ascii="Times New Roman" w:hAnsi="Times New Roman" w:cs="Times New Roman"/>
        </w:rPr>
        <w:t>NVMe</w:t>
      </w:r>
      <w:proofErr w:type="spellEnd"/>
      <w:r w:rsidR="00A30DFF" w:rsidRPr="00D734D7">
        <w:rPr>
          <w:rFonts w:ascii="Times New Roman" w:hAnsi="Times New Roman" w:cs="Times New Roman"/>
        </w:rPr>
        <w:t xml:space="preserve"> SSD</w:t>
      </w:r>
      <w:r w:rsidR="00A30DFF" w:rsidRPr="00D734D7">
        <w:rPr>
          <w:rFonts w:ascii="Times New Roman" w:hAnsi="Times New Roman" w:cs="Times New Roman"/>
        </w:rPr>
        <w:t>；</w:t>
      </w:r>
      <w:r>
        <w:rPr>
          <w:rFonts w:ascii="Times New Roman" w:hAnsi="Times New Roman" w:cs="Times New Roman" w:hint="eastAsia"/>
        </w:rPr>
        <w:t>b</w:t>
      </w:r>
      <w:r>
        <w:rPr>
          <w:rFonts w:ascii="Times New Roman" w:hAnsi="Times New Roman" w:cs="Times New Roman"/>
        </w:rPr>
        <w:t>)</w:t>
      </w:r>
      <w:r w:rsidR="00A30DFF" w:rsidRPr="00D734D7">
        <w:rPr>
          <w:rFonts w:ascii="Times New Roman" w:hAnsi="Times New Roman" w:cs="Times New Roman"/>
        </w:rPr>
        <w:t>内存映射：模型开始加载时，创建内存映射文件，对于</w:t>
      </w:r>
      <w:r w:rsidR="00A30DFF" w:rsidRPr="00D734D7">
        <w:rPr>
          <w:rFonts w:ascii="Times New Roman" w:hAnsi="Times New Roman" w:cs="Times New Roman"/>
        </w:rPr>
        <w:t>4GB</w:t>
      </w:r>
      <w:r w:rsidR="00A30DFF" w:rsidRPr="00D734D7">
        <w:rPr>
          <w:rFonts w:ascii="Times New Roman" w:hAnsi="Times New Roman" w:cs="Times New Roman"/>
        </w:rPr>
        <w:t>以上的模型，启用分块映射机制；</w:t>
      </w:r>
      <w:r>
        <w:rPr>
          <w:rFonts w:ascii="Times New Roman" w:hAnsi="Times New Roman" w:cs="Times New Roman" w:hint="eastAsia"/>
        </w:rPr>
        <w:t>c</w:t>
      </w:r>
      <w:r>
        <w:rPr>
          <w:rFonts w:ascii="Times New Roman" w:hAnsi="Times New Roman" w:cs="Times New Roman"/>
        </w:rPr>
        <w:t xml:space="preserve">) </w:t>
      </w:r>
      <w:r w:rsidR="00A30DFF" w:rsidRPr="00D734D7">
        <w:rPr>
          <w:rFonts w:ascii="Times New Roman" w:hAnsi="Times New Roman" w:cs="Times New Roman"/>
        </w:rPr>
        <w:t>显存注入：采用</w:t>
      </w:r>
      <w:r w:rsidR="00A30DFF" w:rsidRPr="00D734D7">
        <w:rPr>
          <w:rFonts w:ascii="Times New Roman" w:hAnsi="Times New Roman" w:cs="Times New Roman"/>
        </w:rPr>
        <w:t>CUDA</w:t>
      </w:r>
      <w:r w:rsidR="00A30DFF" w:rsidRPr="00D734D7">
        <w:rPr>
          <w:rFonts w:ascii="Times New Roman" w:hAnsi="Times New Roman" w:cs="Times New Roman"/>
        </w:rPr>
        <w:t>流式传输，将模型参数按块分批次拷贝到显存，同时避免</w:t>
      </w:r>
      <w:r w:rsidR="00A30DFF" w:rsidRPr="00D734D7">
        <w:rPr>
          <w:rFonts w:ascii="Times New Roman" w:hAnsi="Times New Roman" w:cs="Times New Roman"/>
        </w:rPr>
        <w:t>PCIe</w:t>
      </w:r>
      <w:r w:rsidR="00A30DFF" w:rsidRPr="00D734D7">
        <w:rPr>
          <w:rFonts w:ascii="Times New Roman" w:hAnsi="Times New Roman" w:cs="Times New Roman"/>
        </w:rPr>
        <w:t>通道用塞，批次间以</w:t>
      </w:r>
      <w:r w:rsidR="00A30DFF" w:rsidRPr="00D734D7">
        <w:rPr>
          <w:rFonts w:ascii="Times New Roman" w:hAnsi="Times New Roman" w:cs="Times New Roman"/>
        </w:rPr>
        <w:t>5ms</w:t>
      </w:r>
      <w:r w:rsidR="00A30DFF" w:rsidRPr="00D734D7">
        <w:rPr>
          <w:rFonts w:ascii="Times New Roman" w:hAnsi="Times New Roman" w:cs="Times New Roman"/>
        </w:rPr>
        <w:t>为间隔。</w:t>
      </w:r>
    </w:p>
    <w:p w14:paraId="7629BB38" w14:textId="77777777" w:rsidR="00A30DFF" w:rsidRDefault="00A30DFF" w:rsidP="00D85DCE">
      <w:pPr>
        <w:spacing w:line="360" w:lineRule="auto"/>
        <w:ind w:firstLine="420"/>
        <w:rPr>
          <w:b/>
          <w:bCs/>
          <w:sz w:val="24"/>
        </w:rPr>
      </w:pPr>
    </w:p>
    <w:p w14:paraId="5FF4C3A3" w14:textId="51981D95" w:rsidR="00425E20" w:rsidRPr="00993F74" w:rsidRDefault="00425E20" w:rsidP="00425E20">
      <w:pPr>
        <w:spacing w:line="360" w:lineRule="auto"/>
        <w:ind w:firstLineChars="200" w:firstLine="482"/>
        <w:rPr>
          <w:b/>
          <w:bCs/>
          <w:kern w:val="0"/>
          <w:sz w:val="24"/>
          <w:lang w:eastAsia="zh"/>
        </w:rPr>
      </w:pPr>
      <w:r w:rsidRPr="00993F74">
        <w:rPr>
          <w:b/>
          <w:bCs/>
          <w:kern w:val="0"/>
          <w:sz w:val="24"/>
          <w:lang w:eastAsia="zh"/>
        </w:rPr>
        <w:t>任务</w:t>
      </w:r>
      <w:r w:rsidRPr="00993F74">
        <w:rPr>
          <w:b/>
          <w:bCs/>
          <w:kern w:val="0"/>
          <w:sz w:val="24"/>
          <w:lang w:eastAsia="zh"/>
        </w:rPr>
        <w:t>2.3</w:t>
      </w:r>
      <w:r w:rsidR="00AB14AE">
        <w:rPr>
          <w:b/>
          <w:bCs/>
          <w:kern w:val="0"/>
          <w:sz w:val="24"/>
          <w:lang w:eastAsia="zh"/>
        </w:rPr>
        <w:t xml:space="preserve"> </w:t>
      </w:r>
      <w:r w:rsidR="00AB14AE">
        <w:rPr>
          <w:rFonts w:hint="eastAsia"/>
          <w:b/>
          <w:bCs/>
          <w:kern w:val="0"/>
          <w:sz w:val="24"/>
        </w:rPr>
        <w:t>基于</w:t>
      </w:r>
      <w:r w:rsidRPr="00993F74">
        <w:rPr>
          <w:b/>
          <w:bCs/>
          <w:kern w:val="0"/>
          <w:sz w:val="24"/>
          <w:lang w:eastAsia="zh"/>
        </w:rPr>
        <w:t>中间代码优化</w:t>
      </w:r>
      <w:r w:rsidR="00AB14AE">
        <w:rPr>
          <w:rFonts w:hint="eastAsia"/>
          <w:b/>
          <w:bCs/>
          <w:kern w:val="0"/>
          <w:sz w:val="24"/>
        </w:rPr>
        <w:t>的容器轻量化执行技术</w:t>
      </w:r>
      <w:r w:rsidR="00AB14AE">
        <w:rPr>
          <w:b/>
          <w:bCs/>
          <w:kern w:val="0"/>
          <w:sz w:val="24"/>
          <w:lang w:eastAsia="zh"/>
        </w:rPr>
        <w:t xml:space="preserve"> </w:t>
      </w:r>
    </w:p>
    <w:p w14:paraId="73977A36" w14:textId="295A87C7" w:rsidR="00462F62" w:rsidRPr="00993F74" w:rsidRDefault="00462F62" w:rsidP="00462F62">
      <w:pPr>
        <w:ind w:firstLine="420"/>
        <w:rPr>
          <w:b/>
          <w:bCs/>
        </w:rPr>
      </w:pPr>
      <w:r w:rsidRPr="00993F74">
        <w:rPr>
          <w:b/>
          <w:bCs/>
          <w:sz w:val="24"/>
          <w:highlight w:val="cyan"/>
        </w:rPr>
        <w:t>（王域杰修改</w:t>
      </w:r>
      <w:r w:rsidRPr="00993F74">
        <w:rPr>
          <w:b/>
          <w:bCs/>
          <w:sz w:val="24"/>
          <w:highlight w:val="cyan"/>
        </w:rPr>
        <w:t xml:space="preserve"> review</w:t>
      </w:r>
      <w:r w:rsidRPr="00993F74">
        <w:rPr>
          <w:b/>
          <w:bCs/>
          <w:sz w:val="24"/>
          <w:highlight w:val="cyan"/>
        </w:rPr>
        <w:t>）</w:t>
      </w:r>
    </w:p>
    <w:p w14:paraId="29DD0FF9" w14:textId="4C2250C7" w:rsidR="000E48F5" w:rsidRPr="00993F74" w:rsidRDefault="00D85DCE" w:rsidP="00425E20">
      <w:pPr>
        <w:spacing w:line="360" w:lineRule="auto"/>
        <w:ind w:firstLine="420"/>
        <w:rPr>
          <w:i/>
          <w:iCs/>
          <w:color w:val="BFBFBF"/>
          <w:sz w:val="24"/>
        </w:rPr>
      </w:pPr>
      <w:r w:rsidRPr="00993F74">
        <w:rPr>
          <w:i/>
          <w:iCs/>
          <w:color w:val="BFBFBF"/>
          <w:sz w:val="24"/>
        </w:rPr>
        <w:t>研究容器中间代码优化和预编译技术，通过代码中间表示的深度优化，减少不必要的指令执行和内存操作，降低运行时资源消耗，通过将字节码提前编译为宿主机机器码，缩短应用服务的部署时间。</w:t>
      </w:r>
    </w:p>
    <w:p w14:paraId="6C13361E"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随着无服务器计算（</w:t>
      </w:r>
      <w:r w:rsidRPr="00993F74">
        <w:rPr>
          <w:kern w:val="0"/>
          <w:sz w:val="24"/>
          <w:lang w:eastAsia="zh"/>
        </w:rPr>
        <w:t>Serverless Computing</w:t>
      </w:r>
      <w:r w:rsidRPr="00993F74">
        <w:rPr>
          <w:kern w:val="0"/>
          <w:sz w:val="24"/>
          <w:lang w:eastAsia="zh"/>
        </w:rPr>
        <w:t>）技术的快速发展，基于事件驱动的</w:t>
      </w:r>
      <w:proofErr w:type="spellStart"/>
      <w:r w:rsidRPr="00993F74">
        <w:rPr>
          <w:kern w:val="0"/>
          <w:sz w:val="24"/>
          <w:lang w:eastAsia="zh"/>
        </w:rPr>
        <w:t>FaaS</w:t>
      </w:r>
      <w:proofErr w:type="spellEnd"/>
      <w:r w:rsidRPr="00993F74">
        <w:rPr>
          <w:kern w:val="0"/>
          <w:sz w:val="24"/>
          <w:lang w:eastAsia="zh"/>
        </w:rPr>
        <w:t>（</w:t>
      </w:r>
      <w:r w:rsidRPr="00993F74">
        <w:rPr>
          <w:kern w:val="0"/>
          <w:sz w:val="24"/>
          <w:lang w:eastAsia="zh"/>
        </w:rPr>
        <w:t>Function-as-a-Service</w:t>
      </w:r>
      <w:r w:rsidRPr="00993F74">
        <w:rPr>
          <w:kern w:val="0"/>
          <w:sz w:val="24"/>
          <w:lang w:eastAsia="zh"/>
        </w:rPr>
        <w:t>，函数即服务）架构已成为云计算领域的重要范式。其核心特征是按需分配执行环境、毫秒级弹性扩缩和细粒度计费模式，但其在实际落地中仍面临冷</w:t>
      </w:r>
      <w:r w:rsidRPr="00993F74">
        <w:rPr>
          <w:kern w:val="0"/>
          <w:sz w:val="24"/>
          <w:lang w:eastAsia="zh"/>
        </w:rPr>
        <w:lastRenderedPageBreak/>
        <w:t>启动延迟显著等系统性挑战。特别是在高并发突发工作负载场景下，传统容器技术受限于镜像体积庞大、运行时初始化复杂等限制，难以满足</w:t>
      </w:r>
      <w:proofErr w:type="spellStart"/>
      <w:r w:rsidRPr="00993F74">
        <w:rPr>
          <w:kern w:val="0"/>
          <w:sz w:val="24"/>
          <w:lang w:eastAsia="zh"/>
        </w:rPr>
        <w:t>FaaS</w:t>
      </w:r>
      <w:proofErr w:type="spellEnd"/>
      <w:r w:rsidRPr="00993F74">
        <w:rPr>
          <w:kern w:val="0"/>
          <w:sz w:val="24"/>
          <w:lang w:eastAsia="zh"/>
        </w:rPr>
        <w:t>场景快速将函数实例化的需求。</w:t>
      </w:r>
    </w:p>
    <w:p w14:paraId="38101BE7" w14:textId="77777777" w:rsidR="000E48F5" w:rsidRPr="00993F74" w:rsidRDefault="000E48F5" w:rsidP="000E48F5">
      <w:pPr>
        <w:spacing w:line="360" w:lineRule="auto"/>
        <w:ind w:firstLineChars="200" w:firstLine="480"/>
        <w:rPr>
          <w:kern w:val="0"/>
          <w:sz w:val="24"/>
          <w:lang w:eastAsia="zh"/>
        </w:rPr>
      </w:pPr>
      <w:proofErr w:type="spellStart"/>
      <w:r w:rsidRPr="00993F74">
        <w:rPr>
          <w:kern w:val="0"/>
          <w:sz w:val="24"/>
          <w:lang w:eastAsia="zh"/>
        </w:rPr>
        <w:t>WebAssembly</w:t>
      </w:r>
      <w:proofErr w:type="spellEnd"/>
      <w:r w:rsidRPr="00993F74">
        <w:rPr>
          <w:kern w:val="0"/>
          <w:sz w:val="24"/>
          <w:lang w:eastAsia="zh"/>
        </w:rPr>
        <w:t>（</w:t>
      </w:r>
      <w:proofErr w:type="spellStart"/>
      <w:r w:rsidRPr="00993F74">
        <w:rPr>
          <w:kern w:val="0"/>
          <w:sz w:val="24"/>
          <w:lang w:eastAsia="zh"/>
        </w:rPr>
        <w:t>Wasm</w:t>
      </w:r>
      <w:proofErr w:type="spellEnd"/>
      <w:r w:rsidRPr="00993F74">
        <w:rPr>
          <w:kern w:val="0"/>
          <w:sz w:val="24"/>
          <w:lang w:eastAsia="zh"/>
        </w:rPr>
        <w:t>）字节码技术作为新一代的可移植编译目标，凭借其紧凑的二进制格式、良好的执行性能、轻量级的安全沙箱机制，为上述挑战提供了一条革新性的解决路径。</w:t>
      </w:r>
      <w:proofErr w:type="spellStart"/>
      <w:r w:rsidRPr="00993F74">
        <w:rPr>
          <w:kern w:val="0"/>
          <w:sz w:val="24"/>
          <w:lang w:eastAsia="zh"/>
        </w:rPr>
        <w:t>Wasm</w:t>
      </w:r>
      <w:proofErr w:type="spellEnd"/>
      <w:r w:rsidRPr="00993F74">
        <w:rPr>
          <w:kern w:val="0"/>
          <w:sz w:val="24"/>
          <w:lang w:eastAsia="zh"/>
        </w:rPr>
        <w:t>基于栈式虚拟机的设计使其具备跨平台一致性，其基于软件的故障隔离机制、指令验证机制、主机函数基于能力的安全模型天然适配多租户环境的隔离需求。</w:t>
      </w:r>
      <w:proofErr w:type="spellStart"/>
      <w:r w:rsidRPr="00993F74">
        <w:rPr>
          <w:kern w:val="0"/>
          <w:sz w:val="24"/>
          <w:lang w:eastAsia="zh"/>
        </w:rPr>
        <w:t>Wasm</w:t>
      </w:r>
      <w:proofErr w:type="spellEnd"/>
      <w:r w:rsidRPr="00993F74">
        <w:rPr>
          <w:kern w:val="0"/>
          <w:sz w:val="24"/>
          <w:lang w:eastAsia="zh"/>
        </w:rPr>
        <w:t>字节码的线性内存模型与单指令流特性，也使其更易于进行静态分析和深度优化，这为构建高性能无服务器计算平台奠定了技术基础。</w:t>
      </w:r>
    </w:p>
    <w:p w14:paraId="5D0B4243"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将</w:t>
      </w:r>
      <w:proofErr w:type="spellStart"/>
      <w:r w:rsidRPr="00993F74">
        <w:rPr>
          <w:kern w:val="0"/>
          <w:sz w:val="24"/>
          <w:lang w:eastAsia="zh"/>
        </w:rPr>
        <w:t>Wasm</w:t>
      </w:r>
      <w:proofErr w:type="spellEnd"/>
      <w:r w:rsidRPr="00993F74">
        <w:rPr>
          <w:kern w:val="0"/>
          <w:sz w:val="24"/>
          <w:lang w:eastAsia="zh"/>
        </w:rPr>
        <w:t>应用于无服务器函数部署具有显著优势：从分发部署层面，对于小体量应用来说，</w:t>
      </w:r>
      <w:proofErr w:type="spellStart"/>
      <w:r w:rsidRPr="00993F74">
        <w:rPr>
          <w:kern w:val="0"/>
          <w:sz w:val="24"/>
          <w:lang w:eastAsia="zh"/>
        </w:rPr>
        <w:t>Wasm</w:t>
      </w:r>
      <w:proofErr w:type="spellEnd"/>
      <w:r w:rsidRPr="00993F74">
        <w:rPr>
          <w:kern w:val="0"/>
          <w:sz w:val="24"/>
          <w:lang w:eastAsia="zh"/>
        </w:rPr>
        <w:t>应用的平均体积较传统容器镜像大幅降低，能有效降低网络传输开销；从运行时层面，其预初始化的内存布局能避免传统容器的文件系统挂载、依赖项加载等耗时操作。直接以原始</w:t>
      </w:r>
      <w:proofErr w:type="spellStart"/>
      <w:r w:rsidRPr="00993F74">
        <w:rPr>
          <w:kern w:val="0"/>
          <w:sz w:val="24"/>
          <w:lang w:eastAsia="zh"/>
        </w:rPr>
        <w:t>Wasm</w:t>
      </w:r>
      <w:proofErr w:type="spellEnd"/>
      <w:r w:rsidRPr="00993F74">
        <w:rPr>
          <w:kern w:val="0"/>
          <w:sz w:val="24"/>
          <w:lang w:eastAsia="zh"/>
        </w:rPr>
        <w:t>字节码的形式部署</w:t>
      </w:r>
      <w:proofErr w:type="spellStart"/>
      <w:r w:rsidRPr="00993F74">
        <w:rPr>
          <w:kern w:val="0"/>
          <w:sz w:val="24"/>
          <w:lang w:eastAsia="zh"/>
        </w:rPr>
        <w:t>W</w:t>
      </w:r>
      <w:r w:rsidRPr="00993F74">
        <w:rPr>
          <w:kern w:val="0"/>
          <w:sz w:val="24"/>
        </w:rPr>
        <w:t>asm</w:t>
      </w:r>
      <w:proofErr w:type="spellEnd"/>
      <w:r w:rsidRPr="00993F74">
        <w:rPr>
          <w:kern w:val="0"/>
          <w:sz w:val="24"/>
          <w:lang w:eastAsia="zh"/>
        </w:rPr>
        <w:t>应用可行但不高效，</w:t>
      </w:r>
      <w:proofErr w:type="spellStart"/>
      <w:r w:rsidRPr="00993F74">
        <w:rPr>
          <w:kern w:val="0"/>
          <w:sz w:val="24"/>
          <w:lang w:eastAsia="zh"/>
        </w:rPr>
        <w:t>Wasm</w:t>
      </w:r>
      <w:proofErr w:type="spellEnd"/>
      <w:r w:rsidRPr="00993F74">
        <w:rPr>
          <w:kern w:val="0"/>
          <w:sz w:val="24"/>
          <w:lang w:eastAsia="zh"/>
        </w:rPr>
        <w:t>沙箱引擎通常可以以解释形式执行</w:t>
      </w:r>
      <w:proofErr w:type="spellStart"/>
      <w:r w:rsidRPr="00993F74">
        <w:rPr>
          <w:kern w:val="0"/>
          <w:sz w:val="24"/>
          <w:lang w:eastAsia="zh"/>
        </w:rPr>
        <w:t>Wasm</w:t>
      </w:r>
      <w:proofErr w:type="spellEnd"/>
      <w:r w:rsidRPr="00993F74">
        <w:rPr>
          <w:kern w:val="0"/>
          <w:sz w:val="24"/>
          <w:lang w:eastAsia="zh"/>
        </w:rPr>
        <w:t>程序，即在运行时逐条翻译</w:t>
      </w:r>
      <w:proofErr w:type="spellStart"/>
      <w:r w:rsidRPr="00993F74">
        <w:rPr>
          <w:kern w:val="0"/>
          <w:sz w:val="24"/>
          <w:lang w:eastAsia="zh"/>
        </w:rPr>
        <w:t>Wasm</w:t>
      </w:r>
      <w:proofErr w:type="spellEnd"/>
      <w:r w:rsidRPr="00993F74">
        <w:rPr>
          <w:kern w:val="0"/>
          <w:sz w:val="24"/>
          <w:lang w:eastAsia="zh"/>
        </w:rPr>
        <w:t>字节码指令的方式来执行</w:t>
      </w:r>
      <w:proofErr w:type="spellStart"/>
      <w:r w:rsidRPr="00993F74">
        <w:rPr>
          <w:kern w:val="0"/>
          <w:sz w:val="24"/>
          <w:lang w:eastAsia="zh"/>
        </w:rPr>
        <w:t>Wasm</w:t>
      </w:r>
      <w:proofErr w:type="spellEnd"/>
      <w:r w:rsidRPr="00993F74">
        <w:rPr>
          <w:kern w:val="0"/>
          <w:sz w:val="24"/>
          <w:lang w:eastAsia="zh"/>
        </w:rPr>
        <w:t>程序，这种执行方式虽然简单明了，但指令译码开销大，执行效率低下。</w:t>
      </w:r>
    </w:p>
    <w:p w14:paraId="13F9D9E9"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针对函数服务场景下，</w:t>
      </w:r>
      <w:proofErr w:type="spellStart"/>
      <w:r w:rsidRPr="00993F74">
        <w:rPr>
          <w:kern w:val="0"/>
          <w:sz w:val="24"/>
          <w:lang w:eastAsia="zh"/>
        </w:rPr>
        <w:t>Wasm</w:t>
      </w:r>
      <w:proofErr w:type="spellEnd"/>
      <w:r w:rsidRPr="00993F74">
        <w:rPr>
          <w:kern w:val="0"/>
          <w:sz w:val="24"/>
          <w:lang w:eastAsia="zh"/>
        </w:rPr>
        <w:t>应用以</w:t>
      </w:r>
      <w:proofErr w:type="spellStart"/>
      <w:r w:rsidRPr="00993F74">
        <w:rPr>
          <w:kern w:val="0"/>
          <w:sz w:val="24"/>
          <w:lang w:eastAsia="zh"/>
        </w:rPr>
        <w:t>Wasm</w:t>
      </w:r>
      <w:proofErr w:type="spellEnd"/>
      <w:r w:rsidRPr="00993F74">
        <w:rPr>
          <w:kern w:val="0"/>
          <w:sz w:val="24"/>
          <w:lang w:eastAsia="zh"/>
        </w:rPr>
        <w:t>字节码的形式解释执行时，中间代码执行效率低、资源开销高的问题，本课题拟研究容器中间代码优化和预编译技术，通过代码中间表示的深度优化，减少不必要的指令执行和内存操作，降低运行时资源消耗，通过将字节码提前编译为宿主机机器码，缩短应用服务的部署时间。</w:t>
      </w:r>
    </w:p>
    <w:p w14:paraId="1AB0613A" w14:textId="3D97FD7F" w:rsidR="000E48F5" w:rsidRPr="00993F74" w:rsidRDefault="00FA03C8" w:rsidP="00046B6A">
      <w:pPr>
        <w:spacing w:line="360" w:lineRule="auto"/>
        <w:ind w:firstLineChars="200" w:firstLine="480"/>
        <w:jc w:val="center"/>
        <w:rPr>
          <w:kern w:val="0"/>
          <w:sz w:val="24"/>
          <w:lang w:eastAsia="zh"/>
        </w:rPr>
      </w:pPr>
      <w:r>
        <w:rPr>
          <w:noProof/>
          <w:kern w:val="0"/>
          <w:sz w:val="24"/>
          <w:lang w:eastAsia="zh"/>
        </w:rPr>
        <w:pict w14:anchorId="2CA499DC">
          <v:shape id="Picture 24" o:spid="_x0000_i1041" type="#_x0000_t75" alt="" style="width:278.45pt;height:214.65pt;visibility:visible;mso-wrap-style:square;mso-width-percent:0;mso-height-percent:0;mso-width-percent:0;mso-height-percent:0">
            <v:imagedata r:id="rId29" o:title=""/>
            <o:lock v:ext="edit" rotation="t" cropping="t" verticies="t"/>
          </v:shape>
        </w:pict>
      </w:r>
    </w:p>
    <w:p w14:paraId="702E5E22" w14:textId="77777777" w:rsidR="00F672F0" w:rsidRPr="00993F74" w:rsidRDefault="00F672F0" w:rsidP="00F672F0">
      <w:pPr>
        <w:spacing w:line="360" w:lineRule="auto"/>
        <w:ind w:firstLineChars="200" w:firstLine="480"/>
        <w:rPr>
          <w:kern w:val="0"/>
          <w:sz w:val="24"/>
          <w:lang w:eastAsia="zh"/>
        </w:rPr>
      </w:pPr>
      <w:r w:rsidRPr="00993F74">
        <w:rPr>
          <w:kern w:val="0"/>
          <w:sz w:val="24"/>
          <w:lang w:eastAsia="zh"/>
        </w:rPr>
        <w:t>图</w:t>
      </w:r>
      <w:r w:rsidRPr="00993F74">
        <w:rPr>
          <w:kern w:val="0"/>
          <w:sz w:val="24"/>
          <w:lang w:eastAsia="zh"/>
        </w:rPr>
        <w:t xml:space="preserve">X.X </w:t>
      </w:r>
      <w:r w:rsidRPr="00993F74">
        <w:rPr>
          <w:kern w:val="0"/>
          <w:sz w:val="24"/>
          <w:lang w:eastAsia="zh"/>
        </w:rPr>
        <w:t>容器中间代码优化和预编译技术</w:t>
      </w:r>
    </w:p>
    <w:p w14:paraId="3002A2DA" w14:textId="77777777" w:rsidR="00F672F0" w:rsidRPr="00993F74" w:rsidRDefault="00F672F0" w:rsidP="00046B6A">
      <w:pPr>
        <w:spacing w:line="360" w:lineRule="auto"/>
        <w:ind w:firstLineChars="200" w:firstLine="480"/>
        <w:jc w:val="center"/>
        <w:rPr>
          <w:kern w:val="0"/>
          <w:sz w:val="24"/>
          <w:lang w:eastAsia="zh"/>
        </w:rPr>
      </w:pPr>
    </w:p>
    <w:p w14:paraId="7B8EA6F0"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课题技术路线方案设计从如下几个方面展开：第一：如何在不改变语义的前提下实现对</w:t>
      </w:r>
      <w:bookmarkStart w:id="22" w:name="_Hlk189832743"/>
      <w:proofErr w:type="spellStart"/>
      <w:r w:rsidRPr="00993F74">
        <w:rPr>
          <w:kern w:val="0"/>
          <w:sz w:val="24"/>
          <w:lang w:eastAsia="zh"/>
        </w:rPr>
        <w:t>W</w:t>
      </w:r>
      <w:r w:rsidRPr="00993F74">
        <w:rPr>
          <w:kern w:val="0"/>
          <w:sz w:val="24"/>
        </w:rPr>
        <w:t>asm</w:t>
      </w:r>
      <w:proofErr w:type="spellEnd"/>
      <w:r w:rsidRPr="00993F74">
        <w:rPr>
          <w:kern w:val="0"/>
          <w:sz w:val="24"/>
          <w:lang w:eastAsia="zh"/>
        </w:rPr>
        <w:t>字节码的中间代码优化</w:t>
      </w:r>
      <w:bookmarkEnd w:id="22"/>
      <w:r w:rsidRPr="00993F74">
        <w:rPr>
          <w:kern w:val="0"/>
          <w:sz w:val="24"/>
          <w:lang w:eastAsia="zh"/>
        </w:rPr>
        <w:t>；第二：研究</w:t>
      </w:r>
      <w:r w:rsidRPr="00993F74">
        <w:rPr>
          <w:kern w:val="0"/>
          <w:sz w:val="24"/>
          <w:lang w:eastAsia="zh"/>
        </w:rPr>
        <w:t>AOT</w:t>
      </w:r>
      <w:r w:rsidRPr="00993F74">
        <w:rPr>
          <w:kern w:val="0"/>
          <w:sz w:val="24"/>
          <w:lang w:eastAsia="zh"/>
        </w:rPr>
        <w:t>（</w:t>
      </w:r>
      <w:r w:rsidRPr="00993F74">
        <w:rPr>
          <w:kern w:val="0"/>
          <w:sz w:val="24"/>
          <w:lang w:eastAsia="zh"/>
        </w:rPr>
        <w:t>Ahead-of-time</w:t>
      </w:r>
      <w:r w:rsidRPr="00993F74">
        <w:rPr>
          <w:kern w:val="0"/>
          <w:sz w:val="24"/>
          <w:lang w:eastAsia="zh"/>
        </w:rPr>
        <w:t>）编译，即在运行前将</w:t>
      </w:r>
      <w:proofErr w:type="spellStart"/>
      <w:r w:rsidRPr="00993F74">
        <w:rPr>
          <w:kern w:val="0"/>
          <w:sz w:val="24"/>
          <w:lang w:eastAsia="zh"/>
        </w:rPr>
        <w:t>Wasm</w:t>
      </w:r>
      <w:proofErr w:type="spellEnd"/>
      <w:r w:rsidRPr="00993F74">
        <w:rPr>
          <w:kern w:val="0"/>
          <w:sz w:val="24"/>
          <w:lang w:eastAsia="zh"/>
        </w:rPr>
        <w:t>字节码编译为宿主机环境的机器码；第三：研究对</w:t>
      </w:r>
      <w:proofErr w:type="spellStart"/>
      <w:r w:rsidRPr="00993F74">
        <w:rPr>
          <w:kern w:val="0"/>
          <w:sz w:val="24"/>
          <w:lang w:eastAsia="zh"/>
        </w:rPr>
        <w:t>W</w:t>
      </w:r>
      <w:r w:rsidRPr="00993F74">
        <w:rPr>
          <w:kern w:val="0"/>
          <w:sz w:val="24"/>
        </w:rPr>
        <w:t>asm</w:t>
      </w:r>
      <w:proofErr w:type="spellEnd"/>
      <w:r w:rsidRPr="00993F74">
        <w:rPr>
          <w:kern w:val="0"/>
          <w:sz w:val="24"/>
          <w:lang w:eastAsia="zh"/>
        </w:rPr>
        <w:t>应用编译、优化、分发、部署的生命周期的管理，使其与函数服务分发部署的框架相集成。</w:t>
      </w:r>
      <w:r w:rsidRPr="00993F74">
        <w:rPr>
          <w:kern w:val="0"/>
          <w:sz w:val="24"/>
          <w:lang w:eastAsia="zh"/>
        </w:rPr>
        <w:t xml:space="preserve"> </w:t>
      </w:r>
    </w:p>
    <w:p w14:paraId="2AA74039"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w:t>
      </w:r>
      <w:r w:rsidRPr="00993F74">
        <w:rPr>
          <w:kern w:val="0"/>
          <w:sz w:val="24"/>
          <w:lang w:eastAsia="zh"/>
        </w:rPr>
        <w:t>1</w:t>
      </w:r>
      <w:r w:rsidRPr="00993F74">
        <w:rPr>
          <w:kern w:val="0"/>
          <w:sz w:val="24"/>
          <w:lang w:eastAsia="zh"/>
        </w:rPr>
        <w:t>）</w:t>
      </w:r>
      <w:proofErr w:type="spellStart"/>
      <w:r w:rsidRPr="00993F74">
        <w:rPr>
          <w:kern w:val="0"/>
          <w:sz w:val="24"/>
          <w:lang w:eastAsia="zh"/>
        </w:rPr>
        <w:t>Wasm</w:t>
      </w:r>
      <w:proofErr w:type="spellEnd"/>
      <w:r w:rsidRPr="00993F74">
        <w:rPr>
          <w:kern w:val="0"/>
          <w:sz w:val="24"/>
          <w:lang w:eastAsia="zh"/>
        </w:rPr>
        <w:t>字节码的中间代码优化</w:t>
      </w:r>
    </w:p>
    <w:p w14:paraId="6D578812" w14:textId="0E53DBD3" w:rsidR="000E48F5" w:rsidRPr="00993F74" w:rsidRDefault="000E48F5" w:rsidP="000E48F5">
      <w:pPr>
        <w:spacing w:line="360" w:lineRule="auto"/>
        <w:ind w:firstLineChars="200" w:firstLine="480"/>
        <w:rPr>
          <w:kern w:val="0"/>
          <w:sz w:val="24"/>
          <w:lang w:eastAsia="zh"/>
        </w:rPr>
      </w:pPr>
      <w:r w:rsidRPr="00993F74">
        <w:rPr>
          <w:kern w:val="0"/>
          <w:sz w:val="24"/>
          <w:lang w:eastAsia="zh"/>
        </w:rPr>
        <w:t>针对</w:t>
      </w:r>
      <w:proofErr w:type="spellStart"/>
      <w:r w:rsidRPr="00993F74">
        <w:rPr>
          <w:kern w:val="0"/>
          <w:sz w:val="24"/>
          <w:lang w:eastAsia="zh"/>
        </w:rPr>
        <w:t>Wasm</w:t>
      </w:r>
      <w:proofErr w:type="spellEnd"/>
      <w:r w:rsidRPr="00993F74">
        <w:rPr>
          <w:kern w:val="0"/>
          <w:sz w:val="24"/>
          <w:lang w:eastAsia="zh"/>
        </w:rPr>
        <w:t>字节码解释执行时指令译码开销大、执行效率低的问题，本课题拟研究基于中间表示（</w:t>
      </w:r>
      <w:r w:rsidRPr="00993F74">
        <w:rPr>
          <w:kern w:val="0"/>
          <w:sz w:val="24"/>
          <w:lang w:eastAsia="zh"/>
        </w:rPr>
        <w:t>Intermediate Representation, IR</w:t>
      </w:r>
      <w:r w:rsidRPr="00993F74">
        <w:rPr>
          <w:kern w:val="0"/>
          <w:sz w:val="24"/>
          <w:lang w:eastAsia="zh"/>
        </w:rPr>
        <w:t>）转换的代码优化方法。拟通过将</w:t>
      </w:r>
      <w:proofErr w:type="spellStart"/>
      <w:r w:rsidRPr="00993F74">
        <w:rPr>
          <w:kern w:val="0"/>
          <w:sz w:val="24"/>
          <w:lang w:eastAsia="zh"/>
        </w:rPr>
        <w:t>Wasm</w:t>
      </w:r>
      <w:proofErr w:type="spellEnd"/>
      <w:r w:rsidRPr="00993F74">
        <w:rPr>
          <w:kern w:val="0"/>
          <w:sz w:val="24"/>
          <w:lang w:eastAsia="zh"/>
        </w:rPr>
        <w:t>字节码转换为成熟编译框架的中间表示（如</w:t>
      </w:r>
      <w:r w:rsidRPr="00993F74">
        <w:rPr>
          <w:kern w:val="0"/>
          <w:sz w:val="24"/>
          <w:lang w:eastAsia="zh"/>
        </w:rPr>
        <w:t>LLVM IR</w:t>
      </w:r>
      <w:r w:rsidRPr="00993F74">
        <w:rPr>
          <w:kern w:val="0"/>
          <w:sz w:val="24"/>
          <w:lang w:eastAsia="zh"/>
        </w:rPr>
        <w:t>、</w:t>
      </w:r>
      <w:proofErr w:type="spellStart"/>
      <w:r w:rsidRPr="00993F74">
        <w:rPr>
          <w:kern w:val="0"/>
          <w:sz w:val="24"/>
          <w:lang w:eastAsia="zh"/>
        </w:rPr>
        <w:t>Cranelift</w:t>
      </w:r>
      <w:proofErr w:type="spellEnd"/>
      <w:r w:rsidRPr="00993F74">
        <w:rPr>
          <w:kern w:val="0"/>
          <w:sz w:val="24"/>
          <w:lang w:eastAsia="zh"/>
        </w:rPr>
        <w:t xml:space="preserve"> IR</w:t>
      </w:r>
      <w:r w:rsidRPr="00993F74">
        <w:rPr>
          <w:kern w:val="0"/>
          <w:sz w:val="24"/>
          <w:lang w:eastAsia="zh"/>
        </w:rPr>
        <w:t>等），复用其经过工业验证的优化算法库，在不改变程序语义的前提下实现指令级优化和重构。</w:t>
      </w:r>
    </w:p>
    <w:p w14:paraId="4224D836" w14:textId="77777777" w:rsidR="00F672F0" w:rsidRPr="00993F74" w:rsidRDefault="00F672F0" w:rsidP="000E48F5">
      <w:pPr>
        <w:spacing w:line="360" w:lineRule="auto"/>
        <w:ind w:firstLineChars="200" w:firstLine="480"/>
        <w:rPr>
          <w:kern w:val="0"/>
          <w:sz w:val="24"/>
          <w:lang w:eastAsia="zh"/>
        </w:rPr>
      </w:pPr>
    </w:p>
    <w:p w14:paraId="5EA22AE1" w14:textId="13A26348" w:rsidR="00F672F0" w:rsidRPr="00993F74" w:rsidRDefault="00FA03C8" w:rsidP="00F672F0">
      <w:pPr>
        <w:spacing w:line="360" w:lineRule="auto"/>
        <w:ind w:firstLineChars="200" w:firstLine="480"/>
        <w:rPr>
          <w:kern w:val="0"/>
          <w:sz w:val="24"/>
          <w:lang w:eastAsia="zh"/>
        </w:rPr>
      </w:pPr>
      <w:r>
        <w:rPr>
          <w:noProof/>
          <w:kern w:val="0"/>
          <w:sz w:val="24"/>
          <w:lang w:eastAsia="zh"/>
        </w:rPr>
        <w:pict w14:anchorId="72FD8BCE">
          <v:shape id="Picture 25" o:spid="_x0000_i1042" type="#_x0000_t75" alt="" style="width:331.3pt;height:134.45pt;visibility:visible;mso-wrap-style:square;mso-width-percent:0;mso-height-percent:0;mso-width-percent:0;mso-height-percent:0">
            <v:imagedata r:id="rId30" o:title=""/>
            <o:lock v:ext="edit" rotation="t" cropping="t" verticies="t"/>
          </v:shape>
        </w:pict>
      </w:r>
    </w:p>
    <w:p w14:paraId="290F3F67" w14:textId="21874D03" w:rsidR="00F672F0" w:rsidRPr="00993F74" w:rsidRDefault="00F672F0" w:rsidP="00F672F0">
      <w:pPr>
        <w:spacing w:line="360" w:lineRule="auto"/>
        <w:ind w:firstLineChars="200" w:firstLine="480"/>
        <w:rPr>
          <w:kern w:val="0"/>
          <w:sz w:val="24"/>
          <w:lang w:eastAsia="zh"/>
        </w:rPr>
      </w:pPr>
      <w:r w:rsidRPr="00993F74">
        <w:rPr>
          <w:kern w:val="0"/>
          <w:sz w:val="24"/>
          <w:lang w:eastAsia="zh"/>
        </w:rPr>
        <w:t>图</w:t>
      </w:r>
      <w:r w:rsidRPr="00993F74">
        <w:rPr>
          <w:kern w:val="0"/>
          <w:sz w:val="24"/>
          <w:lang w:eastAsia="zh"/>
        </w:rPr>
        <w:t xml:space="preserve">X.X </w:t>
      </w:r>
      <w:proofErr w:type="spellStart"/>
      <w:r w:rsidRPr="00993F74">
        <w:rPr>
          <w:kern w:val="0"/>
          <w:sz w:val="24"/>
          <w:lang w:eastAsia="zh"/>
        </w:rPr>
        <w:t>W</w:t>
      </w:r>
      <w:r w:rsidRPr="00993F74">
        <w:rPr>
          <w:kern w:val="0"/>
          <w:sz w:val="24"/>
        </w:rPr>
        <w:t>asm</w:t>
      </w:r>
      <w:proofErr w:type="spellEnd"/>
      <w:r w:rsidRPr="00993F74">
        <w:rPr>
          <w:kern w:val="0"/>
          <w:sz w:val="24"/>
          <w:lang w:eastAsia="zh"/>
        </w:rPr>
        <w:t>字节码编译优化过程示意图</w:t>
      </w:r>
    </w:p>
    <w:p w14:paraId="340EEC7F" w14:textId="490009DD" w:rsidR="000E48F5" w:rsidRPr="00993F74" w:rsidRDefault="000E48F5" w:rsidP="00046B6A">
      <w:pPr>
        <w:spacing w:line="360" w:lineRule="auto"/>
        <w:ind w:firstLineChars="200" w:firstLine="480"/>
        <w:jc w:val="center"/>
        <w:rPr>
          <w:kern w:val="0"/>
          <w:sz w:val="24"/>
          <w:lang w:eastAsia="zh"/>
        </w:rPr>
      </w:pPr>
    </w:p>
    <w:p w14:paraId="3B938506"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跨层级</w:t>
      </w:r>
      <w:r w:rsidRPr="00993F74">
        <w:rPr>
          <w:kern w:val="0"/>
          <w:sz w:val="24"/>
          <w:lang w:eastAsia="zh"/>
        </w:rPr>
        <w:t>IR</w:t>
      </w:r>
      <w:r w:rsidRPr="00993F74">
        <w:rPr>
          <w:kern w:val="0"/>
          <w:sz w:val="24"/>
          <w:lang w:eastAsia="zh"/>
        </w:rPr>
        <w:t>转换与语义保留。将</w:t>
      </w:r>
      <w:proofErr w:type="spellStart"/>
      <w:r w:rsidRPr="00993F74">
        <w:rPr>
          <w:kern w:val="0"/>
          <w:sz w:val="24"/>
          <w:lang w:eastAsia="zh"/>
        </w:rPr>
        <w:t>Wasm</w:t>
      </w:r>
      <w:proofErr w:type="spellEnd"/>
      <w:r w:rsidRPr="00993F74">
        <w:rPr>
          <w:kern w:val="0"/>
          <w:sz w:val="24"/>
          <w:lang w:eastAsia="zh"/>
        </w:rPr>
        <w:t>的线性字节码流映射为目标编译框架的中间表示，保持函数调用关系、控制流结构和内存访问语义等的一致性。在静态类型推导方面，基于</w:t>
      </w:r>
      <w:proofErr w:type="spellStart"/>
      <w:r w:rsidRPr="00993F74">
        <w:rPr>
          <w:kern w:val="0"/>
          <w:sz w:val="24"/>
          <w:lang w:eastAsia="zh"/>
        </w:rPr>
        <w:t>Wasm</w:t>
      </w:r>
      <w:proofErr w:type="spellEnd"/>
      <w:r w:rsidRPr="00993F74">
        <w:rPr>
          <w:kern w:val="0"/>
          <w:sz w:val="24"/>
          <w:lang w:eastAsia="zh"/>
        </w:rPr>
        <w:t>强类型字节码特性，推导中间表示中表达式的数据类型，保持数据类型一致性，避免数值精度损失；在控制流等价性方面，通过基本块划分与跳转目标分析，确保条件分支、循环结构等控制流逻辑与原始字节码严格匹配。</w:t>
      </w:r>
    </w:p>
    <w:p w14:paraId="25631C8F"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基于编译框架的中间代码优化。将生成的中间表示输入至如</w:t>
      </w:r>
      <w:r w:rsidRPr="00993F74">
        <w:rPr>
          <w:kern w:val="0"/>
          <w:sz w:val="24"/>
          <w:lang w:eastAsia="zh"/>
        </w:rPr>
        <w:t>LLVM</w:t>
      </w:r>
      <w:r w:rsidRPr="00993F74">
        <w:rPr>
          <w:kern w:val="0"/>
          <w:sz w:val="24"/>
          <w:lang w:eastAsia="zh"/>
        </w:rPr>
        <w:t>等编译优化框架，利用其成熟的优化遍来实现多层次的代码重构。例如指令流精简优化，通过如死代码消除，常量传播与折叠，循环优化（如循环不变量外提、循环展开、循环融合），函数内联，尾调用优化等多种中间代码优化技术，降低指令执行开销，为后续的</w:t>
      </w:r>
      <w:r w:rsidRPr="00993F74">
        <w:rPr>
          <w:kern w:val="0"/>
          <w:sz w:val="24"/>
          <w:lang w:eastAsia="zh"/>
        </w:rPr>
        <w:t>AOT</w:t>
      </w:r>
      <w:r w:rsidRPr="00993F74">
        <w:rPr>
          <w:kern w:val="0"/>
          <w:sz w:val="24"/>
          <w:lang w:eastAsia="zh"/>
        </w:rPr>
        <w:t>编译阶段提供高度优化的中间代码基础。</w:t>
      </w:r>
    </w:p>
    <w:p w14:paraId="664B6A92"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lastRenderedPageBreak/>
        <w:t>（</w:t>
      </w:r>
      <w:r w:rsidRPr="00993F74">
        <w:rPr>
          <w:kern w:val="0"/>
          <w:sz w:val="24"/>
          <w:lang w:eastAsia="zh"/>
        </w:rPr>
        <w:t>2</w:t>
      </w:r>
      <w:r w:rsidRPr="00993F74">
        <w:rPr>
          <w:kern w:val="0"/>
          <w:sz w:val="24"/>
          <w:lang w:eastAsia="zh"/>
        </w:rPr>
        <w:t>）</w:t>
      </w:r>
      <w:proofErr w:type="spellStart"/>
      <w:r w:rsidRPr="00993F74">
        <w:rPr>
          <w:kern w:val="0"/>
          <w:sz w:val="24"/>
          <w:lang w:eastAsia="zh"/>
        </w:rPr>
        <w:t>Wasm</w:t>
      </w:r>
      <w:proofErr w:type="spellEnd"/>
      <w:r w:rsidRPr="00993F74">
        <w:rPr>
          <w:kern w:val="0"/>
          <w:sz w:val="24"/>
          <w:lang w:eastAsia="zh"/>
        </w:rPr>
        <w:t>字节码</w:t>
      </w:r>
      <w:r w:rsidRPr="00993F74">
        <w:rPr>
          <w:kern w:val="0"/>
          <w:sz w:val="24"/>
          <w:lang w:eastAsia="zh"/>
        </w:rPr>
        <w:t>AOT</w:t>
      </w:r>
      <w:r w:rsidRPr="00993F74">
        <w:rPr>
          <w:kern w:val="0"/>
          <w:sz w:val="24"/>
          <w:lang w:eastAsia="zh"/>
        </w:rPr>
        <w:t>编译</w:t>
      </w:r>
    </w:p>
    <w:p w14:paraId="76444DF5"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针对</w:t>
      </w:r>
      <w:proofErr w:type="spellStart"/>
      <w:r w:rsidRPr="00993F74">
        <w:rPr>
          <w:kern w:val="0"/>
          <w:sz w:val="24"/>
          <w:lang w:eastAsia="zh"/>
        </w:rPr>
        <w:t>Wasm</w:t>
      </w:r>
      <w:proofErr w:type="spellEnd"/>
      <w:r w:rsidRPr="00993F74">
        <w:rPr>
          <w:kern w:val="0"/>
          <w:sz w:val="24"/>
          <w:lang w:eastAsia="zh"/>
        </w:rPr>
        <w:t>字节码解释执行时指令译码开销大、执行效率低的问题，本课题拟研究</w:t>
      </w:r>
      <w:proofErr w:type="spellStart"/>
      <w:r w:rsidRPr="00993F74">
        <w:rPr>
          <w:kern w:val="0"/>
          <w:sz w:val="24"/>
          <w:lang w:eastAsia="zh"/>
        </w:rPr>
        <w:t>W</w:t>
      </w:r>
      <w:r w:rsidRPr="00993F74">
        <w:rPr>
          <w:kern w:val="0"/>
          <w:sz w:val="24"/>
        </w:rPr>
        <w:t>asm</w:t>
      </w:r>
      <w:proofErr w:type="spellEnd"/>
      <w:r w:rsidRPr="00993F74">
        <w:rPr>
          <w:kern w:val="0"/>
          <w:sz w:val="24"/>
          <w:lang w:eastAsia="zh"/>
        </w:rPr>
        <w:t>字节码的</w:t>
      </w:r>
      <w:r w:rsidRPr="00993F74">
        <w:rPr>
          <w:kern w:val="0"/>
          <w:sz w:val="24"/>
          <w:lang w:eastAsia="zh"/>
        </w:rPr>
        <w:t>AOT</w:t>
      </w:r>
      <w:r w:rsidRPr="00993F74">
        <w:rPr>
          <w:kern w:val="0"/>
          <w:sz w:val="24"/>
          <w:lang w:eastAsia="zh"/>
        </w:rPr>
        <w:t>编译。在中间代码优化阶段获得高度优化的中间代码的基础上，将中间代码编译为目标架构宿主机的原生机器码，以消除运行时解释执行方式或即时编译（</w:t>
      </w:r>
      <w:r w:rsidRPr="00993F74">
        <w:rPr>
          <w:kern w:val="0"/>
          <w:sz w:val="24"/>
          <w:lang w:eastAsia="zh"/>
        </w:rPr>
        <w:t>JIT</w:t>
      </w:r>
      <w:r w:rsidRPr="00993F74">
        <w:rPr>
          <w:kern w:val="0"/>
          <w:sz w:val="24"/>
          <w:lang w:eastAsia="zh"/>
        </w:rPr>
        <w:t>）执行方式在执行</w:t>
      </w:r>
      <w:proofErr w:type="spellStart"/>
      <w:r w:rsidRPr="00993F74">
        <w:rPr>
          <w:kern w:val="0"/>
          <w:sz w:val="24"/>
          <w:lang w:eastAsia="zh"/>
        </w:rPr>
        <w:t>W</w:t>
      </w:r>
      <w:r w:rsidRPr="00993F74">
        <w:rPr>
          <w:kern w:val="0"/>
          <w:sz w:val="24"/>
        </w:rPr>
        <w:t>asm</w:t>
      </w:r>
      <w:proofErr w:type="spellEnd"/>
      <w:r w:rsidRPr="00993F74">
        <w:rPr>
          <w:kern w:val="0"/>
          <w:sz w:val="24"/>
        </w:rPr>
        <w:t>程序时</w:t>
      </w:r>
      <w:r w:rsidRPr="00993F74">
        <w:rPr>
          <w:kern w:val="0"/>
          <w:sz w:val="24"/>
          <w:lang w:eastAsia="zh"/>
        </w:rPr>
        <w:t>的指令译码开销，从而提高</w:t>
      </w:r>
      <w:proofErr w:type="spellStart"/>
      <w:r w:rsidRPr="00993F74">
        <w:rPr>
          <w:kern w:val="0"/>
          <w:sz w:val="24"/>
          <w:lang w:eastAsia="zh"/>
        </w:rPr>
        <w:t>W</w:t>
      </w:r>
      <w:r w:rsidRPr="00993F74">
        <w:rPr>
          <w:kern w:val="0"/>
          <w:sz w:val="24"/>
        </w:rPr>
        <w:t>asm</w:t>
      </w:r>
      <w:proofErr w:type="spellEnd"/>
      <w:r w:rsidRPr="00993F74">
        <w:rPr>
          <w:kern w:val="0"/>
          <w:sz w:val="24"/>
          <w:lang w:eastAsia="zh"/>
        </w:rPr>
        <w:t>程序的执行效率，并降低函数实例冷启动延迟。</w:t>
      </w:r>
    </w:p>
    <w:p w14:paraId="356FB7ED"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跨平台机器码生成。基于中间表示代码的平台无关特性，调用成熟的编译框架（如</w:t>
      </w:r>
      <w:r w:rsidRPr="00993F74">
        <w:rPr>
          <w:kern w:val="0"/>
          <w:sz w:val="24"/>
          <w:lang w:eastAsia="zh"/>
        </w:rPr>
        <w:t>LLVM</w:t>
      </w:r>
      <w:r w:rsidRPr="00993F74">
        <w:rPr>
          <w:kern w:val="0"/>
          <w:sz w:val="24"/>
          <w:lang w:eastAsia="zh"/>
        </w:rPr>
        <w:t>后端）生成目标架构（</w:t>
      </w:r>
      <w:r w:rsidRPr="00993F74">
        <w:rPr>
          <w:kern w:val="0"/>
          <w:sz w:val="24"/>
          <w:lang w:eastAsia="zh"/>
        </w:rPr>
        <w:t>x86-64</w:t>
      </w:r>
      <w:r w:rsidRPr="00993F74">
        <w:rPr>
          <w:kern w:val="0"/>
          <w:sz w:val="24"/>
          <w:lang w:eastAsia="zh"/>
        </w:rPr>
        <w:t>、</w:t>
      </w:r>
      <w:r w:rsidRPr="00993F74">
        <w:rPr>
          <w:kern w:val="0"/>
          <w:sz w:val="24"/>
          <w:lang w:eastAsia="zh"/>
        </w:rPr>
        <w:t>ARM</w:t>
      </w:r>
      <w:r w:rsidRPr="00993F74">
        <w:rPr>
          <w:kern w:val="0"/>
          <w:sz w:val="24"/>
          <w:lang w:eastAsia="zh"/>
        </w:rPr>
        <w:t>等）的机器码。基于目标平台架构，进行平台相关的指令优化。例如，指令选择与调度优化，基于目标</w:t>
      </w:r>
      <w:r w:rsidRPr="00993F74">
        <w:rPr>
          <w:kern w:val="0"/>
          <w:sz w:val="24"/>
          <w:lang w:eastAsia="zh"/>
        </w:rPr>
        <w:t>CPU</w:t>
      </w:r>
      <w:r w:rsidRPr="00993F74">
        <w:rPr>
          <w:kern w:val="0"/>
          <w:sz w:val="24"/>
          <w:lang w:eastAsia="zh"/>
        </w:rPr>
        <w:t>微架构特性（如流水线深度、缓存层级），优化指令序列，并通过指令调度算法（如列表调度、模调度）优化指令级并行度；寄存器分配与栈帧管理，利用图着色算法实现全局寄存器分配，减少内存访问次数，基于函数调用约定优化栈帧布局，避免冗余的上下文保存和恢复操作。维护</w:t>
      </w:r>
      <w:proofErr w:type="spellStart"/>
      <w:r w:rsidRPr="00993F74">
        <w:rPr>
          <w:kern w:val="0"/>
          <w:sz w:val="24"/>
          <w:lang w:eastAsia="zh"/>
        </w:rPr>
        <w:t>Wasm</w:t>
      </w:r>
      <w:proofErr w:type="spellEnd"/>
      <w:r w:rsidRPr="00993F74">
        <w:rPr>
          <w:kern w:val="0"/>
          <w:sz w:val="24"/>
          <w:lang w:eastAsia="zh"/>
        </w:rPr>
        <w:t>的沙箱安全模型，如在生成机器码中嵌入轻量级运行时层，将内存相关指令以运行时引擎代理的主机函数形式实现。</w:t>
      </w:r>
    </w:p>
    <w:p w14:paraId="19EFC5C2"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w:t>
      </w:r>
      <w:r w:rsidRPr="00993F74">
        <w:rPr>
          <w:kern w:val="0"/>
          <w:sz w:val="24"/>
          <w:lang w:eastAsia="zh"/>
        </w:rPr>
        <w:t>3</w:t>
      </w:r>
      <w:r w:rsidRPr="00993F74">
        <w:rPr>
          <w:kern w:val="0"/>
          <w:sz w:val="24"/>
          <w:lang w:eastAsia="zh"/>
        </w:rPr>
        <w:t>）函数服务分发部署框架集成</w:t>
      </w:r>
    </w:p>
    <w:p w14:paraId="1E8261F8" w14:textId="2C4C47C5" w:rsidR="000E48F5" w:rsidRPr="00993F74" w:rsidRDefault="000E48F5" w:rsidP="000E48F5">
      <w:pPr>
        <w:spacing w:line="360" w:lineRule="auto"/>
        <w:ind w:firstLineChars="200" w:firstLine="480"/>
        <w:rPr>
          <w:kern w:val="0"/>
          <w:sz w:val="24"/>
          <w:lang w:eastAsia="zh"/>
        </w:rPr>
      </w:pPr>
      <w:r w:rsidRPr="00993F74">
        <w:rPr>
          <w:kern w:val="0"/>
          <w:sz w:val="24"/>
          <w:lang w:eastAsia="zh"/>
        </w:rPr>
        <w:t>实现优化后的</w:t>
      </w:r>
      <w:proofErr w:type="spellStart"/>
      <w:r w:rsidRPr="00993F74">
        <w:rPr>
          <w:kern w:val="0"/>
          <w:sz w:val="24"/>
          <w:lang w:eastAsia="zh"/>
        </w:rPr>
        <w:t>Wasm</w:t>
      </w:r>
      <w:proofErr w:type="spellEnd"/>
      <w:r w:rsidRPr="00993F74">
        <w:rPr>
          <w:kern w:val="0"/>
          <w:sz w:val="24"/>
          <w:lang w:eastAsia="zh"/>
        </w:rPr>
        <w:t>应用与函数服务分发部署框架的无缝集成，本课题拟研究</w:t>
      </w:r>
      <w:proofErr w:type="spellStart"/>
      <w:r w:rsidRPr="00993F74">
        <w:rPr>
          <w:kern w:val="0"/>
          <w:sz w:val="24"/>
          <w:lang w:eastAsia="zh"/>
        </w:rPr>
        <w:t>W</w:t>
      </w:r>
      <w:r w:rsidRPr="00993F74">
        <w:rPr>
          <w:kern w:val="0"/>
          <w:sz w:val="24"/>
        </w:rPr>
        <w:t>asm</w:t>
      </w:r>
      <w:proofErr w:type="spellEnd"/>
      <w:r w:rsidRPr="00993F74">
        <w:rPr>
          <w:kern w:val="0"/>
          <w:sz w:val="24"/>
        </w:rPr>
        <w:t>函数服务</w:t>
      </w:r>
      <w:r w:rsidRPr="00993F74">
        <w:rPr>
          <w:kern w:val="0"/>
          <w:sz w:val="24"/>
          <w:lang w:eastAsia="zh"/>
        </w:rPr>
        <w:t>的全生命周期协同管理机制，涵盖从源码到机器码的编译优化、差异化构建、分层分发及快速部署等环节，并与函数服务分发部署框架协同。具体</w:t>
      </w:r>
      <w:r w:rsidR="0062034B">
        <w:rPr>
          <w:rFonts w:hint="eastAsia"/>
          <w:kern w:val="0"/>
          <w:sz w:val="24"/>
        </w:rPr>
        <w:t>步骤</w:t>
      </w:r>
      <w:r w:rsidRPr="00993F74">
        <w:rPr>
          <w:kern w:val="0"/>
          <w:sz w:val="24"/>
          <w:lang w:eastAsia="zh"/>
        </w:rPr>
        <w:t>如下：</w:t>
      </w:r>
    </w:p>
    <w:p w14:paraId="0AF52D4E"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构建环境与编译产物管理。基于容器高效构建与分发框架的增量构建能力，分阶段构建</w:t>
      </w:r>
      <w:proofErr w:type="spellStart"/>
      <w:r w:rsidRPr="00993F74">
        <w:rPr>
          <w:kern w:val="0"/>
          <w:sz w:val="24"/>
          <w:lang w:eastAsia="zh"/>
        </w:rPr>
        <w:t>Wasm</w:t>
      </w:r>
      <w:proofErr w:type="spellEnd"/>
      <w:r w:rsidRPr="00993F74">
        <w:rPr>
          <w:kern w:val="0"/>
          <w:sz w:val="24"/>
          <w:lang w:eastAsia="zh"/>
        </w:rPr>
        <w:t>应用。将用户应用代码、依赖库、编译策略作为输入，在字节码编译层，构建容器化编译环境，集成</w:t>
      </w:r>
      <w:r w:rsidRPr="00993F74">
        <w:rPr>
          <w:kern w:val="0"/>
          <w:sz w:val="24"/>
          <w:lang w:eastAsia="zh"/>
        </w:rPr>
        <w:t>Rust/Go/C</w:t>
      </w:r>
      <w:r w:rsidRPr="00993F74">
        <w:rPr>
          <w:kern w:val="0"/>
          <w:sz w:val="24"/>
          <w:lang w:eastAsia="zh"/>
        </w:rPr>
        <w:t>等语言的</w:t>
      </w:r>
      <w:proofErr w:type="spellStart"/>
      <w:r w:rsidRPr="00993F74">
        <w:rPr>
          <w:kern w:val="0"/>
          <w:sz w:val="24"/>
          <w:lang w:eastAsia="zh"/>
        </w:rPr>
        <w:t>Wasm</w:t>
      </w:r>
      <w:proofErr w:type="spellEnd"/>
      <w:r w:rsidRPr="00993F74">
        <w:rPr>
          <w:kern w:val="0"/>
          <w:sz w:val="24"/>
          <w:lang w:eastAsia="zh"/>
        </w:rPr>
        <w:t>工具链（如</w:t>
      </w:r>
      <w:proofErr w:type="spellStart"/>
      <w:r w:rsidRPr="00993F74">
        <w:rPr>
          <w:kern w:val="0"/>
          <w:sz w:val="24"/>
        </w:rPr>
        <w:t>rustc</w:t>
      </w:r>
      <w:proofErr w:type="spellEnd"/>
      <w:r w:rsidRPr="00993F74">
        <w:rPr>
          <w:kern w:val="0"/>
          <w:sz w:val="24"/>
          <w:lang w:eastAsia="zh"/>
        </w:rPr>
        <w:t>、</w:t>
      </w:r>
      <w:proofErr w:type="spellStart"/>
      <w:r w:rsidRPr="00993F74">
        <w:rPr>
          <w:kern w:val="0"/>
          <w:sz w:val="24"/>
          <w:lang w:eastAsia="zh"/>
        </w:rPr>
        <w:t>TinyGo</w:t>
      </w:r>
      <w:proofErr w:type="spellEnd"/>
      <w:r w:rsidRPr="00993F74">
        <w:rPr>
          <w:kern w:val="0"/>
          <w:sz w:val="24"/>
          <w:lang w:eastAsia="zh"/>
        </w:rPr>
        <w:t>），通过</w:t>
      </w:r>
      <w:proofErr w:type="spellStart"/>
      <w:r w:rsidRPr="00993F74">
        <w:rPr>
          <w:kern w:val="0"/>
          <w:sz w:val="24"/>
          <w:lang w:eastAsia="zh"/>
        </w:rPr>
        <w:t>Dockerfile</w:t>
      </w:r>
      <w:proofErr w:type="spellEnd"/>
      <w:r w:rsidRPr="00993F74">
        <w:rPr>
          <w:kern w:val="0"/>
          <w:sz w:val="24"/>
          <w:lang w:eastAsia="zh"/>
        </w:rPr>
        <w:t>分析自动识别依赖库和编译策略，将源码编译为原始</w:t>
      </w:r>
      <w:proofErr w:type="spellStart"/>
      <w:r w:rsidRPr="00993F74">
        <w:rPr>
          <w:kern w:val="0"/>
          <w:sz w:val="24"/>
          <w:lang w:eastAsia="zh"/>
        </w:rPr>
        <w:t>Wasm</w:t>
      </w:r>
      <w:proofErr w:type="spellEnd"/>
      <w:r w:rsidRPr="00993F74">
        <w:rPr>
          <w:kern w:val="0"/>
          <w:sz w:val="24"/>
          <w:lang w:eastAsia="zh"/>
        </w:rPr>
        <w:t>字节码；在机器码编译优化层，构建容器化编译优化环境，集成中间表示转换引擎和</w:t>
      </w:r>
      <w:r w:rsidRPr="00993F74">
        <w:rPr>
          <w:kern w:val="0"/>
          <w:sz w:val="24"/>
          <w:lang w:eastAsia="zh"/>
        </w:rPr>
        <w:t>AOT</w:t>
      </w:r>
      <w:r w:rsidRPr="00993F74">
        <w:rPr>
          <w:kern w:val="0"/>
          <w:sz w:val="24"/>
          <w:lang w:eastAsia="zh"/>
        </w:rPr>
        <w:t>编译引擎，通过中间表示转换和优化、机器码编译和优化过程，得到目标架构下的</w:t>
      </w:r>
      <w:proofErr w:type="spellStart"/>
      <w:r w:rsidRPr="00993F74">
        <w:rPr>
          <w:kern w:val="0"/>
          <w:sz w:val="24"/>
          <w:lang w:eastAsia="zh"/>
        </w:rPr>
        <w:t>W</w:t>
      </w:r>
      <w:r w:rsidRPr="00993F74">
        <w:rPr>
          <w:kern w:val="0"/>
          <w:sz w:val="24"/>
        </w:rPr>
        <w:t>asm</w:t>
      </w:r>
      <w:proofErr w:type="spellEnd"/>
      <w:r w:rsidRPr="00993F74">
        <w:rPr>
          <w:kern w:val="0"/>
          <w:sz w:val="24"/>
        </w:rPr>
        <w:t>机器码。</w:t>
      </w:r>
    </w:p>
    <w:p w14:paraId="7AD7C460" w14:textId="77777777" w:rsidR="000E48F5" w:rsidRPr="00993F74" w:rsidRDefault="000E48F5" w:rsidP="000E48F5">
      <w:pPr>
        <w:spacing w:line="360" w:lineRule="auto"/>
        <w:ind w:firstLineChars="200" w:firstLine="480"/>
        <w:rPr>
          <w:kern w:val="0"/>
          <w:sz w:val="24"/>
          <w:lang w:eastAsia="zh"/>
        </w:rPr>
      </w:pPr>
    </w:p>
    <w:p w14:paraId="00952339" w14:textId="3D19EF81" w:rsidR="000E48F5" w:rsidRPr="00993F74" w:rsidRDefault="00FA03C8" w:rsidP="000E48F5">
      <w:pPr>
        <w:spacing w:line="360" w:lineRule="auto"/>
        <w:ind w:firstLineChars="200" w:firstLine="480"/>
        <w:jc w:val="center"/>
        <w:rPr>
          <w:kern w:val="0"/>
          <w:sz w:val="24"/>
          <w:lang w:eastAsia="zh"/>
        </w:rPr>
      </w:pPr>
      <w:r>
        <w:rPr>
          <w:noProof/>
          <w:kern w:val="0"/>
          <w:sz w:val="24"/>
          <w:lang w:eastAsia="zh"/>
        </w:rPr>
        <w:lastRenderedPageBreak/>
        <w:pict w14:anchorId="64428291">
          <v:shape id="Picture 26" o:spid="_x0000_i1043" type="#_x0000_t75" alt="" style="width:249.7pt;height:282.55pt;visibility:visible;mso-wrap-style:square;mso-width-percent:0;mso-height-percent:0;mso-width-percent:0;mso-height-percent:0">
            <v:imagedata r:id="rId31" o:title=""/>
            <o:lock v:ext="edit" rotation="t" cropping="t" verticies="t"/>
          </v:shape>
        </w:pict>
      </w:r>
    </w:p>
    <w:p w14:paraId="7F5E2B1F" w14:textId="77777777" w:rsidR="00F672F0" w:rsidRPr="008D28BC" w:rsidRDefault="00F672F0" w:rsidP="008D28BC">
      <w:pPr>
        <w:spacing w:line="360" w:lineRule="auto"/>
        <w:jc w:val="center"/>
        <w:rPr>
          <w:kern w:val="0"/>
          <w:szCs w:val="21"/>
          <w:lang w:val="en" w:eastAsia="zh"/>
        </w:rPr>
      </w:pPr>
      <w:r w:rsidRPr="008D28BC">
        <w:rPr>
          <w:kern w:val="0"/>
          <w:szCs w:val="21"/>
          <w:lang w:val="en" w:eastAsia="zh"/>
        </w:rPr>
        <w:t>图</w:t>
      </w:r>
      <w:r w:rsidRPr="008D28BC">
        <w:rPr>
          <w:kern w:val="0"/>
          <w:szCs w:val="21"/>
          <w:lang w:val="en" w:eastAsia="zh"/>
        </w:rPr>
        <w:t>X.X</w:t>
      </w:r>
      <w:r w:rsidRPr="008D28BC">
        <w:rPr>
          <w:kern w:val="0"/>
          <w:szCs w:val="21"/>
          <w:lang w:val="en" w:eastAsia="zh"/>
        </w:rPr>
        <w:t>函数服务场景</w:t>
      </w:r>
      <w:proofErr w:type="spellStart"/>
      <w:r w:rsidRPr="008D28BC">
        <w:rPr>
          <w:kern w:val="0"/>
          <w:szCs w:val="21"/>
          <w:lang w:val="en" w:eastAsia="zh"/>
        </w:rPr>
        <w:t>Wasm</w:t>
      </w:r>
      <w:proofErr w:type="spellEnd"/>
      <w:r w:rsidRPr="008D28BC">
        <w:rPr>
          <w:kern w:val="0"/>
          <w:szCs w:val="21"/>
          <w:lang w:val="en" w:eastAsia="zh"/>
        </w:rPr>
        <w:t>应用部署框架示意图</w:t>
      </w:r>
    </w:p>
    <w:p w14:paraId="7595655A" w14:textId="77777777" w:rsidR="00F672F0" w:rsidRPr="00993F74" w:rsidRDefault="00F672F0" w:rsidP="000E48F5">
      <w:pPr>
        <w:spacing w:line="360" w:lineRule="auto"/>
        <w:ind w:firstLineChars="200" w:firstLine="480"/>
        <w:jc w:val="center"/>
        <w:rPr>
          <w:kern w:val="0"/>
          <w:sz w:val="24"/>
          <w:lang w:eastAsia="zh"/>
        </w:rPr>
      </w:pPr>
    </w:p>
    <w:p w14:paraId="7474F003" w14:textId="77777777" w:rsidR="000E48F5" w:rsidRPr="00993F74" w:rsidRDefault="000E48F5" w:rsidP="000E48F5">
      <w:pPr>
        <w:spacing w:line="360" w:lineRule="auto"/>
        <w:ind w:firstLineChars="200" w:firstLine="480"/>
        <w:rPr>
          <w:kern w:val="0"/>
          <w:sz w:val="24"/>
          <w:lang w:eastAsia="zh"/>
        </w:rPr>
      </w:pPr>
      <w:r w:rsidRPr="00993F74">
        <w:rPr>
          <w:kern w:val="0"/>
          <w:sz w:val="24"/>
          <w:lang w:eastAsia="zh"/>
        </w:rPr>
        <w:t>增量构建与智能分发。基于</w:t>
      </w:r>
      <w:proofErr w:type="spellStart"/>
      <w:r w:rsidRPr="00993F74">
        <w:rPr>
          <w:kern w:val="0"/>
          <w:sz w:val="24"/>
          <w:lang w:eastAsia="zh"/>
        </w:rPr>
        <w:t>W</w:t>
      </w:r>
      <w:r w:rsidRPr="00993F74">
        <w:rPr>
          <w:kern w:val="0"/>
          <w:sz w:val="24"/>
        </w:rPr>
        <w:t>asm</w:t>
      </w:r>
      <w:proofErr w:type="spellEnd"/>
      <w:r w:rsidRPr="00993F74">
        <w:rPr>
          <w:kern w:val="0"/>
          <w:sz w:val="24"/>
          <w:lang w:eastAsia="zh"/>
        </w:rPr>
        <w:t>技术的函数服务，其编译、优化、分发、部署的生命周期与基于容器技术的服务有相似之处，因此拟研究通过类似容器镜像的方式对</w:t>
      </w:r>
      <w:proofErr w:type="spellStart"/>
      <w:r w:rsidRPr="00993F74">
        <w:rPr>
          <w:kern w:val="0"/>
          <w:sz w:val="24"/>
          <w:lang w:eastAsia="zh"/>
        </w:rPr>
        <w:t>W</w:t>
      </w:r>
      <w:r w:rsidRPr="00993F74">
        <w:rPr>
          <w:kern w:val="0"/>
          <w:sz w:val="24"/>
        </w:rPr>
        <w:t>asm</w:t>
      </w:r>
      <w:proofErr w:type="spellEnd"/>
      <w:r w:rsidRPr="00993F74">
        <w:rPr>
          <w:kern w:val="0"/>
          <w:sz w:val="24"/>
          <w:lang w:eastAsia="zh"/>
        </w:rPr>
        <w:t>机器码进行管理。通过集成容器高效构建与分发框架，利用其增量构建能力，实现</w:t>
      </w:r>
      <w:proofErr w:type="spellStart"/>
      <w:r w:rsidRPr="00993F74">
        <w:rPr>
          <w:kern w:val="0"/>
          <w:sz w:val="24"/>
          <w:lang w:eastAsia="zh"/>
        </w:rPr>
        <w:t>W</w:t>
      </w:r>
      <w:r w:rsidRPr="00993F74">
        <w:rPr>
          <w:kern w:val="0"/>
          <w:sz w:val="24"/>
        </w:rPr>
        <w:t>asm</w:t>
      </w:r>
      <w:proofErr w:type="spellEnd"/>
      <w:r w:rsidRPr="00993F74">
        <w:rPr>
          <w:kern w:val="0"/>
          <w:sz w:val="24"/>
          <w:lang w:eastAsia="zh"/>
        </w:rPr>
        <w:t>字节码、</w:t>
      </w:r>
      <w:proofErr w:type="spellStart"/>
      <w:r w:rsidRPr="00993F74">
        <w:rPr>
          <w:kern w:val="0"/>
          <w:sz w:val="24"/>
          <w:lang w:eastAsia="zh"/>
        </w:rPr>
        <w:t>W</w:t>
      </w:r>
      <w:r w:rsidRPr="00993F74">
        <w:rPr>
          <w:kern w:val="0"/>
          <w:sz w:val="24"/>
        </w:rPr>
        <w:t>asm</w:t>
      </w:r>
      <w:proofErr w:type="spellEnd"/>
      <w:r w:rsidRPr="00993F74">
        <w:rPr>
          <w:kern w:val="0"/>
          <w:sz w:val="24"/>
          <w:lang w:eastAsia="zh"/>
        </w:rPr>
        <w:t>机器码的高效编译优化；利用其分布式分级存储能力，实现可靠的</w:t>
      </w:r>
      <w:proofErr w:type="spellStart"/>
      <w:r w:rsidRPr="00993F74">
        <w:rPr>
          <w:kern w:val="0"/>
          <w:sz w:val="24"/>
          <w:lang w:eastAsia="zh"/>
        </w:rPr>
        <w:t>W</w:t>
      </w:r>
      <w:r w:rsidRPr="00993F74">
        <w:rPr>
          <w:kern w:val="0"/>
          <w:sz w:val="24"/>
        </w:rPr>
        <w:t>asm</w:t>
      </w:r>
      <w:proofErr w:type="spellEnd"/>
      <w:r w:rsidRPr="00993F74">
        <w:rPr>
          <w:kern w:val="0"/>
          <w:sz w:val="24"/>
          <w:lang w:eastAsia="zh"/>
        </w:rPr>
        <w:t>机器码与相应元数据的高效存储；利用其按需高效分发部署能力，实现</w:t>
      </w:r>
      <w:proofErr w:type="spellStart"/>
      <w:r w:rsidRPr="00993F74">
        <w:rPr>
          <w:kern w:val="0"/>
          <w:sz w:val="24"/>
          <w:lang w:eastAsia="zh"/>
        </w:rPr>
        <w:t>W</w:t>
      </w:r>
      <w:r w:rsidRPr="00993F74">
        <w:rPr>
          <w:kern w:val="0"/>
          <w:sz w:val="24"/>
        </w:rPr>
        <w:t>asm</w:t>
      </w:r>
      <w:proofErr w:type="spellEnd"/>
      <w:r w:rsidRPr="00993F74">
        <w:rPr>
          <w:kern w:val="0"/>
          <w:sz w:val="24"/>
          <w:lang w:eastAsia="zh"/>
        </w:rPr>
        <w:t>应用的快速高效部署。</w:t>
      </w:r>
    </w:p>
    <w:p w14:paraId="38EBB92B" w14:textId="77777777" w:rsidR="00DA4A65" w:rsidRPr="00993F74" w:rsidRDefault="00DA4A65" w:rsidP="00337060">
      <w:pPr>
        <w:spacing w:line="360" w:lineRule="auto"/>
        <w:rPr>
          <w:b/>
          <w:bCs/>
          <w:sz w:val="24"/>
        </w:rPr>
      </w:pPr>
    </w:p>
    <w:p w14:paraId="7D225B8E" w14:textId="54B82EE4" w:rsidR="00D85DCE" w:rsidRPr="00993F74" w:rsidRDefault="00D85DCE" w:rsidP="00D85DCE">
      <w:pPr>
        <w:spacing w:line="360" w:lineRule="auto"/>
        <w:ind w:firstLine="420"/>
        <w:rPr>
          <w:b/>
          <w:bCs/>
          <w:sz w:val="24"/>
        </w:rPr>
      </w:pPr>
      <w:r w:rsidRPr="00993F74">
        <w:rPr>
          <w:b/>
          <w:bCs/>
          <w:sz w:val="24"/>
        </w:rPr>
        <w:t>任务</w:t>
      </w:r>
      <w:r w:rsidRPr="00993F74">
        <w:rPr>
          <w:b/>
          <w:bCs/>
          <w:sz w:val="24"/>
        </w:rPr>
        <w:t>3</w:t>
      </w:r>
      <w:r w:rsidRPr="00993F74">
        <w:rPr>
          <w:b/>
          <w:bCs/>
          <w:sz w:val="24"/>
        </w:rPr>
        <w:t>：数据与知识融合的云原生软件架构成熟度与可演化性评估技术与模型</w:t>
      </w:r>
    </w:p>
    <w:p w14:paraId="412DD59B" w14:textId="77777777" w:rsidR="00AE1310" w:rsidRPr="00A7279A" w:rsidRDefault="00AE1310" w:rsidP="00AE1310">
      <w:pPr>
        <w:spacing w:line="360" w:lineRule="auto"/>
        <w:ind w:firstLine="420"/>
        <w:rPr>
          <w:sz w:val="24"/>
        </w:rPr>
      </w:pPr>
      <w:r w:rsidRPr="00AE1310">
        <w:rPr>
          <w:rFonts w:hint="eastAsia"/>
          <w:sz w:val="24"/>
          <w:highlight w:val="cyan"/>
        </w:rPr>
        <w:t>本课题的首个任务是将</w:t>
      </w:r>
      <w:r w:rsidRPr="00AE1310">
        <w:rPr>
          <w:rFonts w:hint="eastAsia"/>
          <w:sz w:val="24"/>
          <w:highlight w:val="cyan"/>
        </w:rPr>
        <w:t xml:space="preserve"> xxx</w:t>
      </w:r>
      <w:r w:rsidRPr="00AE1310">
        <w:rPr>
          <w:rFonts w:hint="eastAsia"/>
          <w:sz w:val="24"/>
          <w:highlight w:val="cyan"/>
        </w:rPr>
        <w:t>，使其能</w:t>
      </w:r>
      <w:r w:rsidRPr="00AE1310">
        <w:rPr>
          <w:rFonts w:hint="eastAsia"/>
          <w:sz w:val="24"/>
          <w:highlight w:val="cyan"/>
        </w:rPr>
        <w:t>xxx</w:t>
      </w:r>
      <w:r w:rsidRPr="00AE1310">
        <w:rPr>
          <w:rFonts w:hint="eastAsia"/>
          <w:sz w:val="24"/>
          <w:highlight w:val="cyan"/>
        </w:rPr>
        <w:t>，与此同时任务一将</w:t>
      </w:r>
      <w:r w:rsidRPr="00AE1310">
        <w:rPr>
          <w:rFonts w:hint="eastAsia"/>
          <w:sz w:val="24"/>
          <w:highlight w:val="cyan"/>
        </w:rPr>
        <w:t xml:space="preserve"> xxx</w:t>
      </w:r>
      <w:r w:rsidRPr="00AE1310">
        <w:rPr>
          <w:rFonts w:hint="eastAsia"/>
          <w:sz w:val="24"/>
          <w:highlight w:val="cyan"/>
        </w:rPr>
        <w:t>。具体三个子任务的实施方案如下。</w:t>
      </w:r>
    </w:p>
    <w:p w14:paraId="664B5CD6" w14:textId="77777777" w:rsidR="00AE1310" w:rsidRDefault="00AE1310" w:rsidP="00D85DCE">
      <w:pPr>
        <w:spacing w:line="360" w:lineRule="auto"/>
        <w:ind w:firstLine="420"/>
        <w:rPr>
          <w:b/>
          <w:bCs/>
          <w:sz w:val="24"/>
        </w:rPr>
      </w:pPr>
    </w:p>
    <w:p w14:paraId="2A1F5DFC" w14:textId="01263587" w:rsidR="00D85DCE" w:rsidRPr="00993F74" w:rsidRDefault="00D85DCE" w:rsidP="00D85DCE">
      <w:pPr>
        <w:spacing w:line="360" w:lineRule="auto"/>
        <w:ind w:firstLine="420"/>
        <w:rPr>
          <w:b/>
          <w:bCs/>
          <w:sz w:val="24"/>
        </w:rPr>
      </w:pPr>
      <w:r w:rsidRPr="00993F74">
        <w:rPr>
          <w:b/>
          <w:bCs/>
          <w:sz w:val="24"/>
        </w:rPr>
        <w:t>任务</w:t>
      </w:r>
      <w:r w:rsidRPr="00993F74">
        <w:rPr>
          <w:b/>
          <w:bCs/>
          <w:sz w:val="24"/>
        </w:rPr>
        <w:t>3.1</w:t>
      </w:r>
      <w:r w:rsidRPr="00993F74">
        <w:rPr>
          <w:b/>
          <w:bCs/>
          <w:sz w:val="24"/>
        </w:rPr>
        <w:t>：基于多能力域</w:t>
      </w:r>
      <w:r w:rsidR="00775135">
        <w:rPr>
          <w:rFonts w:hint="eastAsia"/>
          <w:b/>
          <w:bCs/>
          <w:sz w:val="24"/>
        </w:rPr>
        <w:t>和多依赖关系</w:t>
      </w:r>
      <w:r w:rsidRPr="00993F74">
        <w:rPr>
          <w:b/>
          <w:bCs/>
          <w:sz w:val="24"/>
        </w:rPr>
        <w:t>的成熟度量化与评估模型</w:t>
      </w:r>
    </w:p>
    <w:p w14:paraId="260D103C" w14:textId="77777777" w:rsidR="00D85DCE" w:rsidRPr="00993F74" w:rsidRDefault="00D85DCE" w:rsidP="00D85DCE">
      <w:pPr>
        <w:spacing w:line="360" w:lineRule="auto"/>
        <w:ind w:firstLine="420"/>
        <w:rPr>
          <w:sz w:val="24"/>
        </w:rPr>
      </w:pPr>
      <w:r w:rsidRPr="00993F74">
        <w:rPr>
          <w:sz w:val="24"/>
          <w:highlight w:val="green"/>
        </w:rPr>
        <w:t>@</w:t>
      </w:r>
      <w:r w:rsidRPr="00993F74">
        <w:rPr>
          <w:sz w:val="24"/>
          <w:highlight w:val="green"/>
        </w:rPr>
        <w:t>请阿里补充对应的一些技术思路和方案</w:t>
      </w:r>
    </w:p>
    <w:p w14:paraId="106548B8" w14:textId="43EE3FA9" w:rsidR="00D85DCE" w:rsidRPr="00993F74" w:rsidRDefault="00D85DCE" w:rsidP="00D85DCE">
      <w:pPr>
        <w:spacing w:line="360" w:lineRule="auto"/>
        <w:ind w:firstLine="420"/>
        <w:rPr>
          <w:sz w:val="24"/>
        </w:rPr>
      </w:pPr>
      <w:r w:rsidRPr="00993F74">
        <w:rPr>
          <w:sz w:val="24"/>
        </w:rPr>
        <w:t>从外部特性视角，研究资源管理、运维保障、研发测试、应用服务等多能力域的成熟度量化与评估模型，实现基于打分的模块推荐方法，识别成熟度低的组件和欠佳编排</w:t>
      </w:r>
      <w:r w:rsidRPr="00993F74">
        <w:rPr>
          <w:sz w:val="24"/>
        </w:rPr>
        <w:lastRenderedPageBreak/>
        <w:t>方案，提升软件重构与编排部署性能。研制云原生软件架构成熟度评估模型库，通过收集运行时可观测数据，输出服务化水平、服务器无感程度、可观测能力等量化模型。</w:t>
      </w:r>
    </w:p>
    <w:p w14:paraId="4FFA3AE7" w14:textId="77777777" w:rsidR="00D85DCE" w:rsidRPr="00993F74" w:rsidRDefault="00D85DCE" w:rsidP="00D85DCE">
      <w:pPr>
        <w:spacing w:line="360" w:lineRule="auto"/>
        <w:ind w:firstLine="420"/>
        <w:rPr>
          <w:sz w:val="24"/>
        </w:rPr>
      </w:pPr>
      <w:r w:rsidRPr="00993F74">
        <w:rPr>
          <w:sz w:val="24"/>
        </w:rPr>
        <w:t>从内部构造视角，研究基于开源软件代码、第三方软件仓库、软件供应链等依赖关系的开源软件成熟度模型，将软件代码内部结构和外部行为相结合，通过多层次依赖关系、代码质量、开发社区的活跃度等因素分析，实现系统成熟度与风险评估。</w:t>
      </w:r>
    </w:p>
    <w:p w14:paraId="6B4298B2" w14:textId="77777777" w:rsidR="006B5130" w:rsidRPr="00993F74" w:rsidRDefault="006B5130" w:rsidP="00775135">
      <w:pPr>
        <w:rPr>
          <w:b/>
          <w:bCs/>
          <w:sz w:val="24"/>
          <w:highlight w:val="cyan"/>
        </w:rPr>
      </w:pPr>
    </w:p>
    <w:p w14:paraId="53D1CA2E" w14:textId="07CBCAFA" w:rsidR="006B5130" w:rsidRDefault="006B5130" w:rsidP="006B5130">
      <w:pPr>
        <w:spacing w:line="360" w:lineRule="auto"/>
        <w:ind w:firstLine="420"/>
        <w:rPr>
          <w:b/>
          <w:bCs/>
          <w:sz w:val="24"/>
        </w:rPr>
      </w:pPr>
      <w:r w:rsidRPr="00993F74">
        <w:rPr>
          <w:b/>
          <w:bCs/>
          <w:sz w:val="24"/>
        </w:rPr>
        <w:t>任务</w:t>
      </w:r>
      <w:r w:rsidRPr="00993F74">
        <w:rPr>
          <w:b/>
          <w:bCs/>
          <w:sz w:val="24"/>
        </w:rPr>
        <w:t xml:space="preserve"> 3.</w:t>
      </w:r>
      <w:r w:rsidR="00775135">
        <w:rPr>
          <w:b/>
          <w:bCs/>
          <w:sz w:val="24"/>
        </w:rPr>
        <w:t>2</w:t>
      </w:r>
      <w:r w:rsidRPr="00993F74">
        <w:rPr>
          <w:b/>
          <w:bCs/>
          <w:sz w:val="24"/>
        </w:rPr>
        <w:t xml:space="preserve"> </w:t>
      </w:r>
      <w:r w:rsidRPr="00993F74">
        <w:rPr>
          <w:b/>
          <w:bCs/>
          <w:sz w:val="24"/>
        </w:rPr>
        <w:t>数据与领域知识驱动的组件性能剖析与架构退化识别技术</w:t>
      </w:r>
    </w:p>
    <w:p w14:paraId="33BC845A" w14:textId="6F2397FF" w:rsidR="00775135" w:rsidRDefault="00775135" w:rsidP="00775135">
      <w:pPr>
        <w:spacing w:line="360" w:lineRule="auto"/>
        <w:ind w:firstLine="420"/>
        <w:rPr>
          <w:sz w:val="24"/>
        </w:rPr>
      </w:pPr>
      <w:r w:rsidRPr="00993F74">
        <w:rPr>
          <w:sz w:val="24"/>
        </w:rPr>
        <w:t>从组件和架构视角，研究数据与领域知识驱动的组件性能剖析与架构退化识别技术，通过调用链、服务响应时间分析，精确定位性能下降或单点故障组件；通过监控服务拓扑结构和依赖关系变化，识别架构中潜在的退化点或冗余组件，实现从组件到系统多尺度融合的可演化性评估。</w:t>
      </w:r>
    </w:p>
    <w:p w14:paraId="4846C1B7" w14:textId="77777777" w:rsidR="00775135" w:rsidRPr="00993F74" w:rsidRDefault="00775135" w:rsidP="00775135">
      <w:pPr>
        <w:ind w:firstLine="420"/>
        <w:rPr>
          <w:b/>
          <w:bCs/>
        </w:rPr>
      </w:pPr>
      <w:r w:rsidRPr="00993F74">
        <w:rPr>
          <w:b/>
          <w:bCs/>
          <w:sz w:val="24"/>
          <w:highlight w:val="cyan"/>
        </w:rPr>
        <w:t>（杨任宇</w:t>
      </w:r>
      <w:r w:rsidRPr="00993F74">
        <w:rPr>
          <w:b/>
          <w:bCs/>
          <w:sz w:val="24"/>
          <w:highlight w:val="cyan"/>
        </w:rPr>
        <w:t>+</w:t>
      </w:r>
      <w:r w:rsidRPr="00993F74">
        <w:rPr>
          <w:b/>
          <w:bCs/>
          <w:sz w:val="24"/>
          <w:highlight w:val="cyan"/>
        </w:rPr>
        <w:t>张彧铮</w:t>
      </w:r>
      <w:r w:rsidRPr="00993F74">
        <w:rPr>
          <w:b/>
          <w:bCs/>
          <w:sz w:val="24"/>
          <w:highlight w:val="cyan"/>
        </w:rPr>
        <w:t>draft + review</w:t>
      </w:r>
      <w:r w:rsidRPr="00993F74">
        <w:rPr>
          <w:b/>
          <w:bCs/>
          <w:sz w:val="24"/>
          <w:highlight w:val="cyan"/>
        </w:rPr>
        <w:t>）</w:t>
      </w:r>
    </w:p>
    <w:p w14:paraId="438B0B8C" w14:textId="77777777" w:rsidR="00775135" w:rsidRPr="00775135" w:rsidRDefault="00775135" w:rsidP="00775135">
      <w:pPr>
        <w:spacing w:line="360" w:lineRule="auto"/>
        <w:ind w:firstLine="420"/>
        <w:rPr>
          <w:sz w:val="24"/>
        </w:rPr>
      </w:pPr>
    </w:p>
    <w:p w14:paraId="75FBE28A" w14:textId="77777777" w:rsidR="006B5130" w:rsidRPr="00993F74" w:rsidRDefault="006B5130" w:rsidP="006B5130">
      <w:pPr>
        <w:widowControl/>
        <w:spacing w:line="360" w:lineRule="auto"/>
        <w:ind w:firstLineChars="200" w:firstLine="480"/>
        <w:jc w:val="left"/>
        <w:textAlignment w:val="baseline"/>
        <w:rPr>
          <w:sz w:val="24"/>
          <w:lang w:eastAsia="zh"/>
        </w:rPr>
      </w:pPr>
      <w:r w:rsidRPr="00993F74">
        <w:rPr>
          <w:sz w:val="24"/>
          <w:lang w:eastAsia="zh"/>
        </w:rPr>
        <w:t>随着人工智能和大数据技术的快速发展，分布式训练系统已成为处理大规模数据和复杂模型的核心基础设施。然而，在复杂的实际应用环境中，分布式训练系统常常面临组件性能下降与架构退化的瓶颈问题，这些问题不仅影响系统的稳定性和效率，还可能导致严重的业务中断和经济损失。</w:t>
      </w:r>
    </w:p>
    <w:p w14:paraId="5B2EB407" w14:textId="77777777" w:rsidR="006B5130" w:rsidRPr="00993F74" w:rsidRDefault="006B5130" w:rsidP="006B5130">
      <w:pPr>
        <w:widowControl/>
        <w:spacing w:line="360" w:lineRule="auto"/>
        <w:ind w:firstLineChars="200" w:firstLine="480"/>
        <w:jc w:val="left"/>
        <w:textAlignment w:val="baseline"/>
        <w:rPr>
          <w:sz w:val="24"/>
          <w:lang w:eastAsia="zh"/>
        </w:rPr>
      </w:pPr>
      <w:r w:rsidRPr="00993F74">
        <w:rPr>
          <w:sz w:val="24"/>
          <w:lang w:eastAsia="zh"/>
        </w:rPr>
        <w:t>在分布式训练系统中，资源的合理分配和高效利用是保证系统性能的关键。然而，由于任务调度不均衡、数据分布不均匀或硬件资源异构性等原因，部分计算节点可能出现资源闲置或过载的情况。例如，某些节点的</w:t>
      </w:r>
      <w:r w:rsidRPr="00993F74">
        <w:rPr>
          <w:sz w:val="24"/>
          <w:lang w:eastAsia="zh"/>
        </w:rPr>
        <w:t>GPU</w:t>
      </w:r>
      <w:r w:rsidRPr="00993F74">
        <w:rPr>
          <w:sz w:val="24"/>
          <w:lang w:eastAsia="zh"/>
        </w:rPr>
        <w:t>利用率长期低于</w:t>
      </w:r>
      <w:r w:rsidRPr="00993F74">
        <w:rPr>
          <w:sz w:val="24"/>
          <w:lang w:eastAsia="zh"/>
        </w:rPr>
        <w:t>20%</w:t>
      </w:r>
      <w:r w:rsidRPr="00993F74">
        <w:rPr>
          <w:sz w:val="24"/>
          <w:lang w:eastAsia="zh"/>
        </w:rPr>
        <w:t>，而其他节点的</w:t>
      </w:r>
      <w:r w:rsidRPr="00993F74">
        <w:rPr>
          <w:sz w:val="24"/>
          <w:lang w:eastAsia="zh"/>
        </w:rPr>
        <w:t>GPU</w:t>
      </w:r>
      <w:r w:rsidRPr="00993F74">
        <w:rPr>
          <w:sz w:val="24"/>
          <w:lang w:eastAsia="zh"/>
        </w:rPr>
        <w:t>却处于满负荷运行状态。此外，网络带宽可能成为瓶颈，导致数据传输速度远低于计算速度，造成资源浪费。这些问题直接导致资源利用率低下，进而影响系统的整体性能。</w:t>
      </w:r>
    </w:p>
    <w:p w14:paraId="29BD5FF7" w14:textId="77777777" w:rsidR="006B5130" w:rsidRPr="00993F74" w:rsidRDefault="006B5130" w:rsidP="006B5130">
      <w:pPr>
        <w:widowControl/>
        <w:spacing w:line="360" w:lineRule="auto"/>
        <w:ind w:firstLineChars="200" w:firstLine="480"/>
        <w:jc w:val="left"/>
        <w:textAlignment w:val="baseline"/>
        <w:rPr>
          <w:sz w:val="24"/>
          <w:lang w:eastAsia="zh"/>
        </w:rPr>
      </w:pPr>
      <w:r w:rsidRPr="00993F74">
        <w:rPr>
          <w:sz w:val="24"/>
          <w:lang w:eastAsia="zh"/>
        </w:rPr>
        <w:t>计算效率的下降是另一个常见问题。在分布式训练中，节点之间需要频繁同步模型参数和梯度数据，如果网络延迟高或带宽不足，通信开销会显著增加，导致计算效率下降。同时，负载不均衡也是一个重要因素，部分节点可能提前完成任务并进入空闲状态，而其他节点仍在执行计算任务，导致整体训练时间延长。硬件故障或性能衰减也会进一步加剧这一问题，随着硬件设备的老化或故障，计算性能可能逐渐下降，进而影响整体系统的计算效率。</w:t>
      </w:r>
    </w:p>
    <w:p w14:paraId="61173E07" w14:textId="77777777" w:rsidR="006B5130" w:rsidRPr="00993F74" w:rsidRDefault="006B5130" w:rsidP="006B5130">
      <w:pPr>
        <w:widowControl/>
        <w:spacing w:line="360" w:lineRule="auto"/>
        <w:ind w:firstLineChars="200" w:firstLine="480"/>
        <w:jc w:val="left"/>
        <w:textAlignment w:val="baseline"/>
        <w:rPr>
          <w:sz w:val="24"/>
          <w:lang w:eastAsia="zh"/>
        </w:rPr>
      </w:pPr>
      <w:r w:rsidRPr="00993F74">
        <w:rPr>
          <w:sz w:val="24"/>
          <w:lang w:eastAsia="zh"/>
        </w:rPr>
        <w:lastRenderedPageBreak/>
        <w:t>响应时间延迟是衡量分布式训练系统性能的重要指标之一。在复杂环境中，响应时间延迟的问题尤为突出。由于资源竞争或任务堆积，用户提交的训练任务可能需要等待较长时间才能开始执行。在模型推理或实时预测场景中，延迟过高可能导致用户体验下降，甚至影响业务决策的时效性。这些问题不仅影响系统的技术性能，还可能对业务产生深远的影响。</w:t>
      </w:r>
    </w:p>
    <w:p w14:paraId="53B36E54" w14:textId="77777777" w:rsidR="006B5130" w:rsidRPr="00993F74" w:rsidRDefault="006B5130" w:rsidP="006B5130">
      <w:pPr>
        <w:widowControl/>
        <w:spacing w:line="360" w:lineRule="auto"/>
        <w:ind w:firstLineChars="200" w:firstLine="480"/>
        <w:jc w:val="left"/>
        <w:textAlignment w:val="baseline"/>
        <w:rPr>
          <w:sz w:val="24"/>
          <w:lang w:eastAsia="zh"/>
        </w:rPr>
      </w:pPr>
      <w:r w:rsidRPr="00993F74">
        <w:rPr>
          <w:sz w:val="24"/>
          <w:lang w:eastAsia="zh"/>
        </w:rPr>
        <w:t>在极端情况下，分布式训练系统可能面临系统宕机或训练任务失败的风险。由于硬件故障、网络中断或软件</w:t>
      </w:r>
      <w:r w:rsidRPr="00993F74">
        <w:rPr>
          <w:sz w:val="24"/>
          <w:lang w:eastAsia="zh"/>
        </w:rPr>
        <w:t>bug</w:t>
      </w:r>
      <w:r w:rsidRPr="00993F74">
        <w:rPr>
          <w:sz w:val="24"/>
          <w:lang w:eastAsia="zh"/>
        </w:rPr>
        <w:t>，部分节点可能突然崩溃，导致整个系统无法正常运行。长时间的资源竞争或负载过重可能引发系统级故障，例如内存泄漏、磁盘写满等，最终导致系统宕机。训练任务可能由于数据丢失、模型参数损坏或超时等原因而失败，造成时间和资源的浪费。这些问题不仅增加了训练成本，还可能导致业务中断，影响用户体验和公司声誉。</w:t>
      </w:r>
    </w:p>
    <w:p w14:paraId="259C79EA" w14:textId="77777777" w:rsidR="006B5130" w:rsidRPr="00993F74" w:rsidRDefault="006B5130" w:rsidP="006B5130">
      <w:pPr>
        <w:widowControl/>
        <w:spacing w:line="360" w:lineRule="auto"/>
        <w:ind w:firstLineChars="200" w:firstLine="480"/>
        <w:jc w:val="left"/>
        <w:textAlignment w:val="baseline"/>
        <w:rPr>
          <w:sz w:val="24"/>
        </w:rPr>
      </w:pPr>
      <w:r w:rsidRPr="00993F74">
        <w:rPr>
          <w:sz w:val="24"/>
        </w:rPr>
        <w:t>针对分布式训练系统在复杂环境中面临的组件性能下降与架构退化瓶颈问题，常见现象包括资源利用率低下、计算效率下降以及响应时间延迟，在极端情况下甚至可能导致系统宕机或训练任务失败。本项目旨在研究如何通过精准识别系统中的冗余组件与架构退化点，实现全面的系统分析与诊断，并提出代码重构、架构优化等明确的改进方案，以提升系统的演化能力。为实现上述目标，本项目将利用动态追踪系统，在软件运行期间实时收集调用链信息与耗时数据，构建完整的性能数据集。基于该数据集，结合领域知识训练离线分析模型，以有效识别系统中的潜在性能瓶颈与架构缺陷，最终实现从组件性能到系统架构的多尺度融合分析与可演化性评估，为系统优化提供科学依据与实践指导。</w:t>
      </w:r>
    </w:p>
    <w:p w14:paraId="7EFDC0F9" w14:textId="7D548525" w:rsidR="006B5130" w:rsidRPr="00993F74" w:rsidRDefault="00FA03C8" w:rsidP="006B5130">
      <w:pPr>
        <w:widowControl/>
        <w:spacing w:line="360" w:lineRule="auto"/>
        <w:ind w:firstLineChars="200" w:firstLine="480"/>
        <w:jc w:val="left"/>
        <w:textAlignment w:val="baseline"/>
        <w:rPr>
          <w:sz w:val="24"/>
        </w:rPr>
      </w:pPr>
      <w:r>
        <w:rPr>
          <w:noProof/>
          <w:sz w:val="24"/>
        </w:rPr>
        <w:pict w14:anchorId="0FDF57FE">
          <v:shape id="Picture 102" o:spid="_x0000_i1044" type="#_x0000_t75" alt="" style="width:355pt;height:183.65pt;visibility:visible;mso-wrap-style:square;mso-width-percent:0;mso-height-percent:0;mso-width-percent:0;mso-height-percent:0">
            <v:imagedata r:id="rId32" o:title=""/>
            <o:lock v:ext="edit" rotation="t" cropping="t" verticies="t"/>
          </v:shape>
        </w:pict>
      </w:r>
    </w:p>
    <w:p w14:paraId="67E10EC9" w14:textId="270CB3D1" w:rsidR="006B5130" w:rsidRPr="008D28BC" w:rsidRDefault="008D28BC" w:rsidP="008D28BC">
      <w:pPr>
        <w:spacing w:line="360" w:lineRule="auto"/>
        <w:jc w:val="center"/>
        <w:rPr>
          <w:kern w:val="0"/>
          <w:szCs w:val="21"/>
          <w:lang w:val="en" w:eastAsia="zh"/>
        </w:rPr>
      </w:pPr>
      <w:r>
        <w:rPr>
          <w:rFonts w:hint="eastAsia"/>
          <w:kern w:val="0"/>
          <w:szCs w:val="21"/>
          <w:lang w:val="en"/>
        </w:rPr>
        <w:t>图</w:t>
      </w:r>
      <w:r>
        <w:rPr>
          <w:rFonts w:hint="eastAsia"/>
          <w:kern w:val="0"/>
          <w:szCs w:val="21"/>
          <w:lang w:val="en"/>
        </w:rPr>
        <w:t xml:space="preserve">x </w:t>
      </w:r>
      <w:r w:rsidR="006B5130" w:rsidRPr="008D28BC">
        <w:rPr>
          <w:kern w:val="0"/>
          <w:szCs w:val="21"/>
          <w:lang w:val="en" w:eastAsia="zh"/>
        </w:rPr>
        <w:t>系统架构图</w:t>
      </w:r>
    </w:p>
    <w:p w14:paraId="40011873" w14:textId="3DBA7B61" w:rsidR="006B5130" w:rsidRPr="00993F74" w:rsidRDefault="006B5130" w:rsidP="006B5130">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lastRenderedPageBreak/>
        <w:t>（</w:t>
      </w:r>
      <w:r w:rsidRPr="00993F74">
        <w:rPr>
          <w:rFonts w:ascii="Times New Roman" w:hAnsi="Times New Roman" w:cs="Times New Roman"/>
          <w:b/>
          <w:bCs/>
        </w:rPr>
        <w:t>1</w:t>
      </w:r>
      <w:r w:rsidRPr="00993F74">
        <w:rPr>
          <w:rFonts w:ascii="Times New Roman" w:hAnsi="Times New Roman" w:cs="Times New Roman"/>
          <w:b/>
          <w:bCs/>
        </w:rPr>
        <w:t>）调用链及调用耗时数据集构建</w:t>
      </w:r>
    </w:p>
    <w:p w14:paraId="0513CF0B" w14:textId="77777777" w:rsidR="006B5130" w:rsidRPr="00993F74" w:rsidRDefault="006B5130" w:rsidP="006B5130">
      <w:pPr>
        <w:widowControl/>
        <w:spacing w:line="360" w:lineRule="auto"/>
        <w:ind w:firstLineChars="200" w:firstLine="482"/>
        <w:jc w:val="left"/>
        <w:textAlignment w:val="baseline"/>
        <w:rPr>
          <w:sz w:val="24"/>
        </w:rPr>
      </w:pPr>
      <w:r w:rsidRPr="00993F74">
        <w:rPr>
          <w:b/>
          <w:bCs/>
          <w:sz w:val="24"/>
        </w:rPr>
        <w:t>数据采集</w:t>
      </w:r>
      <w:r w:rsidRPr="00993F74">
        <w:rPr>
          <w:b/>
          <w:bCs/>
          <w:sz w:val="24"/>
          <w:lang w:eastAsia="zh"/>
        </w:rPr>
        <w:t>：</w:t>
      </w:r>
      <w:r w:rsidRPr="00993F74">
        <w:rPr>
          <w:sz w:val="24"/>
        </w:rPr>
        <w:t>本项目将利用</w:t>
      </w:r>
      <w:proofErr w:type="spellStart"/>
      <w:r w:rsidRPr="00993F74">
        <w:rPr>
          <w:sz w:val="24"/>
        </w:rPr>
        <w:t>bpftrace</w:t>
      </w:r>
      <w:proofErr w:type="spellEnd"/>
      <w:r w:rsidRPr="00993F74">
        <w:rPr>
          <w:sz w:val="24"/>
        </w:rPr>
        <w:t>工具进行高性能、低开销的内核和用户态追踪，旨在捕获分布式训练系统中各个时间段的系统运行状态和函数调用信息，以实现精确的性能分析与瓶颈定位。</w:t>
      </w:r>
      <w:proofErr w:type="spellStart"/>
      <w:r w:rsidRPr="00993F74">
        <w:rPr>
          <w:sz w:val="24"/>
        </w:rPr>
        <w:t>bpftrace</w:t>
      </w:r>
      <w:proofErr w:type="spellEnd"/>
      <w:r w:rsidRPr="00993F74">
        <w:rPr>
          <w:sz w:val="24"/>
        </w:rPr>
        <w:t>作为基于</w:t>
      </w:r>
      <w:proofErr w:type="spellStart"/>
      <w:r w:rsidRPr="00993F74">
        <w:rPr>
          <w:sz w:val="24"/>
        </w:rPr>
        <w:t>eBPF</w:t>
      </w:r>
      <w:proofErr w:type="spellEnd"/>
      <w:r w:rsidRPr="00993F74">
        <w:rPr>
          <w:sz w:val="24"/>
        </w:rPr>
        <w:t>技术的工具，能够在运行时动态地对内核进行插桩，提供低开销、高精度的性能数据采集能力。相较于传统的性能分析工具，</w:t>
      </w:r>
      <w:proofErr w:type="spellStart"/>
      <w:r w:rsidRPr="00993F74">
        <w:rPr>
          <w:sz w:val="24"/>
        </w:rPr>
        <w:t>bpftrace</w:t>
      </w:r>
      <w:proofErr w:type="spellEnd"/>
      <w:r w:rsidRPr="00993F74">
        <w:rPr>
          <w:sz w:val="24"/>
        </w:rPr>
        <w:t>在捕获系统信息时不会显著影响系统性能，适合用于大规模分布式训练系统中的性能监控。</w:t>
      </w:r>
      <w:proofErr w:type="spellStart"/>
      <w:r w:rsidRPr="00993F74">
        <w:rPr>
          <w:sz w:val="24"/>
        </w:rPr>
        <w:t>bpftrace</w:t>
      </w:r>
      <w:proofErr w:type="spellEnd"/>
      <w:r w:rsidRPr="00993F74">
        <w:rPr>
          <w:sz w:val="24"/>
        </w:rPr>
        <w:t>将追踪系统中的内核级系统调用（如</w:t>
      </w:r>
      <w:r w:rsidRPr="00993F74">
        <w:rPr>
          <w:sz w:val="24"/>
        </w:rPr>
        <w:t>I/O</w:t>
      </w:r>
      <w:r w:rsidRPr="00993F74">
        <w:rPr>
          <w:sz w:val="24"/>
        </w:rPr>
        <w:t>操作、网络通信等）、用户态函数调用（如模型计算、梯度更新等）以及跨节点的</w:t>
      </w:r>
      <w:r w:rsidRPr="00993F74">
        <w:rPr>
          <w:sz w:val="24"/>
        </w:rPr>
        <w:t>RPC</w:t>
      </w:r>
      <w:r w:rsidRPr="00993F74">
        <w:rPr>
          <w:sz w:val="24"/>
        </w:rPr>
        <w:t>远程调用。</w:t>
      </w:r>
      <w:proofErr w:type="spellStart"/>
      <w:r w:rsidRPr="00993F74">
        <w:rPr>
          <w:sz w:val="24"/>
        </w:rPr>
        <w:t>bpftrace</w:t>
      </w:r>
      <w:proofErr w:type="spellEnd"/>
      <w:r w:rsidRPr="00993F74">
        <w:rPr>
          <w:sz w:val="24"/>
        </w:rPr>
        <w:t>使用</w:t>
      </w:r>
      <w:proofErr w:type="spellStart"/>
      <w:r w:rsidRPr="00993F74">
        <w:rPr>
          <w:sz w:val="24"/>
        </w:rPr>
        <w:t>kprobe</w:t>
      </w:r>
      <w:proofErr w:type="spellEnd"/>
      <w:r w:rsidRPr="00993F74">
        <w:rPr>
          <w:sz w:val="24"/>
        </w:rPr>
        <w:t>和</w:t>
      </w:r>
      <w:proofErr w:type="spellStart"/>
      <w:r w:rsidRPr="00993F74">
        <w:rPr>
          <w:sz w:val="24"/>
        </w:rPr>
        <w:t>kretprobe</w:t>
      </w:r>
      <w:proofErr w:type="spellEnd"/>
      <w:r w:rsidRPr="00993F74">
        <w:rPr>
          <w:sz w:val="24"/>
        </w:rPr>
        <w:t>追踪内核函数的入口和返回，分别在函数调用前后设置探针，以获取内核级的调用时序信息。类似地，</w:t>
      </w:r>
      <w:proofErr w:type="spellStart"/>
      <w:r w:rsidRPr="00993F74">
        <w:rPr>
          <w:sz w:val="24"/>
        </w:rPr>
        <w:t>uprobe</w:t>
      </w:r>
      <w:proofErr w:type="spellEnd"/>
      <w:r w:rsidRPr="00993F74">
        <w:rPr>
          <w:sz w:val="24"/>
        </w:rPr>
        <w:t>和</w:t>
      </w:r>
      <w:proofErr w:type="spellStart"/>
      <w:r w:rsidRPr="00993F74">
        <w:rPr>
          <w:sz w:val="24"/>
        </w:rPr>
        <w:t>uretprobe</w:t>
      </w:r>
      <w:proofErr w:type="spellEnd"/>
      <w:r w:rsidRPr="00993F74">
        <w:rPr>
          <w:sz w:val="24"/>
        </w:rPr>
        <w:t>被用于在用户空间函数的入口和返回处设置探针，从而追踪用户态的函数调用。通过这种方式，</w:t>
      </w:r>
      <w:proofErr w:type="spellStart"/>
      <w:r w:rsidRPr="00993F74">
        <w:rPr>
          <w:sz w:val="24"/>
        </w:rPr>
        <w:t>bpftrace</w:t>
      </w:r>
      <w:proofErr w:type="spellEnd"/>
      <w:r w:rsidRPr="00993F74">
        <w:rPr>
          <w:sz w:val="24"/>
        </w:rPr>
        <w:t>能够捕捉到内核和用户态的函数调用关系，为构建完整的调用链提供数据支持。为了展开调用栈，</w:t>
      </w:r>
      <w:proofErr w:type="spellStart"/>
      <w:r w:rsidRPr="00993F74">
        <w:rPr>
          <w:sz w:val="24"/>
        </w:rPr>
        <w:t>bpftrace</w:t>
      </w:r>
      <w:proofErr w:type="spellEnd"/>
      <w:r w:rsidRPr="00993F74">
        <w:rPr>
          <w:sz w:val="24"/>
        </w:rPr>
        <w:t>利用了帧指针技术，通过遍历栈帧指针链，能够精准地还原函数调用的层次结构。此外，</w:t>
      </w:r>
      <w:proofErr w:type="spellStart"/>
      <w:r w:rsidRPr="00993F74">
        <w:rPr>
          <w:sz w:val="24"/>
        </w:rPr>
        <w:t>bpftrac</w:t>
      </w:r>
      <w:r w:rsidRPr="00993F74">
        <w:rPr>
          <w:sz w:val="24"/>
          <w:lang w:eastAsia="zh"/>
        </w:rPr>
        <w:t>e</w:t>
      </w:r>
      <w:proofErr w:type="spellEnd"/>
      <w:r w:rsidRPr="00993F74">
        <w:rPr>
          <w:sz w:val="24"/>
        </w:rPr>
        <w:t>在探针触发时记录时间戳，通过计算函数的入口和返回时间差，进一步获得函数的执行时长，从而为性能分析提供详细的时序数据。这些技术手段使得</w:t>
      </w:r>
      <w:r w:rsidRPr="00993F74">
        <w:rPr>
          <w:sz w:val="24"/>
        </w:rPr>
        <w:t xml:space="preserve"> </w:t>
      </w:r>
      <w:proofErr w:type="spellStart"/>
      <w:r w:rsidRPr="00993F74">
        <w:rPr>
          <w:sz w:val="24"/>
        </w:rPr>
        <w:t>bpftrace</w:t>
      </w:r>
      <w:proofErr w:type="spellEnd"/>
      <w:r w:rsidRPr="00993F74">
        <w:rPr>
          <w:sz w:val="24"/>
        </w:rPr>
        <w:t>在进行大规模分布式训练系统的性能监控时，能够高效、低开销地捕获各个函数调用的关键性能指标，从而实现精确的性能分析与瓶颈定位。</w:t>
      </w:r>
    </w:p>
    <w:p w14:paraId="63FA959C" w14:textId="77777777" w:rsidR="006B5130" w:rsidRPr="00993F74" w:rsidRDefault="006B5130" w:rsidP="006B5130">
      <w:pPr>
        <w:widowControl/>
        <w:spacing w:line="360" w:lineRule="auto"/>
        <w:ind w:firstLineChars="200" w:firstLine="480"/>
        <w:jc w:val="left"/>
        <w:textAlignment w:val="baseline"/>
        <w:rPr>
          <w:sz w:val="24"/>
          <w:lang w:eastAsia="zh"/>
        </w:rPr>
      </w:pPr>
    </w:p>
    <w:p w14:paraId="1F4A7FDA" w14:textId="3EBAF9D9" w:rsidR="006B5130" w:rsidRPr="00993F74" w:rsidRDefault="00FA03C8" w:rsidP="006B5130">
      <w:pPr>
        <w:widowControl/>
        <w:spacing w:line="360" w:lineRule="auto"/>
        <w:ind w:firstLineChars="200" w:firstLine="480"/>
        <w:jc w:val="left"/>
        <w:textAlignment w:val="baseline"/>
        <w:rPr>
          <w:sz w:val="24"/>
          <w:lang w:eastAsia="zh"/>
        </w:rPr>
      </w:pPr>
      <w:r>
        <w:rPr>
          <w:noProof/>
          <w:sz w:val="24"/>
          <w:lang w:eastAsia="zh"/>
        </w:rPr>
        <w:lastRenderedPageBreak/>
        <w:pict w14:anchorId="0A55BA75">
          <v:shape id="Picture 101" o:spid="_x0000_i1045" type="#_x0000_t75" alt="" style="width:375.95pt;height:249.7pt;visibility:visible;mso-wrap-style:square;mso-width-percent:0;mso-height-percent:0;mso-width-percent:0;mso-height-percent:0">
            <v:imagedata r:id="rId33" o:title="" cropbottom="3383f"/>
            <o:lock v:ext="edit" rotation="t" cropping="t" verticies="t"/>
          </v:shape>
        </w:pict>
      </w:r>
    </w:p>
    <w:p w14:paraId="0817A38B" w14:textId="3F448FBE" w:rsidR="006B5130" w:rsidRPr="008D28BC" w:rsidRDefault="008D28BC" w:rsidP="008D28BC">
      <w:pPr>
        <w:spacing w:line="360" w:lineRule="auto"/>
        <w:jc w:val="center"/>
        <w:rPr>
          <w:kern w:val="0"/>
          <w:szCs w:val="21"/>
          <w:lang w:val="en" w:eastAsia="zh"/>
        </w:rPr>
      </w:pPr>
      <w:r>
        <w:rPr>
          <w:rFonts w:hint="eastAsia"/>
          <w:kern w:val="0"/>
          <w:szCs w:val="21"/>
          <w:lang w:val="en"/>
        </w:rPr>
        <w:t>图</w:t>
      </w:r>
      <w:r>
        <w:rPr>
          <w:rFonts w:hint="eastAsia"/>
          <w:kern w:val="0"/>
          <w:szCs w:val="21"/>
          <w:lang w:val="en"/>
        </w:rPr>
        <w:t xml:space="preserve"> x</w:t>
      </w:r>
      <w:r>
        <w:rPr>
          <w:kern w:val="0"/>
          <w:szCs w:val="21"/>
          <w:lang w:val="en"/>
        </w:rPr>
        <w:t xml:space="preserve">   </w:t>
      </w:r>
      <w:proofErr w:type="spellStart"/>
      <w:r w:rsidR="006B5130" w:rsidRPr="008D28BC">
        <w:rPr>
          <w:rFonts w:hint="eastAsia"/>
          <w:kern w:val="0"/>
          <w:szCs w:val="21"/>
          <w:lang w:val="en"/>
        </w:rPr>
        <w:t>b</w:t>
      </w:r>
      <w:r w:rsidR="006B5130" w:rsidRPr="008D28BC">
        <w:rPr>
          <w:kern w:val="0"/>
          <w:szCs w:val="21"/>
          <w:lang w:val="en" w:eastAsia="zh"/>
        </w:rPr>
        <w:t>pftrace</w:t>
      </w:r>
      <w:proofErr w:type="spellEnd"/>
      <w:r w:rsidR="006B5130" w:rsidRPr="008D28BC">
        <w:rPr>
          <w:kern w:val="0"/>
          <w:szCs w:val="21"/>
          <w:lang w:val="en" w:eastAsia="zh"/>
        </w:rPr>
        <w:t>支持的探针类型</w:t>
      </w:r>
    </w:p>
    <w:p w14:paraId="0DE9BAB4" w14:textId="77777777" w:rsidR="006B5130" w:rsidRPr="00993F74" w:rsidRDefault="006B5130" w:rsidP="006B5130">
      <w:pPr>
        <w:widowControl/>
        <w:spacing w:line="360" w:lineRule="auto"/>
        <w:ind w:firstLineChars="200" w:firstLine="482"/>
        <w:jc w:val="left"/>
        <w:textAlignment w:val="baseline"/>
        <w:rPr>
          <w:sz w:val="24"/>
        </w:rPr>
      </w:pPr>
      <w:r w:rsidRPr="00993F74">
        <w:rPr>
          <w:b/>
          <w:bCs/>
          <w:sz w:val="24"/>
          <w:lang w:eastAsia="zh"/>
        </w:rPr>
        <w:t>数据预处理</w:t>
      </w:r>
      <w:r w:rsidRPr="00993F74">
        <w:rPr>
          <w:sz w:val="24"/>
          <w:lang w:eastAsia="zh"/>
        </w:rPr>
        <w:t>：</w:t>
      </w:r>
      <w:r w:rsidRPr="00993F74">
        <w:rPr>
          <w:sz w:val="24"/>
        </w:rPr>
        <w:t>在数据采集完成后，需对原始调用链数据进行一系列清洗、聚合和排序的预处理，以确保数据质量满足后续分析和建模需求。首先，采用数据清洗技术，去除无关信息和不完整记录，确保每条数据包含准确的函数名称、调用时间戳、线程标识及耗时等关键字段。清洗过程中，使用自动化脚本过滤噪声数据，并去除重复记录，以消除监控重叠或异常采样所引发的冗余数据。接下来，通过聚合步骤，基于函数调用的时序信息和调用关系，将每个函数的调用按照其在调用链中的层级进行合并，形成完整的调用链结构。此时，聚合工具如</w:t>
      </w:r>
      <w:r w:rsidRPr="00993F74">
        <w:rPr>
          <w:sz w:val="24"/>
        </w:rPr>
        <w:t>Pandas</w:t>
      </w:r>
      <w:r w:rsidRPr="00993F74">
        <w:rPr>
          <w:sz w:val="24"/>
        </w:rPr>
        <w:t>或</w:t>
      </w:r>
      <w:proofErr w:type="spellStart"/>
      <w:r w:rsidRPr="00993F74">
        <w:rPr>
          <w:sz w:val="24"/>
        </w:rPr>
        <w:t>Dask</w:t>
      </w:r>
      <w:proofErr w:type="spellEnd"/>
      <w:r w:rsidRPr="00993F74">
        <w:rPr>
          <w:sz w:val="24"/>
        </w:rPr>
        <w:t>可用于高效地处理大规模数据集，将每个函数调用按层次关系整合，以反映出函数之间的依赖关系。随后，利用时间戳对聚合后的数据进行排序，确保每条记录的执行顺序符合实际的系统运行流程，并通过对调用深度的排序，精确展现出函数的执行路径。最终，处理后的数据将按统一格式进行标准化，便于后续的火焰图生成和机器学习模型训练。</w:t>
      </w:r>
    </w:p>
    <w:p w14:paraId="5AAC4F80" w14:textId="77777777" w:rsidR="006B5130" w:rsidRPr="00993F74" w:rsidRDefault="006B5130" w:rsidP="006B5130">
      <w:pPr>
        <w:widowControl/>
        <w:spacing w:line="360" w:lineRule="auto"/>
        <w:ind w:firstLineChars="200" w:firstLine="482"/>
        <w:jc w:val="left"/>
        <w:textAlignment w:val="baseline"/>
        <w:rPr>
          <w:sz w:val="24"/>
        </w:rPr>
      </w:pPr>
      <w:r w:rsidRPr="00993F74">
        <w:rPr>
          <w:b/>
          <w:bCs/>
          <w:sz w:val="24"/>
          <w:lang w:eastAsia="zh"/>
        </w:rPr>
        <w:t>构建火焰图</w:t>
      </w:r>
      <w:r w:rsidRPr="00993F74">
        <w:rPr>
          <w:sz w:val="24"/>
          <w:lang w:eastAsia="zh"/>
        </w:rPr>
        <w:t>：</w:t>
      </w:r>
      <w:r w:rsidRPr="00993F74">
        <w:rPr>
          <w:sz w:val="24"/>
        </w:rPr>
        <w:t>为了对采集到的调用链及复杂性能数据进行深入分析，本项目将利用火焰图（</w:t>
      </w:r>
      <w:r w:rsidRPr="00993F74">
        <w:rPr>
          <w:sz w:val="24"/>
        </w:rPr>
        <w:t>Flame Graph</w:t>
      </w:r>
      <w:r w:rsidRPr="00993F74">
        <w:rPr>
          <w:sz w:val="24"/>
        </w:rPr>
        <w:t>）作为核心可视化工具。火焰图是一种以堆叠条形图形式展示函数调用层次及各函数执行时间占比的分析手段，能够直观揭示系统性能瓶颈和组件间的交互情况。为了高效完成</w:t>
      </w:r>
      <w:r w:rsidRPr="00993F74">
        <w:rPr>
          <w:sz w:val="24"/>
          <w:lang w:eastAsia="zh"/>
        </w:rPr>
        <w:t>将采集到的调用关系及耗时数据集可视化的</w:t>
      </w:r>
      <w:r w:rsidRPr="00993F74">
        <w:rPr>
          <w:sz w:val="24"/>
        </w:rPr>
        <w:t>过程，</w:t>
      </w:r>
      <w:r w:rsidRPr="00993F74">
        <w:rPr>
          <w:sz w:val="24"/>
          <w:lang w:eastAsia="zh"/>
        </w:rPr>
        <w:t>拟</w:t>
      </w:r>
      <w:r w:rsidRPr="00993F74">
        <w:rPr>
          <w:sz w:val="24"/>
        </w:rPr>
        <w:t>借助性能分析工具如</w:t>
      </w:r>
      <w:r w:rsidRPr="00993F74">
        <w:rPr>
          <w:sz w:val="24"/>
        </w:rPr>
        <w:t xml:space="preserve"> </w:t>
      </w:r>
      <w:proofErr w:type="spellStart"/>
      <w:r w:rsidRPr="00993F74">
        <w:rPr>
          <w:sz w:val="24"/>
        </w:rPr>
        <w:t>FlameGraph</w:t>
      </w:r>
      <w:proofErr w:type="spellEnd"/>
      <w:r w:rsidRPr="00993F74">
        <w:rPr>
          <w:sz w:val="24"/>
        </w:rPr>
        <w:t xml:space="preserve"> </w:t>
      </w:r>
      <w:r w:rsidRPr="00993F74">
        <w:rPr>
          <w:sz w:val="24"/>
        </w:rPr>
        <w:t>工具集，将采集到的性能数据转换为标准的堆栈格式，再生成可交互的火焰图可视化结果。最终，通过分析火焰图中的堆栈层级与条形</w:t>
      </w:r>
      <w:r w:rsidRPr="00993F74">
        <w:rPr>
          <w:sz w:val="24"/>
        </w:rPr>
        <w:lastRenderedPageBreak/>
        <w:t>宽度，研究人员能够快速定位性能热点函数、资源消耗异常点以及函数执行的冗余路径，为后续性能优化与系统改进提供科学依据。</w:t>
      </w:r>
    </w:p>
    <w:p w14:paraId="1F72BF9D" w14:textId="085B6F91" w:rsidR="006B5130" w:rsidRPr="00993F74" w:rsidRDefault="00FA03C8" w:rsidP="006B5130">
      <w:pPr>
        <w:widowControl/>
        <w:spacing w:line="360" w:lineRule="auto"/>
        <w:ind w:firstLineChars="200" w:firstLine="480"/>
        <w:jc w:val="left"/>
        <w:textAlignment w:val="baseline"/>
        <w:rPr>
          <w:sz w:val="24"/>
          <w:lang w:eastAsia="zh"/>
        </w:rPr>
      </w:pPr>
      <w:r>
        <w:rPr>
          <w:noProof/>
          <w:sz w:val="24"/>
          <w:lang w:eastAsia="zh"/>
        </w:rPr>
        <w:pict w14:anchorId="77C76BDC">
          <v:shape id="Picture 100" o:spid="_x0000_i1046" type="#_x0000_t75" alt="" style="width:365.9pt;height:231.05pt;visibility:visible;mso-wrap-style:square;mso-width-percent:0;mso-height-percent:0;mso-width-percent:0;mso-height-percent:0">
            <v:imagedata r:id="rId34" o:title=""/>
            <o:lock v:ext="edit" rotation="t" cropping="t" verticies="t"/>
          </v:shape>
        </w:pict>
      </w:r>
    </w:p>
    <w:p w14:paraId="102DA2E9" w14:textId="108C5D74" w:rsidR="006B5130" w:rsidRPr="008D28BC" w:rsidRDefault="008D28BC" w:rsidP="008D28BC">
      <w:pPr>
        <w:spacing w:line="360" w:lineRule="auto"/>
        <w:jc w:val="center"/>
        <w:rPr>
          <w:kern w:val="0"/>
          <w:szCs w:val="21"/>
          <w:lang w:val="en" w:eastAsia="zh"/>
        </w:rPr>
      </w:pPr>
      <w:r>
        <w:rPr>
          <w:rFonts w:hint="eastAsia"/>
          <w:kern w:val="0"/>
          <w:szCs w:val="21"/>
          <w:lang w:val="en"/>
        </w:rPr>
        <w:t>图</w:t>
      </w:r>
      <w:r>
        <w:rPr>
          <w:rFonts w:hint="eastAsia"/>
          <w:kern w:val="0"/>
          <w:szCs w:val="21"/>
          <w:lang w:val="en"/>
        </w:rPr>
        <w:t xml:space="preserve"> x</w:t>
      </w:r>
      <w:r>
        <w:rPr>
          <w:kern w:val="0"/>
          <w:szCs w:val="21"/>
          <w:lang w:val="en"/>
        </w:rPr>
        <w:t xml:space="preserve"> </w:t>
      </w:r>
      <w:r w:rsidR="006B5130" w:rsidRPr="008D28BC">
        <w:rPr>
          <w:kern w:val="0"/>
          <w:szCs w:val="21"/>
          <w:lang w:val="en" w:eastAsia="zh"/>
        </w:rPr>
        <w:t>函数调用火焰图示例</w:t>
      </w:r>
    </w:p>
    <w:p w14:paraId="23805E25" w14:textId="77777777" w:rsidR="006B5130" w:rsidRPr="00993F74" w:rsidRDefault="006B5130" w:rsidP="006B5130">
      <w:pPr>
        <w:pStyle w:val="afa"/>
        <w:widowControl w:val="0"/>
        <w:spacing w:line="360" w:lineRule="auto"/>
        <w:ind w:firstLineChars="0"/>
        <w:contextualSpacing/>
        <w:jc w:val="both"/>
        <w:rPr>
          <w:rFonts w:ascii="Times New Roman" w:hAnsi="Times New Roman" w:cs="Times New Roman"/>
          <w:b/>
          <w:bCs/>
        </w:rPr>
      </w:pPr>
    </w:p>
    <w:p w14:paraId="12AA9B0D" w14:textId="26C34949" w:rsidR="006B5130" w:rsidRPr="00993F74" w:rsidRDefault="006B5130" w:rsidP="006B5130">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w:t>
      </w:r>
      <w:r w:rsidRPr="00993F74">
        <w:rPr>
          <w:rFonts w:ascii="Times New Roman" w:hAnsi="Times New Roman" w:cs="Times New Roman"/>
          <w:b/>
          <w:bCs/>
        </w:rPr>
        <w:t>2</w:t>
      </w:r>
      <w:r w:rsidRPr="00993F74">
        <w:rPr>
          <w:rFonts w:ascii="Times New Roman" w:hAnsi="Times New Roman" w:cs="Times New Roman"/>
          <w:b/>
          <w:bCs/>
        </w:rPr>
        <w:t>）离线分析模型训练</w:t>
      </w:r>
      <w:r w:rsidRPr="00993F74">
        <w:rPr>
          <w:rFonts w:ascii="Times New Roman" w:hAnsi="Times New Roman" w:cs="Times New Roman"/>
          <w:b/>
          <w:bCs/>
        </w:rPr>
        <w:t xml:space="preserve"> </w:t>
      </w:r>
    </w:p>
    <w:p w14:paraId="4E79B7DB" w14:textId="413468F0" w:rsidR="006B5130" w:rsidRPr="00993F74" w:rsidRDefault="006B5130" w:rsidP="006B5130">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rPr>
        <w:t>在构建调用链及</w:t>
      </w:r>
      <w:r w:rsidRPr="00993F74">
        <w:rPr>
          <w:rFonts w:ascii="Times New Roman" w:hAnsi="Times New Roman" w:cs="Times New Roman"/>
          <w:lang w:eastAsia="zh"/>
        </w:rPr>
        <w:t>调用</w:t>
      </w:r>
      <w:r w:rsidRPr="00993F74">
        <w:rPr>
          <w:rFonts w:ascii="Times New Roman" w:hAnsi="Times New Roman" w:cs="Times New Roman"/>
        </w:rPr>
        <w:t>耗时数据集后，本项目将进一步开展离线模型训练，以实现对分布式训练系统中</w:t>
      </w:r>
      <w:r w:rsidRPr="00993F74">
        <w:rPr>
          <w:rFonts w:ascii="Times New Roman" w:hAnsi="Times New Roman" w:cs="Times New Roman"/>
          <w:lang w:eastAsia="zh"/>
        </w:rPr>
        <w:t>冗余组件</w:t>
      </w:r>
      <w:r w:rsidRPr="00993F74">
        <w:rPr>
          <w:rFonts w:ascii="Times New Roman" w:hAnsi="Times New Roman" w:cs="Times New Roman"/>
        </w:rPr>
        <w:t>与架构缺陷的精准识别。由于系统性能数据中蕴含着丰富的调用链信息和执行时长数据，但在大规模数据中全面标注成本较高，本项目拟采用半监督学习方法，利用现有少量已标注数据与大量未标注数据相结合的策略，从而有效节省标注时间并提升模型训练效率。</w:t>
      </w:r>
    </w:p>
    <w:p w14:paraId="2E8F35C2" w14:textId="77777777" w:rsidR="006B5130" w:rsidRPr="00993F74" w:rsidRDefault="006B5130" w:rsidP="006B5130">
      <w:pPr>
        <w:widowControl/>
        <w:spacing w:beforeAutospacing="1" w:afterAutospacing="1" w:line="360" w:lineRule="auto"/>
        <w:ind w:firstLineChars="200" w:firstLine="482"/>
        <w:jc w:val="left"/>
        <w:rPr>
          <w:sz w:val="24"/>
        </w:rPr>
      </w:pPr>
      <w:r w:rsidRPr="00993F74">
        <w:rPr>
          <w:b/>
          <w:bCs/>
          <w:sz w:val="24"/>
        </w:rPr>
        <w:t>特征工程</w:t>
      </w:r>
      <w:r w:rsidRPr="00993F74">
        <w:rPr>
          <w:sz w:val="24"/>
          <w:lang w:eastAsia="zh"/>
        </w:rPr>
        <w:t>：</w:t>
      </w:r>
      <w:r w:rsidRPr="00993F74">
        <w:rPr>
          <w:sz w:val="24"/>
        </w:rPr>
        <w:t>特征工程是机器学习和数据分析中的关键步骤，旨在从原始数据中提取、构造和选择对模型训练和预测最有价值的特征。通过特征工程，可以将高维度、复杂的原始数据转化为更具代表性和区分性的特征集合，从而提升模型的性能和可解释性。</w:t>
      </w:r>
      <w:r w:rsidRPr="00993F74">
        <w:rPr>
          <w:sz w:val="24"/>
          <w:lang w:eastAsia="zh"/>
        </w:rPr>
        <w:t>本项目将从</w:t>
      </w:r>
      <w:r w:rsidRPr="00993F74">
        <w:rPr>
          <w:sz w:val="24"/>
        </w:rPr>
        <w:t>原始调用链数据提取出多维度特征</w:t>
      </w:r>
      <w:r w:rsidRPr="00993F74">
        <w:rPr>
          <w:sz w:val="24"/>
          <w:lang w:eastAsia="zh"/>
        </w:rPr>
        <w:t>，</w:t>
      </w:r>
      <w:r w:rsidRPr="00993F74">
        <w:rPr>
          <w:sz w:val="24"/>
        </w:rPr>
        <w:t>这些特征包括但不限于函数调用的层级关系、调用频次、执行时长、线程并发指标以及资源占用情况等。这一步骤旨在将高维度、复杂的性能数据映射到更为紧凑且具有区分性的特征空间，为后续模型训练提供有力的数据支撑。利用统计分析和领域知识，对特征进行归一化、降维和特征选择，以确保提取出的特征能够最大程度地反映出系统的性能动态和异常模式。</w:t>
      </w:r>
    </w:p>
    <w:p w14:paraId="470E2E37" w14:textId="77777777" w:rsidR="006B5130" w:rsidRPr="00993F74" w:rsidRDefault="006B5130" w:rsidP="006B5130">
      <w:pPr>
        <w:widowControl/>
        <w:spacing w:line="360" w:lineRule="auto"/>
        <w:ind w:firstLineChars="200" w:firstLine="482"/>
        <w:jc w:val="left"/>
        <w:textAlignment w:val="baseline"/>
        <w:rPr>
          <w:sz w:val="24"/>
        </w:rPr>
      </w:pPr>
      <w:r w:rsidRPr="00993F74">
        <w:rPr>
          <w:b/>
          <w:bCs/>
          <w:sz w:val="24"/>
        </w:rPr>
        <w:lastRenderedPageBreak/>
        <w:t>模型构建</w:t>
      </w:r>
      <w:r w:rsidRPr="00993F74">
        <w:rPr>
          <w:sz w:val="24"/>
          <w:lang w:eastAsia="zh"/>
        </w:rPr>
        <w:t>：</w:t>
      </w:r>
      <w:r w:rsidRPr="00993F74">
        <w:rPr>
          <w:sz w:val="24"/>
        </w:rPr>
        <w:t>考虑到少量标注数据在现有工作中的价值，本项目将采用半监督学习框架。这种方法可以在有限的标注样本指导下，对未标注数据进行有效利用，从而在节省标注工作量的同时，提升模型对系统性能瓶颈和架构退化现象的识别准确率。模型将采用基于图结构的半监督学习算法，将函数调用之间的依赖关系构建成调用图，通过图嵌入技术捕捉节点之间的关联特征，并结合自编码器等深度学习方法，对数据的低维表示进行学习与重构。通过对重构误差的监控，可以有效发现数据中存在的异常模式，进而识别潜在的性能瓶颈和冗余组件。</w:t>
      </w:r>
    </w:p>
    <w:p w14:paraId="060FCC8D" w14:textId="77777777" w:rsidR="006B5130" w:rsidRPr="00993F74" w:rsidRDefault="006B5130" w:rsidP="006B5130">
      <w:pPr>
        <w:widowControl/>
        <w:spacing w:line="360" w:lineRule="auto"/>
        <w:ind w:firstLineChars="200" w:firstLine="482"/>
        <w:jc w:val="left"/>
        <w:textAlignment w:val="baseline"/>
        <w:rPr>
          <w:sz w:val="24"/>
          <w:lang w:eastAsia="zh"/>
        </w:rPr>
      </w:pPr>
      <w:r w:rsidRPr="00993F74">
        <w:rPr>
          <w:b/>
          <w:bCs/>
          <w:sz w:val="24"/>
          <w:lang w:eastAsia="zh"/>
        </w:rPr>
        <w:t>模型训练</w:t>
      </w:r>
      <w:r w:rsidRPr="00993F74">
        <w:rPr>
          <w:sz w:val="24"/>
          <w:lang w:eastAsia="zh"/>
        </w:rPr>
        <w:t>：本项目拟</w:t>
      </w:r>
      <w:r w:rsidRPr="00993F74">
        <w:rPr>
          <w:sz w:val="24"/>
        </w:rPr>
        <w:t>采用交叉验证和指标评估等方法，对模型进行持续调优。主要评估指标包括异常检测的召回率、精确率以及整体的识别准确率。同时，通过与领域专家经验的对比分析，验证模型输出结果的合理性和可操作性。</w:t>
      </w:r>
    </w:p>
    <w:p w14:paraId="3524A816" w14:textId="6FBF6988" w:rsidR="006B5130" w:rsidRPr="00993F74" w:rsidRDefault="006B5130" w:rsidP="006B5130">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w:t>
      </w:r>
      <w:r w:rsidRPr="00993F74">
        <w:rPr>
          <w:rFonts w:ascii="Times New Roman" w:hAnsi="Times New Roman" w:cs="Times New Roman"/>
          <w:b/>
          <w:bCs/>
        </w:rPr>
        <w:t>3</w:t>
      </w:r>
      <w:r w:rsidRPr="00993F74">
        <w:rPr>
          <w:rFonts w:ascii="Times New Roman" w:hAnsi="Times New Roman" w:cs="Times New Roman"/>
          <w:b/>
          <w:bCs/>
        </w:rPr>
        <w:t>）多尺度可演化性评估</w:t>
      </w:r>
    </w:p>
    <w:p w14:paraId="1A32289E" w14:textId="67EE1EE8" w:rsidR="006B5130" w:rsidRPr="00993F74" w:rsidRDefault="006B5130" w:rsidP="006B5130">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lang w:eastAsia="zh"/>
        </w:rPr>
        <w:t>在离线模型基础上，</w:t>
      </w:r>
      <w:r w:rsidRPr="00993F74">
        <w:rPr>
          <w:rFonts w:ascii="Times New Roman" w:hAnsi="Times New Roman" w:cs="Times New Roman"/>
        </w:rPr>
        <w:t>本项目</w:t>
      </w:r>
      <w:r w:rsidRPr="00993F74">
        <w:rPr>
          <w:rFonts w:ascii="Times New Roman" w:hAnsi="Times New Roman" w:cs="Times New Roman"/>
          <w:lang w:eastAsia="zh"/>
        </w:rPr>
        <w:t>拟</w:t>
      </w:r>
      <w:r w:rsidRPr="00993F74">
        <w:rPr>
          <w:rFonts w:ascii="Times New Roman" w:hAnsi="Times New Roman" w:cs="Times New Roman"/>
        </w:rPr>
        <w:t>构建一套从组件到系统层面的多尺度融合分析</w:t>
      </w:r>
      <w:r w:rsidRPr="00993F74">
        <w:rPr>
          <w:rFonts w:ascii="Times New Roman" w:hAnsi="Times New Roman" w:cs="Times New Roman"/>
          <w:lang w:eastAsia="zh"/>
        </w:rPr>
        <w:t>方法</w:t>
      </w:r>
      <w:r w:rsidRPr="00993F74">
        <w:rPr>
          <w:rFonts w:ascii="Times New Roman" w:hAnsi="Times New Roman" w:cs="Times New Roman"/>
        </w:rPr>
        <w:t>，为分布式训练系统的优化与持续演进提供科学依据。整体方案分为三个层面：微观层面的组件性能分析、宏观层面的架构退化点检测以及基于时间序列的演化能力评估</w:t>
      </w:r>
      <w:r w:rsidRPr="00993F74">
        <w:rPr>
          <w:rFonts w:ascii="Times New Roman" w:hAnsi="Times New Roman" w:cs="Times New Roman"/>
          <w:lang w:eastAsia="zh"/>
        </w:rPr>
        <w:t>。</w:t>
      </w:r>
    </w:p>
    <w:p w14:paraId="114CFD42" w14:textId="77777777" w:rsidR="006B5130" w:rsidRPr="00993F74" w:rsidRDefault="006B5130" w:rsidP="006B5130">
      <w:pPr>
        <w:widowControl/>
        <w:spacing w:line="360" w:lineRule="auto"/>
        <w:ind w:firstLineChars="200" w:firstLine="482"/>
        <w:jc w:val="left"/>
        <w:textAlignment w:val="baseline"/>
        <w:rPr>
          <w:sz w:val="24"/>
        </w:rPr>
      </w:pPr>
      <w:r w:rsidRPr="00993F74">
        <w:rPr>
          <w:b/>
          <w:bCs/>
          <w:sz w:val="24"/>
        </w:rPr>
        <w:t>组件性能分析</w:t>
      </w:r>
      <w:r w:rsidRPr="00993F74">
        <w:rPr>
          <w:sz w:val="24"/>
          <w:lang w:eastAsia="zh"/>
        </w:rPr>
        <w:t>：</w:t>
      </w:r>
      <w:r w:rsidRPr="00993F74">
        <w:rPr>
          <w:sz w:val="24"/>
        </w:rPr>
        <w:t>在微观层面，基于预先训练好的离线分析模型</w:t>
      </w:r>
      <w:r w:rsidRPr="00993F74">
        <w:rPr>
          <w:sz w:val="24"/>
          <w:lang w:eastAsia="zh"/>
        </w:rPr>
        <w:t>，本项目将</w:t>
      </w:r>
      <w:r w:rsidRPr="00993F74">
        <w:rPr>
          <w:sz w:val="24"/>
        </w:rPr>
        <w:t>对采集到的系统运行数据进行离线诊断，生成详尽的组件性能分析报告。报告内容涵盖性能瓶颈函数的耗时分布、调用频率以及与其他组件间的依赖关系等关键指标。最终，</w:t>
      </w:r>
      <w:r w:rsidRPr="00993F74">
        <w:rPr>
          <w:sz w:val="24"/>
          <w:lang w:eastAsia="zh"/>
        </w:rPr>
        <w:t>领域专家可结合性能报告与</w:t>
      </w:r>
      <w:r w:rsidRPr="00993F74">
        <w:rPr>
          <w:sz w:val="24"/>
        </w:rPr>
        <w:t>火焰图</w:t>
      </w:r>
      <w:r w:rsidRPr="00993F74">
        <w:rPr>
          <w:sz w:val="24"/>
          <w:lang w:eastAsia="zh"/>
        </w:rPr>
        <w:t>对组件性能进行分析</w:t>
      </w:r>
      <w:r w:rsidRPr="00993F74">
        <w:rPr>
          <w:sz w:val="24"/>
        </w:rPr>
        <w:t>，</w:t>
      </w:r>
      <w:r w:rsidRPr="00993F74">
        <w:rPr>
          <w:sz w:val="24"/>
          <w:lang w:eastAsia="zh"/>
        </w:rPr>
        <w:t>做出</w:t>
      </w:r>
      <w:r w:rsidRPr="00993F74">
        <w:rPr>
          <w:sz w:val="24"/>
        </w:rPr>
        <w:t>代码重构和性能优化</w:t>
      </w:r>
      <w:r w:rsidRPr="00993F74">
        <w:rPr>
          <w:sz w:val="24"/>
          <w:lang w:eastAsia="zh"/>
        </w:rPr>
        <w:t>等</w:t>
      </w:r>
      <w:r w:rsidRPr="00993F74">
        <w:rPr>
          <w:sz w:val="24"/>
        </w:rPr>
        <w:t>决策依据。</w:t>
      </w:r>
    </w:p>
    <w:p w14:paraId="519C87DF" w14:textId="77777777" w:rsidR="006B5130" w:rsidRPr="00993F74" w:rsidRDefault="006B5130" w:rsidP="006B5130">
      <w:pPr>
        <w:widowControl/>
        <w:spacing w:line="360" w:lineRule="auto"/>
        <w:ind w:firstLineChars="200" w:firstLine="482"/>
        <w:jc w:val="left"/>
        <w:textAlignment w:val="baseline"/>
        <w:rPr>
          <w:sz w:val="24"/>
        </w:rPr>
      </w:pPr>
      <w:r w:rsidRPr="00993F74">
        <w:rPr>
          <w:b/>
          <w:bCs/>
          <w:sz w:val="24"/>
        </w:rPr>
        <w:t>架构退化点检测</w:t>
      </w:r>
      <w:r w:rsidRPr="00993F74">
        <w:rPr>
          <w:b/>
          <w:bCs/>
          <w:sz w:val="24"/>
          <w:lang w:eastAsia="zh"/>
        </w:rPr>
        <w:t>：</w:t>
      </w:r>
      <w:r w:rsidRPr="00993F74">
        <w:rPr>
          <w:sz w:val="24"/>
        </w:rPr>
        <w:t>在宏观层面，项目将把各组件的性能指标及其依赖关系聚合为系统级的性能指标，通过对整个服务依赖图的分析，检测系统架构中的潜在退化点。首先，通过</w:t>
      </w:r>
      <w:r w:rsidRPr="00993F74">
        <w:rPr>
          <w:sz w:val="24"/>
        </w:rPr>
        <w:t xml:space="preserve"> ELK Stack</w:t>
      </w:r>
      <w:r w:rsidRPr="00993F74">
        <w:rPr>
          <w:sz w:val="24"/>
        </w:rPr>
        <w:t>日志聚合平台将跨服务调用数据整合为完整的服务依赖图；接着，采用图理论分析方法，利用图数据库和分析工具，对服务拓扑结构进行深入挖掘，识别关键节点和高风险依赖关系。此外，基于图嵌入技术</w:t>
      </w:r>
      <w:r w:rsidRPr="00993F74">
        <w:rPr>
          <w:sz w:val="24"/>
          <w:lang w:eastAsia="zh"/>
        </w:rPr>
        <w:t>并</w:t>
      </w:r>
      <w:r w:rsidRPr="00993F74">
        <w:rPr>
          <w:sz w:val="24"/>
        </w:rPr>
        <w:t>结合聚类算法，对图结构数据进行低维表示学习，进一步明确系统中性能异常的分布模式。为实现直观展示，本项目将使用</w:t>
      </w:r>
      <w:r w:rsidRPr="00993F74">
        <w:rPr>
          <w:sz w:val="24"/>
        </w:rPr>
        <w:t xml:space="preserve"> D3.js </w:t>
      </w:r>
      <w:r w:rsidRPr="00993F74">
        <w:rPr>
          <w:sz w:val="24"/>
        </w:rPr>
        <w:t>等可视化工具构建交互式调用图谱，帮助用户直观识别架构中的退化点，并结合领域专家意见，提出模块重组、分布式部署策略调整等架构优化方案。</w:t>
      </w:r>
    </w:p>
    <w:p w14:paraId="22F0410A" w14:textId="7D154701" w:rsidR="006B5130" w:rsidRPr="00993F74" w:rsidRDefault="006B5130" w:rsidP="006B5130">
      <w:pPr>
        <w:spacing w:line="360" w:lineRule="auto"/>
        <w:rPr>
          <w:sz w:val="24"/>
        </w:rPr>
      </w:pPr>
      <w:r w:rsidRPr="00993F74">
        <w:rPr>
          <w:b/>
          <w:bCs/>
          <w:sz w:val="24"/>
        </w:rPr>
        <w:t>演化能力评估</w:t>
      </w:r>
      <w:r w:rsidRPr="00993F74">
        <w:rPr>
          <w:sz w:val="24"/>
          <w:lang w:eastAsia="zh"/>
        </w:rPr>
        <w:t>：</w:t>
      </w:r>
      <w:r w:rsidRPr="00993F74">
        <w:rPr>
          <w:sz w:val="24"/>
        </w:rPr>
        <w:t>针对系统在长时间运行过程中的性能趋势，本项目将构建基于时间序列</w:t>
      </w:r>
      <w:r w:rsidRPr="00993F74">
        <w:rPr>
          <w:sz w:val="24"/>
        </w:rPr>
        <w:lastRenderedPageBreak/>
        <w:t>分析的系统性能演变模型。利用采集</w:t>
      </w:r>
      <w:r w:rsidRPr="00993F74">
        <w:rPr>
          <w:sz w:val="24"/>
          <w:lang w:eastAsia="zh"/>
        </w:rPr>
        <w:t>到</w:t>
      </w:r>
      <w:r w:rsidRPr="00993F74">
        <w:rPr>
          <w:sz w:val="24"/>
        </w:rPr>
        <w:t>的历史性能数据以及实时监控数据，通过</w:t>
      </w:r>
      <w:r w:rsidRPr="00993F74">
        <w:rPr>
          <w:sz w:val="24"/>
        </w:rPr>
        <w:t>LSTM</w:t>
      </w:r>
      <w:r w:rsidRPr="00993F74">
        <w:rPr>
          <w:sz w:val="24"/>
        </w:rPr>
        <w:t>等深度学习时序模型，对不同时间窗口内的性能变化规律进行建模和预测，</w:t>
      </w:r>
    </w:p>
    <w:p w14:paraId="7C9F16D4" w14:textId="30368CD2" w:rsidR="0070268B" w:rsidRDefault="006B5130" w:rsidP="00D952BF">
      <w:pPr>
        <w:spacing w:line="360" w:lineRule="auto"/>
        <w:rPr>
          <w:sz w:val="24"/>
        </w:rPr>
      </w:pPr>
      <w:r w:rsidRPr="00993F74">
        <w:rPr>
          <w:sz w:val="24"/>
        </w:rPr>
        <w:t xml:space="preserve"> </w:t>
      </w:r>
    </w:p>
    <w:p w14:paraId="22DDB5C8" w14:textId="0431BCD4" w:rsidR="00775135" w:rsidRPr="00993F74" w:rsidRDefault="00775135" w:rsidP="00775135">
      <w:pPr>
        <w:spacing w:line="360" w:lineRule="auto"/>
        <w:ind w:firstLine="420"/>
        <w:rPr>
          <w:b/>
          <w:bCs/>
          <w:sz w:val="24"/>
        </w:rPr>
      </w:pPr>
      <w:r w:rsidRPr="00993F74">
        <w:rPr>
          <w:b/>
          <w:bCs/>
          <w:sz w:val="24"/>
        </w:rPr>
        <w:t>任务</w:t>
      </w:r>
      <w:r w:rsidRPr="00993F74">
        <w:rPr>
          <w:b/>
          <w:bCs/>
          <w:sz w:val="24"/>
        </w:rPr>
        <w:t xml:space="preserve"> 3.</w:t>
      </w:r>
      <w:r>
        <w:rPr>
          <w:b/>
          <w:bCs/>
          <w:sz w:val="24"/>
        </w:rPr>
        <w:t>3</w:t>
      </w:r>
      <w:r w:rsidRPr="00993F74">
        <w:rPr>
          <w:b/>
          <w:bCs/>
          <w:sz w:val="24"/>
        </w:rPr>
        <w:t xml:space="preserve"> </w:t>
      </w:r>
      <w:r w:rsidRPr="00993F74">
        <w:rPr>
          <w:b/>
          <w:bCs/>
          <w:sz w:val="24"/>
        </w:rPr>
        <w:t>场景驱动的系统行为模拟与成熟度预测技术</w:t>
      </w:r>
    </w:p>
    <w:p w14:paraId="2E938A81" w14:textId="77777777" w:rsidR="00775135" w:rsidRPr="00993F74" w:rsidRDefault="00775135" w:rsidP="00775135">
      <w:pPr>
        <w:spacing w:line="360" w:lineRule="auto"/>
        <w:ind w:firstLine="420"/>
        <w:rPr>
          <w:sz w:val="24"/>
        </w:rPr>
      </w:pPr>
      <w:r w:rsidRPr="00993F74">
        <w:rPr>
          <w:sz w:val="24"/>
          <w:highlight w:val="green"/>
        </w:rPr>
        <w:t>@</w:t>
      </w:r>
      <w:r w:rsidRPr="00993F74">
        <w:rPr>
          <w:sz w:val="24"/>
          <w:highlight w:val="green"/>
        </w:rPr>
        <w:t>请阿里补充对应的一些技术思路和方案</w:t>
      </w:r>
    </w:p>
    <w:p w14:paraId="6D355053" w14:textId="77777777" w:rsidR="00775135" w:rsidRPr="00993F74" w:rsidRDefault="00775135" w:rsidP="00775135">
      <w:pPr>
        <w:spacing w:line="360" w:lineRule="auto"/>
        <w:ind w:firstLine="420"/>
        <w:rPr>
          <w:sz w:val="24"/>
        </w:rPr>
      </w:pPr>
      <w:r w:rsidRPr="00993F74">
        <w:rPr>
          <w:sz w:val="24"/>
        </w:rPr>
        <w:t>提出场景驱动的多维高保真系统行为仿真，通过组件间通信、数据流等复杂交互和不同故障用例、版本升级等多场景模拟，实现场景驱动的系统行为模拟与成熟度预测。</w:t>
      </w:r>
    </w:p>
    <w:p w14:paraId="37C53060" w14:textId="77777777" w:rsidR="00775135" w:rsidRPr="00993F74" w:rsidRDefault="00775135" w:rsidP="00D952BF">
      <w:pPr>
        <w:spacing w:line="360" w:lineRule="auto"/>
        <w:rPr>
          <w:sz w:val="24"/>
        </w:rPr>
      </w:pPr>
    </w:p>
    <w:p w14:paraId="4268C6B6" w14:textId="77777777" w:rsidR="0070268B" w:rsidRPr="00993F74" w:rsidRDefault="0070268B" w:rsidP="0070268B">
      <w:pPr>
        <w:spacing w:line="360" w:lineRule="auto"/>
        <w:ind w:firstLine="420"/>
        <w:rPr>
          <w:b/>
          <w:bCs/>
          <w:sz w:val="24"/>
        </w:rPr>
      </w:pPr>
      <w:r w:rsidRPr="00993F74">
        <w:rPr>
          <w:b/>
          <w:bCs/>
          <w:sz w:val="24"/>
        </w:rPr>
        <w:t>任务</w:t>
      </w:r>
      <w:r w:rsidRPr="00993F74">
        <w:rPr>
          <w:b/>
          <w:bCs/>
          <w:sz w:val="24"/>
        </w:rPr>
        <w:t>4</w:t>
      </w:r>
      <w:r w:rsidRPr="00993F74">
        <w:rPr>
          <w:b/>
          <w:bCs/>
          <w:sz w:val="24"/>
        </w:rPr>
        <w:t>：基于多维可观测性数据的云原生软件动态演化机制</w:t>
      </w:r>
    </w:p>
    <w:p w14:paraId="70C0C0B2" w14:textId="77777777" w:rsidR="00AE1310" w:rsidRPr="00A7279A" w:rsidRDefault="00AE1310" w:rsidP="00AE1310">
      <w:pPr>
        <w:spacing w:line="360" w:lineRule="auto"/>
        <w:ind w:firstLine="420"/>
        <w:rPr>
          <w:sz w:val="24"/>
        </w:rPr>
      </w:pPr>
      <w:r w:rsidRPr="00AE1310">
        <w:rPr>
          <w:rFonts w:hint="eastAsia"/>
          <w:sz w:val="24"/>
          <w:highlight w:val="cyan"/>
        </w:rPr>
        <w:t>本课题的首个任务是将</w:t>
      </w:r>
      <w:r w:rsidRPr="00AE1310">
        <w:rPr>
          <w:rFonts w:hint="eastAsia"/>
          <w:sz w:val="24"/>
          <w:highlight w:val="cyan"/>
        </w:rPr>
        <w:t xml:space="preserve"> xxx</w:t>
      </w:r>
      <w:r w:rsidRPr="00AE1310">
        <w:rPr>
          <w:rFonts w:hint="eastAsia"/>
          <w:sz w:val="24"/>
          <w:highlight w:val="cyan"/>
        </w:rPr>
        <w:t>，使其能</w:t>
      </w:r>
      <w:r w:rsidRPr="00AE1310">
        <w:rPr>
          <w:rFonts w:hint="eastAsia"/>
          <w:sz w:val="24"/>
          <w:highlight w:val="cyan"/>
        </w:rPr>
        <w:t>xxx</w:t>
      </w:r>
      <w:r w:rsidRPr="00AE1310">
        <w:rPr>
          <w:rFonts w:hint="eastAsia"/>
          <w:sz w:val="24"/>
          <w:highlight w:val="cyan"/>
        </w:rPr>
        <w:t>，与此同时任务一将</w:t>
      </w:r>
      <w:r w:rsidRPr="00AE1310">
        <w:rPr>
          <w:rFonts w:hint="eastAsia"/>
          <w:sz w:val="24"/>
          <w:highlight w:val="cyan"/>
        </w:rPr>
        <w:t xml:space="preserve"> xxx</w:t>
      </w:r>
      <w:r w:rsidRPr="00AE1310">
        <w:rPr>
          <w:rFonts w:hint="eastAsia"/>
          <w:sz w:val="24"/>
          <w:highlight w:val="cyan"/>
        </w:rPr>
        <w:t>。具体三个子任务的实施方案如下。</w:t>
      </w:r>
    </w:p>
    <w:p w14:paraId="4103FD3C" w14:textId="77777777" w:rsidR="00AE1310" w:rsidRDefault="00AE1310" w:rsidP="0070268B">
      <w:pPr>
        <w:spacing w:line="360" w:lineRule="auto"/>
        <w:ind w:firstLine="420"/>
        <w:rPr>
          <w:b/>
          <w:bCs/>
          <w:sz w:val="24"/>
        </w:rPr>
      </w:pPr>
    </w:p>
    <w:p w14:paraId="489BFBC0" w14:textId="16687959" w:rsidR="0070268B" w:rsidRPr="00993F74" w:rsidRDefault="0070268B" w:rsidP="0070268B">
      <w:pPr>
        <w:spacing w:line="360" w:lineRule="auto"/>
        <w:ind w:firstLine="420"/>
        <w:rPr>
          <w:b/>
          <w:bCs/>
          <w:sz w:val="24"/>
        </w:rPr>
      </w:pPr>
      <w:r w:rsidRPr="00993F74">
        <w:rPr>
          <w:b/>
          <w:bCs/>
          <w:sz w:val="24"/>
        </w:rPr>
        <w:t>任务</w:t>
      </w:r>
      <w:r w:rsidRPr="00993F74">
        <w:rPr>
          <w:b/>
          <w:bCs/>
          <w:sz w:val="24"/>
        </w:rPr>
        <w:t xml:space="preserve">4.1 </w:t>
      </w:r>
      <w:r w:rsidRPr="00993F74">
        <w:rPr>
          <w:b/>
          <w:bCs/>
          <w:sz w:val="24"/>
        </w:rPr>
        <w:t>异常和拓扑感知的系统组件自适应构造演化技术</w:t>
      </w:r>
    </w:p>
    <w:p w14:paraId="51A37585" w14:textId="77777777" w:rsidR="00E441C5" w:rsidRPr="00993F74" w:rsidRDefault="00E441C5" w:rsidP="00E441C5">
      <w:pPr>
        <w:ind w:firstLine="420"/>
        <w:rPr>
          <w:b/>
          <w:bCs/>
        </w:rPr>
      </w:pPr>
      <w:r w:rsidRPr="00993F74">
        <w:rPr>
          <w:b/>
          <w:bCs/>
          <w:sz w:val="24"/>
          <w:highlight w:val="cyan"/>
        </w:rPr>
        <w:t>（杨任宇</w:t>
      </w:r>
      <w:r w:rsidRPr="00993F74">
        <w:rPr>
          <w:b/>
          <w:bCs/>
          <w:sz w:val="24"/>
          <w:highlight w:val="cyan"/>
        </w:rPr>
        <w:t>+</w:t>
      </w:r>
      <w:r w:rsidRPr="00993F74">
        <w:rPr>
          <w:b/>
          <w:bCs/>
          <w:sz w:val="24"/>
          <w:highlight w:val="cyan"/>
        </w:rPr>
        <w:t>刘俊宏</w:t>
      </w:r>
      <w:r w:rsidRPr="00993F74">
        <w:rPr>
          <w:b/>
          <w:bCs/>
          <w:sz w:val="24"/>
          <w:highlight w:val="cyan"/>
        </w:rPr>
        <w:t xml:space="preserve"> review</w:t>
      </w:r>
      <w:r w:rsidRPr="00993F74">
        <w:rPr>
          <w:b/>
          <w:bCs/>
          <w:sz w:val="24"/>
          <w:highlight w:val="cyan"/>
        </w:rPr>
        <w:t>）</w:t>
      </w:r>
    </w:p>
    <w:p w14:paraId="2315C11B" w14:textId="77777777" w:rsidR="0070268B" w:rsidRPr="00993F74" w:rsidRDefault="0070268B" w:rsidP="0070268B">
      <w:pPr>
        <w:spacing w:line="360" w:lineRule="auto"/>
        <w:ind w:firstLine="420"/>
        <w:rPr>
          <w:i/>
          <w:iCs/>
          <w:color w:val="BFBFBF"/>
          <w:sz w:val="24"/>
        </w:rPr>
      </w:pPr>
      <w:r w:rsidRPr="00993F74">
        <w:rPr>
          <w:i/>
          <w:iCs/>
          <w:color w:val="BFBFBF"/>
          <w:sz w:val="24"/>
        </w:rPr>
        <w:t>研究异常和拓扑感知的系统组件自适应构造演化技术，通过弹性资源重分配、容器重启、增量检查点等机制，缓解系统性能下降和服务违约，提升软件运行时对复杂动态环境的适应力。</w:t>
      </w:r>
    </w:p>
    <w:p w14:paraId="0CA16D03" w14:textId="6F7980E2" w:rsidR="00CA3AF6" w:rsidRDefault="00CA3AF6" w:rsidP="0070268B">
      <w:pPr>
        <w:spacing w:line="360" w:lineRule="auto"/>
        <w:ind w:firstLine="420"/>
        <w:rPr>
          <w:b/>
          <w:bCs/>
          <w:sz w:val="24"/>
        </w:rPr>
      </w:pPr>
    </w:p>
    <w:p w14:paraId="23525A69" w14:textId="29632ECF" w:rsidR="00BE1F4F" w:rsidRDefault="00BE1F4F" w:rsidP="0070268B">
      <w:pPr>
        <w:spacing w:line="360" w:lineRule="auto"/>
        <w:ind w:firstLine="420"/>
        <w:rPr>
          <w:b/>
          <w:bCs/>
          <w:sz w:val="24"/>
        </w:rPr>
      </w:pPr>
    </w:p>
    <w:p w14:paraId="5D078BAC" w14:textId="05862279" w:rsidR="00BE1F4F" w:rsidRDefault="00BE1F4F" w:rsidP="0070268B">
      <w:pPr>
        <w:spacing w:line="360" w:lineRule="auto"/>
        <w:ind w:firstLine="420"/>
        <w:rPr>
          <w:b/>
          <w:bCs/>
          <w:sz w:val="24"/>
        </w:rPr>
      </w:pPr>
    </w:p>
    <w:p w14:paraId="05378357" w14:textId="77777777" w:rsidR="00BE1F4F" w:rsidRPr="00CC38E4" w:rsidRDefault="00BE1F4F" w:rsidP="00BE1F4F">
      <w:pPr>
        <w:spacing w:before="240" w:line="440" w:lineRule="exact"/>
        <w:ind w:firstLineChars="200" w:firstLine="482"/>
        <w:rPr>
          <w:rFonts w:eastAsia="楷体"/>
          <w:b/>
          <w:bCs/>
          <w:sz w:val="24"/>
        </w:rPr>
      </w:pPr>
      <w:r>
        <w:rPr>
          <w:rFonts w:eastAsia="楷体" w:hint="eastAsia"/>
          <w:b/>
          <w:bCs/>
          <w:sz w:val="24"/>
        </w:rPr>
        <w:t>(</w:t>
      </w:r>
      <w:r>
        <w:rPr>
          <w:rFonts w:eastAsia="楷体"/>
          <w:b/>
          <w:bCs/>
          <w:sz w:val="24"/>
        </w:rPr>
        <w:t xml:space="preserve">1) </w:t>
      </w:r>
      <w:r w:rsidRPr="00064C3F">
        <w:rPr>
          <w:rFonts w:eastAsia="楷体" w:hint="eastAsia"/>
          <w:b/>
          <w:bCs/>
          <w:sz w:val="24"/>
        </w:rPr>
        <w:t>分布式机会调度框架</w:t>
      </w:r>
    </w:p>
    <w:p w14:paraId="3DB64B8A" w14:textId="77777777" w:rsidR="00BE1F4F" w:rsidRDefault="00BE1F4F" w:rsidP="00BE1F4F">
      <w:pPr>
        <w:snapToGrid w:val="0"/>
        <w:spacing w:line="440" w:lineRule="exact"/>
        <w:ind w:firstLineChars="196" w:firstLine="470"/>
        <w:rPr>
          <w:rFonts w:eastAsia="楷体"/>
          <w:sz w:val="24"/>
        </w:rPr>
      </w:pPr>
      <w:r>
        <w:rPr>
          <w:rFonts w:eastAsia="楷体" w:hint="eastAsia"/>
          <w:noProof/>
          <w:sz w:val="24"/>
        </w:rPr>
        <w:lastRenderedPageBreak/>
        <mc:AlternateContent>
          <mc:Choice Requires="wpg">
            <w:drawing>
              <wp:anchor distT="0" distB="0" distL="114300" distR="114300" simplePos="0" relativeHeight="251659264" behindDoc="0" locked="0" layoutInCell="1" allowOverlap="1" wp14:anchorId="2EAC62E1" wp14:editId="265A1241">
                <wp:simplePos x="0" y="0"/>
                <wp:positionH relativeFrom="margin">
                  <wp:posOffset>-44722</wp:posOffset>
                </wp:positionH>
                <wp:positionV relativeFrom="paragraph">
                  <wp:posOffset>2297339</wp:posOffset>
                </wp:positionV>
                <wp:extent cx="5255895" cy="3235963"/>
                <wp:effectExtent l="0" t="0" r="1905" b="2540"/>
                <wp:wrapTopAndBottom/>
                <wp:docPr id="129" name="Group 129"/>
                <wp:cNvGraphicFramePr/>
                <a:graphic xmlns:a="http://schemas.openxmlformats.org/drawingml/2006/main">
                  <a:graphicData uri="http://schemas.microsoft.com/office/word/2010/wordprocessingGroup">
                    <wpg:wgp>
                      <wpg:cNvGrpSpPr/>
                      <wpg:grpSpPr>
                        <a:xfrm>
                          <a:off x="0" y="0"/>
                          <a:ext cx="5255895" cy="3235963"/>
                          <a:chOff x="95250" y="370158"/>
                          <a:chExt cx="5255895" cy="3236013"/>
                        </a:xfrm>
                      </wpg:grpSpPr>
                      <wps:wsp>
                        <wps:cNvPr id="130" name="Text Box 130"/>
                        <wps:cNvSpPr txBox="1"/>
                        <wps:spPr>
                          <a:xfrm>
                            <a:off x="95250" y="3209925"/>
                            <a:ext cx="5255895" cy="396246"/>
                          </a:xfrm>
                          <a:prstGeom prst="rect">
                            <a:avLst/>
                          </a:prstGeom>
                          <a:solidFill>
                            <a:prstClr val="white"/>
                          </a:solidFill>
                          <a:ln>
                            <a:noFill/>
                          </a:ln>
                        </wps:spPr>
                        <wps:txbx>
                          <w:txbxContent>
                            <w:p w14:paraId="7A32D8BC" w14:textId="77777777" w:rsidR="00BE1F4F" w:rsidRDefault="00BE1F4F" w:rsidP="00BE1F4F">
                              <w:pPr>
                                <w:pStyle w:val="afb"/>
                                <w:jc w:val="center"/>
                                <w:rPr>
                                  <w:rFonts w:eastAsia="楷体" w:hint="eastAsia"/>
                                  <w:b/>
                                </w:rPr>
                              </w:pPr>
                              <w:bookmarkStart w:id="23" w:name="_Ref128599587"/>
                              <w:r w:rsidRPr="003220D1">
                                <w:rPr>
                                  <w:rFonts w:eastAsia="楷体" w:hint="eastAsia"/>
                                </w:rPr>
                                <w:t>图</w:t>
                              </w:r>
                              <w:r>
                                <w:rPr>
                                  <w:rFonts w:eastAsia="楷体"/>
                                  <w:b/>
                                </w:rPr>
                                <w:fldChar w:fldCharType="begin"/>
                              </w:r>
                              <w:r>
                                <w:rPr>
                                  <w:rFonts w:eastAsia="楷体"/>
                                </w:rPr>
                                <w:instrText xml:space="preserve"> </w:instrText>
                              </w:r>
                              <w:r>
                                <w:rPr>
                                  <w:rFonts w:eastAsia="楷体" w:hint="eastAsia"/>
                                </w:rPr>
                                <w:instrText xml:space="preserve">SEQ </w:instrText>
                              </w:r>
                              <w:r>
                                <w:rPr>
                                  <w:rFonts w:eastAsia="楷体" w:hint="eastAsia"/>
                                </w:rPr>
                                <w:instrText>图</w:instrText>
                              </w:r>
                              <w:r>
                                <w:rPr>
                                  <w:rFonts w:eastAsia="楷体" w:hint="eastAsia"/>
                                </w:rPr>
                                <w:instrText xml:space="preserve"> \* ARABIC</w:instrText>
                              </w:r>
                              <w:r>
                                <w:rPr>
                                  <w:rFonts w:eastAsia="楷体"/>
                                </w:rPr>
                                <w:instrText xml:space="preserve"> </w:instrText>
                              </w:r>
                              <w:r>
                                <w:rPr>
                                  <w:rFonts w:eastAsia="楷体"/>
                                  <w:b/>
                                </w:rPr>
                                <w:fldChar w:fldCharType="separate"/>
                              </w:r>
                              <w:r>
                                <w:rPr>
                                  <w:rFonts w:eastAsia="楷体"/>
                                  <w:noProof/>
                                </w:rPr>
                                <w:t>16</w:t>
                              </w:r>
                              <w:r>
                                <w:rPr>
                                  <w:rFonts w:eastAsia="楷体"/>
                                  <w:b/>
                                </w:rPr>
                                <w:fldChar w:fldCharType="end"/>
                              </w:r>
                              <w:bookmarkEnd w:id="23"/>
                              <w:r w:rsidRPr="003220D1">
                                <w:rPr>
                                  <w:rFonts w:eastAsia="楷体" w:hint="eastAsia"/>
                                </w:rPr>
                                <w:t>：机会调度系统架构图</w:t>
                              </w:r>
                            </w:p>
                            <w:p w14:paraId="0BB19BF6" w14:textId="77777777" w:rsidR="00BE1F4F" w:rsidRPr="007B1976" w:rsidRDefault="00BE1F4F" w:rsidP="00BE1F4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1" name="Picture 13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39074" y="370158"/>
                            <a:ext cx="4727575" cy="27556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AC62E1" id="Group 129" o:spid="_x0000_s1026" style="position:absolute;left:0;text-align:left;margin-left:-3.5pt;margin-top:180.9pt;width:413.85pt;height:254.8pt;z-index:251659264;mso-position-horizontal-relative:margin;mso-width-relative:margin;mso-height-relative:margin" coordorigin="952,3701" coordsize="52558,3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">
                <v:shapetype id="_x0000_t202" coordsize="21600,21600" o:spt="202" path="m,l,21600r21600,l21600,xe">
                  <v:stroke joinstyle="miter"/>
                  <v:path gradientshapeok="t" o:connecttype="rect"/>
                </v:shapetype>
                <v:shape id="Text Box 130" o:spid="_x0000_s1027" type="#_x0000_t202" style="position:absolute;left:952;top:32099;width:5255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7A32D8BC" w14:textId="77777777" w:rsidR="00BE1F4F" w:rsidRDefault="00BE1F4F" w:rsidP="00BE1F4F">
                        <w:pPr>
                          <w:pStyle w:val="afb"/>
                          <w:jc w:val="center"/>
                          <w:rPr>
                            <w:rFonts w:eastAsia="楷体" w:hint="eastAsia"/>
                            <w:b/>
                          </w:rPr>
                        </w:pPr>
                        <w:bookmarkStart w:id="24" w:name="_Ref128599587"/>
                        <w:r w:rsidRPr="003220D1">
                          <w:rPr>
                            <w:rFonts w:eastAsia="楷体" w:hint="eastAsia"/>
                          </w:rPr>
                          <w:t>图</w:t>
                        </w:r>
                        <w:r>
                          <w:rPr>
                            <w:rFonts w:eastAsia="楷体"/>
                            <w:b/>
                          </w:rPr>
                          <w:fldChar w:fldCharType="begin"/>
                        </w:r>
                        <w:r>
                          <w:rPr>
                            <w:rFonts w:eastAsia="楷体"/>
                          </w:rPr>
                          <w:instrText xml:space="preserve"> </w:instrText>
                        </w:r>
                        <w:r>
                          <w:rPr>
                            <w:rFonts w:eastAsia="楷体" w:hint="eastAsia"/>
                          </w:rPr>
                          <w:instrText xml:space="preserve">SEQ </w:instrText>
                        </w:r>
                        <w:r>
                          <w:rPr>
                            <w:rFonts w:eastAsia="楷体" w:hint="eastAsia"/>
                          </w:rPr>
                          <w:instrText>图</w:instrText>
                        </w:r>
                        <w:r>
                          <w:rPr>
                            <w:rFonts w:eastAsia="楷体" w:hint="eastAsia"/>
                          </w:rPr>
                          <w:instrText xml:space="preserve"> \* ARABIC</w:instrText>
                        </w:r>
                        <w:r>
                          <w:rPr>
                            <w:rFonts w:eastAsia="楷体"/>
                          </w:rPr>
                          <w:instrText xml:space="preserve"> </w:instrText>
                        </w:r>
                        <w:r>
                          <w:rPr>
                            <w:rFonts w:eastAsia="楷体"/>
                            <w:b/>
                          </w:rPr>
                          <w:fldChar w:fldCharType="separate"/>
                        </w:r>
                        <w:r>
                          <w:rPr>
                            <w:rFonts w:eastAsia="楷体"/>
                            <w:noProof/>
                          </w:rPr>
                          <w:t>16</w:t>
                        </w:r>
                        <w:r>
                          <w:rPr>
                            <w:rFonts w:eastAsia="楷体"/>
                            <w:b/>
                          </w:rPr>
                          <w:fldChar w:fldCharType="end"/>
                        </w:r>
                        <w:bookmarkEnd w:id="24"/>
                        <w:r w:rsidRPr="003220D1">
                          <w:rPr>
                            <w:rFonts w:eastAsia="楷体" w:hint="eastAsia"/>
                          </w:rPr>
                          <w:t>：机会调度系统架构图</w:t>
                        </w:r>
                      </w:p>
                      <w:p w14:paraId="0BB19BF6" w14:textId="77777777" w:rsidR="00BE1F4F" w:rsidRPr="007B1976" w:rsidRDefault="00BE1F4F" w:rsidP="00BE1F4F"/>
                    </w:txbxContent>
                  </v:textbox>
                </v:shape>
                <v:shape id="Picture 131" o:spid="_x0000_s1028" type="#_x0000_t75" style="position:absolute;left:3390;top:3701;width:47276;height:2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">
                  <v:imagedata r:id="rId36" o:title=""/>
                </v:shape>
                <w10:wrap type="topAndBottom" anchorx="margin"/>
              </v:group>
            </w:pict>
          </mc:Fallback>
        </mc:AlternateContent>
      </w:r>
      <w:r>
        <w:rPr>
          <w:rFonts w:eastAsia="楷体" w:hint="eastAsia"/>
          <w:sz w:val="24"/>
        </w:rPr>
        <w:t>首先，我们需要设计实现一种高效的调度框架，汇聚</w:t>
      </w:r>
      <w:r w:rsidRPr="00641AAF">
        <w:rPr>
          <w:rFonts w:eastAsia="楷体" w:hint="eastAsia"/>
          <w:sz w:val="24"/>
        </w:rPr>
        <w:t>整合时空空闲算力和作业时序信息</w:t>
      </w:r>
      <w:r>
        <w:rPr>
          <w:rFonts w:eastAsia="楷体" w:hint="eastAsia"/>
          <w:sz w:val="24"/>
        </w:rPr>
        <w:t>，支撑空闲算力的高效复用。资源管理器（</w:t>
      </w:r>
      <w:r>
        <w:rPr>
          <w:rFonts w:eastAsia="楷体" w:hint="eastAsia"/>
          <w:sz w:val="24"/>
        </w:rPr>
        <w:t>Resource</w:t>
      </w:r>
      <w:r>
        <w:rPr>
          <w:rFonts w:eastAsia="楷体"/>
          <w:sz w:val="24"/>
        </w:rPr>
        <w:t xml:space="preserve"> </w:t>
      </w:r>
      <w:r>
        <w:rPr>
          <w:rFonts w:eastAsia="楷体" w:hint="eastAsia"/>
          <w:sz w:val="24"/>
        </w:rPr>
        <w:t>Manager</w:t>
      </w:r>
      <w:r>
        <w:rPr>
          <w:rFonts w:eastAsia="楷体" w:hint="eastAsia"/>
          <w:sz w:val="24"/>
        </w:rPr>
        <w:t>）首先接收用户提交的作业，并在作业队列（</w:t>
      </w:r>
      <w:r>
        <w:rPr>
          <w:rFonts w:eastAsia="楷体"/>
          <w:sz w:val="24"/>
        </w:rPr>
        <w:t>Job Queue</w:t>
      </w:r>
      <w:r>
        <w:rPr>
          <w:rFonts w:eastAsia="楷体" w:hint="eastAsia"/>
          <w:sz w:val="24"/>
        </w:rPr>
        <w:t>）中进行状态维护；同时会收集集群资源实时用量（包括固定和瞬时用量）、作业执行时间和运行时时序信息等设备和作业状态。资源管理器将通过</w:t>
      </w:r>
      <w:r>
        <w:rPr>
          <w:rFonts w:eastAsia="楷体" w:hint="eastAsia"/>
          <w:sz w:val="24"/>
        </w:rPr>
        <w:t>Profiler</w:t>
      </w:r>
      <w:r>
        <w:rPr>
          <w:rFonts w:eastAsia="楷体" w:hint="eastAsia"/>
          <w:sz w:val="24"/>
        </w:rPr>
        <w:t>训练、生成、维护作业的资源</w:t>
      </w:r>
      <w:r>
        <w:rPr>
          <w:rFonts w:eastAsia="楷体" w:hint="eastAsia"/>
          <w:sz w:val="24"/>
        </w:rPr>
        <w:t>-</w:t>
      </w:r>
      <w:r>
        <w:rPr>
          <w:rFonts w:eastAsia="楷体" w:hint="eastAsia"/>
          <w:sz w:val="24"/>
        </w:rPr>
        <w:t>性能模型以及设备拓扑结构等硬件元数据信息。资源管理器在</w:t>
      </w:r>
      <w:r>
        <w:rPr>
          <w:rFonts w:eastAsia="楷体" w:hint="eastAsia"/>
          <w:sz w:val="24"/>
        </w:rPr>
        <w:t xml:space="preserve"> Profiler </w:t>
      </w:r>
      <w:r>
        <w:rPr>
          <w:rFonts w:eastAsia="楷体" w:hint="eastAsia"/>
          <w:sz w:val="24"/>
        </w:rPr>
        <w:t>所维护的作业执行数据库中，计算出当前时刻正在执行或排队的作业在未来时间段内计算任务的时间信息和资源消耗的脉冲信息，形成一个整体时空空闲算力视图，它将</w:t>
      </w:r>
      <w:r>
        <w:rPr>
          <w:rFonts w:eastAsia="楷体" w:hint="eastAsia"/>
          <w:noProof/>
          <w:sz w:val="24"/>
        </w:rPr>
        <mc:AlternateContent>
          <mc:Choice Requires="wpg">
            <w:drawing>
              <wp:anchor distT="0" distB="0" distL="114300" distR="114300" simplePos="0" relativeHeight="251660288" behindDoc="0" locked="0" layoutInCell="1" allowOverlap="1" wp14:anchorId="687B0A26" wp14:editId="3103EAD4">
                <wp:simplePos x="0" y="0"/>
                <wp:positionH relativeFrom="column">
                  <wp:posOffset>-150495</wp:posOffset>
                </wp:positionH>
                <wp:positionV relativeFrom="paragraph">
                  <wp:posOffset>0</wp:posOffset>
                </wp:positionV>
                <wp:extent cx="5256530" cy="2343785"/>
                <wp:effectExtent l="0" t="0" r="1270" b="5715"/>
                <wp:wrapTopAndBottom/>
                <wp:docPr id="132" name="Group 132"/>
                <wp:cNvGraphicFramePr/>
                <a:graphic xmlns:a="http://schemas.openxmlformats.org/drawingml/2006/main">
                  <a:graphicData uri="http://schemas.microsoft.com/office/word/2010/wordprocessingGroup">
                    <wpg:wgp>
                      <wpg:cNvGrpSpPr/>
                      <wpg:grpSpPr>
                        <a:xfrm>
                          <a:off x="0" y="0"/>
                          <a:ext cx="5256530" cy="2343785"/>
                          <a:chOff x="0" y="448459"/>
                          <a:chExt cx="5256530" cy="2344576"/>
                        </a:xfrm>
                      </wpg:grpSpPr>
                      <wps:wsp>
                        <wps:cNvPr id="133" name="Text Box 133"/>
                        <wps:cNvSpPr txBox="1"/>
                        <wps:spPr>
                          <a:xfrm>
                            <a:off x="0" y="2594919"/>
                            <a:ext cx="5256530" cy="198116"/>
                          </a:xfrm>
                          <a:prstGeom prst="rect">
                            <a:avLst/>
                          </a:prstGeom>
                          <a:solidFill>
                            <a:prstClr val="white"/>
                          </a:solidFill>
                          <a:ln>
                            <a:noFill/>
                          </a:ln>
                        </wps:spPr>
                        <wps:txbx>
                          <w:txbxContent>
                            <w:p w14:paraId="4AE8EDB5" w14:textId="77777777" w:rsidR="00BE1F4F" w:rsidRPr="00ED4C1C" w:rsidRDefault="00BE1F4F" w:rsidP="00BE1F4F">
                              <w:pPr>
                                <w:pStyle w:val="afb"/>
                                <w:jc w:val="center"/>
                                <w:rPr>
                                  <w:rFonts w:eastAsia="楷体" w:hint="eastAsia"/>
                                  <w:b/>
                                </w:rPr>
                              </w:pPr>
                              <w:bookmarkStart w:id="25" w:name="_Ref128599638"/>
                              <w:r w:rsidRPr="00ED4C1C">
                                <w:rPr>
                                  <w:rFonts w:eastAsia="楷体" w:hint="eastAsia"/>
                                </w:rPr>
                                <w:t>图</w:t>
                              </w:r>
                              <w:r>
                                <w:rPr>
                                  <w:rFonts w:eastAsia="楷体"/>
                                  <w:b/>
                                </w:rPr>
                                <w:fldChar w:fldCharType="begin"/>
                              </w:r>
                              <w:r>
                                <w:rPr>
                                  <w:rFonts w:eastAsia="楷体"/>
                                </w:rPr>
                                <w:instrText xml:space="preserve"> </w:instrText>
                              </w:r>
                              <w:r>
                                <w:rPr>
                                  <w:rFonts w:eastAsia="楷体" w:hint="eastAsia"/>
                                </w:rPr>
                                <w:instrText xml:space="preserve">SEQ </w:instrText>
                              </w:r>
                              <w:r>
                                <w:rPr>
                                  <w:rFonts w:eastAsia="楷体" w:hint="eastAsia"/>
                                </w:rPr>
                                <w:instrText>图</w:instrText>
                              </w:r>
                              <w:r>
                                <w:rPr>
                                  <w:rFonts w:eastAsia="楷体" w:hint="eastAsia"/>
                                </w:rPr>
                                <w:instrText xml:space="preserve"> \* ARABIC</w:instrText>
                              </w:r>
                              <w:r>
                                <w:rPr>
                                  <w:rFonts w:eastAsia="楷体"/>
                                </w:rPr>
                                <w:instrText xml:space="preserve"> </w:instrText>
                              </w:r>
                              <w:r>
                                <w:rPr>
                                  <w:rFonts w:eastAsia="楷体"/>
                                  <w:b/>
                                </w:rPr>
                                <w:fldChar w:fldCharType="separate"/>
                              </w:r>
                              <w:r>
                                <w:rPr>
                                  <w:rFonts w:eastAsia="楷体"/>
                                  <w:noProof/>
                                </w:rPr>
                                <w:t>17</w:t>
                              </w:r>
                              <w:r>
                                <w:rPr>
                                  <w:rFonts w:eastAsia="楷体"/>
                                  <w:b/>
                                </w:rPr>
                                <w:fldChar w:fldCharType="end"/>
                              </w:r>
                              <w:bookmarkEnd w:id="25"/>
                              <w:r>
                                <w:rPr>
                                  <w:rFonts w:eastAsia="楷体" w:hint="eastAsia"/>
                                </w:rPr>
                                <w:t>：多智能体强化学习框架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4" name="Picture 13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53142" y="448459"/>
                            <a:ext cx="4301104" cy="20193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7B0A26" id="Group 132" o:spid="_x0000_s1029" style="position:absolute;left:0;text-align:left;margin-left:-11.85pt;margin-top:0;width:413.9pt;height:184.55pt;z-index:251660288;mso-width-relative:margin;mso-height-relative:margin" coordorigin=",4484" coordsize="52565,23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">
                <v:shape id="Text Box 133" o:spid="_x0000_s1030" type="#_x0000_t202" style="position:absolute;top:25949;width:5256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4AE8EDB5" w14:textId="77777777" w:rsidR="00BE1F4F" w:rsidRPr="00ED4C1C" w:rsidRDefault="00BE1F4F" w:rsidP="00BE1F4F">
                        <w:pPr>
                          <w:pStyle w:val="afb"/>
                          <w:jc w:val="center"/>
                          <w:rPr>
                            <w:rFonts w:eastAsia="楷体" w:hint="eastAsia"/>
                            <w:b/>
                          </w:rPr>
                        </w:pPr>
                        <w:bookmarkStart w:id="26" w:name="_Ref128599638"/>
                        <w:r w:rsidRPr="00ED4C1C">
                          <w:rPr>
                            <w:rFonts w:eastAsia="楷体" w:hint="eastAsia"/>
                          </w:rPr>
                          <w:t>图</w:t>
                        </w:r>
                        <w:r>
                          <w:rPr>
                            <w:rFonts w:eastAsia="楷体"/>
                            <w:b/>
                          </w:rPr>
                          <w:fldChar w:fldCharType="begin"/>
                        </w:r>
                        <w:r>
                          <w:rPr>
                            <w:rFonts w:eastAsia="楷体"/>
                          </w:rPr>
                          <w:instrText xml:space="preserve"> </w:instrText>
                        </w:r>
                        <w:r>
                          <w:rPr>
                            <w:rFonts w:eastAsia="楷体" w:hint="eastAsia"/>
                          </w:rPr>
                          <w:instrText xml:space="preserve">SEQ </w:instrText>
                        </w:r>
                        <w:r>
                          <w:rPr>
                            <w:rFonts w:eastAsia="楷体" w:hint="eastAsia"/>
                          </w:rPr>
                          <w:instrText>图</w:instrText>
                        </w:r>
                        <w:r>
                          <w:rPr>
                            <w:rFonts w:eastAsia="楷体" w:hint="eastAsia"/>
                          </w:rPr>
                          <w:instrText xml:space="preserve"> \* ARABIC</w:instrText>
                        </w:r>
                        <w:r>
                          <w:rPr>
                            <w:rFonts w:eastAsia="楷体"/>
                          </w:rPr>
                          <w:instrText xml:space="preserve"> </w:instrText>
                        </w:r>
                        <w:r>
                          <w:rPr>
                            <w:rFonts w:eastAsia="楷体"/>
                            <w:b/>
                          </w:rPr>
                          <w:fldChar w:fldCharType="separate"/>
                        </w:r>
                        <w:r>
                          <w:rPr>
                            <w:rFonts w:eastAsia="楷体"/>
                            <w:noProof/>
                          </w:rPr>
                          <w:t>17</w:t>
                        </w:r>
                        <w:r>
                          <w:rPr>
                            <w:rFonts w:eastAsia="楷体"/>
                            <w:b/>
                          </w:rPr>
                          <w:fldChar w:fldCharType="end"/>
                        </w:r>
                        <w:bookmarkEnd w:id="26"/>
                        <w:r>
                          <w:rPr>
                            <w:rFonts w:eastAsia="楷体" w:hint="eastAsia"/>
                          </w:rPr>
                          <w:t>：多智能体强化学习框架</w:t>
                        </w:r>
                      </w:p>
                    </w:txbxContent>
                  </v:textbox>
                </v:shape>
                <v:shape id="Picture 134" o:spid="_x0000_s1031" type="#_x0000_t75" style="position:absolute;left:6531;top:4484;width:43011;height:2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">
                  <v:imagedata r:id="rId38" o:title=""/>
                </v:shape>
                <w10:wrap type="topAndBottom"/>
              </v:group>
            </w:pict>
          </mc:Fallback>
        </mc:AlternateContent>
      </w:r>
      <w:r>
        <w:rPr>
          <w:rFonts w:eastAsia="楷体" w:hint="eastAsia"/>
          <w:sz w:val="24"/>
        </w:rPr>
        <w:t>作为重要</w:t>
      </w:r>
      <w:r w:rsidRPr="00A33776">
        <w:rPr>
          <w:rFonts w:eastAsia="楷体" w:hint="eastAsia"/>
          <w:sz w:val="24"/>
        </w:rPr>
        <w:t>依据，指导后续调度系统实现动态自适应的高效集群资源复用</w:t>
      </w:r>
      <w:r w:rsidRPr="00CF4CC9">
        <w:rPr>
          <w:rFonts w:eastAsia="楷体"/>
          <w:sz w:val="24"/>
        </w:rPr>
        <w:t>。</w:t>
      </w:r>
    </w:p>
    <w:p w14:paraId="157CCA0C" w14:textId="77777777" w:rsidR="00BE1F4F" w:rsidRPr="00E73AD5" w:rsidRDefault="00BE1F4F" w:rsidP="00BE1F4F">
      <w:pPr>
        <w:snapToGrid w:val="0"/>
        <w:spacing w:line="440" w:lineRule="exact"/>
        <w:ind w:firstLineChars="196" w:firstLine="470"/>
        <w:rPr>
          <w:rFonts w:eastAsia="楷体"/>
          <w:sz w:val="24"/>
        </w:rPr>
      </w:pPr>
      <w:r>
        <w:rPr>
          <w:rFonts w:eastAsia="楷体" w:hint="eastAsia"/>
          <w:sz w:val="24"/>
        </w:rPr>
        <w:t>机会调度器（</w:t>
      </w:r>
      <w:r>
        <w:rPr>
          <w:rFonts w:eastAsia="楷体"/>
          <w:sz w:val="24"/>
        </w:rPr>
        <w:t>Opportunistic Scheduler</w:t>
      </w:r>
      <w:r>
        <w:rPr>
          <w:rFonts w:eastAsia="楷体" w:hint="eastAsia"/>
          <w:sz w:val="24"/>
        </w:rPr>
        <w:t>）位于集群中心资源管理器中，它会周期性地读取集群中各类空闲算力单元及其可用时间，同时扫描当前作业队列和正在执行的作业，</w:t>
      </w:r>
      <w:r>
        <w:rPr>
          <w:rFonts w:eastAsia="楷体" w:hint="eastAsia"/>
          <w:sz w:val="24"/>
        </w:rPr>
        <w:lastRenderedPageBreak/>
        <w:t>进行机会调度决策，即决定在空闲算力的所在节点投放哪些作业，具体细节详见步骤（</w:t>
      </w:r>
      <w:r>
        <w:rPr>
          <w:rFonts w:eastAsia="楷体"/>
          <w:sz w:val="24"/>
        </w:rPr>
        <w:t>2</w:t>
      </w:r>
      <w:r>
        <w:rPr>
          <w:rFonts w:eastAsia="楷体" w:hint="eastAsia"/>
          <w:sz w:val="24"/>
        </w:rPr>
        <w:t>）。机会调度器会将调度决策结果发送至每个算力节点的节点代理（</w:t>
      </w:r>
      <w:r>
        <w:rPr>
          <w:rFonts w:eastAsia="楷体" w:hint="eastAsia"/>
          <w:sz w:val="24"/>
        </w:rPr>
        <w:t>Node</w:t>
      </w:r>
      <w:r>
        <w:rPr>
          <w:rFonts w:eastAsia="楷体"/>
          <w:sz w:val="24"/>
        </w:rPr>
        <w:t xml:space="preserve"> </w:t>
      </w:r>
      <w:r>
        <w:rPr>
          <w:rFonts w:eastAsia="楷体" w:hint="eastAsia"/>
          <w:sz w:val="24"/>
        </w:rPr>
        <w:t>Agent</w:t>
      </w:r>
      <w:r>
        <w:rPr>
          <w:rFonts w:eastAsia="楷体" w:hint="eastAsia"/>
          <w:sz w:val="24"/>
        </w:rPr>
        <w:t>）</w:t>
      </w:r>
      <w:r>
        <w:rPr>
          <w:rFonts w:eastAsia="楷体"/>
          <w:sz w:val="24"/>
        </w:rPr>
        <w:t>,</w:t>
      </w:r>
      <w:r>
        <w:rPr>
          <w:rFonts w:eastAsia="楷体" w:hint="eastAsia"/>
          <w:sz w:val="24"/>
        </w:rPr>
        <w:t xml:space="preserve"> </w:t>
      </w:r>
      <w:r>
        <w:rPr>
          <w:rFonts w:eastAsia="楷体" w:hint="eastAsia"/>
          <w:sz w:val="24"/>
        </w:rPr>
        <w:t>随后由对应的节点代理负责通知运行时规划器（</w:t>
      </w:r>
      <w:r>
        <w:rPr>
          <w:rFonts w:eastAsia="楷体" w:hint="eastAsia"/>
          <w:sz w:val="24"/>
        </w:rPr>
        <w:t>R</w:t>
      </w:r>
      <w:r>
        <w:rPr>
          <w:rFonts w:eastAsia="楷体"/>
          <w:sz w:val="24"/>
        </w:rPr>
        <w:t>untime Planner</w:t>
      </w:r>
      <w:r>
        <w:rPr>
          <w:rFonts w:eastAsia="楷体" w:hint="eastAsia"/>
          <w:sz w:val="24"/>
        </w:rPr>
        <w:t>）负责新增作业的启动、运行时执行顺序和流水线编排、多级作业的服务质量保障等。规划器内多维资源的管理器会调用</w:t>
      </w:r>
      <w:r>
        <w:rPr>
          <w:rFonts w:eastAsia="楷体" w:hint="eastAsia"/>
          <w:sz w:val="24"/>
        </w:rPr>
        <w:t xml:space="preserve"> CUDA</w:t>
      </w:r>
      <w:r>
        <w:rPr>
          <w:rFonts w:eastAsia="楷体" w:hint="eastAsia"/>
          <w:sz w:val="24"/>
        </w:rPr>
        <w:t>驱动器实现作业的资源调整，同时会将作业的实时执行时间和性能指标等同步到资源管理器，以便资源</w:t>
      </w:r>
      <w:r>
        <w:rPr>
          <w:rFonts w:eastAsia="楷体" w:hint="eastAsia"/>
          <w:sz w:val="24"/>
        </w:rPr>
        <w:t>-</w:t>
      </w:r>
      <w:r>
        <w:rPr>
          <w:rFonts w:eastAsia="楷体" w:hint="eastAsia"/>
          <w:sz w:val="24"/>
        </w:rPr>
        <w:t>性能模型的在线训练与模型更新。具体流程和分布式组件间交互关系如</w:t>
      </w:r>
      <w:r w:rsidRPr="005F7268">
        <w:rPr>
          <w:rFonts w:eastAsia="楷体"/>
          <w:sz w:val="24"/>
        </w:rPr>
        <w:fldChar w:fldCharType="begin"/>
      </w:r>
      <w:r>
        <w:rPr>
          <w:rFonts w:eastAsia="楷体"/>
          <w:sz w:val="24"/>
        </w:rPr>
        <w:instrText xml:space="preserve"> </w:instrText>
      </w:r>
      <w:r>
        <w:rPr>
          <w:rFonts w:eastAsia="楷体" w:hint="eastAsia"/>
          <w:sz w:val="24"/>
        </w:rPr>
        <w:instrText>REF _Ref128599587 \h</w:instrText>
      </w:r>
      <w:r>
        <w:rPr>
          <w:rFonts w:eastAsia="楷体"/>
          <w:sz w:val="24"/>
        </w:rPr>
        <w:instrText xml:space="preserve">  \* MERGEFORMAT </w:instrText>
      </w:r>
      <w:r w:rsidRPr="005F7268">
        <w:rPr>
          <w:rFonts w:eastAsia="楷体"/>
          <w:sz w:val="24"/>
        </w:rPr>
      </w:r>
      <w:r w:rsidRPr="005F7268">
        <w:rPr>
          <w:rFonts w:eastAsia="楷体"/>
          <w:sz w:val="24"/>
        </w:rPr>
        <w:fldChar w:fldCharType="separate"/>
      </w:r>
      <w:r w:rsidRPr="001D4BF8">
        <w:rPr>
          <w:rFonts w:eastAsia="楷体" w:hint="eastAsia"/>
          <w:sz w:val="24"/>
        </w:rPr>
        <w:t>图</w:t>
      </w:r>
      <w:r w:rsidRPr="001D4BF8">
        <w:rPr>
          <w:rFonts w:eastAsia="楷体"/>
          <w:sz w:val="24"/>
        </w:rPr>
        <w:t>16</w:t>
      </w:r>
      <w:r w:rsidRPr="005F7268">
        <w:rPr>
          <w:rFonts w:eastAsia="楷体"/>
          <w:sz w:val="24"/>
        </w:rPr>
        <w:fldChar w:fldCharType="end"/>
      </w:r>
      <w:r>
        <w:rPr>
          <w:rFonts w:eastAsia="楷体" w:hint="eastAsia"/>
          <w:sz w:val="24"/>
        </w:rPr>
        <w:t>所示。</w:t>
      </w:r>
    </w:p>
    <w:p w14:paraId="6F5FEAD3" w14:textId="77777777" w:rsidR="00BE1F4F" w:rsidRDefault="00BE1F4F" w:rsidP="00BE1F4F">
      <w:pPr>
        <w:spacing w:before="240" w:line="440" w:lineRule="exact"/>
        <w:ind w:firstLineChars="200" w:firstLine="482"/>
        <w:rPr>
          <w:rFonts w:eastAsia="楷体"/>
          <w:b/>
          <w:bCs/>
          <w:sz w:val="24"/>
        </w:rPr>
      </w:pPr>
      <w:r>
        <w:rPr>
          <w:rFonts w:eastAsia="楷体" w:hint="eastAsia"/>
          <w:b/>
          <w:bCs/>
          <w:sz w:val="24"/>
        </w:rPr>
        <w:t>(</w:t>
      </w:r>
      <w:r>
        <w:rPr>
          <w:rFonts w:eastAsia="楷体"/>
          <w:b/>
          <w:bCs/>
          <w:sz w:val="24"/>
        </w:rPr>
        <w:t>2</w:t>
      </w:r>
      <w:r>
        <w:rPr>
          <w:rFonts w:eastAsia="楷体" w:hint="eastAsia"/>
          <w:b/>
          <w:bCs/>
          <w:sz w:val="24"/>
        </w:rPr>
        <w:t>)</w:t>
      </w:r>
      <w:r>
        <w:rPr>
          <w:rFonts w:eastAsia="楷体"/>
          <w:b/>
          <w:bCs/>
          <w:sz w:val="24"/>
        </w:rPr>
        <w:t xml:space="preserve"> </w:t>
      </w:r>
      <w:r w:rsidRPr="00064C3F">
        <w:rPr>
          <w:rFonts w:eastAsia="楷体" w:hint="eastAsia"/>
          <w:b/>
          <w:bCs/>
          <w:sz w:val="24"/>
        </w:rPr>
        <w:t>基于</w:t>
      </w:r>
      <w:r>
        <w:rPr>
          <w:rFonts w:eastAsia="楷体" w:hint="eastAsia"/>
          <w:b/>
          <w:bCs/>
          <w:sz w:val="24"/>
        </w:rPr>
        <w:t>多智能体</w:t>
      </w:r>
      <w:r w:rsidRPr="00064C3F">
        <w:rPr>
          <w:rFonts w:eastAsia="楷体" w:hint="eastAsia"/>
          <w:b/>
          <w:bCs/>
          <w:sz w:val="24"/>
        </w:rPr>
        <w:t>强化学习的自适应调度策略</w:t>
      </w:r>
    </w:p>
    <w:p w14:paraId="4DC090E5" w14:textId="77777777" w:rsidR="00BE1F4F" w:rsidRDefault="00BE1F4F" w:rsidP="00BE1F4F">
      <w:pPr>
        <w:spacing w:line="440" w:lineRule="exact"/>
        <w:ind w:firstLineChars="200" w:firstLine="480"/>
        <w:rPr>
          <w:rFonts w:eastAsia="楷体"/>
          <w:sz w:val="24"/>
          <w:lang w:val="en-GB"/>
        </w:rPr>
      </w:pPr>
      <w:r>
        <w:rPr>
          <w:rFonts w:eastAsia="楷体" w:hint="eastAsia"/>
          <w:sz w:val="24"/>
        </w:rPr>
        <w:t>调度策略需在机会调度器读取到空闲算力时，即时地生成调度决策，决定</w:t>
      </w:r>
      <w:r w:rsidRPr="005D42B7">
        <w:rPr>
          <w:rFonts w:eastAsia="楷体" w:hint="eastAsia"/>
          <w:sz w:val="24"/>
        </w:rPr>
        <w:t>将</w:t>
      </w:r>
      <w:r>
        <w:rPr>
          <w:rFonts w:eastAsia="楷体" w:hint="eastAsia"/>
          <w:sz w:val="24"/>
        </w:rPr>
        <w:t>空闲算力单元</w:t>
      </w:r>
      <w:r w:rsidRPr="005D42B7">
        <w:rPr>
          <w:rFonts w:eastAsia="楷体" w:hint="eastAsia"/>
          <w:sz w:val="24"/>
        </w:rPr>
        <w:t>调度</w:t>
      </w:r>
      <w:r>
        <w:rPr>
          <w:rFonts w:eastAsia="楷体" w:hint="eastAsia"/>
          <w:sz w:val="24"/>
        </w:rPr>
        <w:t>分配给哪个作业：正在运行的作业可将空闲算力</w:t>
      </w:r>
      <w:r w:rsidRPr="005D42B7">
        <w:rPr>
          <w:rFonts w:eastAsia="楷体" w:hint="eastAsia"/>
          <w:sz w:val="24"/>
        </w:rPr>
        <w:t>用于弹性扩展</w:t>
      </w:r>
      <w:r>
        <w:rPr>
          <w:rFonts w:eastAsia="楷体" w:hint="eastAsia"/>
          <w:sz w:val="24"/>
        </w:rPr>
        <w:t>，缩短作业完成时间；与此同时，在队列中被</w:t>
      </w:r>
      <w:r w:rsidRPr="005D42B7">
        <w:rPr>
          <w:rFonts w:eastAsia="楷体" w:hint="eastAsia"/>
          <w:sz w:val="24"/>
        </w:rPr>
        <w:t>阻塞</w:t>
      </w:r>
      <w:r>
        <w:rPr>
          <w:rFonts w:eastAsia="楷体" w:hint="eastAsia"/>
          <w:sz w:val="24"/>
        </w:rPr>
        <w:t>的</w:t>
      </w:r>
      <w:r w:rsidRPr="005D42B7">
        <w:rPr>
          <w:rFonts w:eastAsia="楷体" w:hint="eastAsia"/>
          <w:sz w:val="24"/>
        </w:rPr>
        <w:t>作业</w:t>
      </w:r>
      <w:r>
        <w:rPr>
          <w:rFonts w:eastAsia="楷体" w:hint="eastAsia"/>
          <w:sz w:val="24"/>
        </w:rPr>
        <w:t>则可利用空闲算力</w:t>
      </w:r>
      <w:r w:rsidRPr="005D42B7">
        <w:rPr>
          <w:rFonts w:eastAsia="楷体" w:hint="eastAsia"/>
          <w:sz w:val="24"/>
        </w:rPr>
        <w:t>提前启动</w:t>
      </w:r>
      <w:r>
        <w:rPr>
          <w:rFonts w:eastAsia="楷体" w:hint="eastAsia"/>
          <w:sz w:val="24"/>
        </w:rPr>
        <w:t>，缩短队首阻塞和饥饿现象。我们将设计实现一个基于</w:t>
      </w:r>
      <w:r w:rsidRPr="0096359D">
        <w:rPr>
          <w:rFonts w:eastAsia="楷体" w:hint="eastAsia"/>
          <w:sz w:val="24"/>
          <w:lang w:val="en-GB"/>
        </w:rPr>
        <w:t>多智能体</w:t>
      </w:r>
      <w:r>
        <w:rPr>
          <w:rFonts w:eastAsia="楷体" w:hint="eastAsia"/>
          <w:sz w:val="24"/>
          <w:lang w:val="en-GB"/>
        </w:rPr>
        <w:t>学习</w:t>
      </w:r>
      <w:r>
        <w:rPr>
          <w:rFonts w:eastAsia="楷体" w:hint="eastAsia"/>
          <w:sz w:val="24"/>
          <w:lang w:val="en-GB"/>
        </w:rPr>
        <w:t>(</w:t>
      </w:r>
      <w:r>
        <w:rPr>
          <w:rFonts w:eastAsia="楷体"/>
          <w:sz w:val="24"/>
          <w:lang w:val="en-GB"/>
        </w:rPr>
        <w:t>MARL)</w:t>
      </w:r>
      <w:r>
        <w:rPr>
          <w:rFonts w:eastAsia="楷体" w:hint="eastAsia"/>
          <w:sz w:val="24"/>
          <w:lang w:val="en-GB"/>
        </w:rPr>
        <w:t>的</w:t>
      </w:r>
      <w:r w:rsidRPr="0096359D">
        <w:rPr>
          <w:rFonts w:eastAsia="楷体" w:hint="eastAsia"/>
          <w:sz w:val="24"/>
          <w:lang w:val="en-GB"/>
        </w:rPr>
        <w:t>调度体系结构</w:t>
      </w:r>
      <w:r>
        <w:rPr>
          <w:rFonts w:eastAsia="楷体" w:hint="eastAsia"/>
          <w:sz w:val="24"/>
          <w:lang w:val="en-GB"/>
        </w:rPr>
        <w:t>，</w:t>
      </w:r>
      <w:r w:rsidRPr="0096359D">
        <w:rPr>
          <w:rFonts w:eastAsia="楷体" w:hint="eastAsia"/>
          <w:sz w:val="24"/>
          <w:lang w:val="en-GB"/>
        </w:rPr>
        <w:t>用于学习每个智能体的决策策略</w:t>
      </w:r>
      <w:r>
        <w:rPr>
          <w:rFonts w:eastAsia="楷体" w:hint="eastAsia"/>
          <w:sz w:val="24"/>
          <w:lang w:val="en-GB"/>
        </w:rPr>
        <w:t>，通过参数共享实现多</w:t>
      </w:r>
      <w:r w:rsidRPr="0096359D">
        <w:rPr>
          <w:rFonts w:eastAsia="楷体" w:hint="eastAsia"/>
          <w:sz w:val="24"/>
          <w:lang w:val="en-GB"/>
        </w:rPr>
        <w:t>智能体之间</w:t>
      </w:r>
      <w:r>
        <w:rPr>
          <w:rFonts w:eastAsia="楷体" w:hint="eastAsia"/>
          <w:sz w:val="24"/>
          <w:lang w:val="en-GB"/>
        </w:rPr>
        <w:t>的高效</w:t>
      </w:r>
      <w:r w:rsidRPr="0096359D">
        <w:rPr>
          <w:rFonts w:eastAsia="楷体" w:hint="eastAsia"/>
          <w:sz w:val="24"/>
          <w:lang w:val="en-GB"/>
        </w:rPr>
        <w:t>合作</w:t>
      </w:r>
      <w:r>
        <w:rPr>
          <w:rFonts w:eastAsia="楷体" w:hint="eastAsia"/>
          <w:sz w:val="24"/>
          <w:lang w:val="en-GB"/>
        </w:rPr>
        <w:t>，</w:t>
      </w:r>
      <w:r>
        <w:rPr>
          <w:rFonts w:eastAsia="楷体" w:hint="eastAsia"/>
          <w:sz w:val="24"/>
        </w:rPr>
        <w:t>应对智能体数目激增、高维</w:t>
      </w:r>
      <w:r w:rsidRPr="007924E7">
        <w:rPr>
          <w:rFonts w:eastAsia="楷体" w:hint="eastAsia"/>
          <w:sz w:val="24"/>
        </w:rPr>
        <w:t>动作</w:t>
      </w:r>
      <w:r>
        <w:rPr>
          <w:rFonts w:eastAsia="楷体" w:hint="eastAsia"/>
          <w:sz w:val="24"/>
        </w:rPr>
        <w:t>空间、不稳定性导致的学习效率低等问题。</w:t>
      </w:r>
      <w:r>
        <w:rPr>
          <w:rFonts w:eastAsia="楷体" w:hint="eastAsia"/>
          <w:sz w:val="24"/>
          <w:lang w:val="en-GB"/>
        </w:rPr>
        <w:t>MARL</w:t>
      </w:r>
      <w:r>
        <w:rPr>
          <w:rFonts w:eastAsia="楷体" w:hint="eastAsia"/>
          <w:sz w:val="24"/>
          <w:lang w:val="en-GB"/>
        </w:rPr>
        <w:t>学习过程可形式化定义为一个去中心化</w:t>
      </w:r>
      <w:r w:rsidRPr="002521FE">
        <w:rPr>
          <w:rFonts w:eastAsia="楷体" w:hint="eastAsia"/>
          <w:sz w:val="24"/>
          <w:lang w:val="en-GB"/>
        </w:rPr>
        <w:t>部分可观察马尔可夫决策过程（</w:t>
      </w:r>
      <w:r w:rsidRPr="002521FE">
        <w:rPr>
          <w:rFonts w:eastAsia="楷体" w:hint="eastAsia"/>
          <w:sz w:val="24"/>
          <w:lang w:val="en-GB"/>
        </w:rPr>
        <w:t>Dec-POMDP</w:t>
      </w:r>
      <w:r w:rsidRPr="002521FE">
        <w:rPr>
          <w:rFonts w:eastAsia="楷体" w:hint="eastAsia"/>
          <w:sz w:val="24"/>
          <w:lang w:val="en-GB"/>
        </w:rPr>
        <w:t>）</w:t>
      </w:r>
      <w:r>
        <w:rPr>
          <w:rFonts w:eastAsia="楷体" w:hint="eastAsia"/>
          <w:sz w:val="24"/>
          <w:lang w:val="en-GB"/>
        </w:rPr>
        <w:t>，包括</w:t>
      </w:r>
      <w:r>
        <w:rPr>
          <w:rFonts w:eastAsia="楷体"/>
          <w:i/>
          <w:iCs/>
          <w:sz w:val="24"/>
          <w:lang w:val="en-GB"/>
        </w:rPr>
        <w:t>N</w:t>
      </w:r>
      <w:r w:rsidRPr="009A7E6E">
        <w:rPr>
          <w:rFonts w:eastAsia="楷体" w:hint="eastAsia"/>
          <w:sz w:val="24"/>
          <w:lang w:val="en-GB"/>
        </w:rPr>
        <w:t>个智能体，每个智能体</w:t>
      </w:r>
      <w:proofErr w:type="spellStart"/>
      <w:r w:rsidRPr="009A7E6E">
        <w:rPr>
          <w:rFonts w:eastAsia="楷体"/>
          <w:i/>
          <w:iCs/>
          <w:sz w:val="24"/>
          <w:lang w:val="en-GB"/>
        </w:rPr>
        <w:t>i</w:t>
      </w:r>
      <w:proofErr w:type="spellEnd"/>
      <w:r>
        <w:rPr>
          <w:rFonts w:eastAsia="楷体" w:hint="eastAsia"/>
          <w:sz w:val="24"/>
          <w:lang w:val="en-GB"/>
        </w:rPr>
        <w:t>具有</w:t>
      </w:r>
      <w:r w:rsidRPr="009A7E6E">
        <w:rPr>
          <w:rFonts w:eastAsia="楷体" w:hint="eastAsia"/>
          <w:sz w:val="24"/>
          <w:lang w:val="en-GB"/>
        </w:rPr>
        <w:t>动作集合</w:t>
      </w:r>
      <w:proofErr w:type="spellStart"/>
      <w:r w:rsidRPr="00F74862">
        <w:rPr>
          <w:rFonts w:eastAsia="楷体" w:hint="eastAsia"/>
          <w:i/>
          <w:iCs/>
          <w:sz w:val="24"/>
          <w:lang w:val="en-GB"/>
        </w:rPr>
        <w:t>u</w:t>
      </w:r>
      <w:r w:rsidRPr="00B20674">
        <w:rPr>
          <w:rFonts w:eastAsia="楷体"/>
          <w:i/>
          <w:iCs/>
          <w:sz w:val="24"/>
          <w:vertAlign w:val="superscript"/>
          <w:lang w:val="en-GB"/>
        </w:rPr>
        <w:t>i</w:t>
      </w:r>
      <w:proofErr w:type="spellEnd"/>
      <w:r w:rsidRPr="009A7E6E">
        <w:rPr>
          <w:rFonts w:eastAsia="楷体" w:hint="eastAsia"/>
          <w:sz w:val="24"/>
          <w:lang w:val="en-GB"/>
        </w:rPr>
        <w:t>，</w:t>
      </w:r>
      <w:r>
        <w:rPr>
          <w:rFonts w:eastAsia="楷体" w:hint="eastAsia"/>
          <w:sz w:val="24"/>
          <w:lang w:val="en-GB"/>
        </w:rPr>
        <w:t>观测集合</w:t>
      </w:r>
      <w:r>
        <w:rPr>
          <w:rFonts w:eastAsia="楷体"/>
          <w:i/>
          <w:iCs/>
          <w:sz w:val="24"/>
          <w:lang w:val="en-GB"/>
        </w:rPr>
        <w:t>o</w:t>
      </w:r>
      <w:r w:rsidRPr="00B20674">
        <w:rPr>
          <w:rFonts w:eastAsia="楷体" w:hint="eastAsia"/>
          <w:i/>
          <w:iCs/>
          <w:sz w:val="24"/>
          <w:vertAlign w:val="superscript"/>
          <w:lang w:val="en-GB"/>
        </w:rPr>
        <w:t>i</w:t>
      </w:r>
      <w:r>
        <w:rPr>
          <w:rFonts w:eastAsia="楷体" w:hint="eastAsia"/>
          <w:sz w:val="24"/>
          <w:lang w:val="en-GB"/>
        </w:rPr>
        <w:t>；全局</w:t>
      </w:r>
      <w:r w:rsidRPr="009A7E6E">
        <w:rPr>
          <w:rFonts w:eastAsia="楷体" w:hint="eastAsia"/>
          <w:sz w:val="24"/>
          <w:lang w:val="en-GB"/>
        </w:rPr>
        <w:t>环境状态</w:t>
      </w:r>
      <w:r>
        <w:rPr>
          <w:rFonts w:eastAsia="楷体" w:hint="eastAsia"/>
          <w:i/>
          <w:iCs/>
          <w:sz w:val="24"/>
          <w:lang w:val="en-GB"/>
        </w:rPr>
        <w:t>S</w:t>
      </w:r>
      <w:r>
        <w:rPr>
          <w:rFonts w:eastAsia="楷体" w:hint="eastAsia"/>
          <w:i/>
          <w:iCs/>
          <w:sz w:val="24"/>
          <w:lang w:val="en-GB"/>
        </w:rPr>
        <w:t>，</w:t>
      </w:r>
      <w:r w:rsidRPr="009A7E6E">
        <w:rPr>
          <w:rFonts w:eastAsia="楷体" w:hint="eastAsia"/>
          <w:sz w:val="24"/>
          <w:lang w:val="en-GB"/>
        </w:rPr>
        <w:t>全局动作为</w:t>
      </w:r>
      <w:r>
        <w:rPr>
          <w:rFonts w:eastAsia="楷体" w:hint="eastAsia"/>
          <w:sz w:val="24"/>
          <w:lang w:val="en-GB"/>
        </w:rPr>
        <w:t>(</w:t>
      </w:r>
      <w:r w:rsidRPr="00F74862">
        <w:rPr>
          <w:rFonts w:eastAsia="楷体" w:hint="eastAsia"/>
          <w:i/>
          <w:iCs/>
          <w:sz w:val="24"/>
          <w:lang w:val="en-GB"/>
        </w:rPr>
        <w:t>u</w:t>
      </w:r>
      <w:r w:rsidRPr="00F74862">
        <w:rPr>
          <w:rFonts w:eastAsia="楷体"/>
          <w:i/>
          <w:iCs/>
          <w:sz w:val="24"/>
          <w:vertAlign w:val="subscript"/>
          <w:lang w:val="en-GB"/>
        </w:rPr>
        <w:t>1</w:t>
      </w:r>
      <w:r>
        <w:rPr>
          <w:rFonts w:eastAsia="楷体"/>
          <w:i/>
          <w:iCs/>
          <w:sz w:val="24"/>
          <w:lang w:val="en-GB"/>
        </w:rPr>
        <w:t xml:space="preserve">, …, </w:t>
      </w:r>
      <w:proofErr w:type="spellStart"/>
      <w:r>
        <w:rPr>
          <w:rFonts w:eastAsia="楷体"/>
          <w:i/>
          <w:iCs/>
          <w:sz w:val="24"/>
          <w:lang w:val="en-GB"/>
        </w:rPr>
        <w:t>u</w:t>
      </w:r>
      <w:r w:rsidRPr="00B87872">
        <w:rPr>
          <w:rFonts w:eastAsia="楷体"/>
          <w:i/>
          <w:iCs/>
          <w:sz w:val="24"/>
          <w:vertAlign w:val="subscript"/>
          <w:lang w:val="en-GB"/>
        </w:rPr>
        <w:t>N</w:t>
      </w:r>
      <w:proofErr w:type="spellEnd"/>
      <w:r>
        <w:rPr>
          <w:rFonts w:eastAsia="楷体"/>
          <w:sz w:val="24"/>
          <w:lang w:val="en-GB"/>
        </w:rPr>
        <w:t>)</w:t>
      </w:r>
      <w:r w:rsidRPr="009A7E6E">
        <w:rPr>
          <w:rFonts w:eastAsia="楷体" w:hint="eastAsia"/>
          <w:sz w:val="24"/>
          <w:lang w:val="en-GB"/>
        </w:rPr>
        <w:t>，全局奖励</w:t>
      </w:r>
      <w:r>
        <w:rPr>
          <w:rFonts w:eastAsia="楷体"/>
          <w:sz w:val="24"/>
          <w:lang w:val="en-GB"/>
        </w:rPr>
        <w:t>r</w:t>
      </w:r>
      <w:r>
        <w:rPr>
          <w:rFonts w:eastAsia="楷体" w:hint="eastAsia"/>
          <w:sz w:val="24"/>
          <w:lang w:val="en-GB"/>
        </w:rPr>
        <w:t>。</w:t>
      </w:r>
    </w:p>
    <w:p w14:paraId="6F837EED" w14:textId="77777777" w:rsidR="00BE1F4F" w:rsidRPr="00714AA7" w:rsidRDefault="00BE1F4F" w:rsidP="00BE1F4F">
      <w:pPr>
        <w:spacing w:line="440" w:lineRule="exact"/>
        <w:ind w:firstLineChars="200" w:firstLine="480"/>
        <w:rPr>
          <w:rFonts w:eastAsia="楷体"/>
          <w:sz w:val="24"/>
          <w:lang w:val="en-GB"/>
        </w:rPr>
      </w:pPr>
      <w:r w:rsidRPr="000830F1">
        <w:rPr>
          <w:rFonts w:eastAsia="楷体" w:hint="eastAsia"/>
          <w:sz w:val="24"/>
        </w:rPr>
        <w:t>如</w:t>
      </w:r>
      <w:r w:rsidRPr="000830F1">
        <w:rPr>
          <w:rFonts w:eastAsia="楷体"/>
          <w:sz w:val="24"/>
        </w:rPr>
        <w:fldChar w:fldCharType="begin"/>
      </w:r>
      <w:r w:rsidRPr="000830F1">
        <w:rPr>
          <w:rFonts w:eastAsia="楷体"/>
          <w:sz w:val="24"/>
        </w:rPr>
        <w:instrText xml:space="preserve"> </w:instrText>
      </w:r>
      <w:r w:rsidRPr="000830F1">
        <w:rPr>
          <w:rFonts w:eastAsia="楷体" w:hint="eastAsia"/>
          <w:sz w:val="24"/>
        </w:rPr>
        <w:instrText>REF _Ref128599638 \h</w:instrText>
      </w:r>
      <w:r w:rsidRPr="000830F1">
        <w:rPr>
          <w:rFonts w:eastAsia="楷体"/>
          <w:sz w:val="24"/>
        </w:rPr>
        <w:instrText xml:space="preserve"> </w:instrText>
      </w:r>
      <w:r>
        <w:rPr>
          <w:rFonts w:eastAsia="楷体"/>
          <w:sz w:val="24"/>
        </w:rPr>
        <w:instrText xml:space="preserve"> \* MERGEFORMAT </w:instrText>
      </w:r>
      <w:r w:rsidRPr="000830F1">
        <w:rPr>
          <w:rFonts w:eastAsia="楷体"/>
          <w:sz w:val="24"/>
        </w:rPr>
      </w:r>
      <w:r w:rsidRPr="000830F1">
        <w:rPr>
          <w:rFonts w:eastAsia="楷体"/>
          <w:sz w:val="24"/>
        </w:rPr>
        <w:fldChar w:fldCharType="separate"/>
      </w:r>
      <w:r w:rsidRPr="001D4BF8">
        <w:rPr>
          <w:rFonts w:eastAsia="楷体" w:hint="eastAsia"/>
          <w:sz w:val="24"/>
        </w:rPr>
        <w:t>图</w:t>
      </w:r>
      <w:r w:rsidRPr="001D4BF8">
        <w:rPr>
          <w:rFonts w:eastAsia="楷体"/>
          <w:sz w:val="24"/>
        </w:rPr>
        <w:t>17</w:t>
      </w:r>
      <w:r w:rsidRPr="000830F1">
        <w:rPr>
          <w:rFonts w:eastAsia="楷体"/>
          <w:sz w:val="24"/>
        </w:rPr>
        <w:fldChar w:fldCharType="end"/>
      </w:r>
      <w:r w:rsidRPr="000830F1">
        <w:rPr>
          <w:rFonts w:eastAsia="楷体" w:hint="eastAsia"/>
          <w:sz w:val="24"/>
        </w:rPr>
        <w:t>所示</w:t>
      </w:r>
      <w:r>
        <w:rPr>
          <w:rFonts w:eastAsia="楷体" w:hint="eastAsia"/>
          <w:sz w:val="24"/>
          <w:lang w:val="en-GB"/>
        </w:rPr>
        <w:t>，</w:t>
      </w:r>
      <w:r>
        <w:rPr>
          <w:rFonts w:eastAsia="楷体" w:hint="eastAsia"/>
          <w:sz w:val="24"/>
        </w:rPr>
        <w:t>全局状态则包括当前可用资源和作业剩余操作，我们</w:t>
      </w:r>
      <w:proofErr w:type="gramStart"/>
      <w:r>
        <w:rPr>
          <w:rFonts w:eastAsia="楷体" w:hint="eastAsia"/>
          <w:sz w:val="24"/>
        </w:rPr>
        <w:t>将算力</w:t>
      </w:r>
      <w:proofErr w:type="gramEnd"/>
      <w:r>
        <w:rPr>
          <w:rFonts w:eastAsia="楷体" w:hint="eastAsia"/>
          <w:sz w:val="24"/>
        </w:rPr>
        <w:t>资源和作业资源需求和偏好等通过特征嵌入映射到低维空间作为资源特征和作业特征输入。每一个作业被视为一个智能体，动作集合包括：资源分配（第</w:t>
      </w:r>
      <w:r w:rsidRPr="003043C8">
        <w:rPr>
          <w:rFonts w:eastAsia="楷体" w:hint="eastAsia"/>
          <w:i/>
          <w:iCs/>
          <w:sz w:val="24"/>
        </w:rPr>
        <w:t>k</w:t>
      </w:r>
      <w:r>
        <w:rPr>
          <w:rFonts w:eastAsia="楷体" w:hint="eastAsia"/>
          <w:sz w:val="24"/>
        </w:rPr>
        <w:t>个空闲算力资源从空闲变为占用）、作业等待（无算力分配）、作业终止（当作业结束或被抢占）。为了加速作业执行、缩短等待时间的目标，奖励函数将被定义为算力资源分配动作数目、等待动作数目和性能收益的组合。根据当前部分观测选择可用的空闲资源，所有多智能体动作形成联合动作改变环境状态，当作业结束、资源时间片超时或被资源拥有者抢占发生时，环境状态将被重新置为空闲或不可用，同时输出新的观测、更新全局状态以及奖励值。</w:t>
      </w:r>
      <w:r>
        <w:rPr>
          <w:rFonts w:eastAsia="楷体" w:hint="eastAsia"/>
          <w:sz w:val="24"/>
          <w:lang w:val="en-GB"/>
        </w:rPr>
        <w:t>我们拟基于</w:t>
      </w:r>
      <w:r>
        <w:rPr>
          <w:rFonts w:eastAsia="楷体" w:hint="eastAsia"/>
          <w:sz w:val="24"/>
        </w:rPr>
        <w:t>QMIX</w:t>
      </w:r>
      <w:r>
        <w:rPr>
          <w:rFonts w:eastAsia="楷体" w:hint="eastAsia"/>
          <w:sz w:val="24"/>
        </w:rPr>
        <w:t>算法实现</w:t>
      </w:r>
      <w:r w:rsidRPr="00D903D2">
        <w:rPr>
          <w:rFonts w:eastAsia="楷体" w:hint="eastAsia"/>
          <w:sz w:val="24"/>
        </w:rPr>
        <w:t>一个混合网络对</w:t>
      </w:r>
      <w:r>
        <w:rPr>
          <w:rFonts w:eastAsia="楷体" w:hint="eastAsia"/>
          <w:sz w:val="24"/>
        </w:rPr>
        <w:t>所有</w:t>
      </w:r>
      <w:r w:rsidRPr="00D903D2">
        <w:rPr>
          <w:rFonts w:eastAsia="楷体" w:hint="eastAsia"/>
          <w:sz w:val="24"/>
        </w:rPr>
        <w:t>单智能体局部</w:t>
      </w:r>
      <w:r>
        <w:rPr>
          <w:rFonts w:eastAsia="楷体" w:hint="eastAsia"/>
          <w:sz w:val="24"/>
        </w:rPr>
        <w:t>Q</w:t>
      </w:r>
      <w:r w:rsidRPr="00D903D2">
        <w:rPr>
          <w:rFonts w:eastAsia="楷体" w:hint="eastAsia"/>
          <w:sz w:val="24"/>
        </w:rPr>
        <w:t>值函数进行合并</w:t>
      </w:r>
      <w:r>
        <w:rPr>
          <w:rFonts w:eastAsia="楷体" w:hint="eastAsia"/>
          <w:sz w:val="24"/>
        </w:rPr>
        <w:t>，获得全局</w:t>
      </w:r>
      <w:r>
        <w:rPr>
          <w:rFonts w:eastAsia="楷体" w:hint="eastAsia"/>
          <w:sz w:val="24"/>
        </w:rPr>
        <w:t>Q</w:t>
      </w:r>
      <w:r>
        <w:rPr>
          <w:rFonts w:eastAsia="楷体" w:hint="eastAsia"/>
          <w:sz w:val="24"/>
        </w:rPr>
        <w:t>值，从而更新强化学习策略。</w:t>
      </w:r>
    </w:p>
    <w:p w14:paraId="22A92CDB" w14:textId="77777777" w:rsidR="00BE1F4F" w:rsidRDefault="00BE1F4F" w:rsidP="00BE1F4F">
      <w:pPr>
        <w:spacing w:before="240" w:line="440" w:lineRule="exact"/>
        <w:ind w:firstLineChars="200" w:firstLine="482"/>
        <w:rPr>
          <w:rFonts w:eastAsia="楷体"/>
          <w:sz w:val="24"/>
        </w:rPr>
      </w:pPr>
      <w:r>
        <w:rPr>
          <w:rFonts w:eastAsia="楷体" w:hint="eastAsia"/>
          <w:b/>
          <w:bCs/>
          <w:sz w:val="24"/>
        </w:rPr>
        <w:t>(</w:t>
      </w:r>
      <w:r>
        <w:rPr>
          <w:rFonts w:eastAsia="楷体"/>
          <w:b/>
          <w:bCs/>
          <w:sz w:val="24"/>
        </w:rPr>
        <w:t xml:space="preserve">3) </w:t>
      </w:r>
      <w:r w:rsidRPr="00945639">
        <w:rPr>
          <w:rFonts w:eastAsia="楷体" w:hint="eastAsia"/>
          <w:b/>
          <w:bCs/>
          <w:sz w:val="24"/>
        </w:rPr>
        <w:t>运行时</w:t>
      </w:r>
      <w:r>
        <w:rPr>
          <w:rFonts w:eastAsia="楷体" w:hint="eastAsia"/>
          <w:b/>
          <w:bCs/>
          <w:sz w:val="24"/>
        </w:rPr>
        <w:t>训练性能保障与低成本弹性容错方法</w:t>
      </w:r>
      <w:r>
        <w:rPr>
          <w:rFonts w:eastAsia="楷体" w:hint="eastAsia"/>
          <w:b/>
          <w:bCs/>
          <w:sz w:val="24"/>
        </w:rPr>
        <w:t xml:space="preserve"> </w:t>
      </w:r>
    </w:p>
    <w:p w14:paraId="4F2A909E" w14:textId="77777777" w:rsidR="00BE1F4F" w:rsidRDefault="00BE1F4F" w:rsidP="00BE1F4F">
      <w:pPr>
        <w:spacing w:line="440" w:lineRule="exact"/>
        <w:ind w:firstLineChars="200" w:firstLine="480"/>
        <w:rPr>
          <w:rFonts w:eastAsia="楷体"/>
          <w:sz w:val="24"/>
        </w:rPr>
      </w:pPr>
      <w:r>
        <w:rPr>
          <w:rFonts w:eastAsia="楷体" w:hint="eastAsia"/>
          <w:sz w:val="24"/>
        </w:rPr>
        <w:t>在智算中心混合调度（即中心化调度与机会调度并存）框架下，为确保在线</w:t>
      </w:r>
      <w:r>
        <w:rPr>
          <w:rFonts w:eastAsia="楷体" w:hint="eastAsia"/>
          <w:sz w:val="24"/>
        </w:rPr>
        <w:t>DLT</w:t>
      </w:r>
      <w:r>
        <w:rPr>
          <w:rFonts w:eastAsia="楷体" w:hint="eastAsia"/>
          <w:sz w:val="24"/>
        </w:rPr>
        <w:t>和有资源保障需求的高优先级作业的资源供给和训练质量，本项目拟研究基于服务质量感</w:t>
      </w:r>
      <w:r>
        <w:rPr>
          <w:rFonts w:eastAsia="楷体" w:hint="eastAsia"/>
          <w:sz w:val="24"/>
        </w:rPr>
        <w:lastRenderedPageBreak/>
        <w:t>知的多作业分级隔离与运行时性能保障机制，以及基于轻量级自适应检查点的弹性容错技术。</w:t>
      </w:r>
    </w:p>
    <w:p w14:paraId="2EFAED0B" w14:textId="77777777" w:rsidR="00BE1F4F" w:rsidRDefault="00BE1F4F" w:rsidP="00BE1F4F">
      <w:pPr>
        <w:spacing w:line="440" w:lineRule="exact"/>
        <w:ind w:firstLineChars="200" w:firstLine="482"/>
        <w:rPr>
          <w:rFonts w:eastAsia="楷体"/>
          <w:sz w:val="24"/>
        </w:rPr>
      </w:pPr>
      <w:r w:rsidRPr="00F21DB4">
        <w:rPr>
          <w:rFonts w:eastAsia="楷体" w:hint="eastAsia"/>
          <w:b/>
          <w:bCs/>
          <w:sz w:val="24"/>
        </w:rPr>
        <w:t>运行时性能保障</w:t>
      </w:r>
      <w:r>
        <w:rPr>
          <w:rFonts w:eastAsia="楷体" w:hint="eastAsia"/>
          <w:b/>
          <w:bCs/>
          <w:sz w:val="24"/>
        </w:rPr>
        <w:t>机制</w:t>
      </w:r>
      <w:r>
        <w:rPr>
          <w:rFonts w:eastAsia="楷体" w:hint="eastAsia"/>
          <w:sz w:val="24"/>
        </w:rPr>
        <w:t>：</w:t>
      </w:r>
      <w:r w:rsidRPr="00E35F60">
        <w:rPr>
          <w:rFonts w:eastAsia="楷体" w:hint="eastAsia"/>
          <w:sz w:val="24"/>
        </w:rPr>
        <w:t>首先，</w:t>
      </w:r>
      <w:r>
        <w:rPr>
          <w:rFonts w:eastAsia="楷体" w:hint="eastAsia"/>
          <w:sz w:val="24"/>
        </w:rPr>
        <w:t>在节点运行时规划器中，我们将对不同类型的作业及其算子使用标签进行分级，常规提交的作业属于资源保障类型，拥有最高优先级，而机会调度所分发的作业则属于投机类型，具有较低优先级。由于心跳延迟、调度决策开销以及运行时执行不确定性等因素，调度决策所依据的空闲算力时段信息与节点上实际作业执行进度和资源利用率脉冲不尽相同。我们将赋予节点运行时规划器实际自主控制权，以确保常规作业的服务质量（例如是否大幅超过一个</w:t>
      </w:r>
      <w:r>
        <w:rPr>
          <w:rFonts w:eastAsia="楷体" w:hint="eastAsia"/>
          <w:sz w:val="24"/>
        </w:rPr>
        <w:t>minibatch</w:t>
      </w:r>
      <w:r>
        <w:rPr>
          <w:rFonts w:eastAsia="楷体" w:hint="eastAsia"/>
          <w:sz w:val="24"/>
        </w:rPr>
        <w:t>的预期训练时间）不受投机作业的影响。具体措施包括在投机作业启动时逐步缓慢增加其</w:t>
      </w:r>
      <w:r>
        <w:rPr>
          <w:rFonts w:eastAsia="楷体" w:hint="eastAsia"/>
          <w:sz w:val="24"/>
        </w:rPr>
        <w:t>GPU</w:t>
      </w:r>
      <w:r>
        <w:rPr>
          <w:rFonts w:eastAsia="楷体" w:hint="eastAsia"/>
          <w:sz w:val="24"/>
        </w:rPr>
        <w:t>显存、对机会调度所分发作业施行阀门控制（即当</w:t>
      </w:r>
      <w:r>
        <w:rPr>
          <w:rFonts w:eastAsia="楷体" w:hint="eastAsia"/>
          <w:sz w:val="24"/>
        </w:rPr>
        <w:t>GPU</w:t>
      </w:r>
      <w:r>
        <w:rPr>
          <w:rFonts w:eastAsia="楷体" w:hint="eastAsia"/>
          <w:sz w:val="24"/>
        </w:rPr>
        <w:t>利用率过载暂停新的投机作业启动）、利用</w:t>
      </w:r>
      <w:r>
        <w:rPr>
          <w:rFonts w:eastAsia="楷体" w:hint="eastAsia"/>
          <w:sz w:val="24"/>
        </w:rPr>
        <w:t>MIG</w:t>
      </w:r>
      <w:r>
        <w:rPr>
          <w:rFonts w:eastAsia="楷体" w:hint="eastAsia"/>
          <w:sz w:val="24"/>
        </w:rPr>
        <w:t>技术对投机作业的</w:t>
      </w:r>
      <w:r>
        <w:rPr>
          <w:rFonts w:eastAsia="楷体" w:hint="eastAsia"/>
          <w:sz w:val="24"/>
        </w:rPr>
        <w:t xml:space="preserve"> GPU </w:t>
      </w:r>
      <w:r>
        <w:rPr>
          <w:rFonts w:eastAsia="楷体" w:hint="eastAsia"/>
          <w:sz w:val="24"/>
        </w:rPr>
        <w:t>算力、内存带宽等加以限制，对常规作业的</w:t>
      </w:r>
      <w:r>
        <w:rPr>
          <w:rFonts w:eastAsia="楷体" w:hint="eastAsia"/>
          <w:sz w:val="24"/>
        </w:rPr>
        <w:t xml:space="preserve"> GPU </w:t>
      </w:r>
      <w:r>
        <w:rPr>
          <w:rFonts w:eastAsia="楷体" w:hint="eastAsia"/>
          <w:sz w:val="24"/>
        </w:rPr>
        <w:t>算力加以隔离保护。</w:t>
      </w:r>
    </w:p>
    <w:p w14:paraId="6B648B32" w14:textId="77777777" w:rsidR="00BE1F4F" w:rsidRPr="00912C6D" w:rsidRDefault="00BE1F4F" w:rsidP="00BE1F4F">
      <w:pPr>
        <w:spacing w:line="440" w:lineRule="exact"/>
        <w:ind w:firstLineChars="200" w:firstLine="480"/>
        <w:rPr>
          <w:rFonts w:eastAsia="楷体"/>
          <w:sz w:val="24"/>
        </w:rPr>
      </w:pPr>
      <w:r>
        <w:rPr>
          <w:rFonts w:eastAsia="楷体" w:hint="eastAsia"/>
          <w:sz w:val="24"/>
        </w:rPr>
        <w:t>此外，在上述</w:t>
      </w:r>
      <w:r>
        <w:rPr>
          <w:rFonts w:eastAsia="楷体" w:hint="eastAsia"/>
          <w:sz w:val="24"/>
        </w:rPr>
        <w:t xml:space="preserve"> GPU </w:t>
      </w:r>
      <w:r>
        <w:rPr>
          <w:rFonts w:eastAsia="楷体" w:hint="eastAsia"/>
          <w:sz w:val="24"/>
        </w:rPr>
        <w:t>算力的机会调度基础上，我们在运行时还会对</w:t>
      </w:r>
      <w:r>
        <w:rPr>
          <w:rFonts w:eastAsia="楷体" w:hint="eastAsia"/>
          <w:sz w:val="24"/>
        </w:rPr>
        <w:t xml:space="preserve"> CPU </w:t>
      </w:r>
      <w:r>
        <w:rPr>
          <w:rFonts w:eastAsia="楷体" w:hint="eastAsia"/>
          <w:sz w:val="24"/>
        </w:rPr>
        <w:t>调度进行优化。为了保证</w:t>
      </w:r>
      <w:r w:rsidRPr="00EE46AE">
        <w:rPr>
          <w:rFonts w:eastAsia="楷体" w:hint="eastAsia"/>
          <w:sz w:val="24"/>
          <w:lang w:val="en-GB"/>
        </w:rPr>
        <w:t>大量矩阵运算</w:t>
      </w:r>
      <w:r>
        <w:rPr>
          <w:rFonts w:eastAsia="楷体" w:hint="eastAsia"/>
          <w:sz w:val="24"/>
          <w:lang w:val="en-GB"/>
        </w:rPr>
        <w:t>可在</w:t>
      </w:r>
      <w:r w:rsidRPr="00EE46AE">
        <w:rPr>
          <w:rFonts w:eastAsia="楷体" w:hint="eastAsia"/>
          <w:sz w:val="24"/>
          <w:lang w:val="en-GB"/>
        </w:rPr>
        <w:t>内存地址空间具有良好连续性</w:t>
      </w:r>
      <w:r>
        <w:rPr>
          <w:rFonts w:eastAsia="楷体" w:hint="eastAsia"/>
          <w:sz w:val="24"/>
          <w:lang w:val="en-GB"/>
        </w:rPr>
        <w:t>，我们将采用</w:t>
      </w:r>
      <w:r>
        <w:rPr>
          <w:rFonts w:eastAsia="楷体" w:hint="eastAsia"/>
          <w:sz w:val="24"/>
          <w:lang w:val="en-GB"/>
        </w:rPr>
        <w:t xml:space="preserve"> </w:t>
      </w:r>
      <w:proofErr w:type="spellStart"/>
      <w:r>
        <w:rPr>
          <w:rFonts w:eastAsia="楷体" w:hint="eastAsia"/>
          <w:sz w:val="24"/>
          <w:lang w:val="en-GB"/>
        </w:rPr>
        <w:t>cpuset</w:t>
      </w:r>
      <w:proofErr w:type="spellEnd"/>
      <w:r>
        <w:rPr>
          <w:rFonts w:eastAsia="楷体" w:hint="eastAsia"/>
          <w:sz w:val="24"/>
          <w:lang w:val="en-GB"/>
        </w:rPr>
        <w:t xml:space="preserve"> </w:t>
      </w:r>
      <w:r>
        <w:rPr>
          <w:rFonts w:eastAsia="楷体" w:hint="eastAsia"/>
          <w:sz w:val="24"/>
          <w:lang w:val="en-GB"/>
        </w:rPr>
        <w:t>为每个容器分配独立的</w:t>
      </w:r>
      <w:r>
        <w:rPr>
          <w:rFonts w:eastAsia="楷体" w:hint="eastAsia"/>
          <w:sz w:val="24"/>
          <w:lang w:val="en-GB"/>
        </w:rPr>
        <w:t xml:space="preserve"> CPU </w:t>
      </w:r>
      <w:r>
        <w:rPr>
          <w:rFonts w:eastAsia="楷体" w:hint="eastAsia"/>
          <w:sz w:val="24"/>
          <w:lang w:val="en-GB"/>
        </w:rPr>
        <w:t>核，</w:t>
      </w:r>
      <w:r w:rsidRPr="00EE46AE">
        <w:rPr>
          <w:rFonts w:eastAsia="楷体" w:hint="eastAsia"/>
          <w:sz w:val="24"/>
          <w:lang w:val="en-GB"/>
        </w:rPr>
        <w:t>提升</w:t>
      </w:r>
      <w:r>
        <w:rPr>
          <w:rFonts w:eastAsia="楷体" w:hint="eastAsia"/>
          <w:sz w:val="24"/>
          <w:lang w:val="en-GB"/>
        </w:rPr>
        <w:t>缓存</w:t>
      </w:r>
      <w:r w:rsidRPr="00EE46AE">
        <w:rPr>
          <w:rFonts w:eastAsia="楷体" w:hint="eastAsia"/>
          <w:sz w:val="24"/>
          <w:lang w:val="en-GB"/>
        </w:rPr>
        <w:t>命中率</w:t>
      </w:r>
      <w:r>
        <w:rPr>
          <w:rFonts w:eastAsia="楷体" w:hint="eastAsia"/>
          <w:sz w:val="24"/>
          <w:lang w:val="en-GB"/>
        </w:rPr>
        <w:t>以达到训练加速的目的。</w:t>
      </w:r>
      <w:r>
        <w:rPr>
          <w:rFonts w:eastAsia="楷体" w:hint="eastAsia"/>
          <w:sz w:val="24"/>
        </w:rPr>
        <w:t>若系统中仍存在资源碎片，我们将尝试在作业队列中找出适合空闲算力时间长度的短作业实现作业</w:t>
      </w:r>
      <w:r w:rsidRPr="005D42B7">
        <w:rPr>
          <w:rFonts w:eastAsia="楷体" w:hint="eastAsia"/>
          <w:sz w:val="24"/>
        </w:rPr>
        <w:t>回填</w:t>
      </w:r>
      <w:r>
        <w:rPr>
          <w:rFonts w:eastAsia="楷体" w:hint="eastAsia"/>
          <w:sz w:val="24"/>
        </w:rPr>
        <w:t>，为回填作业设置保留时间，时间片到期后释放相应资源，可以进一步提升空闲</w:t>
      </w:r>
      <w:r>
        <w:rPr>
          <w:rFonts w:eastAsia="楷体" w:hint="eastAsia"/>
          <w:sz w:val="24"/>
        </w:rPr>
        <w:t xml:space="preserve"> CPU</w:t>
      </w:r>
      <w:r>
        <w:rPr>
          <w:rFonts w:eastAsia="楷体" w:hint="eastAsia"/>
          <w:sz w:val="24"/>
        </w:rPr>
        <w:t>、</w:t>
      </w:r>
      <w:r>
        <w:rPr>
          <w:rFonts w:eastAsia="楷体" w:hint="eastAsia"/>
          <w:sz w:val="24"/>
        </w:rPr>
        <w:t>GPU</w:t>
      </w:r>
      <w:r>
        <w:rPr>
          <w:rFonts w:eastAsia="楷体" w:hint="eastAsia"/>
          <w:sz w:val="24"/>
        </w:rPr>
        <w:t>资源的利用率。</w:t>
      </w:r>
    </w:p>
    <w:p w14:paraId="0B3CF2F4" w14:textId="77777777" w:rsidR="00BE1F4F" w:rsidRDefault="00BE1F4F" w:rsidP="00BE1F4F">
      <w:pPr>
        <w:spacing w:line="440" w:lineRule="exact"/>
        <w:ind w:firstLineChars="200" w:firstLine="482"/>
        <w:rPr>
          <w:rFonts w:eastAsia="楷体"/>
          <w:sz w:val="24"/>
          <w:lang w:val="en-GB"/>
        </w:rPr>
      </w:pPr>
      <w:r w:rsidRPr="002137B5">
        <w:rPr>
          <w:rFonts w:eastAsia="楷体" w:hint="eastAsia"/>
          <w:b/>
          <w:bCs/>
          <w:sz w:val="24"/>
          <w:lang w:val="en-GB"/>
        </w:rPr>
        <w:t>基于动态稀疏检查点的</w:t>
      </w:r>
      <w:r>
        <w:rPr>
          <w:rFonts w:eastAsia="楷体" w:hint="eastAsia"/>
          <w:b/>
          <w:bCs/>
          <w:sz w:val="24"/>
          <w:lang w:val="en-GB"/>
        </w:rPr>
        <w:t>低成本</w:t>
      </w:r>
      <w:r w:rsidRPr="002137B5">
        <w:rPr>
          <w:rFonts w:eastAsia="楷体" w:hint="eastAsia"/>
          <w:b/>
          <w:bCs/>
          <w:sz w:val="24"/>
          <w:lang w:val="en-GB"/>
        </w:rPr>
        <w:t>弹性容错方法</w:t>
      </w:r>
      <w:r>
        <w:rPr>
          <w:rFonts w:eastAsia="楷体" w:hint="eastAsia"/>
          <w:sz w:val="24"/>
          <w:lang w:val="en-GB"/>
        </w:rPr>
        <w:t>：为了在</w:t>
      </w:r>
      <w:r w:rsidRPr="00B25A64">
        <w:rPr>
          <w:rFonts w:eastAsia="楷体" w:hint="eastAsia"/>
          <w:sz w:val="24"/>
          <w:lang w:val="en-GB"/>
        </w:rPr>
        <w:t>保证模型训练的有效性</w:t>
      </w:r>
      <w:r>
        <w:rPr>
          <w:rFonts w:eastAsia="楷体" w:hint="eastAsia"/>
          <w:sz w:val="24"/>
          <w:lang w:val="en-GB"/>
        </w:rPr>
        <w:t>的同时，尽可能降低容错的系统开销，本项目拟提出一种基于动态稀疏检查点的弹性容错方法。首先，我们拟提出一种基于层次化重要性评估的自适应检查点机制，根据训练作业的学习进度和参数变化，分阶段地对模型参数、梯度、优化器状态等模型状态信息进行保存，通过分析和评估</w:t>
      </w:r>
      <w:r w:rsidRPr="000D75C9">
        <w:rPr>
          <w:rFonts w:eastAsia="楷体" w:hint="eastAsia"/>
          <w:sz w:val="24"/>
          <w:lang w:val="en-GB"/>
        </w:rPr>
        <w:t>参数的梯度大小、权重的变化率或者特定层的贡献度</w:t>
      </w:r>
      <w:r>
        <w:rPr>
          <w:rFonts w:eastAsia="楷体" w:hint="eastAsia"/>
          <w:sz w:val="24"/>
          <w:lang w:val="en-GB"/>
        </w:rPr>
        <w:t>，并据此分层、动态地决定模型对应部分的检查点频率和检查点内容。例如，对重要性高的关键模型参数和状态信息进行全量检查点存储，对于重要性较低的模型状态和参数，进行压缩或低频存储。可通过由关键参数及其索引构成的稀疏矩阵来动态维护动态稀疏信息。其次，拟提出一种运行时增量异步的检查点更新机制，在训练的多轮迭代中仅保存相较上一检查点所更新的部分，同时将</w:t>
      </w:r>
      <w:r w:rsidRPr="00B757C3">
        <w:rPr>
          <w:rFonts w:eastAsia="楷体" w:hint="eastAsia"/>
          <w:sz w:val="24"/>
          <w:lang w:val="en-GB"/>
        </w:rPr>
        <w:t>检查点保存、模型拷贝和计算</w:t>
      </w:r>
      <w:r>
        <w:rPr>
          <w:rFonts w:eastAsia="楷体" w:hint="eastAsia"/>
          <w:sz w:val="24"/>
          <w:lang w:val="en-GB"/>
        </w:rPr>
        <w:t>进行高效层叠，降低</w:t>
      </w:r>
      <w:r>
        <w:rPr>
          <w:rFonts w:eastAsia="楷体" w:hint="eastAsia"/>
          <w:sz w:val="24"/>
          <w:lang w:val="en-GB"/>
        </w:rPr>
        <w:t xml:space="preserve"> IO</w:t>
      </w:r>
      <w:r>
        <w:rPr>
          <w:rFonts w:eastAsia="楷体" w:hint="eastAsia"/>
          <w:sz w:val="24"/>
          <w:lang w:val="en-GB"/>
        </w:rPr>
        <w:t>开销，提升资源利用率，减小模型检查点对作业训练的影响。此外，为了降低累积误差，方法将周期性进行全量参数备份，通过</w:t>
      </w:r>
      <w:r w:rsidRPr="00F224D9">
        <w:rPr>
          <w:rFonts w:eastAsia="楷体" w:hint="eastAsia"/>
          <w:sz w:val="24"/>
          <w:lang w:val="en-GB"/>
        </w:rPr>
        <w:t>量化</w:t>
      </w:r>
      <w:r>
        <w:rPr>
          <w:rFonts w:eastAsia="楷体" w:hint="eastAsia"/>
          <w:sz w:val="24"/>
          <w:lang w:val="en-GB"/>
        </w:rPr>
        <w:t>（</w:t>
      </w:r>
      <w:r w:rsidRPr="00F224D9">
        <w:rPr>
          <w:rFonts w:eastAsia="楷体" w:hint="eastAsia"/>
          <w:sz w:val="24"/>
          <w:lang w:val="en-GB"/>
        </w:rPr>
        <w:t>如浮点数到低位数整数的转换</w:t>
      </w:r>
      <w:r>
        <w:rPr>
          <w:rFonts w:eastAsia="楷体" w:hint="eastAsia"/>
          <w:sz w:val="24"/>
          <w:lang w:val="en-GB"/>
        </w:rPr>
        <w:t>）和</w:t>
      </w:r>
      <w:r w:rsidRPr="00F224D9">
        <w:rPr>
          <w:rFonts w:eastAsia="楷体" w:hint="eastAsia"/>
          <w:sz w:val="24"/>
          <w:lang w:val="en-GB"/>
        </w:rPr>
        <w:t>稀疏编码</w:t>
      </w:r>
      <w:r>
        <w:rPr>
          <w:rFonts w:eastAsia="楷体" w:hint="eastAsia"/>
          <w:sz w:val="24"/>
          <w:lang w:val="en-GB"/>
        </w:rPr>
        <w:t>等数据压缩技术，</w:t>
      </w:r>
      <w:r w:rsidRPr="00F224D9">
        <w:rPr>
          <w:rFonts w:eastAsia="楷体" w:hint="eastAsia"/>
          <w:sz w:val="24"/>
          <w:lang w:val="en-GB"/>
        </w:rPr>
        <w:t>进一步减少存储需求</w:t>
      </w:r>
      <w:r>
        <w:rPr>
          <w:rFonts w:eastAsia="楷体" w:hint="eastAsia"/>
          <w:sz w:val="24"/>
          <w:lang w:val="en-GB"/>
        </w:rPr>
        <w:t>。</w:t>
      </w:r>
    </w:p>
    <w:p w14:paraId="3C4142CC" w14:textId="77777777" w:rsidR="00BE1F4F" w:rsidRPr="00F224D9" w:rsidRDefault="00BE1F4F" w:rsidP="00BE1F4F">
      <w:pPr>
        <w:spacing w:line="440" w:lineRule="exact"/>
        <w:ind w:firstLineChars="200" w:firstLine="480"/>
        <w:rPr>
          <w:rFonts w:eastAsia="楷体"/>
          <w:sz w:val="24"/>
          <w:lang w:val="en-GB"/>
        </w:rPr>
      </w:pPr>
      <w:r w:rsidRPr="00686415">
        <w:rPr>
          <w:rFonts w:eastAsia="楷体" w:hint="eastAsia"/>
          <w:sz w:val="24"/>
        </w:rPr>
        <w:lastRenderedPageBreak/>
        <w:t>此外，为了处理通过机会调度启动的投机作业以及研究内容一中可并发交错作业在运行时出现的各类故障（例如进程过载、调度组件通信超时、调度器或作业控制器组件故障等），本项目拟设计实现</w:t>
      </w:r>
      <w:r>
        <w:rPr>
          <w:rFonts w:eastAsia="楷体" w:hint="eastAsia"/>
          <w:sz w:val="24"/>
          <w:lang w:val="en-GB"/>
        </w:rPr>
        <w:t>细粒度</w:t>
      </w:r>
      <w:r w:rsidRPr="00686415">
        <w:rPr>
          <w:rFonts w:eastAsia="楷体" w:hint="eastAsia"/>
          <w:sz w:val="24"/>
          <w:lang w:val="en-GB"/>
        </w:rPr>
        <w:t>训练任务的状态控制框架</w:t>
      </w:r>
      <w:proofErr w:type="spellStart"/>
      <w:r w:rsidRPr="00686415">
        <w:rPr>
          <w:rFonts w:eastAsia="楷体" w:hint="eastAsia"/>
          <w:sz w:val="24"/>
          <w:lang w:val="en-GB"/>
        </w:rPr>
        <w:t>AIJobMaster</w:t>
      </w:r>
      <w:proofErr w:type="spellEnd"/>
      <w:r w:rsidRPr="00686415">
        <w:rPr>
          <w:rFonts w:eastAsia="楷体" w:hint="eastAsia"/>
          <w:sz w:val="24"/>
          <w:lang w:val="en-GB"/>
        </w:rPr>
        <w:t>，高效完成训练监控、计算资源管理、故障恢复等任务，支持任务的自动重启、节点和作业的监控和自愈，通过自适应多副本机制，自动进行作业的重新拉起，避免资源的浪费，有效提升训练效率，保障模型训练任务稳定运行。</w:t>
      </w:r>
      <w:r w:rsidRPr="00B757C3">
        <w:rPr>
          <w:rFonts w:eastAsia="楷体" w:hint="eastAsia"/>
          <w:sz w:val="24"/>
          <w:lang w:val="en-GB"/>
        </w:rPr>
        <w:t xml:space="preserve"> </w:t>
      </w:r>
    </w:p>
    <w:p w14:paraId="14266C7E" w14:textId="77777777" w:rsidR="00BE1F4F" w:rsidRPr="00BE1F4F" w:rsidRDefault="00BE1F4F" w:rsidP="00BE1F4F">
      <w:pPr>
        <w:spacing w:line="360" w:lineRule="auto"/>
        <w:rPr>
          <w:b/>
          <w:bCs/>
          <w:sz w:val="24"/>
          <w:lang w:val="en-GB"/>
        </w:rPr>
      </w:pPr>
    </w:p>
    <w:p w14:paraId="0EB55DD8" w14:textId="77777777" w:rsidR="00BB3800" w:rsidRPr="00993F74" w:rsidRDefault="00BB3800" w:rsidP="00BB3800">
      <w:pPr>
        <w:spacing w:line="360" w:lineRule="auto"/>
        <w:ind w:firstLine="420"/>
        <w:rPr>
          <w:sz w:val="24"/>
        </w:rPr>
      </w:pPr>
      <w:r w:rsidRPr="00993F74">
        <w:rPr>
          <w:sz w:val="24"/>
        </w:rPr>
        <w:t>随着大规模深度学习模型的快速发展，其训练过程对计算资源和存储资源的需求不断增加，模型在运行期间面临硬件故障、软件异常以及通信中断等风险。为此，本课题提出一种基于动态检查点的高效弹性容错机制，以在保证模型训练可靠性的同时尽可能降低容错开销。该机制通过层次化自适应检查点机制、增量异步的检查点更新机制以及基于多级存储的检查点放置策略，实现有效的模型状态管理、提高系统的训练效率，并支持快速故障恢复。以下是详细的技术方案。</w:t>
      </w:r>
    </w:p>
    <w:p w14:paraId="7ECC571A" w14:textId="1173328A" w:rsidR="00BB3800" w:rsidRPr="00993F74" w:rsidRDefault="00FA03C8" w:rsidP="00BB3800">
      <w:pPr>
        <w:spacing w:line="360" w:lineRule="auto"/>
        <w:ind w:left="420"/>
        <w:jc w:val="center"/>
        <w:rPr>
          <w:b/>
          <w:bCs/>
          <w:sz w:val="24"/>
        </w:rPr>
      </w:pPr>
      <w:r>
        <w:rPr>
          <w:b/>
          <w:noProof/>
          <w:sz w:val="24"/>
        </w:rPr>
        <w:pict w14:anchorId="63A63046">
          <v:shape id="Picture 99" o:spid="_x0000_i1047" type="#_x0000_t75" alt="图示&#10;&#10;&#10;&#10;&#10;&#10;&#10;&#10;&#10;&#10;AI 生成的内容可能不正确。" style="width:334.5pt;height:133.05pt;visibility:visible;mso-wrap-style:square;mso-width-percent:0;mso-height-percent:0;mso-width-percent:0;mso-height-percent:0">
            <v:imagedata r:id="rId39" o:title="图示&#10;&#10;&#10;&#10;&#10;&#10;&#10;&#10;&#10;&#10;AI 生成的内容可能不正确。"/>
            <o:lock v:ext="edit" rotation="t" cropping="t" verticies="t"/>
          </v:shape>
        </w:pict>
      </w:r>
    </w:p>
    <w:p w14:paraId="00367C02" w14:textId="4615B74A" w:rsidR="00BB3800" w:rsidRPr="008D28BC" w:rsidRDefault="00BB3800" w:rsidP="008D28BC">
      <w:pPr>
        <w:spacing w:line="360" w:lineRule="auto"/>
        <w:jc w:val="center"/>
        <w:rPr>
          <w:kern w:val="0"/>
          <w:szCs w:val="21"/>
          <w:lang w:val="en" w:eastAsia="zh"/>
        </w:rPr>
      </w:pPr>
      <w:r w:rsidRPr="008D28BC">
        <w:rPr>
          <w:kern w:val="0"/>
          <w:szCs w:val="21"/>
          <w:lang w:val="en" w:eastAsia="zh"/>
        </w:rPr>
        <w:t>图</w:t>
      </w:r>
      <w:r w:rsidR="008D28BC">
        <w:rPr>
          <w:rFonts w:hint="eastAsia"/>
          <w:kern w:val="0"/>
          <w:szCs w:val="21"/>
          <w:lang w:val="en"/>
        </w:rPr>
        <w:t>x</w:t>
      </w:r>
      <w:r w:rsidRPr="008D28BC">
        <w:rPr>
          <w:kern w:val="0"/>
          <w:szCs w:val="21"/>
          <w:lang w:val="en" w:eastAsia="zh"/>
        </w:rPr>
        <w:t xml:space="preserve"> </w:t>
      </w:r>
      <w:r w:rsidRPr="008D28BC">
        <w:rPr>
          <w:kern w:val="0"/>
          <w:szCs w:val="21"/>
          <w:lang w:val="en" w:eastAsia="zh"/>
        </w:rPr>
        <w:t>层次化自适应检查点机制</w:t>
      </w:r>
    </w:p>
    <w:p w14:paraId="5063A399" w14:textId="366B8FDC" w:rsidR="00A4456B" w:rsidRDefault="00A4456B" w:rsidP="00BB3800">
      <w:pPr>
        <w:spacing w:line="360" w:lineRule="auto"/>
        <w:ind w:left="420"/>
        <w:jc w:val="center"/>
        <w:rPr>
          <w:sz w:val="24"/>
        </w:rPr>
      </w:pPr>
    </w:p>
    <w:p w14:paraId="577AB0E7" w14:textId="18E180C9" w:rsidR="00BE1F4F" w:rsidRDefault="00BE1F4F" w:rsidP="00BB3800">
      <w:pPr>
        <w:spacing w:line="360" w:lineRule="auto"/>
        <w:ind w:left="420"/>
        <w:jc w:val="center"/>
        <w:rPr>
          <w:sz w:val="24"/>
        </w:rPr>
      </w:pPr>
    </w:p>
    <w:p w14:paraId="1E1663F5" w14:textId="18E180C9" w:rsidR="00BE1F4F" w:rsidRPr="00993F74" w:rsidRDefault="00BE1F4F" w:rsidP="00BB3800">
      <w:pPr>
        <w:spacing w:line="360" w:lineRule="auto"/>
        <w:ind w:left="420"/>
        <w:jc w:val="center"/>
        <w:rPr>
          <w:sz w:val="24"/>
        </w:rPr>
      </w:pPr>
    </w:p>
    <w:p w14:paraId="400F3B1D" w14:textId="77777777" w:rsidR="00F672F0" w:rsidRPr="00993F74" w:rsidRDefault="00F672F0" w:rsidP="00AE1310">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 xml:space="preserve">(1) </w:t>
      </w:r>
      <w:r w:rsidRPr="00993F74">
        <w:rPr>
          <w:rFonts w:ascii="Times New Roman" w:hAnsi="Times New Roman" w:cs="Times New Roman"/>
          <w:b/>
          <w:bCs/>
        </w:rPr>
        <w:t>层次化自适应检查点机制</w:t>
      </w:r>
    </w:p>
    <w:p w14:paraId="426957DC" w14:textId="26B299BF" w:rsidR="00BB3800" w:rsidRPr="00993F74" w:rsidRDefault="00BB3800" w:rsidP="00AE1310">
      <w:pPr>
        <w:pStyle w:val="afa"/>
        <w:widowControl w:val="0"/>
        <w:spacing w:line="360" w:lineRule="auto"/>
        <w:ind w:firstLineChars="0" w:firstLine="360"/>
        <w:contextualSpacing/>
        <w:jc w:val="both"/>
        <w:rPr>
          <w:rFonts w:ascii="Times New Roman" w:hAnsi="Times New Roman" w:cs="Times New Roman"/>
          <w:b/>
          <w:bCs/>
        </w:rPr>
      </w:pPr>
      <w:r w:rsidRPr="00993F74">
        <w:rPr>
          <w:rFonts w:ascii="Times New Roman" w:hAnsi="Times New Roman" w:cs="Times New Roman"/>
          <w:b/>
          <w:bCs/>
        </w:rPr>
        <w:t>重要性评估与动态调整</w:t>
      </w:r>
      <w:r w:rsidRPr="00993F74">
        <w:rPr>
          <w:rFonts w:ascii="Times New Roman" w:hAnsi="Times New Roman" w:cs="Times New Roman"/>
          <w:b/>
          <w:bCs/>
        </w:rPr>
        <w:t xml:space="preserve">: </w:t>
      </w:r>
      <w:r w:rsidRPr="00993F74">
        <w:rPr>
          <w:rFonts w:ascii="Times New Roman" w:hAnsi="Times New Roman" w:cs="Times New Roman"/>
        </w:rPr>
        <w:t>在模型训练过程中，模型参数和状态信息的重要性会随着训练进度和参数变化而有所不同。为了减少不必要的存储开销，本机制首先对模型参数和状态信息进行重要性评估。根据评估结果，动态调整不同部分的检查点频率和内容：</w:t>
      </w:r>
    </w:p>
    <w:p w14:paraId="5E5C7A8C" w14:textId="77777777" w:rsidR="00BB3800" w:rsidRPr="00993F74" w:rsidRDefault="00BB3800" w:rsidP="00AE1310">
      <w:pPr>
        <w:numPr>
          <w:ilvl w:val="0"/>
          <w:numId w:val="19"/>
        </w:numPr>
        <w:spacing w:line="360" w:lineRule="auto"/>
        <w:rPr>
          <w:sz w:val="24"/>
        </w:rPr>
      </w:pPr>
      <w:r w:rsidRPr="00993F74">
        <w:rPr>
          <w:b/>
          <w:bCs/>
          <w:sz w:val="24"/>
        </w:rPr>
        <w:t>重要性高的参数</w:t>
      </w:r>
      <w:r w:rsidRPr="00993F74">
        <w:rPr>
          <w:sz w:val="24"/>
        </w:rPr>
        <w:t>：对于关键模型参数和状态信息（如梯度、权重等），采用全量检查点存储，确保这些信息不会丢失。这些数据通常存储在近端的高速存储介质（如</w:t>
      </w:r>
      <w:r w:rsidRPr="00993F74">
        <w:rPr>
          <w:sz w:val="24"/>
        </w:rPr>
        <w:t>GPU</w:t>
      </w:r>
      <w:r w:rsidRPr="00993F74">
        <w:rPr>
          <w:sz w:val="24"/>
        </w:rPr>
        <w:t>显存或</w:t>
      </w:r>
      <w:r w:rsidRPr="00993F74">
        <w:rPr>
          <w:sz w:val="24"/>
        </w:rPr>
        <w:t>DRAM</w:t>
      </w:r>
      <w:r w:rsidRPr="00993F74">
        <w:rPr>
          <w:sz w:val="24"/>
        </w:rPr>
        <w:t>）中，以保证快速访问。</w:t>
      </w:r>
    </w:p>
    <w:p w14:paraId="1CD62EB8" w14:textId="77777777" w:rsidR="00BB3800" w:rsidRPr="00993F74" w:rsidRDefault="00BB3800" w:rsidP="00AE1310">
      <w:pPr>
        <w:numPr>
          <w:ilvl w:val="0"/>
          <w:numId w:val="19"/>
        </w:numPr>
        <w:spacing w:line="360" w:lineRule="auto"/>
        <w:rPr>
          <w:sz w:val="24"/>
        </w:rPr>
      </w:pPr>
      <w:r w:rsidRPr="00993F74">
        <w:rPr>
          <w:b/>
          <w:bCs/>
          <w:sz w:val="24"/>
        </w:rPr>
        <w:lastRenderedPageBreak/>
        <w:t>重要性低的参数</w:t>
      </w:r>
      <w:r w:rsidRPr="00993F74">
        <w:rPr>
          <w:sz w:val="24"/>
        </w:rPr>
        <w:t>：对于重要性较低的模型参数和状态信息，采用压缩或低频存储策略。通过量化、稀疏编码等数据压缩技术，减少存储空间占用，并将这些数据存储在远端存储介质（如</w:t>
      </w:r>
      <w:r w:rsidRPr="00993F74">
        <w:rPr>
          <w:sz w:val="24"/>
        </w:rPr>
        <w:t>Disk</w:t>
      </w:r>
      <w:r w:rsidRPr="00993F74">
        <w:rPr>
          <w:sz w:val="24"/>
        </w:rPr>
        <w:t>或</w:t>
      </w:r>
      <w:r w:rsidRPr="00993F74">
        <w:rPr>
          <w:sz w:val="24"/>
        </w:rPr>
        <w:t>NFS</w:t>
      </w:r>
      <w:r w:rsidRPr="00993F74">
        <w:rPr>
          <w:sz w:val="24"/>
        </w:rPr>
        <w:t>）中，以降低存储成本和传输开销。</w:t>
      </w:r>
    </w:p>
    <w:p w14:paraId="0A8658B9" w14:textId="2EDE9593" w:rsidR="00BB3800" w:rsidRPr="00993F74" w:rsidRDefault="00BB3800" w:rsidP="00BB3800">
      <w:pPr>
        <w:pStyle w:val="afa"/>
        <w:widowControl w:val="0"/>
        <w:spacing w:line="360" w:lineRule="auto"/>
        <w:ind w:firstLineChars="0"/>
        <w:contextualSpacing/>
        <w:jc w:val="both"/>
        <w:rPr>
          <w:rFonts w:ascii="Times New Roman" w:hAnsi="Times New Roman" w:cs="Times New Roman"/>
        </w:rPr>
      </w:pPr>
      <w:r w:rsidRPr="00993F74">
        <w:rPr>
          <w:rFonts w:ascii="Times New Roman" w:hAnsi="Times New Roman" w:cs="Times New Roman"/>
          <w:b/>
          <w:bCs/>
        </w:rPr>
        <w:t>多级缓存机制</w:t>
      </w:r>
      <w:r w:rsidRPr="00993F74">
        <w:rPr>
          <w:rFonts w:ascii="Times New Roman" w:hAnsi="Times New Roman" w:cs="Times New Roman"/>
          <w:b/>
          <w:bCs/>
        </w:rPr>
        <w:t>:</w:t>
      </w:r>
      <w:r w:rsidRPr="00993F74">
        <w:rPr>
          <w:rFonts w:ascii="Times New Roman" w:hAnsi="Times New Roman" w:cs="Times New Roman"/>
        </w:rPr>
        <w:t>为了进一步优化存储效率，本机制引入了多级缓存机制。</w:t>
      </w:r>
      <w:r w:rsidRPr="00993F74">
        <w:rPr>
          <w:rFonts w:ascii="Times New Roman" w:hAnsi="Times New Roman" w:cs="Times New Roman"/>
        </w:rPr>
        <w:t>GPU</w:t>
      </w:r>
      <w:r w:rsidRPr="00993F74">
        <w:rPr>
          <w:rFonts w:ascii="Times New Roman" w:hAnsi="Times New Roman" w:cs="Times New Roman"/>
        </w:rPr>
        <w:t>显存和</w:t>
      </w:r>
      <w:r w:rsidRPr="00993F74">
        <w:rPr>
          <w:rFonts w:ascii="Times New Roman" w:hAnsi="Times New Roman" w:cs="Times New Roman"/>
        </w:rPr>
        <w:t>DRAM</w:t>
      </w:r>
      <w:r w:rsidRPr="00993F74">
        <w:rPr>
          <w:rFonts w:ascii="Times New Roman" w:hAnsi="Times New Roman" w:cs="Times New Roman"/>
        </w:rPr>
        <w:t>作为高速缓存，存储重要性高的检查点数据，而远端存储介质（如</w:t>
      </w:r>
      <w:r w:rsidRPr="00993F74">
        <w:rPr>
          <w:rFonts w:ascii="Times New Roman" w:hAnsi="Times New Roman" w:cs="Times New Roman"/>
        </w:rPr>
        <w:t>Disk</w:t>
      </w:r>
      <w:r w:rsidRPr="00993F74">
        <w:rPr>
          <w:rFonts w:ascii="Times New Roman" w:hAnsi="Times New Roman" w:cs="Times New Roman"/>
        </w:rPr>
        <w:t>或</w:t>
      </w:r>
      <w:r w:rsidRPr="00993F74">
        <w:rPr>
          <w:rFonts w:ascii="Times New Roman" w:hAnsi="Times New Roman" w:cs="Times New Roman"/>
        </w:rPr>
        <w:t>NFS</w:t>
      </w:r>
      <w:r w:rsidRPr="00993F74">
        <w:rPr>
          <w:rFonts w:ascii="Times New Roman" w:hAnsi="Times New Roman" w:cs="Times New Roman"/>
        </w:rPr>
        <w:t>）则用于存储重要性较低的检查点数据。通过这种层次化的存储策略，能够在保证数据安全性的同时，最大限度地减少存储和传输开销。</w:t>
      </w:r>
    </w:p>
    <w:p w14:paraId="2C1CFE0C" w14:textId="77777777" w:rsidR="00BB3800" w:rsidRPr="00993F74" w:rsidRDefault="00BB3800" w:rsidP="00BB3800">
      <w:pPr>
        <w:pStyle w:val="afa"/>
        <w:widowControl w:val="0"/>
        <w:spacing w:line="360" w:lineRule="auto"/>
        <w:ind w:firstLineChars="0"/>
        <w:contextualSpacing/>
        <w:jc w:val="both"/>
        <w:rPr>
          <w:rFonts w:ascii="Times New Roman" w:hAnsi="Times New Roman" w:cs="Times New Roman"/>
          <w:b/>
          <w:bCs/>
        </w:rPr>
      </w:pPr>
    </w:p>
    <w:p w14:paraId="11D5F052" w14:textId="13C6B7A7" w:rsidR="00BB3800" w:rsidRPr="00993F74" w:rsidRDefault="00FA03C8" w:rsidP="00BB3800">
      <w:pPr>
        <w:spacing w:line="360" w:lineRule="auto"/>
        <w:ind w:left="420"/>
        <w:jc w:val="center"/>
        <w:rPr>
          <w:b/>
          <w:bCs/>
          <w:sz w:val="24"/>
        </w:rPr>
      </w:pPr>
      <w:r>
        <w:rPr>
          <w:b/>
          <w:noProof/>
          <w:sz w:val="24"/>
        </w:rPr>
        <w:pict w14:anchorId="232C0D1F">
          <v:shape id="图片 32" o:spid="_x0000_i1048" type="#_x0000_t75" alt="图片包含 图标&#10;&#10;&#10;&#10;&#10;&#10;&#10;&#10;&#10;&#10;AI 生成的内容可能不正确。" style="width:317.15pt;height:100.7pt;visibility:visible;mso-wrap-style:square;mso-width-percent:0;mso-height-percent:0;mso-width-percent:0;mso-height-percent:0">
            <v:imagedata r:id="rId40" o:title="图片包含 图标&#10;&#10;&#10;&#10;&#10;&#10;&#10;&#10;&#10;&#10;AI 生成的内容可能不正确。"/>
            <o:lock v:ext="edit" rotation="t" cropping="t" verticies="t"/>
          </v:shape>
        </w:pict>
      </w:r>
    </w:p>
    <w:p w14:paraId="3B78F77F" w14:textId="6FE3E57F" w:rsidR="00BB3800" w:rsidRDefault="00BB3800" w:rsidP="008D28BC">
      <w:pPr>
        <w:spacing w:line="360" w:lineRule="auto"/>
        <w:jc w:val="center"/>
        <w:rPr>
          <w:kern w:val="0"/>
          <w:szCs w:val="21"/>
          <w:lang w:val="en" w:eastAsia="zh"/>
        </w:rPr>
      </w:pPr>
      <w:r w:rsidRPr="008D28BC">
        <w:rPr>
          <w:kern w:val="0"/>
          <w:szCs w:val="21"/>
          <w:lang w:val="en" w:eastAsia="zh"/>
        </w:rPr>
        <w:t>图</w:t>
      </w:r>
      <w:r w:rsidR="008D28BC">
        <w:rPr>
          <w:rFonts w:hint="eastAsia"/>
          <w:kern w:val="0"/>
          <w:szCs w:val="21"/>
          <w:lang w:val="en"/>
        </w:rPr>
        <w:t>x</w:t>
      </w:r>
      <w:r w:rsidRPr="008D28BC">
        <w:rPr>
          <w:kern w:val="0"/>
          <w:szCs w:val="21"/>
          <w:lang w:val="en" w:eastAsia="zh"/>
        </w:rPr>
        <w:t xml:space="preserve"> </w:t>
      </w:r>
      <w:r w:rsidRPr="008D28BC">
        <w:rPr>
          <w:kern w:val="0"/>
          <w:szCs w:val="21"/>
          <w:lang w:val="en" w:eastAsia="zh"/>
        </w:rPr>
        <w:t>增量异步的检查点更新机制</w:t>
      </w:r>
    </w:p>
    <w:p w14:paraId="14E82C01" w14:textId="77777777" w:rsidR="008D28BC" w:rsidRPr="008D28BC" w:rsidRDefault="008D28BC" w:rsidP="008D28BC">
      <w:pPr>
        <w:spacing w:line="360" w:lineRule="auto"/>
        <w:jc w:val="center"/>
        <w:rPr>
          <w:kern w:val="0"/>
          <w:szCs w:val="21"/>
          <w:lang w:val="en" w:eastAsia="zh"/>
        </w:rPr>
      </w:pPr>
    </w:p>
    <w:p w14:paraId="29C7427B" w14:textId="62D5B476" w:rsidR="00BB3800" w:rsidRPr="00993F74" w:rsidRDefault="00BB3800" w:rsidP="00CF71A2">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 xml:space="preserve">(2) </w:t>
      </w:r>
      <w:r w:rsidRPr="00993F74">
        <w:rPr>
          <w:rFonts w:ascii="Times New Roman" w:hAnsi="Times New Roman" w:cs="Times New Roman"/>
          <w:b/>
          <w:bCs/>
        </w:rPr>
        <w:t>增量异步的检查点更新机制</w:t>
      </w:r>
    </w:p>
    <w:p w14:paraId="317FDDDD" w14:textId="30E488B2" w:rsidR="00BB3800" w:rsidRPr="00993F74" w:rsidRDefault="00BB3800" w:rsidP="00BB3800">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增量保存</w:t>
      </w:r>
      <w:r w:rsidRPr="00993F74">
        <w:rPr>
          <w:rFonts w:ascii="Times New Roman" w:hAnsi="Times New Roman" w:cs="Times New Roman"/>
          <w:b/>
          <w:bCs/>
        </w:rPr>
        <w:t>:</w:t>
      </w:r>
      <w:r w:rsidRPr="00993F74">
        <w:rPr>
          <w:rFonts w:ascii="Times New Roman" w:hAnsi="Times New Roman" w:cs="Times New Roman"/>
        </w:rPr>
        <w:t>在模型训练的每一轮迭代中，检查点机制仅保存相较于上一检查点所更新的部分，而不是全量保存。通过增量保存，减少了每次检查点的存储量，从而降低了</w:t>
      </w:r>
      <w:r w:rsidRPr="00993F74">
        <w:rPr>
          <w:rFonts w:ascii="Times New Roman" w:hAnsi="Times New Roman" w:cs="Times New Roman"/>
        </w:rPr>
        <w:t>IO</w:t>
      </w:r>
      <w:r w:rsidRPr="00993F74">
        <w:rPr>
          <w:rFonts w:ascii="Times New Roman" w:hAnsi="Times New Roman" w:cs="Times New Roman"/>
        </w:rPr>
        <w:t>开销。具体实现中，系统会对相邻轮次的检查点进行比对，仅保存发生变化的部分。</w:t>
      </w:r>
    </w:p>
    <w:p w14:paraId="1166CF00" w14:textId="77777777" w:rsidR="00BB3800" w:rsidRPr="00993F74" w:rsidRDefault="00BB3800" w:rsidP="00BB3800">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异步层叠</w:t>
      </w:r>
      <w:r w:rsidRPr="00993F74">
        <w:rPr>
          <w:rFonts w:ascii="Times New Roman" w:hAnsi="Times New Roman" w:cs="Times New Roman"/>
          <w:b/>
          <w:bCs/>
        </w:rPr>
        <w:t>:</w:t>
      </w:r>
      <w:r w:rsidRPr="00993F74">
        <w:rPr>
          <w:rFonts w:ascii="Times New Roman" w:hAnsi="Times New Roman" w:cs="Times New Roman"/>
        </w:rPr>
        <w:t>为了进一步降低检查点保存对模型训练的影响，本机制采用了异步层叠技术。检查点保存、模型通信和计算操作被高效层叠，使得检查点保存过程不会阻塞模型训练的计算和通信。具体实现中，系统会将检查点数据分块，并通过异步方式将数据从</w:t>
      </w:r>
      <w:r w:rsidRPr="00993F74">
        <w:rPr>
          <w:rFonts w:ascii="Times New Roman" w:hAnsi="Times New Roman" w:cs="Times New Roman"/>
        </w:rPr>
        <w:t>GPU</w:t>
      </w:r>
      <w:r w:rsidRPr="00993F74">
        <w:rPr>
          <w:rFonts w:ascii="Times New Roman" w:hAnsi="Times New Roman" w:cs="Times New Roman"/>
        </w:rPr>
        <w:t>显存传输到</w:t>
      </w:r>
      <w:r w:rsidRPr="00993F74">
        <w:rPr>
          <w:rFonts w:ascii="Times New Roman" w:hAnsi="Times New Roman" w:cs="Times New Roman"/>
        </w:rPr>
        <w:t>CPU</w:t>
      </w:r>
      <w:r w:rsidRPr="00993F74">
        <w:rPr>
          <w:rFonts w:ascii="Times New Roman" w:hAnsi="Times New Roman" w:cs="Times New Roman"/>
        </w:rPr>
        <w:t>内存或远端存储介质，确保检查点保存过程与模型训练过程并行进行。</w:t>
      </w:r>
    </w:p>
    <w:p w14:paraId="1C3E77ED" w14:textId="0D49B30A" w:rsidR="00BB3800" w:rsidRPr="00993F74" w:rsidRDefault="00BB3800" w:rsidP="00BB3800">
      <w:pPr>
        <w:pStyle w:val="afa"/>
        <w:widowControl w:val="0"/>
        <w:spacing w:line="360" w:lineRule="auto"/>
        <w:ind w:firstLineChars="0"/>
        <w:contextualSpacing/>
        <w:jc w:val="both"/>
        <w:rPr>
          <w:rFonts w:ascii="Times New Roman" w:hAnsi="Times New Roman" w:cs="Times New Roman"/>
        </w:rPr>
      </w:pPr>
      <w:r w:rsidRPr="00993F74">
        <w:rPr>
          <w:rFonts w:ascii="Times New Roman" w:hAnsi="Times New Roman" w:cs="Times New Roman"/>
          <w:b/>
          <w:bCs/>
        </w:rPr>
        <w:t>周期性全量备份</w:t>
      </w:r>
      <w:r w:rsidRPr="00993F74">
        <w:rPr>
          <w:rFonts w:ascii="Times New Roman" w:hAnsi="Times New Roman" w:cs="Times New Roman"/>
          <w:b/>
          <w:bCs/>
        </w:rPr>
        <w:t>:</w:t>
      </w:r>
      <w:r w:rsidRPr="00993F74">
        <w:rPr>
          <w:rFonts w:ascii="Times New Roman" w:hAnsi="Times New Roman" w:cs="Times New Roman"/>
        </w:rPr>
        <w:t>尽管增量保存能够有效减少存储开销，但为了避免长时间增量保存导致的累计误差，系统会周期性地进行全量参数备份。通过这种机制，能够在保证存储效率的同时，确保模型训练的稳定性和可靠性。</w:t>
      </w:r>
    </w:p>
    <w:p w14:paraId="5F663563" w14:textId="77777777" w:rsidR="00CF71A2" w:rsidRPr="00993F74" w:rsidRDefault="00CF71A2" w:rsidP="00BB3800">
      <w:pPr>
        <w:pStyle w:val="afa"/>
        <w:widowControl w:val="0"/>
        <w:spacing w:line="360" w:lineRule="auto"/>
        <w:ind w:firstLineChars="0"/>
        <w:contextualSpacing/>
        <w:jc w:val="both"/>
        <w:rPr>
          <w:rFonts w:ascii="Times New Roman" w:hAnsi="Times New Roman" w:cs="Times New Roman"/>
          <w:b/>
          <w:bCs/>
        </w:rPr>
      </w:pPr>
    </w:p>
    <w:p w14:paraId="1242CECE" w14:textId="09DD29BA" w:rsidR="00BB3800" w:rsidRPr="00993F74" w:rsidRDefault="00FA03C8" w:rsidP="00BB3800">
      <w:pPr>
        <w:spacing w:line="360" w:lineRule="auto"/>
        <w:ind w:left="420"/>
        <w:jc w:val="center"/>
        <w:rPr>
          <w:b/>
          <w:bCs/>
          <w:sz w:val="24"/>
        </w:rPr>
      </w:pPr>
      <w:r>
        <w:rPr>
          <w:b/>
          <w:noProof/>
          <w:sz w:val="24"/>
        </w:rPr>
        <w:lastRenderedPageBreak/>
        <w:pict w14:anchorId="23AE0234">
          <v:shape id="Picture 97" o:spid="_x0000_i1049" type="#_x0000_t75" alt="图形用户界面, 文本&#10;&#10;&#10;&#10;&#10;&#10;&#10;&#10;&#10;&#10;AI 生成的内容可能不正确。" style="width:416.95pt;height:120.75pt;visibility:visible;mso-wrap-style:square;mso-width-percent:0;mso-height-percent:0;mso-width-percent:0;mso-height-percent:0">
            <v:imagedata r:id="rId41" o:title="图形用户界面, 文本&#10;&#10;&#10;&#10;&#10;&#10;&#10;&#10;&#10;&#10;AI 生成的内容可能不正确。"/>
            <o:lock v:ext="edit" rotation="t" cropping="t" verticies="t"/>
          </v:shape>
        </w:pict>
      </w:r>
    </w:p>
    <w:p w14:paraId="28047FC4" w14:textId="06D3B040" w:rsidR="00BB3800" w:rsidRPr="008D28BC" w:rsidRDefault="00BB3800" w:rsidP="008D28BC">
      <w:pPr>
        <w:spacing w:line="360" w:lineRule="auto"/>
        <w:jc w:val="center"/>
        <w:rPr>
          <w:kern w:val="0"/>
          <w:szCs w:val="21"/>
          <w:lang w:val="en" w:eastAsia="zh"/>
        </w:rPr>
      </w:pPr>
      <w:r w:rsidRPr="008D28BC">
        <w:rPr>
          <w:kern w:val="0"/>
          <w:szCs w:val="21"/>
          <w:lang w:val="en" w:eastAsia="zh"/>
        </w:rPr>
        <w:t>图</w:t>
      </w:r>
      <w:r w:rsidR="008D28BC" w:rsidRPr="008D28BC">
        <w:rPr>
          <w:rFonts w:hint="eastAsia"/>
          <w:kern w:val="0"/>
          <w:szCs w:val="21"/>
          <w:lang w:val="en" w:eastAsia="zh"/>
        </w:rPr>
        <w:t>x</w:t>
      </w:r>
      <w:r w:rsidRPr="008D28BC">
        <w:rPr>
          <w:kern w:val="0"/>
          <w:szCs w:val="21"/>
          <w:lang w:val="en" w:eastAsia="zh"/>
        </w:rPr>
        <w:t>基于多级存储的检查点放置策略</w:t>
      </w:r>
    </w:p>
    <w:p w14:paraId="483751CB" w14:textId="77777777" w:rsidR="00CF71A2" w:rsidRPr="00993F74" w:rsidRDefault="00CF71A2" w:rsidP="00CF71A2">
      <w:pPr>
        <w:pStyle w:val="afa"/>
        <w:widowControl w:val="0"/>
        <w:spacing w:line="360" w:lineRule="auto"/>
        <w:ind w:firstLineChars="0"/>
        <w:contextualSpacing/>
        <w:jc w:val="both"/>
        <w:rPr>
          <w:rFonts w:ascii="Times New Roman" w:hAnsi="Times New Roman" w:cs="Times New Roman"/>
          <w:b/>
          <w:bCs/>
        </w:rPr>
      </w:pPr>
    </w:p>
    <w:p w14:paraId="12537B98" w14:textId="387DABDF" w:rsidR="00BB3800" w:rsidRPr="00993F74" w:rsidRDefault="00BB3800" w:rsidP="00CF71A2">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 xml:space="preserve">(3) </w:t>
      </w:r>
      <w:r w:rsidRPr="00993F74">
        <w:rPr>
          <w:rFonts w:ascii="Times New Roman" w:hAnsi="Times New Roman" w:cs="Times New Roman"/>
          <w:b/>
          <w:bCs/>
        </w:rPr>
        <w:t>基于多级存储的检查点放置策略</w:t>
      </w:r>
    </w:p>
    <w:p w14:paraId="3A14FB77" w14:textId="2DE31428" w:rsidR="00BB3800" w:rsidRPr="00993F74" w:rsidRDefault="00BB3800" w:rsidP="00BB3800">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多级存储机制</w:t>
      </w:r>
      <w:r w:rsidRPr="00993F74">
        <w:rPr>
          <w:rFonts w:ascii="Times New Roman" w:hAnsi="Times New Roman" w:cs="Times New Roman"/>
          <w:b/>
          <w:bCs/>
        </w:rPr>
        <w:t>:</w:t>
      </w:r>
      <w:r w:rsidRPr="00993F74">
        <w:rPr>
          <w:rFonts w:ascii="Times New Roman" w:hAnsi="Times New Roman" w:cs="Times New Roman"/>
        </w:rPr>
        <w:t>为了优化检查点的存储和恢复效率，本机制采用了多级存储策略。检查点数据根据其重要性和访问频率，被存储在不同的存储介质中：</w:t>
      </w:r>
    </w:p>
    <w:p w14:paraId="51FFD4A1" w14:textId="77777777" w:rsidR="00BB3800" w:rsidRPr="00993F74" w:rsidRDefault="00BB3800" w:rsidP="00BB3800">
      <w:pPr>
        <w:numPr>
          <w:ilvl w:val="0"/>
          <w:numId w:val="23"/>
        </w:numPr>
        <w:tabs>
          <w:tab w:val="num" w:pos="720"/>
        </w:tabs>
        <w:spacing w:line="360" w:lineRule="auto"/>
        <w:ind w:firstLineChars="200" w:firstLine="482"/>
        <w:rPr>
          <w:sz w:val="24"/>
        </w:rPr>
      </w:pPr>
      <w:r w:rsidRPr="00993F74">
        <w:rPr>
          <w:b/>
          <w:bCs/>
          <w:sz w:val="24"/>
        </w:rPr>
        <w:t>本地</w:t>
      </w:r>
      <w:r w:rsidRPr="00993F74">
        <w:rPr>
          <w:b/>
          <w:bCs/>
          <w:sz w:val="24"/>
        </w:rPr>
        <w:t>GPU</w:t>
      </w:r>
      <w:r w:rsidRPr="00993F74">
        <w:rPr>
          <w:b/>
          <w:bCs/>
          <w:sz w:val="24"/>
        </w:rPr>
        <w:t>显存和</w:t>
      </w:r>
      <w:r w:rsidRPr="00993F74">
        <w:rPr>
          <w:b/>
          <w:bCs/>
          <w:sz w:val="24"/>
        </w:rPr>
        <w:t>CPU</w:t>
      </w:r>
      <w:r w:rsidRPr="00993F74">
        <w:rPr>
          <w:b/>
          <w:bCs/>
          <w:sz w:val="24"/>
        </w:rPr>
        <w:t>内存</w:t>
      </w:r>
      <w:r w:rsidRPr="00993F74">
        <w:rPr>
          <w:sz w:val="24"/>
        </w:rPr>
        <w:t>：用于存储重要性高、访问频繁的检查点数据，确保快速访问和恢复。</w:t>
      </w:r>
    </w:p>
    <w:p w14:paraId="5E8CFA81" w14:textId="77777777" w:rsidR="00BB3800" w:rsidRPr="00993F74" w:rsidRDefault="00BB3800" w:rsidP="00BB3800">
      <w:pPr>
        <w:numPr>
          <w:ilvl w:val="0"/>
          <w:numId w:val="23"/>
        </w:numPr>
        <w:tabs>
          <w:tab w:val="num" w:pos="720"/>
        </w:tabs>
        <w:spacing w:line="360" w:lineRule="auto"/>
        <w:ind w:firstLineChars="200" w:firstLine="482"/>
        <w:rPr>
          <w:sz w:val="24"/>
        </w:rPr>
      </w:pPr>
      <w:r w:rsidRPr="00993F74">
        <w:rPr>
          <w:b/>
          <w:bCs/>
          <w:sz w:val="24"/>
        </w:rPr>
        <w:t>远程节点显存和</w:t>
      </w:r>
      <w:r w:rsidRPr="00993F74">
        <w:rPr>
          <w:b/>
          <w:bCs/>
          <w:sz w:val="24"/>
        </w:rPr>
        <w:t>CPU</w:t>
      </w:r>
      <w:r w:rsidRPr="00993F74">
        <w:rPr>
          <w:b/>
          <w:bCs/>
          <w:sz w:val="24"/>
        </w:rPr>
        <w:t>内存</w:t>
      </w:r>
      <w:r w:rsidRPr="00993F74">
        <w:rPr>
          <w:sz w:val="24"/>
        </w:rPr>
        <w:t>：用于存储重要性较低但仍需快速访问的检查点数据，通过</w:t>
      </w:r>
      <w:r w:rsidRPr="00993F74">
        <w:rPr>
          <w:sz w:val="24"/>
        </w:rPr>
        <w:t>RDMA</w:t>
      </w:r>
      <w:r w:rsidRPr="00993F74">
        <w:rPr>
          <w:sz w:val="24"/>
        </w:rPr>
        <w:t>和多节点高速互联机制，实现跨节点的快速数据传输。</w:t>
      </w:r>
    </w:p>
    <w:p w14:paraId="617314C8" w14:textId="77777777" w:rsidR="00BB3800" w:rsidRPr="00993F74" w:rsidRDefault="00BB3800" w:rsidP="00BB3800">
      <w:pPr>
        <w:numPr>
          <w:ilvl w:val="0"/>
          <w:numId w:val="23"/>
        </w:numPr>
        <w:tabs>
          <w:tab w:val="num" w:pos="720"/>
        </w:tabs>
        <w:spacing w:line="360" w:lineRule="auto"/>
        <w:ind w:firstLineChars="200" w:firstLine="482"/>
        <w:rPr>
          <w:sz w:val="24"/>
        </w:rPr>
      </w:pPr>
      <w:r w:rsidRPr="00993F74">
        <w:rPr>
          <w:b/>
          <w:bCs/>
          <w:sz w:val="24"/>
        </w:rPr>
        <w:t>网络存储（如</w:t>
      </w:r>
      <w:r w:rsidRPr="00993F74">
        <w:rPr>
          <w:b/>
          <w:bCs/>
          <w:sz w:val="24"/>
        </w:rPr>
        <w:t>NFS</w:t>
      </w:r>
      <w:r w:rsidRPr="00993F74">
        <w:rPr>
          <w:b/>
          <w:bCs/>
          <w:sz w:val="24"/>
        </w:rPr>
        <w:t>）</w:t>
      </w:r>
      <w:r w:rsidRPr="00993F74">
        <w:rPr>
          <w:sz w:val="24"/>
        </w:rPr>
        <w:t>：用于存储重要性低且访问频率较低的检查点数据，通过压缩和低频存储策略，降低存储成本。</w:t>
      </w:r>
    </w:p>
    <w:p w14:paraId="3CA7D8E6" w14:textId="58283300" w:rsidR="00BB3800" w:rsidRPr="00993F74" w:rsidRDefault="00BB3800" w:rsidP="00BB3800">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检查点放置与置换策略</w:t>
      </w:r>
      <w:r w:rsidRPr="00993F74">
        <w:rPr>
          <w:rFonts w:ascii="Times New Roman" w:hAnsi="Times New Roman" w:cs="Times New Roman"/>
          <w:b/>
          <w:bCs/>
        </w:rPr>
        <w:t>:</w:t>
      </w:r>
      <w:r w:rsidRPr="00993F74">
        <w:rPr>
          <w:rFonts w:ascii="Times New Roman" w:hAnsi="Times New Roman" w:cs="Times New Roman"/>
        </w:rPr>
        <w:t>在多级存储机制的基础上，本机制进一步优化了检查点的放置和置换策略：</w:t>
      </w:r>
    </w:p>
    <w:p w14:paraId="0E38D576" w14:textId="77777777" w:rsidR="00BB3800" w:rsidRPr="00993F74" w:rsidRDefault="00BB3800" w:rsidP="00BB3800">
      <w:pPr>
        <w:numPr>
          <w:ilvl w:val="0"/>
          <w:numId w:val="24"/>
        </w:numPr>
        <w:spacing w:line="360" w:lineRule="auto"/>
        <w:rPr>
          <w:sz w:val="24"/>
        </w:rPr>
      </w:pPr>
      <w:r w:rsidRPr="00993F74">
        <w:rPr>
          <w:b/>
          <w:bCs/>
          <w:sz w:val="24"/>
        </w:rPr>
        <w:t>放置策略</w:t>
      </w:r>
      <w:r w:rsidRPr="00993F74">
        <w:rPr>
          <w:sz w:val="24"/>
        </w:rPr>
        <w:t>：根据各类存储介质的读写带宽和存储容量，系统会对检查点数据进行切分，并求解最优的多级存储放置策略。通过动态调整检查点的存储位置，确保检查点数据能够高效地分布在不同的存储介质中。</w:t>
      </w:r>
    </w:p>
    <w:p w14:paraId="3561C48B" w14:textId="77777777" w:rsidR="00BB3800" w:rsidRPr="00993F74" w:rsidRDefault="00BB3800" w:rsidP="00BB3800">
      <w:pPr>
        <w:numPr>
          <w:ilvl w:val="0"/>
          <w:numId w:val="24"/>
        </w:numPr>
        <w:spacing w:line="360" w:lineRule="auto"/>
        <w:rPr>
          <w:sz w:val="24"/>
        </w:rPr>
      </w:pPr>
      <w:r w:rsidRPr="00993F74">
        <w:rPr>
          <w:b/>
          <w:bCs/>
          <w:sz w:val="24"/>
        </w:rPr>
        <w:t>置换策略</w:t>
      </w:r>
      <w:r w:rsidRPr="00993F74">
        <w:rPr>
          <w:sz w:val="24"/>
        </w:rPr>
        <w:t>：并非所有</w:t>
      </w:r>
      <w:r w:rsidRPr="00993F74">
        <w:rPr>
          <w:sz w:val="24"/>
        </w:rPr>
        <w:t>GPU</w:t>
      </w:r>
      <w:r w:rsidRPr="00993F74">
        <w:rPr>
          <w:sz w:val="24"/>
        </w:rPr>
        <w:t>都需要同时进行检查点保存，系统会利用空闲的</w:t>
      </w:r>
      <w:r w:rsidRPr="00993F74">
        <w:rPr>
          <w:sz w:val="24"/>
        </w:rPr>
        <w:t>GPU</w:t>
      </w:r>
      <w:r w:rsidRPr="00993F74">
        <w:rPr>
          <w:sz w:val="24"/>
        </w:rPr>
        <w:t>和显存资源，动态调整部分检查点的存储位置。通过这种置换策略，能够最大限度地利用系统资源，避免带宽和存储资源的浪费。</w:t>
      </w:r>
    </w:p>
    <w:p w14:paraId="47DD8338" w14:textId="0BDC9498" w:rsidR="00BB3800" w:rsidRPr="00993F74" w:rsidRDefault="00BB3800" w:rsidP="00BB3800">
      <w:pPr>
        <w:pStyle w:val="afa"/>
        <w:widowControl w:val="0"/>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故障恢复机制</w:t>
      </w:r>
      <w:r w:rsidRPr="00993F74">
        <w:rPr>
          <w:rFonts w:ascii="Times New Roman" w:hAnsi="Times New Roman" w:cs="Times New Roman"/>
          <w:b/>
          <w:bCs/>
        </w:rPr>
        <w:t>:</w:t>
      </w:r>
      <w:r w:rsidRPr="00993F74">
        <w:rPr>
          <w:rFonts w:ascii="Times New Roman" w:hAnsi="Times New Roman" w:cs="Times New Roman"/>
        </w:rPr>
        <w:t>在硬件或软件故障发生时，系统能够根据检查点的存储位置快速恢复训练任务：</w:t>
      </w:r>
    </w:p>
    <w:p w14:paraId="17FFCF91" w14:textId="77777777" w:rsidR="00BB3800" w:rsidRPr="00993F74" w:rsidRDefault="00BB3800" w:rsidP="00BB3800">
      <w:pPr>
        <w:numPr>
          <w:ilvl w:val="0"/>
          <w:numId w:val="25"/>
        </w:numPr>
        <w:spacing w:line="360" w:lineRule="auto"/>
        <w:rPr>
          <w:sz w:val="24"/>
        </w:rPr>
      </w:pPr>
      <w:r w:rsidRPr="00993F74">
        <w:rPr>
          <w:b/>
          <w:bCs/>
          <w:sz w:val="24"/>
        </w:rPr>
        <w:t>软件故障恢复</w:t>
      </w:r>
      <w:r w:rsidRPr="00993F74">
        <w:rPr>
          <w:sz w:val="24"/>
        </w:rPr>
        <w:t>：当软件发生故障时，系统可以直接从本地</w:t>
      </w:r>
      <w:r w:rsidRPr="00993F74">
        <w:rPr>
          <w:sz w:val="24"/>
        </w:rPr>
        <w:t>CPU</w:t>
      </w:r>
      <w:r w:rsidRPr="00993F74">
        <w:rPr>
          <w:sz w:val="24"/>
        </w:rPr>
        <w:t>内存中的检查点恢复训练，确保版本一致性。</w:t>
      </w:r>
    </w:p>
    <w:p w14:paraId="2B6CF9BC" w14:textId="530DEF42" w:rsidR="00BB3800" w:rsidRPr="00993F74" w:rsidRDefault="00BB3800" w:rsidP="00BB3800">
      <w:pPr>
        <w:numPr>
          <w:ilvl w:val="0"/>
          <w:numId w:val="25"/>
        </w:numPr>
        <w:spacing w:line="360" w:lineRule="auto"/>
        <w:rPr>
          <w:sz w:val="24"/>
        </w:rPr>
      </w:pPr>
      <w:r w:rsidRPr="00993F74">
        <w:rPr>
          <w:b/>
          <w:bCs/>
          <w:sz w:val="24"/>
        </w:rPr>
        <w:t>硬件故障恢复</w:t>
      </w:r>
      <w:r w:rsidRPr="00993F74">
        <w:rPr>
          <w:sz w:val="24"/>
        </w:rPr>
        <w:t>：当硬件发生故障时，系统会根据检查点放置组的情况进行恢复。</w:t>
      </w:r>
      <w:r w:rsidRPr="00993F74">
        <w:rPr>
          <w:sz w:val="24"/>
        </w:rPr>
        <w:lastRenderedPageBreak/>
        <w:t>如果检查点放置组中仍有健康的机器，新机器可以从健康机器中获取检查点副本；如果整个检查点放置组都发生故障，系统会从远程持久存储中获取最新的检查点，确保训练任务的快速恢复。</w:t>
      </w:r>
    </w:p>
    <w:p w14:paraId="559C8524" w14:textId="77777777" w:rsidR="00BB3800" w:rsidRPr="00993F74" w:rsidRDefault="00BB3800" w:rsidP="0070268B">
      <w:pPr>
        <w:spacing w:line="360" w:lineRule="auto"/>
        <w:ind w:firstLine="420"/>
        <w:rPr>
          <w:b/>
          <w:bCs/>
          <w:sz w:val="24"/>
        </w:rPr>
      </w:pPr>
    </w:p>
    <w:p w14:paraId="149DDFCF" w14:textId="7B55260B" w:rsidR="0070268B" w:rsidRPr="00993F74" w:rsidRDefault="0070268B" w:rsidP="0070268B">
      <w:pPr>
        <w:spacing w:line="360" w:lineRule="auto"/>
        <w:ind w:firstLine="420"/>
        <w:rPr>
          <w:sz w:val="24"/>
        </w:rPr>
      </w:pPr>
      <w:r w:rsidRPr="00993F74">
        <w:rPr>
          <w:b/>
          <w:bCs/>
          <w:sz w:val="24"/>
        </w:rPr>
        <w:t>任务</w:t>
      </w:r>
      <w:r w:rsidRPr="00993F74">
        <w:rPr>
          <w:b/>
          <w:bCs/>
          <w:sz w:val="24"/>
        </w:rPr>
        <w:t>4.2</w:t>
      </w:r>
      <w:r w:rsidRPr="00993F74">
        <w:rPr>
          <w:sz w:val="24"/>
        </w:rPr>
        <w:t xml:space="preserve"> </w:t>
      </w:r>
      <w:r w:rsidRPr="00993F74">
        <w:rPr>
          <w:b/>
          <w:bCs/>
          <w:sz w:val="24"/>
        </w:rPr>
        <w:t>基于性能预测与强化反馈的系统配置项动态管理技术</w:t>
      </w:r>
    </w:p>
    <w:p w14:paraId="079FC81E" w14:textId="788920E7" w:rsidR="0070268B" w:rsidRPr="00993F74" w:rsidRDefault="0070268B" w:rsidP="0070268B">
      <w:pPr>
        <w:spacing w:line="360" w:lineRule="auto"/>
        <w:ind w:firstLine="420"/>
        <w:rPr>
          <w:i/>
          <w:iCs/>
          <w:color w:val="BFBFBF"/>
          <w:sz w:val="24"/>
        </w:rPr>
      </w:pPr>
      <w:r w:rsidRPr="00993F74">
        <w:rPr>
          <w:i/>
          <w:iCs/>
          <w:color w:val="BFBFBF"/>
          <w:sz w:val="24"/>
        </w:rPr>
        <w:t>研究基于性能预测与强化反馈的系统配置项动态管理技术，通过对运行数据和异常数据分析，预测负载动态变化特征，构建配置项</w:t>
      </w:r>
      <w:r w:rsidRPr="00993F74">
        <w:rPr>
          <w:i/>
          <w:iCs/>
          <w:color w:val="BFBFBF"/>
          <w:sz w:val="24"/>
        </w:rPr>
        <w:t>-</w:t>
      </w:r>
      <w:r w:rsidRPr="00993F74">
        <w:rPr>
          <w:i/>
          <w:iCs/>
          <w:color w:val="BFBFBF"/>
          <w:sz w:val="24"/>
        </w:rPr>
        <w:t>性能在线学习模型；建立强化学习或实时反馈控制机制，实现短时间周期内配置项与模型参数自动化调整。</w:t>
      </w:r>
    </w:p>
    <w:p w14:paraId="07F6A459" w14:textId="77777777" w:rsidR="00CA3AF6" w:rsidRPr="00993F74" w:rsidRDefault="00CA3AF6" w:rsidP="00CA3AF6">
      <w:pPr>
        <w:spacing w:line="360" w:lineRule="auto"/>
        <w:ind w:firstLineChars="200" w:firstLine="480"/>
        <w:rPr>
          <w:kern w:val="0"/>
          <w:sz w:val="24"/>
        </w:rPr>
      </w:pPr>
      <w:r w:rsidRPr="00993F74">
        <w:rPr>
          <w:kern w:val="0"/>
          <w:sz w:val="24"/>
        </w:rPr>
        <w:t>在云原生技术快速发展的背景下，容器化部署、微服务化架构以及动态资源调度已成为现代分布式系统的核心特征。传统云计算环境中的资源配置策略多依赖静态规则或人工经验，通过预设阈值或周期性调整实现资源分配。然而，随着业务负载的动态性、突发性显著增强，此类方法逐渐暴露局限性：静态规则难以适应瞬时流量波动，人工干预效率低下且响应滞后，导致资源配置与实时需求错配，引发资源浪费或性能瓶颈。</w:t>
      </w:r>
    </w:p>
    <w:p w14:paraId="1C0B9AAA" w14:textId="77777777" w:rsidR="00CA3AF6" w:rsidRPr="00993F74" w:rsidRDefault="00CA3AF6" w:rsidP="00CA3AF6">
      <w:pPr>
        <w:spacing w:line="360" w:lineRule="auto"/>
        <w:ind w:firstLineChars="200" w:firstLine="480"/>
        <w:rPr>
          <w:kern w:val="0"/>
          <w:sz w:val="24"/>
        </w:rPr>
      </w:pPr>
      <w:r w:rsidRPr="00993F74">
        <w:rPr>
          <w:kern w:val="0"/>
          <w:sz w:val="24"/>
        </w:rPr>
        <w:t>云原生技术通过容器编排与弹性伸缩机制，为资源动态调度提供了基础能力。然而，现有调度策略普遍缺乏对系统运行状态的深度感知与预测能力，尤其在复杂微服务场景下，配置项（如副本数量、</w:t>
      </w:r>
      <w:r w:rsidRPr="00993F74">
        <w:rPr>
          <w:kern w:val="0"/>
          <w:sz w:val="24"/>
        </w:rPr>
        <w:t>CPU/</w:t>
      </w:r>
      <w:r w:rsidRPr="00993F74">
        <w:rPr>
          <w:kern w:val="0"/>
          <w:sz w:val="24"/>
        </w:rPr>
        <w:t>内存配额、网络带宽等）与系统性能之间的非线性关系难以通过简单规则建模。例如，服务调用链路的性能瓶颈可能随负载特征变化而动态迁移，若仅依赖历史经验或局部指标调整配置项，易陷入局部优化陷阱，甚至引发级联故障。在异构计算设备（如</w:t>
      </w:r>
      <w:r w:rsidRPr="00993F74">
        <w:rPr>
          <w:kern w:val="0"/>
          <w:sz w:val="24"/>
        </w:rPr>
        <w:t>GPU</w:t>
      </w:r>
      <w:r w:rsidRPr="00993F74">
        <w:rPr>
          <w:kern w:val="0"/>
          <w:sz w:val="24"/>
        </w:rPr>
        <w:t>、</w:t>
      </w:r>
      <w:r w:rsidRPr="00993F74">
        <w:rPr>
          <w:kern w:val="0"/>
          <w:sz w:val="24"/>
        </w:rPr>
        <w:t>TPU</w:t>
      </w:r>
      <w:r w:rsidRPr="00993F74">
        <w:rPr>
          <w:kern w:val="0"/>
          <w:sz w:val="24"/>
        </w:rPr>
        <w:t>）广泛部署的云原生环境中，这一挑战进一步加剧：</w:t>
      </w:r>
      <w:r w:rsidRPr="00993F74">
        <w:rPr>
          <w:kern w:val="0"/>
          <w:sz w:val="24"/>
        </w:rPr>
        <w:t>GPU</w:t>
      </w:r>
      <w:r w:rsidRPr="00993F74">
        <w:rPr>
          <w:kern w:val="0"/>
          <w:sz w:val="24"/>
        </w:rPr>
        <w:t>显存分配、计算核心利用率与任务排队延迟等指标具有强动态性和资源独占性，传统调度策略难以实现多类型硬件资源的协同优化。例如，深度学习推理服务可能因</w:t>
      </w:r>
      <w:r w:rsidRPr="00993F74">
        <w:rPr>
          <w:kern w:val="0"/>
          <w:sz w:val="24"/>
        </w:rPr>
        <w:t>GPU</w:t>
      </w:r>
      <w:r w:rsidRPr="00993F74">
        <w:rPr>
          <w:kern w:val="0"/>
          <w:sz w:val="24"/>
        </w:rPr>
        <w:t>显存碎片化导致任务排队阻塞，而训练任务则可能因</w:t>
      </w:r>
      <w:r w:rsidRPr="00993F74">
        <w:rPr>
          <w:kern w:val="0"/>
          <w:sz w:val="24"/>
        </w:rPr>
        <w:t>CPU-GPU</w:t>
      </w:r>
      <w:r w:rsidRPr="00993F74">
        <w:rPr>
          <w:kern w:val="0"/>
          <w:sz w:val="24"/>
        </w:rPr>
        <w:t>数据传输带宽不足引发计算资源闲置。</w:t>
      </w:r>
    </w:p>
    <w:p w14:paraId="0439254F" w14:textId="77777777" w:rsidR="00CA3AF6" w:rsidRPr="00993F74" w:rsidRDefault="00CA3AF6" w:rsidP="00CA3AF6">
      <w:pPr>
        <w:spacing w:line="360" w:lineRule="auto"/>
        <w:ind w:firstLineChars="200" w:firstLine="480"/>
        <w:rPr>
          <w:kern w:val="0"/>
          <w:sz w:val="24"/>
        </w:rPr>
      </w:pPr>
      <w:r w:rsidRPr="00993F74">
        <w:rPr>
          <w:kern w:val="0"/>
          <w:sz w:val="24"/>
        </w:rPr>
        <w:t>与此同时，可观测性技术的成熟为系统优化提供了新思路。通过聚合日志（</w:t>
      </w:r>
      <w:r w:rsidRPr="00993F74">
        <w:rPr>
          <w:kern w:val="0"/>
          <w:sz w:val="24"/>
        </w:rPr>
        <w:t>Logs</w:t>
      </w:r>
      <w:r w:rsidRPr="00993F74">
        <w:rPr>
          <w:kern w:val="0"/>
          <w:sz w:val="24"/>
        </w:rPr>
        <w:t>）、指标（</w:t>
      </w:r>
      <w:r w:rsidRPr="00993F74">
        <w:rPr>
          <w:kern w:val="0"/>
          <w:sz w:val="24"/>
        </w:rPr>
        <w:t>Metrics</w:t>
      </w:r>
      <w:r w:rsidRPr="00993F74">
        <w:rPr>
          <w:kern w:val="0"/>
          <w:sz w:val="24"/>
        </w:rPr>
        <w:t>）与链路追踪（</w:t>
      </w:r>
      <w:r w:rsidRPr="00993F74">
        <w:rPr>
          <w:kern w:val="0"/>
          <w:sz w:val="24"/>
        </w:rPr>
        <w:t>Traces</w:t>
      </w:r>
      <w:r w:rsidRPr="00993F74">
        <w:rPr>
          <w:kern w:val="0"/>
          <w:sz w:val="24"/>
        </w:rPr>
        <w:t>）等多维度数据，可实时捕捉系统运行状态与异常特征。然而，当前实践中可观测性数据多用于故障诊断与事后分析，尚未充分挖掘其在动态调度中的决策价值。如何基于实时数据构建性能预测模型，并通过反馈控制实现配置项的闭环优化，成为提升云原生系统弹性和资源效率的关键挑战。</w:t>
      </w:r>
    </w:p>
    <w:p w14:paraId="1F58E7FF" w14:textId="77777777" w:rsidR="00CA3AF6" w:rsidRPr="00993F74" w:rsidRDefault="00CA3AF6" w:rsidP="00CA3AF6">
      <w:pPr>
        <w:spacing w:line="360" w:lineRule="auto"/>
        <w:ind w:firstLineChars="200" w:firstLine="480"/>
        <w:rPr>
          <w:kern w:val="0"/>
          <w:sz w:val="24"/>
          <w:lang w:eastAsia="zh"/>
        </w:rPr>
      </w:pPr>
      <w:r w:rsidRPr="00993F74">
        <w:rPr>
          <w:kern w:val="0"/>
          <w:sz w:val="24"/>
        </w:rPr>
        <w:t>针对上述问题，本项目旨在通过性能预测与强化反馈机制，突破传统静态配置管理</w:t>
      </w:r>
      <w:r w:rsidRPr="00993F74">
        <w:rPr>
          <w:kern w:val="0"/>
          <w:sz w:val="24"/>
        </w:rPr>
        <w:lastRenderedPageBreak/>
        <w:t>的局限性</w:t>
      </w:r>
      <w:r w:rsidRPr="00993F74">
        <w:rPr>
          <w:kern w:val="0"/>
          <w:sz w:val="24"/>
          <w:lang w:eastAsia="zh"/>
        </w:rPr>
        <w:t>。为此</w:t>
      </w:r>
      <w:r w:rsidRPr="00993F74">
        <w:rPr>
          <w:kern w:val="0"/>
          <w:sz w:val="24"/>
        </w:rPr>
        <w:t>需解决</w:t>
      </w:r>
      <w:r w:rsidRPr="00993F74">
        <w:rPr>
          <w:kern w:val="0"/>
          <w:sz w:val="24"/>
          <w:lang w:eastAsia="zh"/>
        </w:rPr>
        <w:t>一系列技术</w:t>
      </w:r>
      <w:r w:rsidRPr="00993F74">
        <w:rPr>
          <w:kern w:val="0"/>
          <w:sz w:val="24"/>
        </w:rPr>
        <w:t>挑战</w:t>
      </w:r>
      <w:r w:rsidRPr="00993F74">
        <w:rPr>
          <w:kern w:val="0"/>
          <w:sz w:val="24"/>
          <w:lang w:eastAsia="zh"/>
        </w:rPr>
        <w:t>。首先，可观测性数据直接反映了系统的内部运行状况，是分析系统性能、定位异常根因以及优化资源配置的关键依据。然而，可观测性数据来源多样，且存在格式异构、语义模糊等特性（如非标准化的错误日志、多维度指标的时序关联性缺失等），具有半结构化的特点。这为自动诊断系统状态带来了巨大挑战。为此需要实现半结构化可观测性数据的自动处理与分析。</w:t>
      </w:r>
    </w:p>
    <w:p w14:paraId="30C8E021" w14:textId="77777777" w:rsidR="00CA3AF6" w:rsidRPr="00993F74" w:rsidRDefault="00CA3AF6" w:rsidP="00CA3AF6">
      <w:pPr>
        <w:spacing w:line="360" w:lineRule="auto"/>
        <w:ind w:firstLineChars="200" w:firstLine="480"/>
        <w:rPr>
          <w:kern w:val="0"/>
          <w:sz w:val="24"/>
          <w:lang w:eastAsia="zh"/>
        </w:rPr>
      </w:pPr>
      <w:r w:rsidRPr="00993F74">
        <w:rPr>
          <w:kern w:val="0"/>
          <w:sz w:val="24"/>
          <w:lang w:eastAsia="zh"/>
        </w:rPr>
        <w:t>其次，配置参数与通过可观测性数据得到的系统性能特征之间的映射关系具有高度时变性与非线性。传统静态模型或基于经验规则的配置优化方法难以适应这种动态环境，往往导致资源配置与性能需求之间的错配，进而引发资源浪费或性能瓶颈。为应对这一挑战，需构建轻量级在线学习模型，结合强化学习与因果推理等技术，动态捕捉配置调整对系统性能的短期与长期影响。实现系统配置项与性能的动态智能化关联建模。</w:t>
      </w:r>
    </w:p>
    <w:p w14:paraId="254B1833" w14:textId="77777777" w:rsidR="00CA3AF6" w:rsidRPr="00993F74" w:rsidRDefault="00CA3AF6" w:rsidP="00CA3AF6">
      <w:pPr>
        <w:spacing w:line="360" w:lineRule="auto"/>
        <w:ind w:firstLineChars="200" w:firstLine="480"/>
        <w:rPr>
          <w:kern w:val="0"/>
          <w:sz w:val="24"/>
          <w:lang w:eastAsia="zh"/>
        </w:rPr>
      </w:pPr>
      <w:r w:rsidRPr="00993F74">
        <w:rPr>
          <w:kern w:val="0"/>
          <w:sz w:val="24"/>
          <w:lang w:eastAsia="zh"/>
        </w:rPr>
        <w:t>最后，云原生系统的动态性要求配置调整具备高频次、低延迟的特点，但频繁调整可能引发系统不稳定。例如，快速扩容可能导致资源争用或服务抖动，而频繁缩容可能触发冷启动问题，进一步加剧延迟。此外，异构资源（如</w:t>
      </w:r>
      <w:r w:rsidRPr="00993F74">
        <w:rPr>
          <w:kern w:val="0"/>
          <w:sz w:val="24"/>
          <w:lang w:eastAsia="zh"/>
        </w:rPr>
        <w:t>GPU</w:t>
      </w:r>
      <w:r w:rsidRPr="00993F74">
        <w:rPr>
          <w:kern w:val="0"/>
          <w:sz w:val="24"/>
          <w:lang w:eastAsia="zh"/>
        </w:rPr>
        <w:t>）的独占性与高成本特性使得配置调整的容错空间更小。这都要求我们的反馈控制必须同时保证系统的稳定性，通过设计渐进式调整策略，避免配置突变引发的系统震荡；通过一系列仿真预验证或回滚机制，确保配置调整的安全性，避免错误决策导致的系统故障或资源浪费。</w:t>
      </w:r>
    </w:p>
    <w:p w14:paraId="4CEC1792" w14:textId="77777777" w:rsidR="00CA3AF6" w:rsidRPr="00993F74" w:rsidRDefault="00CA3AF6" w:rsidP="00CA3AF6">
      <w:pPr>
        <w:numPr>
          <w:ilvl w:val="0"/>
          <w:numId w:val="18"/>
        </w:numPr>
        <w:spacing w:line="360" w:lineRule="auto"/>
        <w:ind w:firstLineChars="200" w:firstLine="482"/>
        <w:rPr>
          <w:b/>
          <w:bCs/>
          <w:kern w:val="0"/>
          <w:sz w:val="24"/>
        </w:rPr>
      </w:pPr>
      <w:r w:rsidRPr="00993F74">
        <w:rPr>
          <w:b/>
          <w:bCs/>
          <w:kern w:val="0"/>
          <w:sz w:val="24"/>
        </w:rPr>
        <w:t>可观测性数据的</w:t>
      </w:r>
      <w:r w:rsidRPr="00993F74">
        <w:rPr>
          <w:b/>
          <w:bCs/>
          <w:kern w:val="0"/>
          <w:sz w:val="24"/>
          <w:lang w:eastAsia="zh"/>
        </w:rPr>
        <w:t>收集</w:t>
      </w:r>
    </w:p>
    <w:p w14:paraId="18511AFA" w14:textId="77777777" w:rsidR="00CA3AF6" w:rsidRPr="00993F74" w:rsidRDefault="00CA3AF6" w:rsidP="00CA3AF6">
      <w:pPr>
        <w:spacing w:line="360" w:lineRule="auto"/>
        <w:ind w:firstLine="420"/>
        <w:rPr>
          <w:kern w:val="0"/>
          <w:sz w:val="24"/>
          <w:lang w:eastAsia="zh"/>
        </w:rPr>
      </w:pPr>
      <w:r w:rsidRPr="00993F74">
        <w:rPr>
          <w:kern w:val="0"/>
          <w:sz w:val="24"/>
          <w:lang w:eastAsia="zh"/>
        </w:rPr>
        <w:t>可观测性数据可分为日志、指标与链路追踪三类数据。为获取系统运行情况，为系统配置项动态调节提供参考，需要明确各类可观测数据的收集方法。</w:t>
      </w:r>
    </w:p>
    <w:p w14:paraId="7A84A19D" w14:textId="7BB5AC54" w:rsidR="00CA3AF6" w:rsidRPr="00993F74" w:rsidRDefault="00FA03C8" w:rsidP="00046B6A">
      <w:pPr>
        <w:spacing w:line="360" w:lineRule="auto"/>
        <w:ind w:firstLine="420"/>
        <w:jc w:val="center"/>
        <w:rPr>
          <w:kern w:val="0"/>
          <w:sz w:val="24"/>
          <w:lang w:eastAsia="zh"/>
        </w:rPr>
      </w:pPr>
      <w:r>
        <w:rPr>
          <w:noProof/>
          <w:kern w:val="0"/>
          <w:sz w:val="24"/>
          <w:lang w:eastAsia="zh"/>
        </w:rPr>
        <w:pict w14:anchorId="785E7046">
          <v:shape id="Picture 96" o:spid="_x0000_i1050" type="#_x0000_t75" alt="" style="width:344.95pt;height:145.8pt;visibility:visible;mso-wrap-style:square;mso-width-percent:0;mso-height-percent:0;mso-width-percent:0;mso-height-percent:0">
            <v:imagedata r:id="rId42" o:title=""/>
            <o:lock v:ext="edit" rotation="t" cropping="t" verticies="t"/>
          </v:shape>
        </w:pict>
      </w:r>
    </w:p>
    <w:p w14:paraId="4D38F819" w14:textId="3E748961" w:rsidR="00CA3AF6" w:rsidRPr="008D28BC" w:rsidRDefault="00AE1310" w:rsidP="008D28BC">
      <w:pPr>
        <w:spacing w:line="360" w:lineRule="auto"/>
        <w:jc w:val="center"/>
        <w:rPr>
          <w:kern w:val="0"/>
          <w:szCs w:val="21"/>
          <w:lang w:val="en" w:eastAsia="zh"/>
        </w:rPr>
      </w:pPr>
      <w:r w:rsidRPr="008D28BC">
        <w:rPr>
          <w:rFonts w:hint="eastAsia"/>
          <w:kern w:val="0"/>
          <w:szCs w:val="21"/>
          <w:lang w:val="en" w:eastAsia="zh"/>
        </w:rPr>
        <w:t>图</w:t>
      </w:r>
      <w:r w:rsidRPr="008D28BC">
        <w:rPr>
          <w:rFonts w:hint="eastAsia"/>
          <w:kern w:val="0"/>
          <w:szCs w:val="21"/>
          <w:lang w:val="en" w:eastAsia="zh"/>
        </w:rPr>
        <w:t>x</w:t>
      </w:r>
      <w:r w:rsidRPr="008D28BC">
        <w:rPr>
          <w:kern w:val="0"/>
          <w:szCs w:val="21"/>
          <w:lang w:val="en" w:eastAsia="zh"/>
        </w:rPr>
        <w:t xml:space="preserve">  </w:t>
      </w:r>
      <w:r w:rsidR="00CA3AF6" w:rsidRPr="008D28BC">
        <w:rPr>
          <w:rFonts w:hint="eastAsia"/>
          <w:kern w:val="0"/>
          <w:szCs w:val="21"/>
          <w:lang w:val="en" w:eastAsia="zh"/>
        </w:rPr>
        <w:t>可</w:t>
      </w:r>
      <w:r w:rsidR="00CA3AF6" w:rsidRPr="008D28BC">
        <w:rPr>
          <w:kern w:val="0"/>
          <w:szCs w:val="21"/>
          <w:lang w:val="en" w:eastAsia="zh"/>
        </w:rPr>
        <w:t>观测性数据收集架构图</w:t>
      </w:r>
    </w:p>
    <w:p w14:paraId="1D92BEDC" w14:textId="77777777" w:rsidR="00CA3AF6" w:rsidRPr="00993F74" w:rsidRDefault="00CA3AF6" w:rsidP="00CA3AF6">
      <w:pPr>
        <w:spacing w:line="360" w:lineRule="auto"/>
        <w:ind w:firstLine="420"/>
        <w:rPr>
          <w:kern w:val="0"/>
          <w:sz w:val="24"/>
          <w:lang w:eastAsia="zh"/>
        </w:rPr>
      </w:pPr>
      <w:r w:rsidRPr="00993F74">
        <w:rPr>
          <w:b/>
          <w:bCs/>
          <w:kern w:val="0"/>
          <w:sz w:val="24"/>
          <w:lang w:eastAsia="zh"/>
        </w:rPr>
        <w:t>日志数据收集：</w:t>
      </w:r>
      <w:r w:rsidRPr="00993F74">
        <w:rPr>
          <w:kern w:val="0"/>
          <w:sz w:val="24"/>
          <w:lang w:eastAsia="zh"/>
        </w:rPr>
        <w:t>在微服务系统中，各微服务根据自身运行情况生成海量的日志数据以反映运行情况。日志数据通常包含了服务的输入输出、错误信息、警告、执行时长、系统状态等信息。由于微服务通常会部署在容器中，而在分布式环境下，这些日志数据</w:t>
      </w:r>
      <w:r w:rsidRPr="00993F74">
        <w:rPr>
          <w:kern w:val="0"/>
          <w:sz w:val="24"/>
          <w:lang w:eastAsia="zh"/>
        </w:rPr>
        <w:lastRenderedPageBreak/>
        <w:t>分散在不同的容器和节点当中，单纯依赖容器本身的日志输出无法实现集中管理，导致难以进行跨服务的分析和故障追踪。因此，集中化的日志数据收集显得尤为重要。</w:t>
      </w:r>
    </w:p>
    <w:p w14:paraId="21B0C75B" w14:textId="77777777" w:rsidR="00CA3AF6" w:rsidRPr="00993F74" w:rsidRDefault="00CA3AF6" w:rsidP="00CA3AF6">
      <w:pPr>
        <w:spacing w:line="360" w:lineRule="auto"/>
        <w:ind w:firstLine="420"/>
        <w:rPr>
          <w:kern w:val="0"/>
          <w:sz w:val="24"/>
          <w:lang w:eastAsia="zh"/>
        </w:rPr>
      </w:pPr>
      <w:r w:rsidRPr="00993F74">
        <w:rPr>
          <w:kern w:val="0"/>
          <w:sz w:val="24"/>
          <w:lang w:eastAsia="zh"/>
        </w:rPr>
        <w:t>在本系统中，拟使用</w:t>
      </w:r>
      <w:r w:rsidRPr="00993F74">
        <w:rPr>
          <w:kern w:val="0"/>
          <w:sz w:val="24"/>
          <w:lang w:eastAsia="zh"/>
        </w:rPr>
        <w:t xml:space="preserve"> Elastic Stack</w:t>
      </w:r>
      <w:r w:rsidRPr="00993F74">
        <w:rPr>
          <w:kern w:val="0"/>
          <w:sz w:val="24"/>
          <w:lang w:eastAsia="zh"/>
        </w:rPr>
        <w:t>提供的日志收集和分析功能。</w:t>
      </w:r>
      <w:proofErr w:type="spellStart"/>
      <w:r w:rsidRPr="00993F74">
        <w:rPr>
          <w:kern w:val="0"/>
          <w:sz w:val="24"/>
          <w:lang w:eastAsia="zh"/>
        </w:rPr>
        <w:t>Filebeat</w:t>
      </w:r>
      <w:proofErr w:type="spellEnd"/>
      <w:r w:rsidRPr="00993F74">
        <w:rPr>
          <w:kern w:val="0"/>
          <w:sz w:val="24"/>
          <w:lang w:eastAsia="zh"/>
        </w:rPr>
        <w:t xml:space="preserve"> </w:t>
      </w:r>
      <w:r w:rsidRPr="00993F74">
        <w:rPr>
          <w:kern w:val="0"/>
          <w:sz w:val="24"/>
          <w:lang w:eastAsia="zh"/>
        </w:rPr>
        <w:t>作为</w:t>
      </w:r>
      <w:r w:rsidRPr="00993F74">
        <w:rPr>
          <w:kern w:val="0"/>
          <w:sz w:val="24"/>
          <w:lang w:eastAsia="zh"/>
        </w:rPr>
        <w:t xml:space="preserve"> Elastic Stack </w:t>
      </w:r>
      <w:r w:rsidRPr="00993F74">
        <w:rPr>
          <w:kern w:val="0"/>
          <w:sz w:val="24"/>
          <w:lang w:eastAsia="zh"/>
        </w:rPr>
        <w:t>中的一部分，具备轻量级、快速、高效的日志收集能力。</w:t>
      </w:r>
      <w:proofErr w:type="spellStart"/>
      <w:r w:rsidRPr="00993F74">
        <w:rPr>
          <w:kern w:val="0"/>
          <w:sz w:val="24"/>
          <w:lang w:eastAsia="zh"/>
        </w:rPr>
        <w:t>Filebeat</w:t>
      </w:r>
      <w:proofErr w:type="spellEnd"/>
      <w:r w:rsidRPr="00993F74">
        <w:rPr>
          <w:kern w:val="0"/>
          <w:sz w:val="24"/>
          <w:lang w:eastAsia="zh"/>
        </w:rPr>
        <w:t xml:space="preserve"> </w:t>
      </w:r>
      <w:r w:rsidRPr="00993F74">
        <w:rPr>
          <w:kern w:val="0"/>
          <w:sz w:val="24"/>
          <w:lang w:eastAsia="zh"/>
        </w:rPr>
        <w:t>会作为</w:t>
      </w:r>
      <w:r w:rsidRPr="00993F74">
        <w:rPr>
          <w:kern w:val="0"/>
          <w:sz w:val="24"/>
          <w:lang w:eastAsia="zh"/>
        </w:rPr>
        <w:t xml:space="preserve"> </w:t>
      </w:r>
      <w:proofErr w:type="spellStart"/>
      <w:r w:rsidRPr="00993F74">
        <w:rPr>
          <w:kern w:val="0"/>
          <w:sz w:val="24"/>
          <w:lang w:eastAsia="zh"/>
        </w:rPr>
        <w:t>DaemonSet</w:t>
      </w:r>
      <w:proofErr w:type="spellEnd"/>
      <w:r w:rsidRPr="00993F74">
        <w:rPr>
          <w:kern w:val="0"/>
          <w:sz w:val="24"/>
          <w:lang w:eastAsia="zh"/>
        </w:rPr>
        <w:t xml:space="preserve"> </w:t>
      </w:r>
      <w:r w:rsidRPr="00993F74">
        <w:rPr>
          <w:kern w:val="0"/>
          <w:sz w:val="24"/>
          <w:lang w:eastAsia="zh"/>
        </w:rPr>
        <w:t>部署在</w:t>
      </w:r>
      <w:r w:rsidRPr="00993F74">
        <w:rPr>
          <w:kern w:val="0"/>
          <w:sz w:val="24"/>
          <w:lang w:eastAsia="zh"/>
        </w:rPr>
        <w:t xml:space="preserve"> Kubernetes </w:t>
      </w:r>
      <w:r w:rsidRPr="00993F74">
        <w:rPr>
          <w:kern w:val="0"/>
          <w:sz w:val="24"/>
          <w:lang w:eastAsia="zh"/>
        </w:rPr>
        <w:t>集群中，能够高效地采集每个节点上运行的容器日志。相比于</w:t>
      </w:r>
      <w:r w:rsidRPr="00993F74">
        <w:rPr>
          <w:kern w:val="0"/>
          <w:sz w:val="24"/>
          <w:lang w:eastAsia="zh"/>
        </w:rPr>
        <w:t xml:space="preserve"> Logstash</w:t>
      </w:r>
      <w:r w:rsidRPr="00993F74">
        <w:rPr>
          <w:kern w:val="0"/>
          <w:sz w:val="24"/>
          <w:lang w:eastAsia="zh"/>
        </w:rPr>
        <w:t>，</w:t>
      </w:r>
      <w:proofErr w:type="spellStart"/>
      <w:r w:rsidRPr="00993F74">
        <w:rPr>
          <w:kern w:val="0"/>
          <w:sz w:val="24"/>
          <w:lang w:eastAsia="zh"/>
        </w:rPr>
        <w:t>Filebeat</w:t>
      </w:r>
      <w:proofErr w:type="spellEnd"/>
      <w:r w:rsidRPr="00993F74">
        <w:rPr>
          <w:kern w:val="0"/>
          <w:sz w:val="24"/>
          <w:lang w:eastAsia="zh"/>
        </w:rPr>
        <w:t xml:space="preserve"> </w:t>
      </w:r>
      <w:r w:rsidRPr="00993F74">
        <w:rPr>
          <w:kern w:val="0"/>
          <w:sz w:val="24"/>
          <w:lang w:eastAsia="zh"/>
        </w:rPr>
        <w:t>更加轻量化，适合大规模分布式环境的高效日志收集，并且支持直接将日志数据转发到</w:t>
      </w:r>
      <w:r w:rsidRPr="00993F74">
        <w:rPr>
          <w:kern w:val="0"/>
          <w:sz w:val="24"/>
          <w:lang w:eastAsia="zh"/>
        </w:rPr>
        <w:t xml:space="preserve"> Elasticsearch</w:t>
      </w:r>
      <w:r w:rsidRPr="00993F74">
        <w:rPr>
          <w:kern w:val="0"/>
          <w:sz w:val="24"/>
          <w:lang w:eastAsia="zh"/>
        </w:rPr>
        <w:t>，而无需额外的日志解析层。因此，选择</w:t>
      </w:r>
      <w:r w:rsidRPr="00993F74">
        <w:rPr>
          <w:kern w:val="0"/>
          <w:sz w:val="24"/>
          <w:lang w:eastAsia="zh"/>
        </w:rPr>
        <w:t xml:space="preserve"> </w:t>
      </w:r>
      <w:proofErr w:type="spellStart"/>
      <w:r w:rsidRPr="00993F74">
        <w:rPr>
          <w:kern w:val="0"/>
          <w:sz w:val="24"/>
          <w:lang w:eastAsia="zh"/>
        </w:rPr>
        <w:t>Filebeat</w:t>
      </w:r>
      <w:proofErr w:type="spellEnd"/>
      <w:r w:rsidRPr="00993F74">
        <w:rPr>
          <w:kern w:val="0"/>
          <w:sz w:val="24"/>
          <w:lang w:eastAsia="zh"/>
        </w:rPr>
        <w:t xml:space="preserve"> </w:t>
      </w:r>
      <w:r w:rsidRPr="00993F74">
        <w:rPr>
          <w:kern w:val="0"/>
          <w:sz w:val="24"/>
          <w:lang w:eastAsia="zh"/>
        </w:rPr>
        <w:t>作为日志收集器，能有效减少资源消耗，确保系统的高效运行。</w:t>
      </w:r>
    </w:p>
    <w:p w14:paraId="15DCA1D6" w14:textId="77777777" w:rsidR="00CA3AF6" w:rsidRPr="00993F74" w:rsidRDefault="00CA3AF6" w:rsidP="00CA3AF6">
      <w:pPr>
        <w:spacing w:line="360" w:lineRule="auto"/>
        <w:ind w:firstLine="420"/>
        <w:rPr>
          <w:kern w:val="0"/>
          <w:sz w:val="24"/>
          <w:lang w:eastAsia="zh"/>
        </w:rPr>
      </w:pPr>
      <w:r w:rsidRPr="00993F74">
        <w:rPr>
          <w:kern w:val="0"/>
          <w:sz w:val="24"/>
          <w:lang w:eastAsia="zh"/>
        </w:rPr>
        <w:t>通过使用</w:t>
      </w:r>
      <w:r w:rsidRPr="00993F74">
        <w:rPr>
          <w:kern w:val="0"/>
          <w:sz w:val="24"/>
          <w:lang w:eastAsia="zh"/>
        </w:rPr>
        <w:t xml:space="preserve"> </w:t>
      </w:r>
      <w:proofErr w:type="spellStart"/>
      <w:r w:rsidRPr="00993F74">
        <w:rPr>
          <w:kern w:val="0"/>
          <w:sz w:val="24"/>
          <w:lang w:eastAsia="zh"/>
        </w:rPr>
        <w:t>Filebeat</w:t>
      </w:r>
      <w:proofErr w:type="spellEnd"/>
      <w:r w:rsidRPr="00993F74">
        <w:rPr>
          <w:kern w:val="0"/>
          <w:sz w:val="24"/>
          <w:lang w:eastAsia="zh"/>
        </w:rPr>
        <w:t>，收集到的日志数据将被实时转发到</w:t>
      </w:r>
      <w:r w:rsidRPr="00993F74">
        <w:rPr>
          <w:kern w:val="0"/>
          <w:sz w:val="24"/>
          <w:lang w:eastAsia="zh"/>
        </w:rPr>
        <w:t xml:space="preserve"> Elasticsearch</w:t>
      </w:r>
      <w:r w:rsidRPr="00993F74">
        <w:rPr>
          <w:kern w:val="0"/>
          <w:sz w:val="24"/>
          <w:lang w:eastAsia="zh"/>
        </w:rPr>
        <w:t>。</w:t>
      </w:r>
      <w:r w:rsidRPr="00993F74">
        <w:rPr>
          <w:kern w:val="0"/>
          <w:sz w:val="24"/>
          <w:lang w:eastAsia="zh"/>
        </w:rPr>
        <w:t xml:space="preserve">Elasticsearch </w:t>
      </w:r>
      <w:r w:rsidRPr="00993F74">
        <w:rPr>
          <w:kern w:val="0"/>
          <w:sz w:val="24"/>
          <w:lang w:eastAsia="zh"/>
        </w:rPr>
        <w:t>是一个高效的搜索引擎，具备强大的全文检索和分析功能，能够处理大规模的文本数据。它为日志数据提供了强大的索引和搜索能力，使得后续的日志分析、查询、过滤等操作更加高效。</w:t>
      </w:r>
    </w:p>
    <w:p w14:paraId="4C3955EC" w14:textId="77777777" w:rsidR="00CA3AF6" w:rsidRPr="00993F74" w:rsidRDefault="00CA3AF6" w:rsidP="00CA3AF6">
      <w:pPr>
        <w:spacing w:line="360" w:lineRule="auto"/>
        <w:ind w:firstLine="420"/>
        <w:rPr>
          <w:kern w:val="0"/>
          <w:sz w:val="24"/>
          <w:lang w:eastAsia="zh"/>
        </w:rPr>
      </w:pPr>
      <w:r w:rsidRPr="00993F74">
        <w:rPr>
          <w:kern w:val="0"/>
          <w:sz w:val="24"/>
          <w:lang w:eastAsia="zh"/>
        </w:rPr>
        <w:t xml:space="preserve">Elasticsearch </w:t>
      </w:r>
      <w:r w:rsidRPr="00993F74">
        <w:rPr>
          <w:kern w:val="0"/>
          <w:sz w:val="24"/>
          <w:lang w:eastAsia="zh"/>
        </w:rPr>
        <w:t>的数据存储设计允许高并发、高吞吐量的日志写入和查询，可以支持微服务架构下各个服务产生的海量日志数据。</w:t>
      </w:r>
    </w:p>
    <w:p w14:paraId="4EA22E01" w14:textId="77777777" w:rsidR="00CA3AF6" w:rsidRPr="00993F74" w:rsidRDefault="00CA3AF6" w:rsidP="00CA3AF6">
      <w:pPr>
        <w:spacing w:line="360" w:lineRule="auto"/>
        <w:ind w:firstLine="420"/>
        <w:rPr>
          <w:kern w:val="0"/>
          <w:sz w:val="24"/>
          <w:lang w:eastAsia="zh"/>
        </w:rPr>
      </w:pPr>
      <w:r w:rsidRPr="00993F74">
        <w:rPr>
          <w:b/>
          <w:bCs/>
          <w:kern w:val="0"/>
          <w:sz w:val="24"/>
          <w:lang w:eastAsia="zh"/>
        </w:rPr>
        <w:t>指标数据收集：</w:t>
      </w:r>
      <w:r w:rsidRPr="00993F74">
        <w:rPr>
          <w:kern w:val="0"/>
          <w:sz w:val="24"/>
          <w:lang w:eastAsia="zh"/>
        </w:rPr>
        <w:t>在微服务系统中，指标数据是反映系统性能和健康状况的关键数据，通常包括请求响应时间、吞吐量、错误率、系统资源使用情况（如</w:t>
      </w:r>
      <w:r w:rsidRPr="00993F74">
        <w:rPr>
          <w:kern w:val="0"/>
          <w:sz w:val="24"/>
          <w:lang w:eastAsia="zh"/>
        </w:rPr>
        <w:t xml:space="preserve"> CPU</w:t>
      </w:r>
      <w:r w:rsidRPr="00993F74">
        <w:rPr>
          <w:kern w:val="0"/>
          <w:sz w:val="24"/>
          <w:lang w:eastAsia="zh"/>
        </w:rPr>
        <w:t>、内存、磁盘、网络等）以及服务间的交互情况等。相比于日志数据，指标数据通常以数值形式定期采集，用于描述系统的动态变化和趋势。</w:t>
      </w:r>
    </w:p>
    <w:p w14:paraId="3ECBAC16" w14:textId="77777777" w:rsidR="00CA3AF6" w:rsidRPr="00993F74" w:rsidRDefault="00CA3AF6" w:rsidP="00CA3AF6">
      <w:pPr>
        <w:spacing w:line="360" w:lineRule="auto"/>
        <w:ind w:firstLine="420"/>
        <w:rPr>
          <w:kern w:val="0"/>
          <w:sz w:val="24"/>
          <w:lang w:eastAsia="zh"/>
        </w:rPr>
      </w:pPr>
      <w:r w:rsidRPr="00993F74">
        <w:rPr>
          <w:kern w:val="0"/>
          <w:sz w:val="24"/>
          <w:lang w:eastAsia="zh"/>
        </w:rPr>
        <w:t>拟使用</w:t>
      </w:r>
      <w:r w:rsidRPr="00993F74">
        <w:rPr>
          <w:kern w:val="0"/>
          <w:sz w:val="24"/>
          <w:lang w:eastAsia="zh"/>
        </w:rPr>
        <w:t xml:space="preserve"> Prometheus </w:t>
      </w:r>
      <w:r w:rsidRPr="00993F74">
        <w:rPr>
          <w:kern w:val="0"/>
          <w:sz w:val="24"/>
          <w:lang w:eastAsia="zh"/>
        </w:rPr>
        <w:t>来收集和存储系统的各类指标数据。</w:t>
      </w:r>
      <w:r w:rsidRPr="00993F74">
        <w:rPr>
          <w:kern w:val="0"/>
          <w:sz w:val="24"/>
          <w:lang w:eastAsia="zh"/>
        </w:rPr>
        <w:t xml:space="preserve">Prometheus </w:t>
      </w:r>
      <w:r w:rsidRPr="00993F74">
        <w:rPr>
          <w:kern w:val="0"/>
          <w:sz w:val="24"/>
          <w:lang w:eastAsia="zh"/>
        </w:rPr>
        <w:t>是一个开源的监控系统和时序数据库，广泛用于容器化和分布式环境中的指标数据收集。</w:t>
      </w:r>
      <w:r w:rsidRPr="00993F74">
        <w:rPr>
          <w:kern w:val="0"/>
          <w:sz w:val="24"/>
          <w:lang w:eastAsia="zh"/>
        </w:rPr>
        <w:t xml:space="preserve">Prometheus </w:t>
      </w:r>
      <w:r w:rsidRPr="00993F74">
        <w:rPr>
          <w:kern w:val="0"/>
          <w:sz w:val="24"/>
          <w:lang w:eastAsia="zh"/>
        </w:rPr>
        <w:t>支持从应用程序、系统、数据库等不同来源收集指标数据，并以高效的时序数据库格式进行存储。</w:t>
      </w:r>
    </w:p>
    <w:p w14:paraId="2695AC06" w14:textId="77777777" w:rsidR="00CA3AF6" w:rsidRPr="00993F74" w:rsidRDefault="00CA3AF6" w:rsidP="00CA3AF6">
      <w:pPr>
        <w:spacing w:line="360" w:lineRule="auto"/>
        <w:ind w:firstLine="420"/>
        <w:rPr>
          <w:kern w:val="0"/>
          <w:sz w:val="24"/>
          <w:lang w:eastAsia="zh"/>
        </w:rPr>
      </w:pPr>
      <w:r w:rsidRPr="00993F74">
        <w:rPr>
          <w:kern w:val="0"/>
          <w:sz w:val="24"/>
          <w:lang w:eastAsia="zh"/>
        </w:rPr>
        <w:t xml:space="preserve">Prometheus </w:t>
      </w:r>
      <w:r w:rsidRPr="00993F74">
        <w:rPr>
          <w:kern w:val="0"/>
          <w:sz w:val="24"/>
          <w:lang w:eastAsia="zh"/>
        </w:rPr>
        <w:t>将通过</w:t>
      </w:r>
      <w:r w:rsidRPr="00993F74">
        <w:rPr>
          <w:kern w:val="0"/>
          <w:sz w:val="24"/>
          <w:lang w:eastAsia="zh"/>
        </w:rPr>
        <w:t xml:space="preserve"> Kubernetes </w:t>
      </w:r>
      <w:r w:rsidRPr="00993F74">
        <w:rPr>
          <w:kern w:val="0"/>
          <w:sz w:val="24"/>
          <w:lang w:eastAsia="zh"/>
        </w:rPr>
        <w:t>服务监控配置与</w:t>
      </w:r>
      <w:r w:rsidRPr="00993F74">
        <w:rPr>
          <w:kern w:val="0"/>
          <w:sz w:val="24"/>
          <w:lang w:eastAsia="zh"/>
        </w:rPr>
        <w:t xml:space="preserve"> Prometheus Operator </w:t>
      </w:r>
      <w:r w:rsidRPr="00993F74">
        <w:rPr>
          <w:kern w:val="0"/>
          <w:sz w:val="24"/>
          <w:lang w:eastAsia="zh"/>
        </w:rPr>
        <w:t>配合，自动发现并抓取集群中各微服务的指标数据。每个微服务通过暴露</w:t>
      </w:r>
      <w:r w:rsidRPr="00993F74">
        <w:rPr>
          <w:kern w:val="0"/>
          <w:sz w:val="24"/>
          <w:lang w:eastAsia="zh"/>
        </w:rPr>
        <w:t xml:space="preserve"> Prometheus </w:t>
      </w:r>
      <w:r w:rsidRPr="00993F74">
        <w:rPr>
          <w:kern w:val="0"/>
          <w:sz w:val="24"/>
          <w:lang w:eastAsia="zh"/>
        </w:rPr>
        <w:t>格式的指标端点，让</w:t>
      </w:r>
      <w:r w:rsidRPr="00993F74">
        <w:rPr>
          <w:kern w:val="0"/>
          <w:sz w:val="24"/>
          <w:lang w:eastAsia="zh"/>
        </w:rPr>
        <w:t xml:space="preserve"> Prometheus </w:t>
      </w:r>
      <w:r w:rsidRPr="00993F74">
        <w:rPr>
          <w:kern w:val="0"/>
          <w:sz w:val="24"/>
          <w:lang w:eastAsia="zh"/>
        </w:rPr>
        <w:t>定期抓取这些端点并收集相应的数据。</w:t>
      </w:r>
      <w:r w:rsidRPr="00993F74">
        <w:rPr>
          <w:kern w:val="0"/>
          <w:sz w:val="24"/>
          <w:lang w:eastAsia="zh"/>
        </w:rPr>
        <w:t xml:space="preserve">Prometheus </w:t>
      </w:r>
      <w:r w:rsidRPr="00993F74">
        <w:rPr>
          <w:kern w:val="0"/>
          <w:sz w:val="24"/>
          <w:lang w:eastAsia="zh"/>
        </w:rPr>
        <w:t>还通过</w:t>
      </w:r>
      <w:r w:rsidRPr="00993F74">
        <w:rPr>
          <w:kern w:val="0"/>
          <w:sz w:val="24"/>
          <w:lang w:eastAsia="zh"/>
        </w:rPr>
        <w:t xml:space="preserve"> Exporter </w:t>
      </w:r>
      <w:r w:rsidRPr="00993F74">
        <w:rPr>
          <w:kern w:val="0"/>
          <w:sz w:val="24"/>
          <w:lang w:eastAsia="zh"/>
        </w:rPr>
        <w:t>采集系统级别的指标数据，如操作系统的</w:t>
      </w:r>
      <w:r w:rsidRPr="00993F74">
        <w:rPr>
          <w:kern w:val="0"/>
          <w:sz w:val="24"/>
          <w:lang w:eastAsia="zh"/>
        </w:rPr>
        <w:t xml:space="preserve"> CPU </w:t>
      </w:r>
      <w:r w:rsidRPr="00993F74">
        <w:rPr>
          <w:kern w:val="0"/>
          <w:sz w:val="24"/>
          <w:lang w:eastAsia="zh"/>
        </w:rPr>
        <w:t>使用率、内存占用、磁盘</w:t>
      </w:r>
      <w:r w:rsidRPr="00993F74">
        <w:rPr>
          <w:kern w:val="0"/>
          <w:sz w:val="24"/>
          <w:lang w:eastAsia="zh"/>
        </w:rPr>
        <w:t xml:space="preserve"> I/O </w:t>
      </w:r>
      <w:r w:rsidRPr="00993F74">
        <w:rPr>
          <w:kern w:val="0"/>
          <w:sz w:val="24"/>
          <w:lang w:eastAsia="zh"/>
        </w:rPr>
        <w:t>等。常见的</w:t>
      </w:r>
      <w:r w:rsidRPr="00993F74">
        <w:rPr>
          <w:kern w:val="0"/>
          <w:sz w:val="24"/>
          <w:lang w:eastAsia="zh"/>
        </w:rPr>
        <w:t xml:space="preserve"> Exporter </w:t>
      </w:r>
      <w:r w:rsidRPr="00993F74">
        <w:rPr>
          <w:kern w:val="0"/>
          <w:sz w:val="24"/>
          <w:lang w:eastAsia="zh"/>
        </w:rPr>
        <w:t>如</w:t>
      </w:r>
      <w:r w:rsidRPr="00993F74">
        <w:rPr>
          <w:kern w:val="0"/>
          <w:sz w:val="24"/>
          <w:lang w:eastAsia="zh"/>
        </w:rPr>
        <w:t xml:space="preserve"> Node Exporter</w:t>
      </w:r>
      <w:r w:rsidRPr="00993F74">
        <w:rPr>
          <w:kern w:val="0"/>
          <w:sz w:val="24"/>
          <w:lang w:eastAsia="zh"/>
        </w:rPr>
        <w:t>（用于收集节点级别的资源使用情况）和</w:t>
      </w:r>
      <w:r w:rsidRPr="00993F74">
        <w:rPr>
          <w:kern w:val="0"/>
          <w:sz w:val="24"/>
          <w:lang w:eastAsia="zh"/>
        </w:rPr>
        <w:t xml:space="preserve"> </w:t>
      </w:r>
      <w:proofErr w:type="spellStart"/>
      <w:r w:rsidRPr="00993F74">
        <w:rPr>
          <w:kern w:val="0"/>
          <w:sz w:val="24"/>
          <w:lang w:eastAsia="zh"/>
        </w:rPr>
        <w:t>cAdvisor</w:t>
      </w:r>
      <w:proofErr w:type="spellEnd"/>
      <w:r w:rsidRPr="00993F74">
        <w:rPr>
          <w:kern w:val="0"/>
          <w:sz w:val="24"/>
          <w:lang w:eastAsia="zh"/>
        </w:rPr>
        <w:t>（用于收集容器资源使用情况）。这些</w:t>
      </w:r>
      <w:r w:rsidRPr="00993F74">
        <w:rPr>
          <w:kern w:val="0"/>
          <w:sz w:val="24"/>
          <w:lang w:eastAsia="zh"/>
        </w:rPr>
        <w:t xml:space="preserve"> Exporter </w:t>
      </w:r>
      <w:r w:rsidRPr="00993F74">
        <w:rPr>
          <w:kern w:val="0"/>
          <w:sz w:val="24"/>
          <w:lang w:eastAsia="zh"/>
        </w:rPr>
        <w:t>同样被部署在</w:t>
      </w:r>
      <w:r w:rsidRPr="00993F74">
        <w:rPr>
          <w:kern w:val="0"/>
          <w:sz w:val="24"/>
          <w:lang w:eastAsia="zh"/>
        </w:rPr>
        <w:t xml:space="preserve"> Kubernetes </w:t>
      </w:r>
      <w:r w:rsidRPr="00993F74">
        <w:rPr>
          <w:kern w:val="0"/>
          <w:sz w:val="24"/>
          <w:lang w:eastAsia="zh"/>
        </w:rPr>
        <w:t>集群中的节点或容器中，确保全面监控所有资源的使用状况。</w:t>
      </w:r>
    </w:p>
    <w:p w14:paraId="56F52876" w14:textId="77777777" w:rsidR="00CA3AF6" w:rsidRPr="00993F74" w:rsidRDefault="00CA3AF6" w:rsidP="00CA3AF6">
      <w:pPr>
        <w:spacing w:line="360" w:lineRule="auto"/>
        <w:ind w:firstLine="420"/>
        <w:rPr>
          <w:kern w:val="0"/>
          <w:sz w:val="24"/>
          <w:lang w:eastAsia="zh"/>
        </w:rPr>
      </w:pPr>
      <w:r w:rsidRPr="00993F74">
        <w:rPr>
          <w:kern w:val="0"/>
          <w:sz w:val="24"/>
          <w:lang w:eastAsia="zh"/>
        </w:rPr>
        <w:lastRenderedPageBreak/>
        <w:t>通过</w:t>
      </w:r>
      <w:r w:rsidRPr="00993F74">
        <w:rPr>
          <w:kern w:val="0"/>
          <w:sz w:val="24"/>
          <w:lang w:eastAsia="zh"/>
        </w:rPr>
        <w:t xml:space="preserve"> Prometheus</w:t>
      </w:r>
      <w:r w:rsidRPr="00993F74">
        <w:rPr>
          <w:kern w:val="0"/>
          <w:sz w:val="24"/>
          <w:lang w:eastAsia="zh"/>
        </w:rPr>
        <w:t>，可以实现对微服务以及系统整体的各项指标的全面实时监控。为后续发现系统性能瓶颈、服务异常等问题提供基础。</w:t>
      </w:r>
    </w:p>
    <w:p w14:paraId="161E1F3F" w14:textId="77777777" w:rsidR="00CA3AF6" w:rsidRPr="00993F74" w:rsidRDefault="00CA3AF6" w:rsidP="00CA3AF6">
      <w:pPr>
        <w:spacing w:line="360" w:lineRule="auto"/>
        <w:ind w:firstLine="420"/>
        <w:rPr>
          <w:kern w:val="0"/>
          <w:sz w:val="24"/>
          <w:lang w:eastAsia="zh"/>
        </w:rPr>
      </w:pPr>
      <w:r w:rsidRPr="00993F74">
        <w:rPr>
          <w:b/>
          <w:bCs/>
          <w:kern w:val="0"/>
          <w:sz w:val="24"/>
          <w:lang w:eastAsia="zh"/>
        </w:rPr>
        <w:t>链路追踪数据收集：</w:t>
      </w:r>
      <w:r w:rsidRPr="00993F74">
        <w:rPr>
          <w:kern w:val="0"/>
          <w:sz w:val="24"/>
          <w:lang w:eastAsia="zh"/>
        </w:rPr>
        <w:t>在微服务架构中，由于服务之间通常通过</w:t>
      </w:r>
      <w:r w:rsidRPr="00993F74">
        <w:rPr>
          <w:kern w:val="0"/>
          <w:sz w:val="24"/>
          <w:lang w:eastAsia="zh"/>
        </w:rPr>
        <w:t xml:space="preserve"> HTTP</w:t>
      </w:r>
      <w:r w:rsidRPr="00993F74">
        <w:rPr>
          <w:kern w:val="0"/>
          <w:sz w:val="24"/>
          <w:lang w:eastAsia="zh"/>
        </w:rPr>
        <w:t>、</w:t>
      </w:r>
      <w:r w:rsidRPr="00993F74">
        <w:rPr>
          <w:kern w:val="0"/>
          <w:sz w:val="24"/>
          <w:lang w:eastAsia="zh"/>
        </w:rPr>
        <w:t xml:space="preserve">RPC </w:t>
      </w:r>
      <w:r w:rsidRPr="00993F74">
        <w:rPr>
          <w:kern w:val="0"/>
          <w:sz w:val="24"/>
          <w:lang w:eastAsia="zh"/>
        </w:rPr>
        <w:t>等通信协议进行交互，单一服务的日志通常无法完整地反映一个请求的跨服务路径和响应时延。因此，必须实现跨服务的链路追踪，以便完整地跟踪和分析请求的流转过程。</w:t>
      </w:r>
      <w:r w:rsidRPr="00993F74">
        <w:rPr>
          <w:sz w:val="24"/>
        </w:rPr>
        <w:t>为了实现链路追踪数据的收集，</w:t>
      </w:r>
      <w:r w:rsidRPr="00993F74">
        <w:rPr>
          <w:kern w:val="0"/>
          <w:sz w:val="24"/>
          <w:lang w:eastAsia="zh"/>
        </w:rPr>
        <w:t>拟使用</w:t>
      </w:r>
      <w:r w:rsidRPr="00993F74">
        <w:rPr>
          <w:kern w:val="0"/>
          <w:sz w:val="24"/>
          <w:lang w:eastAsia="zh"/>
        </w:rPr>
        <w:t xml:space="preserve"> </w:t>
      </w:r>
      <w:proofErr w:type="spellStart"/>
      <w:r w:rsidRPr="00993F74">
        <w:rPr>
          <w:kern w:val="0"/>
          <w:sz w:val="24"/>
          <w:lang w:eastAsia="zh"/>
        </w:rPr>
        <w:t>OpenTelemetry</w:t>
      </w:r>
      <w:proofErr w:type="spellEnd"/>
      <w:r w:rsidRPr="00993F74">
        <w:rPr>
          <w:kern w:val="0"/>
          <w:sz w:val="24"/>
          <w:lang w:eastAsia="zh"/>
        </w:rPr>
        <w:t xml:space="preserve"> </w:t>
      </w:r>
      <w:r w:rsidRPr="00993F74">
        <w:rPr>
          <w:kern w:val="0"/>
          <w:sz w:val="24"/>
          <w:lang w:eastAsia="zh"/>
        </w:rPr>
        <w:t>作为链路追踪框架，结合</w:t>
      </w:r>
      <w:r w:rsidRPr="00993F74">
        <w:rPr>
          <w:kern w:val="0"/>
          <w:sz w:val="24"/>
          <w:lang w:eastAsia="zh"/>
        </w:rPr>
        <w:t xml:space="preserve"> Jaeger </w:t>
      </w:r>
      <w:r w:rsidRPr="00993F74">
        <w:rPr>
          <w:kern w:val="0"/>
          <w:sz w:val="24"/>
          <w:lang w:eastAsia="zh"/>
        </w:rPr>
        <w:t>实现链路追踪数据的存储。</w:t>
      </w:r>
    </w:p>
    <w:p w14:paraId="1CA16857" w14:textId="77777777" w:rsidR="00CA3AF6" w:rsidRPr="00993F74" w:rsidRDefault="00CA3AF6" w:rsidP="00CA3AF6">
      <w:pPr>
        <w:spacing w:line="360" w:lineRule="auto"/>
        <w:ind w:firstLine="420"/>
        <w:rPr>
          <w:kern w:val="0"/>
          <w:sz w:val="24"/>
          <w:lang w:eastAsia="zh"/>
        </w:rPr>
      </w:pPr>
      <w:proofErr w:type="spellStart"/>
      <w:r w:rsidRPr="00993F74">
        <w:rPr>
          <w:kern w:val="0"/>
          <w:sz w:val="24"/>
          <w:lang w:eastAsia="zh"/>
        </w:rPr>
        <w:t>OpenTelemetry</w:t>
      </w:r>
      <w:proofErr w:type="spellEnd"/>
      <w:r w:rsidRPr="00993F74">
        <w:rPr>
          <w:kern w:val="0"/>
          <w:sz w:val="24"/>
          <w:lang w:eastAsia="zh"/>
        </w:rPr>
        <w:t xml:space="preserve"> SDK </w:t>
      </w:r>
      <w:r w:rsidRPr="00993F74">
        <w:rPr>
          <w:kern w:val="0"/>
          <w:sz w:val="24"/>
          <w:lang w:eastAsia="zh"/>
        </w:rPr>
        <w:t>将集成到各微服务中，自动生成链路追踪数据，并将其传递给</w:t>
      </w:r>
      <w:r w:rsidRPr="00993F74">
        <w:rPr>
          <w:kern w:val="0"/>
          <w:sz w:val="24"/>
          <w:lang w:eastAsia="zh"/>
        </w:rPr>
        <w:t xml:space="preserve"> Jaeger</w:t>
      </w:r>
      <w:r w:rsidRPr="00993F74">
        <w:rPr>
          <w:kern w:val="0"/>
          <w:sz w:val="24"/>
          <w:lang w:eastAsia="zh"/>
        </w:rPr>
        <w:t>。每个微服务会通过</w:t>
      </w:r>
      <w:r w:rsidRPr="00993F74">
        <w:rPr>
          <w:kern w:val="0"/>
          <w:sz w:val="24"/>
          <w:lang w:eastAsia="zh"/>
        </w:rPr>
        <w:t xml:space="preserve"> </w:t>
      </w:r>
      <w:proofErr w:type="spellStart"/>
      <w:r w:rsidRPr="00993F74">
        <w:rPr>
          <w:kern w:val="0"/>
          <w:sz w:val="24"/>
          <w:lang w:eastAsia="zh"/>
        </w:rPr>
        <w:t>OpenTelemetry</w:t>
      </w:r>
      <w:proofErr w:type="spellEnd"/>
      <w:r w:rsidRPr="00993F74">
        <w:rPr>
          <w:kern w:val="0"/>
          <w:sz w:val="24"/>
          <w:lang w:eastAsia="zh"/>
        </w:rPr>
        <w:t xml:space="preserve"> </w:t>
      </w:r>
      <w:r w:rsidRPr="00993F74">
        <w:rPr>
          <w:kern w:val="0"/>
          <w:sz w:val="24"/>
          <w:lang w:eastAsia="zh"/>
        </w:rPr>
        <w:t>客户端暴露链路追踪的上下文信息，包括每个请求的开始、结束时间、调用的服务及其执行时长等关键数据。这些数据将在</w:t>
      </w:r>
      <w:r w:rsidRPr="00993F74">
        <w:rPr>
          <w:kern w:val="0"/>
          <w:sz w:val="24"/>
          <w:lang w:eastAsia="zh"/>
        </w:rPr>
        <w:t xml:space="preserve"> </w:t>
      </w:r>
      <w:proofErr w:type="spellStart"/>
      <w:r w:rsidRPr="00993F74">
        <w:rPr>
          <w:kern w:val="0"/>
          <w:sz w:val="24"/>
          <w:lang w:eastAsia="zh"/>
        </w:rPr>
        <w:t>OpenTelemetry</w:t>
      </w:r>
      <w:proofErr w:type="spellEnd"/>
      <w:r w:rsidRPr="00993F74">
        <w:rPr>
          <w:kern w:val="0"/>
          <w:sz w:val="24"/>
          <w:lang w:eastAsia="zh"/>
        </w:rPr>
        <w:t xml:space="preserve"> Collector </w:t>
      </w:r>
      <w:r w:rsidRPr="00993F74">
        <w:rPr>
          <w:kern w:val="0"/>
          <w:sz w:val="24"/>
          <w:lang w:eastAsia="zh"/>
        </w:rPr>
        <w:t>中进行收集和处理，然后传递给</w:t>
      </w:r>
      <w:r w:rsidRPr="00993F74">
        <w:rPr>
          <w:kern w:val="0"/>
          <w:sz w:val="24"/>
          <w:lang w:eastAsia="zh"/>
        </w:rPr>
        <w:t xml:space="preserve"> Jaeger </w:t>
      </w:r>
      <w:r w:rsidRPr="00993F74">
        <w:rPr>
          <w:kern w:val="0"/>
          <w:sz w:val="24"/>
          <w:lang w:eastAsia="zh"/>
        </w:rPr>
        <w:t>进行存储和查询。</w:t>
      </w:r>
    </w:p>
    <w:p w14:paraId="772C8AC6" w14:textId="77777777" w:rsidR="00CA3AF6" w:rsidRPr="00993F74" w:rsidRDefault="00CA3AF6" w:rsidP="00CA3AF6">
      <w:pPr>
        <w:numPr>
          <w:ilvl w:val="0"/>
          <w:numId w:val="18"/>
        </w:numPr>
        <w:spacing w:line="360" w:lineRule="auto"/>
        <w:ind w:firstLineChars="200" w:firstLine="482"/>
        <w:rPr>
          <w:b/>
          <w:bCs/>
          <w:kern w:val="0"/>
          <w:sz w:val="24"/>
        </w:rPr>
      </w:pPr>
      <w:r w:rsidRPr="00993F74">
        <w:rPr>
          <w:b/>
          <w:bCs/>
          <w:kern w:val="0"/>
          <w:sz w:val="24"/>
        </w:rPr>
        <w:t>半结构化可观测性数据</w:t>
      </w:r>
      <w:r w:rsidRPr="00993F74">
        <w:rPr>
          <w:b/>
          <w:bCs/>
          <w:kern w:val="0"/>
          <w:sz w:val="24"/>
          <w:lang w:eastAsia="zh"/>
        </w:rPr>
        <w:t>的分析</w:t>
      </w:r>
    </w:p>
    <w:p w14:paraId="02D4BE7A" w14:textId="77777777" w:rsidR="00CA3AF6" w:rsidRPr="00993F74" w:rsidRDefault="00CA3AF6" w:rsidP="00CA3AF6">
      <w:pPr>
        <w:spacing w:line="360" w:lineRule="auto"/>
        <w:ind w:firstLineChars="200" w:firstLine="480"/>
        <w:rPr>
          <w:kern w:val="0"/>
          <w:sz w:val="24"/>
          <w:lang w:eastAsia="zh"/>
        </w:rPr>
      </w:pPr>
      <w:r w:rsidRPr="00993F74">
        <w:rPr>
          <w:kern w:val="0"/>
          <w:sz w:val="24"/>
          <w:lang w:eastAsia="zh"/>
        </w:rPr>
        <w:t>系统可观测性数据具有半结构化的特点。对于日志数据，其通常为非结构化或半结构化文本，包含自由格式的错误信息、调试信息或业务事件记录，缺乏统一的字段定义与语义规范。对于指标数据，虽然其通常以结构化时序数据的形式存储，但不同服务的指标命名规范、采集频率与数据粒度可能存在显著差异。且指标数据本身通常缺乏上下文信息，难以直接用于性能瓶颈的精准定位。而对于链路追踪，其主要记录了跨服务的调用关系、调用时序以及每个调用的性能指标，但由于调用链路的深度与广度可能随负载动态变化，数据规模与复杂性高。难以实现规范化的数据处理。为了更好的分析可观测性数据，为后续进行资源配置提供可靠依据，需要分别对上述不同可观测性数据类型设计不同分析处理方法，并进行数据整合和进一步分析。</w:t>
      </w:r>
    </w:p>
    <w:p w14:paraId="369BFB34" w14:textId="77777777" w:rsidR="00CA3AF6" w:rsidRPr="00993F74" w:rsidRDefault="00CA3AF6" w:rsidP="00CA3AF6">
      <w:pPr>
        <w:spacing w:line="360" w:lineRule="auto"/>
        <w:ind w:firstLineChars="200" w:firstLine="482"/>
        <w:rPr>
          <w:kern w:val="0"/>
          <w:sz w:val="24"/>
          <w:lang w:eastAsia="zh"/>
        </w:rPr>
      </w:pPr>
      <w:r w:rsidRPr="00993F74">
        <w:rPr>
          <w:b/>
          <w:bCs/>
          <w:kern w:val="0"/>
          <w:sz w:val="24"/>
          <w:lang w:eastAsia="zh"/>
        </w:rPr>
        <w:t>日志数据分析：</w:t>
      </w:r>
      <w:r w:rsidRPr="00993F74">
        <w:rPr>
          <w:kern w:val="0"/>
          <w:sz w:val="24"/>
          <w:lang w:eastAsia="zh"/>
        </w:rPr>
        <w:t>在可观测性数据收集部分，日志数据已经被收集并存储于</w:t>
      </w:r>
      <w:r w:rsidRPr="00993F74">
        <w:rPr>
          <w:kern w:val="0"/>
          <w:sz w:val="24"/>
          <w:lang w:eastAsia="zh"/>
        </w:rPr>
        <w:t xml:space="preserve"> Elastic Search </w:t>
      </w:r>
      <w:r w:rsidRPr="00993F74">
        <w:rPr>
          <w:kern w:val="0"/>
          <w:sz w:val="24"/>
          <w:lang w:eastAsia="zh"/>
        </w:rPr>
        <w:t>当中。日志项中包含了时间戳、日志等级、来源等结构化信息，以及作为日志主体的非结构化信息。对于非结构化部分，拟选择高效的日志解析算法，将非结构化字符串解析为日志模板与参数两部分。在算法选择方面，应重点考虑算法的在线性和实时性，避免预训练或大模型的使用。可以选择基于最长公共子序列的</w:t>
      </w:r>
      <w:r w:rsidRPr="00993F74">
        <w:rPr>
          <w:kern w:val="0"/>
          <w:sz w:val="24"/>
          <w:lang w:eastAsia="zh"/>
        </w:rPr>
        <w:t xml:space="preserve"> Spell </w:t>
      </w:r>
      <w:r w:rsidRPr="00993F74">
        <w:rPr>
          <w:kern w:val="0"/>
          <w:sz w:val="24"/>
          <w:lang w:eastAsia="zh"/>
        </w:rPr>
        <w:t>算法、基于双向树的</w:t>
      </w:r>
      <w:r w:rsidRPr="00993F74">
        <w:rPr>
          <w:kern w:val="0"/>
          <w:sz w:val="24"/>
          <w:lang w:eastAsia="zh"/>
        </w:rPr>
        <w:t xml:space="preserve"> Brain </w:t>
      </w:r>
      <w:r w:rsidRPr="00993F74">
        <w:rPr>
          <w:kern w:val="0"/>
          <w:sz w:val="24"/>
          <w:lang w:eastAsia="zh"/>
        </w:rPr>
        <w:t>算法等。</w:t>
      </w:r>
    </w:p>
    <w:p w14:paraId="1900CC2B" w14:textId="77777777" w:rsidR="00CA3AF6" w:rsidRPr="00993F74" w:rsidRDefault="00CA3AF6" w:rsidP="00CA3AF6">
      <w:pPr>
        <w:spacing w:line="360" w:lineRule="auto"/>
        <w:ind w:firstLineChars="200" w:firstLine="480"/>
        <w:rPr>
          <w:sz w:val="24"/>
          <w:lang w:eastAsia="zh"/>
        </w:rPr>
      </w:pPr>
      <w:r w:rsidRPr="00993F74">
        <w:rPr>
          <w:kern w:val="0"/>
          <w:sz w:val="24"/>
          <w:lang w:eastAsia="zh"/>
        </w:rPr>
        <w:t>对于解析后的日志数据，利用日志的时序性特点，实现基于日志信息的系统异常检测。拟采用</w:t>
      </w:r>
      <w:r w:rsidRPr="00993F74">
        <w:rPr>
          <w:kern w:val="0"/>
          <w:sz w:val="24"/>
          <w:lang w:eastAsia="zh"/>
        </w:rPr>
        <w:t xml:space="preserve"> GRU</w:t>
      </w:r>
      <w:r w:rsidRPr="00993F74">
        <w:rPr>
          <w:kern w:val="0"/>
          <w:sz w:val="24"/>
          <w:lang w:eastAsia="zh"/>
        </w:rPr>
        <w:t>、</w:t>
      </w:r>
      <w:r w:rsidRPr="00993F74">
        <w:rPr>
          <w:sz w:val="24"/>
        </w:rPr>
        <w:t>LSTM</w:t>
      </w:r>
      <w:r w:rsidRPr="00993F74">
        <w:rPr>
          <w:sz w:val="24"/>
          <w:lang w:eastAsia="zh"/>
        </w:rPr>
        <w:t xml:space="preserve"> </w:t>
      </w:r>
      <w:r w:rsidRPr="00993F74">
        <w:rPr>
          <w:sz w:val="24"/>
          <w:lang w:eastAsia="zh"/>
        </w:rPr>
        <w:t>等时序预测模型，根据一定滑动窗口内日志各项特征，预测</w:t>
      </w:r>
      <w:r w:rsidRPr="00993F74">
        <w:rPr>
          <w:sz w:val="24"/>
          <w:lang w:eastAsia="zh"/>
        </w:rPr>
        <w:lastRenderedPageBreak/>
        <w:t>下一个可能的日志类别。通过将预测结果与真实结果进行对比，实现对日志数据的检测异常。由于异常日志在实践中并不常见，因此日志异常检测模型应采用无监督学习训练方法，在进行预测之前需在无异常情况的日志序列上进行离线训练，以学习正常日志的产生模式；在在线预测阶段，模型将根据训练时学习到的模型进行预测。由于训练数据未能涵盖所有情况、或软件系统发生演进等运行，模型可能会产生误报，此时可以通过人工反馈的方式，将误报日志加入到训练数据集当中，并通过定时训练保持异常检测模型的动态调整。</w:t>
      </w:r>
    </w:p>
    <w:p w14:paraId="4EA542AB" w14:textId="73C4639A" w:rsidR="00CA3AF6" w:rsidRPr="00993F74" w:rsidRDefault="00FA03C8" w:rsidP="00CA3AF6">
      <w:pPr>
        <w:spacing w:line="360" w:lineRule="auto"/>
        <w:jc w:val="center"/>
        <w:rPr>
          <w:sz w:val="24"/>
          <w:lang w:eastAsia="zh"/>
        </w:rPr>
      </w:pPr>
      <w:r>
        <w:rPr>
          <w:noProof/>
          <w:sz w:val="24"/>
          <w:lang w:eastAsia="zh"/>
        </w:rPr>
        <w:pict w14:anchorId="2C17619D">
          <v:shape id="Picture 95" o:spid="_x0000_i1051" type="#_x0000_t75" alt="" style="width:416.05pt;height:181.8pt;visibility:visible;mso-wrap-style:square;mso-width-percent:0;mso-height-percent:0;mso-width-percent:0;mso-height-percent:0">
            <v:imagedata r:id="rId43" o:title=""/>
            <o:lock v:ext="edit" rotation="t" cropping="t" verticies="t"/>
          </v:shape>
        </w:pict>
      </w:r>
    </w:p>
    <w:p w14:paraId="34FB8B0A" w14:textId="5B695DD2" w:rsidR="00CA3AF6" w:rsidRPr="008D28BC" w:rsidRDefault="008D28BC" w:rsidP="00CA3AF6">
      <w:pPr>
        <w:spacing w:line="360" w:lineRule="auto"/>
        <w:jc w:val="center"/>
        <w:rPr>
          <w:kern w:val="0"/>
          <w:szCs w:val="21"/>
          <w:lang w:val="en" w:eastAsia="zh"/>
        </w:rPr>
      </w:pPr>
      <w:r>
        <w:rPr>
          <w:rFonts w:hint="eastAsia"/>
          <w:kern w:val="0"/>
          <w:szCs w:val="21"/>
          <w:lang w:val="en"/>
        </w:rPr>
        <w:t>图</w:t>
      </w:r>
      <w:r>
        <w:rPr>
          <w:rFonts w:hint="eastAsia"/>
          <w:kern w:val="0"/>
          <w:szCs w:val="21"/>
          <w:lang w:val="en"/>
        </w:rPr>
        <w:t xml:space="preserve"> x</w:t>
      </w:r>
      <w:r>
        <w:rPr>
          <w:kern w:val="0"/>
          <w:szCs w:val="21"/>
          <w:lang w:val="en"/>
        </w:rPr>
        <w:t xml:space="preserve">   </w:t>
      </w:r>
      <w:r w:rsidR="00CA3AF6" w:rsidRPr="008D28BC">
        <w:rPr>
          <w:kern w:val="0"/>
          <w:szCs w:val="21"/>
          <w:lang w:val="en" w:eastAsia="zh"/>
        </w:rPr>
        <w:t>日志数据分析</w:t>
      </w:r>
    </w:p>
    <w:p w14:paraId="3111CE35" w14:textId="77777777" w:rsidR="00CA3AF6" w:rsidRPr="00993F74" w:rsidRDefault="00CA3AF6" w:rsidP="00CA3AF6">
      <w:pPr>
        <w:spacing w:line="360" w:lineRule="auto"/>
        <w:ind w:firstLineChars="200" w:firstLine="482"/>
        <w:rPr>
          <w:sz w:val="24"/>
          <w:lang w:eastAsia="zh"/>
        </w:rPr>
      </w:pPr>
      <w:r w:rsidRPr="00993F74">
        <w:rPr>
          <w:b/>
          <w:bCs/>
          <w:sz w:val="24"/>
          <w:lang w:eastAsia="zh"/>
        </w:rPr>
        <w:t>指标数据分析：</w:t>
      </w:r>
      <w:r w:rsidRPr="00993F74">
        <w:rPr>
          <w:sz w:val="24"/>
          <w:lang w:eastAsia="zh"/>
        </w:rPr>
        <w:t>指标数据具有数值化、时序化的特点，较为便于进行分析。拟采用时序预测模型，如</w:t>
      </w:r>
      <w:r w:rsidRPr="00993F74">
        <w:rPr>
          <w:sz w:val="24"/>
          <w:lang w:eastAsia="zh"/>
        </w:rPr>
        <w:t xml:space="preserve"> ARIMA</w:t>
      </w:r>
      <w:r w:rsidRPr="00993F74">
        <w:rPr>
          <w:sz w:val="24"/>
          <w:lang w:eastAsia="zh"/>
        </w:rPr>
        <w:t>、</w:t>
      </w:r>
      <w:r w:rsidRPr="00993F74">
        <w:rPr>
          <w:sz w:val="24"/>
          <w:lang w:eastAsia="zh"/>
        </w:rPr>
        <w:t>LSTM</w:t>
      </w:r>
      <w:r w:rsidRPr="00993F74">
        <w:rPr>
          <w:sz w:val="24"/>
          <w:lang w:eastAsia="zh"/>
        </w:rPr>
        <w:t>、</w:t>
      </w:r>
      <w:r w:rsidRPr="00993F74">
        <w:rPr>
          <w:sz w:val="24"/>
          <w:lang w:eastAsia="zh"/>
        </w:rPr>
        <w:t>Transformer</w:t>
      </w:r>
      <w:r w:rsidRPr="00993F74">
        <w:rPr>
          <w:sz w:val="24"/>
          <w:lang w:eastAsia="zh"/>
        </w:rPr>
        <w:t>等对关键指标进行短期和中长期趋势预测，提前感知系统负载变化，预防资源瓶颈，为系统配置调节提供参考。</w:t>
      </w:r>
    </w:p>
    <w:p w14:paraId="13209D59" w14:textId="77777777" w:rsidR="00CA3AF6" w:rsidRPr="00993F74" w:rsidRDefault="00CA3AF6" w:rsidP="00CA3AF6">
      <w:pPr>
        <w:spacing w:line="360" w:lineRule="auto"/>
        <w:ind w:firstLineChars="200" w:firstLine="480"/>
        <w:rPr>
          <w:sz w:val="24"/>
          <w:lang w:eastAsia="zh"/>
        </w:rPr>
      </w:pPr>
      <w:r w:rsidRPr="00993F74">
        <w:rPr>
          <w:sz w:val="24"/>
          <w:lang w:eastAsia="zh"/>
        </w:rPr>
        <w:t>此外，对于各微服务指标与系统指标，拟采用</w:t>
      </w:r>
      <w:r w:rsidRPr="00993F74">
        <w:rPr>
          <w:sz w:val="24"/>
          <w:lang w:eastAsia="zh"/>
        </w:rPr>
        <w:t xml:space="preserve"> Granger Causality</w:t>
      </w:r>
      <w:r w:rsidRPr="00993F74">
        <w:rPr>
          <w:sz w:val="24"/>
          <w:lang w:eastAsia="zh"/>
        </w:rPr>
        <w:t>、</w:t>
      </w:r>
      <w:r w:rsidRPr="00993F74">
        <w:rPr>
          <w:sz w:val="24"/>
          <w:lang w:eastAsia="zh"/>
        </w:rPr>
        <w:t>PCMCI</w:t>
      </w:r>
      <w:r w:rsidRPr="00993F74">
        <w:rPr>
          <w:sz w:val="24"/>
          <w:lang w:eastAsia="zh"/>
        </w:rPr>
        <w:t>、结构化因果模型（</w:t>
      </w:r>
      <w:r w:rsidRPr="00993F74">
        <w:rPr>
          <w:sz w:val="24"/>
          <w:lang w:eastAsia="zh"/>
        </w:rPr>
        <w:t>SCM</w:t>
      </w:r>
      <w:r w:rsidRPr="00993F74">
        <w:rPr>
          <w:sz w:val="24"/>
          <w:lang w:eastAsia="zh"/>
        </w:rPr>
        <w:t>）等方法，挖掘指标之间的因果关系，明确影响系统性能的关键因素，识别性能瓶颈。例如</w:t>
      </w:r>
      <w:r w:rsidRPr="00993F74">
        <w:rPr>
          <w:sz w:val="24"/>
          <w:lang w:eastAsia="zh"/>
        </w:rPr>
        <w:t>“</w:t>
      </w:r>
      <w:r w:rsidRPr="00993F74">
        <w:rPr>
          <w:sz w:val="24"/>
          <w:lang w:eastAsia="zh"/>
        </w:rPr>
        <w:t>内存占用增长是否导致吞吐量下降</w:t>
      </w:r>
      <w:r w:rsidRPr="00993F74">
        <w:rPr>
          <w:sz w:val="24"/>
          <w:lang w:eastAsia="zh"/>
        </w:rPr>
        <w:t>”</w:t>
      </w:r>
      <w:r w:rsidRPr="00993F74">
        <w:rPr>
          <w:sz w:val="24"/>
          <w:lang w:eastAsia="zh"/>
        </w:rPr>
        <w:t>。</w:t>
      </w:r>
      <w:r w:rsidRPr="00993F74">
        <w:rPr>
          <w:sz w:val="24"/>
        </w:rPr>
        <w:t>为系统配置调节提供依据，确保调整策略的合理性和有效性。</w:t>
      </w:r>
    </w:p>
    <w:p w14:paraId="65412DDB" w14:textId="77777777" w:rsidR="00CA3AF6" w:rsidRPr="00993F74" w:rsidRDefault="00CA3AF6" w:rsidP="00CA3AF6">
      <w:pPr>
        <w:spacing w:line="360" w:lineRule="auto"/>
        <w:ind w:firstLineChars="200" w:firstLine="482"/>
        <w:rPr>
          <w:kern w:val="0"/>
          <w:sz w:val="24"/>
          <w:lang w:eastAsia="zh"/>
        </w:rPr>
      </w:pPr>
      <w:r w:rsidRPr="00993F74">
        <w:rPr>
          <w:b/>
          <w:bCs/>
          <w:kern w:val="0"/>
          <w:sz w:val="24"/>
          <w:lang w:eastAsia="zh"/>
        </w:rPr>
        <w:t>链路追踪数据分析：</w:t>
      </w:r>
      <w:r w:rsidRPr="00993F74">
        <w:rPr>
          <w:kern w:val="0"/>
          <w:sz w:val="24"/>
          <w:lang w:eastAsia="zh"/>
        </w:rPr>
        <w:t>链路追踪数据记录了调用链路的拓扑结构，以及各个操作的执行情况等内容，包含了系统内部运行情况的重要信息。由于链路追踪数据由程序中固定的代码生成，因此和日志类似，不同追踪数据之间也可能存在相似的模式。这为链路追踪数据的解析带来了可能。</w:t>
      </w:r>
    </w:p>
    <w:p w14:paraId="10891230" w14:textId="77777777" w:rsidR="00CA3AF6" w:rsidRPr="00993F74" w:rsidRDefault="00CA3AF6" w:rsidP="00CA3AF6">
      <w:pPr>
        <w:spacing w:line="360" w:lineRule="auto"/>
        <w:ind w:firstLineChars="200" w:firstLine="480"/>
        <w:rPr>
          <w:sz w:val="24"/>
          <w:lang w:eastAsia="zh"/>
        </w:rPr>
      </w:pPr>
      <w:r w:rsidRPr="00993F74">
        <w:rPr>
          <w:kern w:val="0"/>
          <w:sz w:val="24"/>
          <w:lang w:eastAsia="zh"/>
        </w:rPr>
        <w:t>链路追踪数据中，跨度（</w:t>
      </w:r>
      <w:r w:rsidRPr="00993F74">
        <w:rPr>
          <w:kern w:val="0"/>
          <w:sz w:val="24"/>
          <w:lang w:eastAsia="zh"/>
        </w:rPr>
        <w:t>Span</w:t>
      </w:r>
      <w:r w:rsidRPr="00993F74">
        <w:rPr>
          <w:kern w:val="0"/>
          <w:sz w:val="24"/>
          <w:lang w:eastAsia="zh"/>
        </w:rPr>
        <w:t>）数据</w:t>
      </w:r>
      <w:r w:rsidRPr="00993F74">
        <w:rPr>
          <w:sz w:val="24"/>
        </w:rPr>
        <w:t>代表</w:t>
      </w:r>
      <w:r w:rsidRPr="00993F74">
        <w:rPr>
          <w:sz w:val="24"/>
          <w:lang w:eastAsia="zh"/>
        </w:rPr>
        <w:t>了</w:t>
      </w:r>
      <w:r w:rsidRPr="00993F74">
        <w:rPr>
          <w:sz w:val="24"/>
        </w:rPr>
        <w:t>单个操作或服务调用的执行过程</w:t>
      </w:r>
      <w:r w:rsidRPr="00993F74">
        <w:rPr>
          <w:sz w:val="24"/>
          <w:lang w:eastAsia="zh"/>
        </w:rPr>
        <w:t>；多个跨度数据按一定拓扑结构组合成了完整的追踪数据。跨度数据内</w:t>
      </w:r>
      <w:r w:rsidRPr="00993F74">
        <w:rPr>
          <w:sz w:val="24"/>
        </w:rPr>
        <w:t>包含开始时间、结束时</w:t>
      </w:r>
      <w:r w:rsidRPr="00993F74">
        <w:rPr>
          <w:sz w:val="24"/>
        </w:rPr>
        <w:lastRenderedPageBreak/>
        <w:t>间</w:t>
      </w:r>
      <w:r w:rsidRPr="00993F74">
        <w:rPr>
          <w:sz w:val="24"/>
          <w:lang w:eastAsia="zh"/>
        </w:rPr>
        <w:t>等通用数据字段，以及用户自定义字段。和日志类似，自定义字段也是非结构化的，对于非结构化的自定义字段，拟采用相同的日志解析算法提取公共模板，进而生成针对于跨度数据的跨度模板（</w:t>
      </w:r>
      <w:r w:rsidRPr="00993F74">
        <w:rPr>
          <w:sz w:val="24"/>
          <w:lang w:eastAsia="zh"/>
        </w:rPr>
        <w:t>Span Template</w:t>
      </w:r>
      <w:r w:rsidRPr="00993F74">
        <w:rPr>
          <w:sz w:val="24"/>
          <w:lang w:eastAsia="zh"/>
        </w:rPr>
        <w:t>）。在跨度模板的基础上，将不同跨度模板按一定拓扑结构组合，可以进一步引入链路追踪模板。据此方法可以实现链路追踪数据的解析。</w:t>
      </w:r>
    </w:p>
    <w:p w14:paraId="758B76ED" w14:textId="24718D60" w:rsidR="00CA3AF6" w:rsidRPr="00993F74" w:rsidRDefault="00FA03C8" w:rsidP="00CA3AF6">
      <w:pPr>
        <w:spacing w:line="360" w:lineRule="auto"/>
        <w:jc w:val="center"/>
        <w:rPr>
          <w:sz w:val="24"/>
          <w:lang w:eastAsia="zh"/>
        </w:rPr>
      </w:pPr>
      <w:r>
        <w:rPr>
          <w:noProof/>
          <w:sz w:val="24"/>
          <w:lang w:eastAsia="zh"/>
        </w:rPr>
        <w:pict w14:anchorId="3E14EB49">
          <v:shape id="Picture 94" o:spid="_x0000_i1052" type="#_x0000_t75" alt="" style="width:418.35pt;height:160.85pt;visibility:visible;mso-wrap-style:square;mso-width-percent:0;mso-height-percent:0;mso-width-percent:0;mso-height-percent:0">
            <v:imagedata r:id="rId44" o:title=""/>
            <o:lock v:ext="edit" rotation="t" cropping="t" verticies="t"/>
          </v:shape>
        </w:pict>
      </w:r>
    </w:p>
    <w:p w14:paraId="025E6AD9" w14:textId="68AE07A0" w:rsidR="00CA3AF6" w:rsidRPr="008D28BC" w:rsidRDefault="008D28BC" w:rsidP="00CA3AF6">
      <w:pPr>
        <w:spacing w:line="360" w:lineRule="auto"/>
        <w:jc w:val="center"/>
        <w:rPr>
          <w:kern w:val="0"/>
          <w:szCs w:val="21"/>
          <w:lang w:val="en" w:eastAsia="zh"/>
        </w:rPr>
      </w:pPr>
      <w:r>
        <w:rPr>
          <w:rFonts w:hint="eastAsia"/>
          <w:kern w:val="0"/>
          <w:szCs w:val="21"/>
          <w:lang w:val="en" w:eastAsia="zh"/>
        </w:rPr>
        <w:t>图</w:t>
      </w:r>
      <w:r>
        <w:rPr>
          <w:rFonts w:hint="eastAsia"/>
          <w:kern w:val="0"/>
          <w:szCs w:val="21"/>
          <w:lang w:val="en" w:eastAsia="zh"/>
        </w:rPr>
        <w:t xml:space="preserve"> x</w:t>
      </w:r>
      <w:r>
        <w:rPr>
          <w:kern w:val="0"/>
          <w:szCs w:val="21"/>
          <w:lang w:val="en" w:eastAsia="zh"/>
        </w:rPr>
        <w:t xml:space="preserve"> </w:t>
      </w:r>
      <w:r w:rsidR="00CA3AF6" w:rsidRPr="008D28BC">
        <w:rPr>
          <w:kern w:val="0"/>
          <w:szCs w:val="21"/>
          <w:lang w:val="en" w:eastAsia="zh"/>
        </w:rPr>
        <w:t>链路追踪数据的解析</w:t>
      </w:r>
    </w:p>
    <w:p w14:paraId="7B35A6F9" w14:textId="77777777" w:rsidR="00CA3AF6" w:rsidRPr="00993F74" w:rsidRDefault="00CA3AF6" w:rsidP="00CA3AF6">
      <w:pPr>
        <w:spacing w:line="360" w:lineRule="auto"/>
        <w:ind w:firstLineChars="200" w:firstLine="480"/>
        <w:rPr>
          <w:kern w:val="0"/>
          <w:sz w:val="24"/>
          <w:lang w:eastAsia="zh"/>
        </w:rPr>
      </w:pPr>
      <w:r w:rsidRPr="00993F74">
        <w:rPr>
          <w:kern w:val="0"/>
          <w:sz w:val="24"/>
          <w:lang w:eastAsia="zh"/>
        </w:rPr>
        <w:t>对于同属于相同模板的不同链路追踪数据，可以认为其经过了相同的程序处理路径。通过对比相同模板下的不同链路追踪数据的各项字段，可以探测调用链路当中出现的性能异常操作。拟设计异常检测算法，通过统计不同次调用中相同操作在调用过程中所占时间的分布情况，反映各次调用的相似程度，进而识别异常。</w:t>
      </w:r>
    </w:p>
    <w:p w14:paraId="54539BBD" w14:textId="00A11F37" w:rsidR="00CA3AF6" w:rsidRPr="00993F74" w:rsidRDefault="00FA03C8" w:rsidP="00CA3AF6">
      <w:pPr>
        <w:spacing w:line="360" w:lineRule="auto"/>
        <w:ind w:firstLineChars="200" w:firstLine="480"/>
        <w:rPr>
          <w:kern w:val="0"/>
          <w:sz w:val="24"/>
          <w:lang w:eastAsia="zh"/>
        </w:rPr>
      </w:pPr>
      <w:r>
        <w:rPr>
          <w:noProof/>
          <w:kern w:val="0"/>
          <w:sz w:val="24"/>
          <w:lang w:eastAsia="zh"/>
        </w:rPr>
        <w:pict w14:anchorId="12EEABB3">
          <v:shape id="Picture 93" o:spid="_x0000_i1053" type="#_x0000_t75" alt="" style="width:410.15pt;height:194.15pt;visibility:visible;mso-wrap-style:square;mso-width-percent:0;mso-height-percent:0;mso-width-percent:0;mso-height-percent:0">
            <v:imagedata r:id="rId45" o:title=""/>
            <o:lock v:ext="edit" rotation="t" cropping="t" verticies="t"/>
          </v:shape>
        </w:pict>
      </w:r>
    </w:p>
    <w:p w14:paraId="268A8731" w14:textId="06ADF8F5" w:rsidR="00CA3AF6" w:rsidRPr="008D28BC" w:rsidRDefault="008D28BC" w:rsidP="008D28BC">
      <w:pPr>
        <w:spacing w:line="360" w:lineRule="auto"/>
        <w:jc w:val="center"/>
        <w:rPr>
          <w:kern w:val="0"/>
          <w:szCs w:val="21"/>
          <w:lang w:val="en" w:eastAsia="zh"/>
        </w:rPr>
      </w:pPr>
      <w:r>
        <w:rPr>
          <w:rFonts w:hint="eastAsia"/>
          <w:kern w:val="0"/>
          <w:szCs w:val="21"/>
          <w:lang w:val="en" w:eastAsia="zh"/>
        </w:rPr>
        <w:t>图</w:t>
      </w:r>
      <w:r>
        <w:rPr>
          <w:rFonts w:hint="eastAsia"/>
          <w:kern w:val="0"/>
          <w:szCs w:val="21"/>
          <w:lang w:val="en" w:eastAsia="zh"/>
        </w:rPr>
        <w:t>x</w:t>
      </w:r>
      <w:r>
        <w:rPr>
          <w:kern w:val="0"/>
          <w:szCs w:val="21"/>
          <w:lang w:val="en" w:eastAsia="zh"/>
        </w:rPr>
        <w:t xml:space="preserve"> </w:t>
      </w:r>
      <w:r w:rsidR="00CA3AF6" w:rsidRPr="008D28BC">
        <w:rPr>
          <w:rFonts w:hint="eastAsia"/>
          <w:kern w:val="0"/>
          <w:szCs w:val="21"/>
          <w:lang w:val="en" w:eastAsia="zh"/>
        </w:rPr>
        <w:t>对</w:t>
      </w:r>
      <w:r w:rsidR="00CA3AF6" w:rsidRPr="008D28BC">
        <w:rPr>
          <w:kern w:val="0"/>
          <w:szCs w:val="21"/>
          <w:lang w:val="en" w:eastAsia="zh"/>
        </w:rPr>
        <w:t>比相同模板下不同</w:t>
      </w:r>
      <w:r w:rsidR="00CA3AF6" w:rsidRPr="008D28BC">
        <w:rPr>
          <w:kern w:val="0"/>
          <w:szCs w:val="21"/>
          <w:lang w:val="en" w:eastAsia="zh"/>
        </w:rPr>
        <w:t>Trace</w:t>
      </w:r>
    </w:p>
    <w:p w14:paraId="2B711B00" w14:textId="77777777" w:rsidR="00CA3AF6" w:rsidRPr="00993F74" w:rsidRDefault="00CA3AF6" w:rsidP="008D28BC">
      <w:pPr>
        <w:spacing w:line="360" w:lineRule="auto"/>
        <w:ind w:firstLineChars="200" w:firstLine="480"/>
        <w:rPr>
          <w:kern w:val="0"/>
          <w:sz w:val="24"/>
          <w:lang w:eastAsia="zh"/>
        </w:rPr>
      </w:pPr>
      <w:r w:rsidRPr="00993F74">
        <w:rPr>
          <w:kern w:val="0"/>
          <w:sz w:val="24"/>
          <w:lang w:eastAsia="zh"/>
        </w:rPr>
        <w:t>此外，拟基于链路追踪模板分类对窗口内请求情况进行分类。通过各类别所占比例的不同，可以反映不同的系统负载情况。对于不同的占比情况，可以通过无监督聚类算法如</w:t>
      </w:r>
      <w:r w:rsidRPr="00993F74">
        <w:rPr>
          <w:kern w:val="0"/>
          <w:sz w:val="24"/>
          <w:lang w:eastAsia="zh"/>
        </w:rPr>
        <w:t xml:space="preserve"> k-means </w:t>
      </w:r>
      <w:r w:rsidRPr="00993F74">
        <w:rPr>
          <w:kern w:val="0"/>
          <w:sz w:val="24"/>
          <w:lang w:eastAsia="zh"/>
        </w:rPr>
        <w:t>实现负载类型的区分。为后续反馈控制提供参考。</w:t>
      </w:r>
    </w:p>
    <w:p w14:paraId="2D258B52" w14:textId="77777777" w:rsidR="00CA3AF6" w:rsidRPr="00993F74" w:rsidRDefault="00CA3AF6" w:rsidP="008D28BC">
      <w:pPr>
        <w:numPr>
          <w:ilvl w:val="0"/>
          <w:numId w:val="18"/>
        </w:numPr>
        <w:spacing w:line="360" w:lineRule="auto"/>
        <w:ind w:firstLineChars="200" w:firstLine="482"/>
        <w:rPr>
          <w:b/>
          <w:bCs/>
          <w:kern w:val="0"/>
          <w:sz w:val="24"/>
        </w:rPr>
      </w:pPr>
      <w:r w:rsidRPr="00993F74">
        <w:rPr>
          <w:b/>
          <w:bCs/>
          <w:kern w:val="0"/>
          <w:sz w:val="24"/>
        </w:rPr>
        <w:lastRenderedPageBreak/>
        <w:t>系统配置项动态管理方法</w:t>
      </w:r>
    </w:p>
    <w:p w14:paraId="145E84BC" w14:textId="77777777" w:rsidR="00CA3AF6" w:rsidRPr="00993F74" w:rsidRDefault="00CA3AF6" w:rsidP="008D28BC">
      <w:pPr>
        <w:spacing w:line="360" w:lineRule="auto"/>
        <w:ind w:firstLine="420"/>
        <w:rPr>
          <w:sz w:val="24"/>
          <w:lang w:eastAsia="zh"/>
        </w:rPr>
      </w:pPr>
      <w:r w:rsidRPr="00993F74">
        <w:rPr>
          <w:sz w:val="24"/>
        </w:rPr>
        <w:t>在基于可观测性数据的分析结果之上，系统配置项的动态管理旨在实现针对不同运行状态的自适应优化调整，以提升系统的稳定性、性能及资源利用率。</w:t>
      </w:r>
      <w:r w:rsidRPr="00993F74">
        <w:rPr>
          <w:sz w:val="24"/>
          <w:lang w:eastAsia="zh"/>
        </w:rPr>
        <w:t>为此拟设计一套分阶段配置调节机制。</w:t>
      </w:r>
    </w:p>
    <w:p w14:paraId="0916DFC4" w14:textId="001DCB41" w:rsidR="00CA3AF6" w:rsidRPr="00993F74" w:rsidRDefault="00FA03C8" w:rsidP="00CA3AF6">
      <w:pPr>
        <w:spacing w:line="360" w:lineRule="auto"/>
        <w:ind w:firstLine="420"/>
        <w:jc w:val="center"/>
      </w:pPr>
      <w:r>
        <w:rPr>
          <w:noProof/>
        </w:rPr>
        <w:pict w14:anchorId="2075698A">
          <v:shape id="Picture 92" o:spid="_x0000_i1054" type="#_x0000_t75" alt="upload_post_object_v2_3174169993" style="width:320.35pt;height:261.55pt;visibility:visible;mso-wrap-style:square;mso-width-percent:0;mso-height-percent:0;mso-width-percent:0;mso-height-percent:0">
            <v:imagedata r:id="rId46" o:title="upload_post_object_v2_3174169993"/>
            <o:lock v:ext="edit" rotation="t" cropping="t" verticies="t"/>
          </v:shape>
        </w:pict>
      </w:r>
    </w:p>
    <w:p w14:paraId="4D930FE9" w14:textId="433D166B" w:rsidR="00CA3AF6" w:rsidRPr="008D28BC" w:rsidRDefault="008D28BC" w:rsidP="008D28BC">
      <w:pPr>
        <w:spacing w:line="360" w:lineRule="auto"/>
        <w:jc w:val="center"/>
        <w:rPr>
          <w:kern w:val="0"/>
          <w:szCs w:val="21"/>
          <w:lang w:val="en" w:eastAsia="zh"/>
        </w:rPr>
      </w:pPr>
      <w:r w:rsidRPr="008D28BC">
        <w:rPr>
          <w:rFonts w:hint="eastAsia"/>
          <w:kern w:val="0"/>
          <w:szCs w:val="21"/>
          <w:lang w:val="en" w:eastAsia="zh"/>
        </w:rPr>
        <w:t>图</w:t>
      </w:r>
      <w:r w:rsidRPr="008D28BC">
        <w:rPr>
          <w:rFonts w:hint="eastAsia"/>
          <w:kern w:val="0"/>
          <w:szCs w:val="21"/>
          <w:lang w:val="en" w:eastAsia="zh"/>
        </w:rPr>
        <w:t xml:space="preserve"> x</w:t>
      </w:r>
      <w:r w:rsidRPr="008D28BC">
        <w:rPr>
          <w:kern w:val="0"/>
          <w:szCs w:val="21"/>
          <w:lang w:val="en" w:eastAsia="zh"/>
        </w:rPr>
        <w:t xml:space="preserve">  </w:t>
      </w:r>
      <w:r w:rsidR="00CA3AF6" w:rsidRPr="008D28BC">
        <w:rPr>
          <w:kern w:val="0"/>
          <w:szCs w:val="21"/>
          <w:lang w:val="en" w:eastAsia="zh"/>
        </w:rPr>
        <w:t>分阶段配置调整机制</w:t>
      </w:r>
    </w:p>
    <w:p w14:paraId="1DD62FD8" w14:textId="77777777" w:rsidR="00CA3AF6" w:rsidRPr="00993F74" w:rsidRDefault="00CA3AF6" w:rsidP="00CA3AF6">
      <w:pPr>
        <w:spacing w:line="360" w:lineRule="auto"/>
        <w:ind w:firstLine="420"/>
        <w:rPr>
          <w:sz w:val="24"/>
          <w:lang w:eastAsia="zh"/>
        </w:rPr>
      </w:pPr>
      <w:r w:rsidRPr="00993F74">
        <w:rPr>
          <w:b/>
          <w:bCs/>
          <w:sz w:val="24"/>
        </w:rPr>
        <w:t>配置调整触发决策</w:t>
      </w:r>
      <w:r w:rsidRPr="00993F74">
        <w:rPr>
          <w:b/>
          <w:bCs/>
          <w:sz w:val="24"/>
          <w:lang w:eastAsia="zh"/>
        </w:rPr>
        <w:t>：</w:t>
      </w:r>
      <w:r w:rsidRPr="00993F74">
        <w:rPr>
          <w:sz w:val="24"/>
          <w:lang w:eastAsia="zh"/>
        </w:rPr>
        <w:t>在可观测性数据分析阶段，针对各类可观测性数据实现了异常检测功能。为避免因内部系统波动（例如短暂的噪音、测试任务、内部调试信息等）引起不必要的配置项变更，拟引入多层判定逻辑：</w:t>
      </w:r>
    </w:p>
    <w:p w14:paraId="3CF62EE9" w14:textId="77777777" w:rsidR="00CA3AF6" w:rsidRPr="00993F74" w:rsidRDefault="00CA3AF6" w:rsidP="00CA3AF6">
      <w:pPr>
        <w:spacing w:line="360" w:lineRule="auto"/>
        <w:ind w:firstLine="420"/>
        <w:rPr>
          <w:sz w:val="24"/>
        </w:rPr>
      </w:pPr>
      <w:r w:rsidRPr="00993F74">
        <w:rPr>
          <w:sz w:val="24"/>
          <w:lang w:eastAsia="zh"/>
        </w:rPr>
        <w:t>首先，应持续监测</w:t>
      </w:r>
      <w:r w:rsidRPr="00993F74">
        <w:rPr>
          <w:sz w:val="24"/>
        </w:rPr>
        <w:t>日志异常和指标变化</w:t>
      </w:r>
      <w:r w:rsidRPr="00993F74">
        <w:rPr>
          <w:sz w:val="24"/>
          <w:lang w:eastAsia="zh"/>
        </w:rPr>
        <w:t>。</w:t>
      </w:r>
      <w:r w:rsidRPr="00993F74">
        <w:rPr>
          <w:sz w:val="24"/>
        </w:rPr>
        <w:t>当日志异常和指标变化同时出现时，记录事件的持续时间和幅度。当日志异常或指标变化持续超过预设时间（例如</w:t>
      </w:r>
      <w:r w:rsidRPr="00993F74">
        <w:rPr>
          <w:sz w:val="24"/>
        </w:rPr>
        <w:t xml:space="preserve"> 5 </w:t>
      </w:r>
      <w:r w:rsidRPr="00993F74">
        <w:rPr>
          <w:sz w:val="24"/>
        </w:rPr>
        <w:t>分钟）且幅度超过设定阈值时，再将信号传递到后续的决策模块。</w:t>
      </w:r>
    </w:p>
    <w:p w14:paraId="4B727863" w14:textId="77777777" w:rsidR="00CA3AF6" w:rsidRPr="00993F74" w:rsidRDefault="00CA3AF6" w:rsidP="00CA3AF6">
      <w:pPr>
        <w:spacing w:line="360" w:lineRule="auto"/>
        <w:ind w:firstLine="420"/>
        <w:rPr>
          <w:sz w:val="24"/>
        </w:rPr>
      </w:pPr>
      <w:r w:rsidRPr="00993F74">
        <w:rPr>
          <w:sz w:val="24"/>
          <w:lang w:eastAsia="zh"/>
        </w:rPr>
        <w:t>随后，</w:t>
      </w:r>
      <w:r w:rsidRPr="00993F74">
        <w:rPr>
          <w:sz w:val="24"/>
        </w:rPr>
        <w:t>在异常信号触发后，检查链路追踪数据中是否出现明显的负载变化，如调用链路数量、</w:t>
      </w:r>
      <w:r w:rsidRPr="00993F74">
        <w:rPr>
          <w:sz w:val="24"/>
        </w:rPr>
        <w:t xml:space="preserve">Span </w:t>
      </w:r>
      <w:r w:rsidRPr="00993F74">
        <w:rPr>
          <w:sz w:val="24"/>
        </w:rPr>
        <w:t>执行时间及分布的显著偏移。当日志中出现错误信息且指标（如响应时延）异常升高，但链路追踪中负载未出现明显变化（或仅在局部节点异常），则可能是内部某些模块短暂问题，建议记录后观察；</w:t>
      </w:r>
      <w:r w:rsidRPr="00993F74">
        <w:rPr>
          <w:sz w:val="24"/>
          <w:lang w:eastAsia="zh"/>
        </w:rPr>
        <w:t>而</w:t>
      </w:r>
      <w:r w:rsidRPr="00993F74">
        <w:rPr>
          <w:sz w:val="24"/>
        </w:rPr>
        <w:t>当链路追踪显示整体负载增加、调用链路拓扑变化较大时，说明异常更可能是由外部请求激增引起，此时才考虑触发配置调整。</w:t>
      </w:r>
    </w:p>
    <w:p w14:paraId="01813C58" w14:textId="77777777" w:rsidR="00CA3AF6" w:rsidRPr="00993F74" w:rsidRDefault="00CA3AF6" w:rsidP="00CA3AF6">
      <w:pPr>
        <w:spacing w:line="360" w:lineRule="auto"/>
        <w:ind w:firstLine="420"/>
        <w:rPr>
          <w:sz w:val="24"/>
          <w:lang w:eastAsia="zh"/>
        </w:rPr>
      </w:pPr>
      <w:r w:rsidRPr="00993F74">
        <w:rPr>
          <w:sz w:val="24"/>
          <w:lang w:eastAsia="zh"/>
        </w:rPr>
        <w:t>最后，拟构建综合评分系统，将日志异常、指标突变和链路追踪负载变化的数据进行加权融合，形成最终的风险评分。只有当该评分超过预设阈值时，才会触发后续的配</w:t>
      </w:r>
      <w:r w:rsidRPr="00993F74">
        <w:rPr>
          <w:sz w:val="24"/>
          <w:lang w:eastAsia="zh"/>
        </w:rPr>
        <w:lastRenderedPageBreak/>
        <w:t>置项调整决策。</w:t>
      </w:r>
    </w:p>
    <w:p w14:paraId="55F4AF4B" w14:textId="77777777" w:rsidR="00CA3AF6" w:rsidRPr="00993F74" w:rsidRDefault="00CA3AF6" w:rsidP="00CA3AF6">
      <w:pPr>
        <w:spacing w:line="360" w:lineRule="auto"/>
        <w:ind w:firstLine="420"/>
        <w:rPr>
          <w:sz w:val="24"/>
          <w:lang w:eastAsia="zh"/>
        </w:rPr>
      </w:pPr>
      <w:r w:rsidRPr="00993F74">
        <w:rPr>
          <w:b/>
          <w:bCs/>
          <w:sz w:val="24"/>
          <w:lang w:eastAsia="zh"/>
        </w:rPr>
        <w:t>配置项建模：</w:t>
      </w:r>
      <w:r w:rsidRPr="00993F74">
        <w:rPr>
          <w:sz w:val="24"/>
          <w:lang w:eastAsia="zh"/>
        </w:rPr>
        <w:t>系统的运行状态受多个配置参数的影响，这些参数通常涉及资源分配、负载均衡、缓存策略、线程池大小、超时时间等多个方面。为实现智能化的动态管理，需首先构建系统配置项模型。</w:t>
      </w:r>
    </w:p>
    <w:p w14:paraId="26F5BA59" w14:textId="77777777" w:rsidR="00CA3AF6" w:rsidRPr="00993F74" w:rsidRDefault="00CA3AF6" w:rsidP="00CA3AF6">
      <w:pPr>
        <w:spacing w:line="360" w:lineRule="auto"/>
        <w:ind w:firstLine="420"/>
        <w:rPr>
          <w:sz w:val="24"/>
          <w:lang w:eastAsia="zh"/>
        </w:rPr>
      </w:pPr>
      <w:r w:rsidRPr="00993F74">
        <w:rPr>
          <w:sz w:val="24"/>
          <w:lang w:eastAsia="zh"/>
        </w:rPr>
        <w:t>对于各类配置项，将配置项按照作用范围划分为全局配置（如集群规模）、服务级配置（如单服务的最大连接数）、节点级配置（如</w:t>
      </w:r>
      <w:r w:rsidRPr="00993F74">
        <w:rPr>
          <w:sz w:val="24"/>
          <w:lang w:eastAsia="zh"/>
        </w:rPr>
        <w:t xml:space="preserve"> CPU </w:t>
      </w:r>
      <w:r w:rsidRPr="00993F74">
        <w:rPr>
          <w:sz w:val="24"/>
          <w:lang w:eastAsia="zh"/>
        </w:rPr>
        <w:t>资源限额）等不同层级，并定义各类配置的调整策略。</w:t>
      </w:r>
    </w:p>
    <w:p w14:paraId="3BFAAF11" w14:textId="77777777" w:rsidR="00CA3AF6" w:rsidRPr="00993F74" w:rsidRDefault="00CA3AF6" w:rsidP="00CA3AF6">
      <w:pPr>
        <w:spacing w:line="360" w:lineRule="auto"/>
        <w:ind w:firstLine="420"/>
        <w:rPr>
          <w:sz w:val="24"/>
          <w:lang w:eastAsia="zh"/>
        </w:rPr>
      </w:pPr>
      <w:r w:rsidRPr="00993F74">
        <w:rPr>
          <w:sz w:val="24"/>
          <w:lang w:eastAsia="zh"/>
        </w:rPr>
        <w:t>对于调整策略，系统应提供接口，使用户能够根据业务需求，以声明式方式定义不同场景下的优化目标，如降低响应时间、提高吞吐量、节省资源开销等。这类优化目标与系统指标等信息相对应。配置优化的目标即满足用户对各项系统指标的要求。</w:t>
      </w:r>
    </w:p>
    <w:p w14:paraId="1B1AE4A3" w14:textId="77777777" w:rsidR="00CA3AF6" w:rsidRPr="00993F74" w:rsidRDefault="00CA3AF6" w:rsidP="00CA3AF6">
      <w:pPr>
        <w:spacing w:line="360" w:lineRule="auto"/>
        <w:ind w:firstLine="420"/>
        <w:rPr>
          <w:sz w:val="24"/>
          <w:lang w:eastAsia="zh"/>
        </w:rPr>
      </w:pPr>
      <w:r w:rsidRPr="00993F74">
        <w:rPr>
          <w:b/>
          <w:bCs/>
          <w:sz w:val="24"/>
          <w:lang w:eastAsia="zh"/>
        </w:rPr>
        <w:t>配置优化决策：</w:t>
      </w:r>
      <w:r w:rsidRPr="00993F74">
        <w:rPr>
          <w:sz w:val="24"/>
          <w:lang w:eastAsia="zh"/>
        </w:rPr>
        <w:t>经过此前的配置调整触发决策阶段，系统判定需要进行配置项调整。在此阶段，系统应根据预先设定的优化目标进行配置的优化调整。拟采用利用强化学习（</w:t>
      </w:r>
      <w:r w:rsidRPr="00993F74">
        <w:rPr>
          <w:sz w:val="24"/>
          <w:lang w:eastAsia="zh"/>
        </w:rPr>
        <w:t>Reinforcement Learning, RL</w:t>
      </w:r>
      <w:r w:rsidRPr="00993F74">
        <w:rPr>
          <w:sz w:val="24"/>
          <w:lang w:eastAsia="zh"/>
        </w:rPr>
        <w:t>）方法，学习系统配置对性能的影响，并在运行过程中动态调整最优配置。</w:t>
      </w:r>
    </w:p>
    <w:p w14:paraId="71C2034D" w14:textId="77777777" w:rsidR="00CA3AF6" w:rsidRPr="00993F74" w:rsidRDefault="00CA3AF6" w:rsidP="00CA3AF6">
      <w:pPr>
        <w:spacing w:line="360" w:lineRule="auto"/>
        <w:ind w:firstLine="420"/>
        <w:rPr>
          <w:sz w:val="24"/>
          <w:lang w:eastAsia="zh"/>
        </w:rPr>
      </w:pPr>
      <w:r w:rsidRPr="00993F74">
        <w:rPr>
          <w:sz w:val="24"/>
          <w:lang w:eastAsia="zh"/>
        </w:rPr>
        <w:t>此任务的</w:t>
      </w:r>
      <w:r w:rsidRPr="00993F74">
        <w:rPr>
          <w:sz w:val="24"/>
        </w:rPr>
        <w:t>状态向量应涵盖系统当前的主要指标与配置参数，以便智能体能够准确判断系统运行情况。</w:t>
      </w:r>
      <w:r w:rsidRPr="00993F74">
        <w:rPr>
          <w:sz w:val="24"/>
          <w:lang w:eastAsia="zh"/>
        </w:rPr>
        <w:t>对于不同的配置项，可以通过历史配置项统计的方式确定配置项状态空间，也可以通过人工设定的方式确定。对于动作空间，</w:t>
      </w:r>
      <w:r w:rsidRPr="00993F74">
        <w:rPr>
          <w:sz w:val="24"/>
        </w:rPr>
        <w:t>根据系统中需要调整的配置项，将动作空间设计为离散形式</w:t>
      </w:r>
      <w:r w:rsidRPr="00993F74">
        <w:rPr>
          <w:sz w:val="24"/>
          <w:lang w:eastAsia="zh"/>
        </w:rPr>
        <w:t>。</w:t>
      </w:r>
      <w:r w:rsidRPr="00993F74">
        <w:rPr>
          <w:sz w:val="24"/>
        </w:rPr>
        <w:t>对于每个配置参数，设定有限个调整动作</w:t>
      </w:r>
      <w:r w:rsidRPr="00993F74">
        <w:rPr>
          <w:sz w:val="24"/>
          <w:lang w:eastAsia="zh"/>
        </w:rPr>
        <w:t>。随后将各参数调整动作进行组合，形成一个多维动作空间。</w:t>
      </w:r>
    </w:p>
    <w:p w14:paraId="3B0582C1" w14:textId="77777777" w:rsidR="00CA3AF6" w:rsidRPr="00993F74" w:rsidRDefault="00CA3AF6" w:rsidP="00CA3AF6">
      <w:pPr>
        <w:spacing w:line="360" w:lineRule="auto"/>
        <w:ind w:firstLine="420"/>
        <w:rPr>
          <w:sz w:val="24"/>
          <w:lang w:eastAsia="zh"/>
        </w:rPr>
      </w:pPr>
      <w:r w:rsidRPr="00993F74">
        <w:rPr>
          <w:sz w:val="24"/>
          <w:lang w:eastAsia="zh"/>
        </w:rPr>
        <w:t>模型的奖励函数取决于用户所设定的配置优化目标。</w:t>
      </w:r>
      <w:r w:rsidRPr="00993F74">
        <w:rPr>
          <w:sz w:val="24"/>
        </w:rPr>
        <w:t>如果调整后系统</w:t>
      </w:r>
      <w:r w:rsidRPr="00993F74">
        <w:rPr>
          <w:sz w:val="24"/>
          <w:lang w:eastAsia="zh"/>
        </w:rPr>
        <w:t>指标符合优化要求，如</w:t>
      </w:r>
      <w:r w:rsidRPr="00993F74">
        <w:rPr>
          <w:sz w:val="24"/>
        </w:rPr>
        <w:t>响应时延降低、吞吐量提高、错误率降低</w:t>
      </w:r>
      <w:r w:rsidRPr="00993F74">
        <w:rPr>
          <w:sz w:val="24"/>
          <w:lang w:eastAsia="zh"/>
        </w:rPr>
        <w:t>等</w:t>
      </w:r>
      <w:r w:rsidRPr="00993F74">
        <w:rPr>
          <w:sz w:val="24"/>
        </w:rPr>
        <w:t>，则给予正奖励</w:t>
      </w:r>
      <w:r w:rsidRPr="00993F74">
        <w:rPr>
          <w:sz w:val="24"/>
          <w:lang w:eastAsia="zh"/>
        </w:rPr>
        <w:t>；否则</w:t>
      </w:r>
      <w:r w:rsidRPr="00993F74">
        <w:rPr>
          <w:sz w:val="24"/>
        </w:rPr>
        <w:t>如果配置调整引起系统资源消耗急剧上升或频繁波动，则给予惩罚。对于频繁调整</w:t>
      </w:r>
      <w:r w:rsidRPr="00993F74">
        <w:rPr>
          <w:sz w:val="24"/>
          <w:lang w:eastAsia="zh"/>
        </w:rPr>
        <w:t>造成配置抖动的情况</w:t>
      </w:r>
      <w:r w:rsidRPr="00993F74">
        <w:rPr>
          <w:sz w:val="24"/>
        </w:rPr>
        <w:t>，可以引入惩罚项，鼓励系统保持稳定。最终奖励可设计为性能提升奖励减去资源和波动成本</w:t>
      </w:r>
      <w:r w:rsidRPr="00993F74">
        <w:rPr>
          <w:sz w:val="24"/>
          <w:lang w:eastAsia="zh"/>
        </w:rPr>
        <w:t>。</w:t>
      </w:r>
    </w:p>
    <w:p w14:paraId="5D760199" w14:textId="77777777" w:rsidR="00CA3AF6" w:rsidRPr="00993F74" w:rsidRDefault="00CA3AF6" w:rsidP="00CA3AF6">
      <w:pPr>
        <w:spacing w:line="360" w:lineRule="auto"/>
        <w:ind w:firstLine="420"/>
        <w:rPr>
          <w:sz w:val="24"/>
          <w:lang w:eastAsia="zh"/>
        </w:rPr>
      </w:pPr>
      <w:r w:rsidRPr="00993F74">
        <w:rPr>
          <w:sz w:val="24"/>
        </w:rPr>
        <w:t>算法</w:t>
      </w:r>
      <w:r w:rsidRPr="00993F74">
        <w:rPr>
          <w:sz w:val="24"/>
          <w:lang w:eastAsia="zh"/>
        </w:rPr>
        <w:t>方面可选择</w:t>
      </w:r>
      <w:r w:rsidRPr="00993F74">
        <w:rPr>
          <w:sz w:val="24"/>
          <w:lang w:eastAsia="zh"/>
        </w:rPr>
        <w:t xml:space="preserve">Q-Learning </w:t>
      </w:r>
      <w:r w:rsidRPr="00993F74">
        <w:rPr>
          <w:sz w:val="24"/>
          <w:lang w:eastAsia="zh"/>
        </w:rPr>
        <w:t>或深度</w:t>
      </w:r>
      <w:r w:rsidRPr="00993F74">
        <w:rPr>
          <w:sz w:val="24"/>
          <w:lang w:eastAsia="zh"/>
        </w:rPr>
        <w:t xml:space="preserve"> Q </w:t>
      </w:r>
      <w:r w:rsidRPr="00993F74">
        <w:rPr>
          <w:sz w:val="24"/>
          <w:lang w:eastAsia="zh"/>
        </w:rPr>
        <w:t>网络等强化学习模型。在离线训练阶段，模型利用过去已有的</w:t>
      </w:r>
      <w:r w:rsidRPr="00993F74">
        <w:rPr>
          <w:sz w:val="24"/>
        </w:rPr>
        <w:t>历史数据和仿真环境生成大量状态</w:t>
      </w:r>
      <w:r w:rsidRPr="00993F74">
        <w:rPr>
          <w:sz w:val="24"/>
        </w:rPr>
        <w:t>-</w:t>
      </w:r>
      <w:r w:rsidRPr="00993F74">
        <w:rPr>
          <w:sz w:val="24"/>
        </w:rPr>
        <w:t>动作</w:t>
      </w:r>
      <w:r w:rsidRPr="00993F74">
        <w:rPr>
          <w:sz w:val="24"/>
        </w:rPr>
        <w:t>-</w:t>
      </w:r>
      <w:r w:rsidRPr="00993F74">
        <w:rPr>
          <w:sz w:val="24"/>
        </w:rPr>
        <w:t>奖励序列，构建经验回放池</w:t>
      </w:r>
      <w:r w:rsidRPr="00993F74">
        <w:rPr>
          <w:sz w:val="24"/>
          <w:lang w:eastAsia="zh"/>
        </w:rPr>
        <w:t>，在仿真环境中使用</w:t>
      </w:r>
      <w:r w:rsidRPr="00993F74">
        <w:rPr>
          <w:sz w:val="24"/>
          <w:lang w:eastAsia="zh"/>
        </w:rPr>
        <w:t xml:space="preserve"> RL </w:t>
      </w:r>
      <w:r w:rsidRPr="00993F74">
        <w:rPr>
          <w:sz w:val="24"/>
          <w:lang w:eastAsia="zh"/>
        </w:rPr>
        <w:t>算法进行训练，调整网络参数，使智能体学习在不同系统状态下如何调整配置以获得最高累计奖励。</w:t>
      </w:r>
      <w:r w:rsidRPr="00993F74">
        <w:rPr>
          <w:sz w:val="24"/>
        </w:rPr>
        <w:t>初步模型迁移到线上环境后，通过灰度发布或流量分流的方式，使</w:t>
      </w:r>
      <w:r w:rsidRPr="00993F74">
        <w:rPr>
          <w:sz w:val="24"/>
        </w:rPr>
        <w:t xml:space="preserve"> RL </w:t>
      </w:r>
      <w:r w:rsidRPr="00993F74">
        <w:rPr>
          <w:sz w:val="24"/>
        </w:rPr>
        <w:t>智能体在真实环境中继续学习与微调</w:t>
      </w:r>
      <w:r w:rsidRPr="00993F74">
        <w:rPr>
          <w:sz w:val="24"/>
          <w:lang w:eastAsia="zh"/>
        </w:rPr>
        <w:t>。</w:t>
      </w:r>
    </w:p>
    <w:p w14:paraId="11EB3901" w14:textId="77777777" w:rsidR="00CA3AF6" w:rsidRPr="00993F74" w:rsidRDefault="00CA3AF6" w:rsidP="00CA3AF6">
      <w:pPr>
        <w:spacing w:line="360" w:lineRule="auto"/>
        <w:rPr>
          <w:sz w:val="24"/>
        </w:rPr>
      </w:pPr>
    </w:p>
    <w:p w14:paraId="17CCD80E" w14:textId="77777777" w:rsidR="0070268B" w:rsidRPr="00993F74" w:rsidRDefault="0070268B" w:rsidP="0070268B">
      <w:pPr>
        <w:spacing w:line="360" w:lineRule="auto"/>
        <w:ind w:firstLine="420"/>
        <w:jc w:val="left"/>
        <w:rPr>
          <w:b/>
          <w:bCs/>
          <w:sz w:val="24"/>
        </w:rPr>
      </w:pPr>
      <w:r w:rsidRPr="00993F74">
        <w:rPr>
          <w:b/>
          <w:bCs/>
          <w:sz w:val="24"/>
        </w:rPr>
        <w:lastRenderedPageBreak/>
        <w:t>任务</w:t>
      </w:r>
      <w:r w:rsidRPr="00993F74">
        <w:rPr>
          <w:b/>
          <w:bCs/>
          <w:sz w:val="24"/>
        </w:rPr>
        <w:t>4.3</w:t>
      </w:r>
      <w:r w:rsidRPr="00993F74">
        <w:rPr>
          <w:b/>
          <w:bCs/>
          <w:sz w:val="24"/>
        </w:rPr>
        <w:t>基于可观测性数据的架构自演化机制</w:t>
      </w:r>
    </w:p>
    <w:p w14:paraId="7F1DF7DB" w14:textId="403D7D56" w:rsidR="00E76470" w:rsidRPr="00993F74" w:rsidRDefault="0070268B" w:rsidP="00940582">
      <w:pPr>
        <w:spacing w:line="360" w:lineRule="auto"/>
        <w:ind w:firstLine="420"/>
        <w:jc w:val="left"/>
        <w:rPr>
          <w:i/>
          <w:iCs/>
          <w:color w:val="BFBFBF"/>
          <w:sz w:val="24"/>
        </w:rPr>
      </w:pPr>
      <w:r w:rsidRPr="00993F74">
        <w:rPr>
          <w:i/>
          <w:iCs/>
          <w:color w:val="BFBFBF"/>
          <w:sz w:val="24"/>
        </w:rPr>
        <w:t>研究基于可观测性数据的架构自演化机制，利用自动化监控、知识推理与服务网格管理技术，实现语义感知的服务拓扑调整、数据流优化、负载均衡、请求重定向等策略优化与架构治理，增强长时间周期内系统对环境与需求变动的自适应性。</w:t>
      </w:r>
    </w:p>
    <w:p w14:paraId="65BFB3CE" w14:textId="77777777" w:rsidR="00940582" w:rsidRPr="00993F74" w:rsidRDefault="00940582" w:rsidP="00940582">
      <w:pPr>
        <w:spacing w:line="360" w:lineRule="auto"/>
        <w:ind w:firstLine="420"/>
        <w:rPr>
          <w:sz w:val="24"/>
        </w:rPr>
      </w:pPr>
      <w:r w:rsidRPr="00993F74">
        <w:rPr>
          <w:sz w:val="24"/>
        </w:rPr>
        <w:t>随着云计算、微服务架构及边缘计算的普及，现代分布式系统呈现出规模爆炸性增长、服务依赖复杂化、环境动态多变等特征。针对现代分布式微服务系统中，传统的静态架构难以应对复杂多变的需求和环境变化的问题，本课题将研究基于可观测性数据的架构自演化机制，实现动态环境下系统自主感知、认知与调控的内在机制。课题研究以</w:t>
      </w:r>
      <w:r w:rsidRPr="00993F74">
        <w:rPr>
          <w:sz w:val="24"/>
        </w:rPr>
        <w:t>“</w:t>
      </w:r>
      <w:r w:rsidRPr="00993F74">
        <w:rPr>
          <w:sz w:val="24"/>
        </w:rPr>
        <w:t>多源异构数据感知融合</w:t>
      </w:r>
      <w:r w:rsidRPr="00993F74">
        <w:rPr>
          <w:sz w:val="24"/>
        </w:rPr>
        <w:t>-</w:t>
      </w:r>
      <w:r w:rsidRPr="00993F74">
        <w:rPr>
          <w:sz w:val="24"/>
        </w:rPr>
        <w:t>运维知识融合推理</w:t>
      </w:r>
      <w:r w:rsidRPr="00993F74">
        <w:rPr>
          <w:sz w:val="24"/>
        </w:rPr>
        <w:t>-</w:t>
      </w:r>
      <w:r w:rsidRPr="00993F74">
        <w:rPr>
          <w:sz w:val="24"/>
        </w:rPr>
        <w:t>系统策略动态演化</w:t>
      </w:r>
      <w:r w:rsidRPr="00993F74">
        <w:rPr>
          <w:sz w:val="24"/>
        </w:rPr>
        <w:t>”</w:t>
      </w:r>
      <w:r w:rsidRPr="00993F74">
        <w:rPr>
          <w:sz w:val="24"/>
        </w:rPr>
        <w:t>为核心研究范式，针对复杂分布式系统在动态环境下的自主适应难题，系统性地构建覆盖感知、认知、决策全链条的理论框架与技术体系。</w:t>
      </w:r>
    </w:p>
    <w:p w14:paraId="0661C047" w14:textId="77777777" w:rsidR="00940582" w:rsidRPr="00993F74" w:rsidRDefault="00940582" w:rsidP="00940582">
      <w:pPr>
        <w:spacing w:line="360" w:lineRule="auto"/>
        <w:ind w:firstLine="420"/>
        <w:rPr>
          <w:sz w:val="24"/>
        </w:rPr>
      </w:pPr>
      <w:r w:rsidRPr="00993F74">
        <w:rPr>
          <w:sz w:val="24"/>
        </w:rPr>
        <w:t>课题技术路线方案的设计聚焦三个关键问题：第一，如何突破传统监控数据模态特征割裂的局限性，实现指标、日志、追踪等多源异构数据的语义对齐与联合表征；第二，如何建立以知识引导的混合推理模型，结合知识图谱及知识增强技术，实现从数据特征到演化策略的跨层次映射；第三，如何构建策略验证机制，确保动态演化过程的稳定性与安全性。</w:t>
      </w:r>
    </w:p>
    <w:p w14:paraId="6F1A207B" w14:textId="56D00138" w:rsidR="00940582" w:rsidRPr="00993F74" w:rsidRDefault="00FA03C8" w:rsidP="00940582">
      <w:pPr>
        <w:spacing w:line="360" w:lineRule="auto"/>
        <w:jc w:val="center"/>
        <w:rPr>
          <w:sz w:val="24"/>
        </w:rPr>
      </w:pPr>
      <w:r>
        <w:rPr>
          <w:noProof/>
          <w:sz w:val="24"/>
        </w:rPr>
        <w:pict w14:anchorId="4B2DBA35">
          <v:shape id="Picture 91" o:spid="_x0000_i1055" type="#_x0000_t75" alt="文本&#10;&#10;&#10;&#10;&#10;&#10;&#10;&#10;&#10;&#10;中度可信度描述已自动生成" style="width:414.7pt;height:2in;visibility:visible;mso-wrap-style:square;mso-width-percent:0;mso-height-percent:0;mso-width-percent:0;mso-height-percent:0">
            <v:imagedata r:id="rId47" o:title="文本&#10;&#10;&#10;&#10;&#10;&#10;&#10;&#10;&#10;&#10;中度可信度描述已自动生成"/>
            <o:lock v:ext="edit" rotation="t" cropping="t" verticies="t"/>
          </v:shape>
        </w:pict>
      </w:r>
    </w:p>
    <w:p w14:paraId="585D13D4" w14:textId="39101774" w:rsidR="00940582" w:rsidRPr="008D28BC" w:rsidRDefault="00940582" w:rsidP="008D28BC">
      <w:pPr>
        <w:spacing w:line="360" w:lineRule="auto"/>
        <w:jc w:val="center"/>
        <w:rPr>
          <w:kern w:val="0"/>
          <w:szCs w:val="21"/>
          <w:lang w:val="en" w:eastAsia="zh"/>
        </w:rPr>
      </w:pPr>
      <w:r w:rsidRPr="008D28BC">
        <w:rPr>
          <w:kern w:val="0"/>
          <w:szCs w:val="21"/>
          <w:lang w:val="en" w:eastAsia="zh"/>
        </w:rPr>
        <w:t>图</w:t>
      </w:r>
      <w:r w:rsidRPr="008D28BC">
        <w:rPr>
          <w:kern w:val="0"/>
          <w:szCs w:val="21"/>
          <w:lang w:val="en" w:eastAsia="zh"/>
        </w:rPr>
        <w:t xml:space="preserve"> </w:t>
      </w:r>
      <w:r w:rsidR="008D28BC">
        <w:rPr>
          <w:rFonts w:hint="eastAsia"/>
          <w:kern w:val="0"/>
          <w:szCs w:val="21"/>
          <w:lang w:val="en"/>
        </w:rPr>
        <w:t>x</w:t>
      </w:r>
      <w:r w:rsidRPr="008D28BC">
        <w:rPr>
          <w:kern w:val="0"/>
          <w:szCs w:val="21"/>
          <w:lang w:val="en" w:eastAsia="zh"/>
        </w:rPr>
        <w:t>基于可观测数据语义融合的架构演化机制架构图</w:t>
      </w:r>
    </w:p>
    <w:p w14:paraId="4CA203A6" w14:textId="77777777" w:rsidR="00BA73A9" w:rsidRPr="00993F74" w:rsidRDefault="00BA73A9" w:rsidP="00BA73A9"/>
    <w:p w14:paraId="05CEA3AE" w14:textId="77777777" w:rsidR="00940582" w:rsidRPr="00993F74" w:rsidRDefault="00940582" w:rsidP="00940582">
      <w:pPr>
        <w:pStyle w:val="afa"/>
        <w:widowControl w:val="0"/>
        <w:numPr>
          <w:ilvl w:val="0"/>
          <w:numId w:val="17"/>
        </w:numPr>
        <w:spacing w:line="360" w:lineRule="auto"/>
        <w:ind w:firstLineChars="0"/>
        <w:contextualSpacing/>
        <w:jc w:val="both"/>
        <w:rPr>
          <w:rFonts w:ascii="Times New Roman" w:hAnsi="Times New Roman" w:cs="Times New Roman"/>
          <w:b/>
          <w:bCs/>
        </w:rPr>
      </w:pPr>
      <w:r w:rsidRPr="00993F74">
        <w:rPr>
          <w:rFonts w:ascii="Times New Roman" w:hAnsi="Times New Roman" w:cs="Times New Roman"/>
          <w:b/>
          <w:bCs/>
        </w:rPr>
        <w:t>多源异构数据采集与融合</w:t>
      </w:r>
    </w:p>
    <w:p w14:paraId="636A00C2" w14:textId="77777777" w:rsidR="00940582" w:rsidRPr="00993F74" w:rsidRDefault="00940582" w:rsidP="00940582">
      <w:pPr>
        <w:spacing w:line="360" w:lineRule="auto"/>
        <w:ind w:firstLine="420"/>
        <w:rPr>
          <w:sz w:val="24"/>
        </w:rPr>
      </w:pPr>
      <w:r w:rsidRPr="00993F74">
        <w:rPr>
          <w:sz w:val="24"/>
        </w:rPr>
        <w:t>在分布式系统动态演化机制中，多模态数据的深度融合是构建智能感知体系的核心基础。考虑到微服务系统中的运维数据通常存在着种类多、质量参差不齐、数据采集标准不一、不同种类数据之间的关联难以挖掘等问题，课题计划建立一个多维度的运维监测体系，覆盖系统日志、性能监测、网络通信、服务链等异构数据维度，在数据质量、</w:t>
      </w:r>
      <w:r w:rsidRPr="00993F74">
        <w:rPr>
          <w:sz w:val="24"/>
        </w:rPr>
        <w:lastRenderedPageBreak/>
        <w:t>采集标准、数据融合等方面实现全面把控。</w:t>
      </w:r>
    </w:p>
    <w:p w14:paraId="74ABF54E" w14:textId="77777777" w:rsidR="00940582" w:rsidRPr="00993F74" w:rsidRDefault="00940582" w:rsidP="00940582">
      <w:pPr>
        <w:spacing w:line="360" w:lineRule="auto"/>
        <w:ind w:firstLine="420"/>
        <w:rPr>
          <w:sz w:val="24"/>
        </w:rPr>
      </w:pPr>
      <w:r w:rsidRPr="00993F74">
        <w:rPr>
          <w:b/>
          <w:bCs/>
          <w:sz w:val="24"/>
        </w:rPr>
        <w:t>数据质量治理层：</w:t>
      </w:r>
      <w:r w:rsidRPr="00993F74">
        <w:rPr>
          <w:sz w:val="24"/>
        </w:rPr>
        <w:t>为保证数据质量的可靠性，课题计划提出多模态数据一致性验证算法。通过定义服务调用链路的因果约束规则（如因果约束规则</w:t>
      </w:r>
      <w:r w:rsidRPr="00993F74">
        <w:rPr>
          <w:sz w:val="24"/>
        </w:rPr>
        <w:t>“HTTP</w:t>
      </w:r>
      <w:r w:rsidRPr="00993F74">
        <w:rPr>
          <w:sz w:val="24"/>
        </w:rPr>
        <w:t>请求耗时</w:t>
      </w:r>
      <w:r w:rsidRPr="00993F74">
        <w:rPr>
          <w:sz w:val="24"/>
        </w:rPr>
        <w:t>≥</w:t>
      </w:r>
      <w:r w:rsidRPr="00993F74">
        <w:rPr>
          <w:sz w:val="24"/>
        </w:rPr>
        <w:t>下游服务处理耗时</w:t>
      </w:r>
      <w:r w:rsidRPr="00993F74">
        <w:rPr>
          <w:sz w:val="24"/>
        </w:rPr>
        <w:t>”</w:t>
      </w:r>
      <w:r w:rsidRPr="00993F74">
        <w:rPr>
          <w:sz w:val="24"/>
        </w:rPr>
        <w:t>），进一步结合基于因果推断的异常检测模型（如</w:t>
      </w:r>
      <w:r w:rsidRPr="00993F74">
        <w:rPr>
          <w:sz w:val="24"/>
        </w:rPr>
        <w:t>Do-Calculus</w:t>
      </w:r>
      <w:r w:rsidRPr="00993F74">
        <w:rPr>
          <w:sz w:val="24"/>
        </w:rPr>
        <w:t>框架），自动识别并修复因时钟漂移、采样率差异导致的跨模态数据冲突，为后续知识推理提供高置信度的数据基座，使得系统能够从碎片化数据中获取具有因果解释性的全局状态认知。</w:t>
      </w:r>
    </w:p>
    <w:p w14:paraId="03EEA195" w14:textId="77777777" w:rsidR="00940582" w:rsidRPr="00993F74" w:rsidRDefault="00940582" w:rsidP="00940582">
      <w:pPr>
        <w:pStyle w:val="afa"/>
        <w:spacing w:line="360" w:lineRule="auto"/>
        <w:ind w:firstLine="482"/>
        <w:rPr>
          <w:rFonts w:ascii="Times New Roman" w:hAnsi="Times New Roman" w:cs="Times New Roman"/>
        </w:rPr>
      </w:pPr>
      <w:r w:rsidRPr="00993F74">
        <w:rPr>
          <w:rFonts w:ascii="Times New Roman" w:hAnsi="Times New Roman" w:cs="Times New Roman"/>
          <w:b/>
          <w:bCs/>
        </w:rPr>
        <w:t>数据采集层：</w:t>
      </w:r>
      <w:r w:rsidRPr="00993F74">
        <w:rPr>
          <w:rFonts w:ascii="Times New Roman" w:hAnsi="Times New Roman" w:cs="Times New Roman"/>
        </w:rPr>
        <w:t>为进一步提升系统在大规模、异构化环境下的自演化能力，本研究还将探索基于服务网格（</w:t>
      </w:r>
      <w:r w:rsidRPr="00993F74">
        <w:rPr>
          <w:rFonts w:ascii="Times New Roman" w:hAnsi="Times New Roman" w:cs="Times New Roman"/>
        </w:rPr>
        <w:t>Service Mesh</w:t>
      </w:r>
      <w:r w:rsidRPr="00993F74">
        <w:rPr>
          <w:rFonts w:ascii="Times New Roman" w:hAnsi="Times New Roman" w:cs="Times New Roman"/>
        </w:rPr>
        <w:t>）与可观测性标准（如</w:t>
      </w:r>
      <w:proofErr w:type="spellStart"/>
      <w:r w:rsidRPr="00993F74">
        <w:rPr>
          <w:rFonts w:ascii="Times New Roman" w:hAnsi="Times New Roman" w:cs="Times New Roman"/>
        </w:rPr>
        <w:t>OpenTelemetry</w:t>
      </w:r>
      <w:proofErr w:type="spellEnd"/>
      <w:r w:rsidRPr="00993F74">
        <w:rPr>
          <w:rFonts w:ascii="Times New Roman" w:hAnsi="Times New Roman" w:cs="Times New Roman"/>
        </w:rPr>
        <w:t>）的深度融合方案。服务网格为微服务架构提供了去中心化的流量管理与全局可观测能力，而</w:t>
      </w:r>
      <w:proofErr w:type="spellStart"/>
      <w:r w:rsidRPr="00993F74">
        <w:rPr>
          <w:rFonts w:ascii="Times New Roman" w:hAnsi="Times New Roman" w:cs="Times New Roman"/>
        </w:rPr>
        <w:t>OpenTelemetry</w:t>
      </w:r>
      <w:proofErr w:type="spellEnd"/>
      <w:r w:rsidRPr="00993F74">
        <w:rPr>
          <w:rFonts w:ascii="Times New Roman" w:hAnsi="Times New Roman" w:cs="Times New Roman"/>
        </w:rPr>
        <w:t>则统一了日志、指标和追踪数据的采集与格式规范，系统可在不修改业务逻辑的前提下，实现对多语言、多框架微服务环境的多源数据采集。</w:t>
      </w:r>
    </w:p>
    <w:p w14:paraId="74B9887F" w14:textId="77777777" w:rsidR="00940582" w:rsidRPr="00993F74" w:rsidRDefault="00940582" w:rsidP="00940582">
      <w:pPr>
        <w:spacing w:line="360" w:lineRule="auto"/>
        <w:ind w:firstLine="420"/>
        <w:rPr>
          <w:sz w:val="24"/>
        </w:rPr>
      </w:pPr>
      <w:r w:rsidRPr="00993F74">
        <w:rPr>
          <w:b/>
          <w:bCs/>
          <w:sz w:val="24"/>
        </w:rPr>
        <w:t>多源异构数据融合：</w:t>
      </w:r>
      <w:r w:rsidRPr="00993F74">
        <w:rPr>
          <w:sz w:val="24"/>
        </w:rPr>
        <w:t>首先，针对日志数据与其他数值类数据的异构性问题，提出基于</w:t>
      </w:r>
      <w:r w:rsidRPr="00993F74">
        <w:rPr>
          <w:sz w:val="24"/>
        </w:rPr>
        <w:t>Drain</w:t>
      </w:r>
      <w:r w:rsidRPr="00993F74">
        <w:rPr>
          <w:sz w:val="24"/>
        </w:rPr>
        <w:t>算法的结构化解析方法，通过正则表达式模板库与深度学习实体识别模型（如</w:t>
      </w:r>
      <w:proofErr w:type="spellStart"/>
      <w:r w:rsidRPr="00993F74">
        <w:rPr>
          <w:sz w:val="24"/>
        </w:rPr>
        <w:t>BiLSTM</w:t>
      </w:r>
      <w:proofErr w:type="spellEnd"/>
      <w:r w:rsidRPr="00993F74">
        <w:rPr>
          <w:sz w:val="24"/>
        </w:rPr>
        <w:t>-CRF</w:t>
      </w:r>
      <w:r w:rsidRPr="00993F74">
        <w:rPr>
          <w:sz w:val="24"/>
        </w:rPr>
        <w:t>模型）的协同作用，将非结构化日志转化为包含时间戳、服务名称、服务节点、错误代码、堆栈路径等语义标签的标准化事件流。为实现多模态数据的深度语义对齐，提出时空关联张量模型，该模型以服务节点为空间维度、时间窗口为时序维度、观测特征（指标数值</w:t>
      </w:r>
      <w:r w:rsidRPr="00993F74">
        <w:rPr>
          <w:sz w:val="24"/>
        </w:rPr>
        <w:t>/</w:t>
      </w:r>
      <w:r w:rsidRPr="00993F74">
        <w:rPr>
          <w:sz w:val="24"/>
        </w:rPr>
        <w:t>日志事件</w:t>
      </w:r>
      <w:r w:rsidRPr="00993F74">
        <w:rPr>
          <w:sz w:val="24"/>
        </w:rPr>
        <w:t>/</w:t>
      </w:r>
      <w:r w:rsidRPr="00993F74">
        <w:rPr>
          <w:sz w:val="24"/>
        </w:rPr>
        <w:t>追踪跨度）为模态维度，构建三维张量数据结构。具体而言：模型以时间滑动窗口（如</w:t>
      </w:r>
      <w:r w:rsidRPr="00993F74">
        <w:rPr>
          <w:sz w:val="24"/>
        </w:rPr>
        <w:t>5</w:t>
      </w:r>
      <w:r w:rsidRPr="00993F74">
        <w:rPr>
          <w:sz w:val="24"/>
        </w:rPr>
        <w:t>分钟粒度）接收来自系统日志（</w:t>
      </w:r>
      <w:r w:rsidRPr="00993F74">
        <w:rPr>
          <w:sz w:val="24"/>
        </w:rPr>
        <w:t>Log</w:t>
      </w:r>
      <w:r w:rsidRPr="00993F74">
        <w:rPr>
          <w:sz w:val="24"/>
        </w:rPr>
        <w:t>）、性能指标（</w:t>
      </w:r>
      <w:r w:rsidRPr="00993F74">
        <w:rPr>
          <w:sz w:val="24"/>
        </w:rPr>
        <w:t>CPU/</w:t>
      </w:r>
      <w:r w:rsidRPr="00993F74">
        <w:rPr>
          <w:sz w:val="24"/>
        </w:rPr>
        <w:t>内存</w:t>
      </w:r>
      <w:r w:rsidRPr="00993F74">
        <w:rPr>
          <w:sz w:val="24"/>
        </w:rPr>
        <w:t>/IO</w:t>
      </w:r>
      <w:r w:rsidRPr="00993F74">
        <w:rPr>
          <w:sz w:val="24"/>
        </w:rPr>
        <w:t>）、微服务调用链（延迟</w:t>
      </w:r>
      <w:r w:rsidRPr="00993F74">
        <w:rPr>
          <w:sz w:val="24"/>
        </w:rPr>
        <w:t>/</w:t>
      </w:r>
      <w:r w:rsidRPr="00993F74">
        <w:rPr>
          <w:sz w:val="24"/>
        </w:rPr>
        <w:t>错误率）、网络流量（</w:t>
      </w:r>
      <w:r w:rsidRPr="00993F74">
        <w:rPr>
          <w:sz w:val="24"/>
        </w:rPr>
        <w:t>TCP</w:t>
      </w:r>
      <w:r w:rsidRPr="00993F74">
        <w:rPr>
          <w:sz w:val="24"/>
        </w:rPr>
        <w:t>重传率</w:t>
      </w:r>
      <w:r w:rsidRPr="00993F74">
        <w:rPr>
          <w:sz w:val="24"/>
        </w:rPr>
        <w:t>/</w:t>
      </w:r>
      <w:r w:rsidRPr="00993F74">
        <w:rPr>
          <w:sz w:val="24"/>
        </w:rPr>
        <w:t>带宽利用率）等多维数据流，通过特征嵌入层将异构数据统一映射至向量空间。</w:t>
      </w:r>
    </w:p>
    <w:p w14:paraId="0CB67942" w14:textId="355D6F53" w:rsidR="00940582" w:rsidRPr="00993F74" w:rsidRDefault="00FA03C8" w:rsidP="00940582">
      <w:pPr>
        <w:spacing w:line="360" w:lineRule="auto"/>
        <w:rPr>
          <w:sz w:val="24"/>
        </w:rPr>
      </w:pPr>
      <w:r>
        <w:rPr>
          <w:noProof/>
          <w:sz w:val="24"/>
        </w:rPr>
        <w:pict w14:anchorId="3E8EB0EB">
          <v:shape id="Picture 90" o:spid="_x0000_i1056" type="#_x0000_t75" alt="" style="width:416.05pt;height:159.05pt;visibility:visible;mso-wrap-style:square;mso-width-percent:0;mso-height-percent:0;mso-width-percent:0;mso-height-percent:0">
            <v:imagedata r:id="rId48" o:title=""/>
            <o:lock v:ext="edit" rotation="t" cropping="t" verticies="t"/>
          </v:shape>
        </w:pict>
      </w:r>
    </w:p>
    <w:p w14:paraId="4F569C09" w14:textId="31B78D8C" w:rsidR="00940582" w:rsidRPr="008D28BC" w:rsidRDefault="00940582" w:rsidP="008D28BC">
      <w:pPr>
        <w:spacing w:line="360" w:lineRule="auto"/>
        <w:jc w:val="center"/>
        <w:rPr>
          <w:kern w:val="0"/>
          <w:szCs w:val="21"/>
          <w:lang w:val="en" w:eastAsia="zh"/>
        </w:rPr>
      </w:pPr>
      <w:r w:rsidRPr="008D28BC">
        <w:rPr>
          <w:kern w:val="0"/>
          <w:szCs w:val="21"/>
          <w:lang w:val="en" w:eastAsia="zh"/>
        </w:rPr>
        <w:t>图</w:t>
      </w:r>
      <w:r w:rsidR="008D28BC">
        <w:rPr>
          <w:rFonts w:hint="eastAsia"/>
          <w:kern w:val="0"/>
          <w:szCs w:val="21"/>
          <w:lang w:val="en"/>
        </w:rPr>
        <w:t>x</w:t>
      </w:r>
      <w:r w:rsidR="008D28BC">
        <w:rPr>
          <w:kern w:val="0"/>
          <w:szCs w:val="21"/>
          <w:lang w:val="en"/>
        </w:rPr>
        <w:t xml:space="preserve"> </w:t>
      </w:r>
      <w:r w:rsidRPr="008D28BC">
        <w:rPr>
          <w:kern w:val="0"/>
          <w:szCs w:val="21"/>
          <w:lang w:val="en" w:eastAsia="zh"/>
        </w:rPr>
        <w:t>多源异构数据特征向量构建</w:t>
      </w:r>
    </w:p>
    <w:p w14:paraId="48ACF4EA" w14:textId="77777777" w:rsidR="00940582" w:rsidRPr="00993F74" w:rsidRDefault="00940582" w:rsidP="00940582">
      <w:pPr>
        <w:pStyle w:val="afa"/>
        <w:spacing w:line="360" w:lineRule="auto"/>
        <w:ind w:firstLine="480"/>
        <w:rPr>
          <w:rFonts w:ascii="Times New Roman" w:hAnsi="Times New Roman" w:cs="Times New Roman"/>
        </w:rPr>
      </w:pPr>
      <w:r w:rsidRPr="00993F74">
        <w:rPr>
          <w:rFonts w:ascii="Times New Roman" w:hAnsi="Times New Roman" w:cs="Times New Roman"/>
        </w:rPr>
        <w:lastRenderedPageBreak/>
        <w:t>通过结合前述的多模态数据融合机制，系统能够将不同服务间的异构数据（如日志、性能指标和追踪信息）进行语义对齐与联合表征，使得跨语言、跨框架的微服务环境在数据融合后挖掘到更深层次的数据关联特征，从而有效发现潜在的异常或瓶颈，甚至在业务逻辑发生变化前对服务性能进行预测。这一能力极大增强了系统对复杂环境变化的感知和适应能力，为后续的智能决策和动态调整奠定了基础。</w:t>
      </w:r>
    </w:p>
    <w:p w14:paraId="2E3C8136" w14:textId="77777777" w:rsidR="00940582" w:rsidRPr="00993F74" w:rsidRDefault="00940582" w:rsidP="00940582">
      <w:pPr>
        <w:pStyle w:val="afa"/>
        <w:widowControl w:val="0"/>
        <w:numPr>
          <w:ilvl w:val="0"/>
          <w:numId w:val="17"/>
        </w:numPr>
        <w:spacing w:line="360" w:lineRule="auto"/>
        <w:ind w:firstLineChars="0"/>
        <w:contextualSpacing/>
        <w:jc w:val="both"/>
        <w:rPr>
          <w:rFonts w:ascii="Times New Roman" w:hAnsi="Times New Roman" w:cs="Times New Roman"/>
          <w:b/>
          <w:bCs/>
        </w:rPr>
      </w:pPr>
      <w:bookmarkStart w:id="27" w:name="OLE_LINK4"/>
      <w:r w:rsidRPr="00993F74">
        <w:rPr>
          <w:rFonts w:ascii="Times New Roman" w:hAnsi="Times New Roman" w:cs="Times New Roman"/>
          <w:b/>
          <w:bCs/>
        </w:rPr>
        <w:t>基于知识图谱的异常检测与动态推理决策机制</w:t>
      </w:r>
    </w:p>
    <w:bookmarkEnd w:id="27"/>
    <w:p w14:paraId="6235C40A" w14:textId="77777777" w:rsidR="00940582" w:rsidRPr="00993F74" w:rsidRDefault="00940582" w:rsidP="00940582">
      <w:pPr>
        <w:spacing w:line="360" w:lineRule="auto"/>
        <w:ind w:firstLine="420"/>
        <w:rPr>
          <w:sz w:val="24"/>
        </w:rPr>
      </w:pPr>
      <w:r w:rsidRPr="00993F74">
        <w:rPr>
          <w:sz w:val="24"/>
        </w:rPr>
        <w:t>分布式微服务系统环境具有较强的动态性与复杂性，常常存在着故障发生时难以准确定位、故障根因诊断耗时耗力、解决策略制定不准确、集群故障自恢复能力弱等问题，为解决上述困境，本课题计划构建</w:t>
      </w:r>
      <w:r w:rsidRPr="00993F74">
        <w:rPr>
          <w:sz w:val="24"/>
        </w:rPr>
        <w:t>“</w:t>
      </w:r>
      <w:r w:rsidRPr="00993F74">
        <w:rPr>
          <w:sz w:val="24"/>
        </w:rPr>
        <w:t>异常检测</w:t>
      </w:r>
      <w:r w:rsidRPr="00993F74">
        <w:rPr>
          <w:sz w:val="24"/>
        </w:rPr>
        <w:t>-</w:t>
      </w:r>
      <w:r w:rsidRPr="00993F74">
        <w:rPr>
          <w:sz w:val="24"/>
        </w:rPr>
        <w:t>知识推理</w:t>
      </w:r>
      <w:r w:rsidRPr="00993F74">
        <w:rPr>
          <w:sz w:val="24"/>
        </w:rPr>
        <w:t>-</w:t>
      </w:r>
      <w:r w:rsidRPr="00993F74">
        <w:rPr>
          <w:sz w:val="24"/>
        </w:rPr>
        <w:t>策略生成</w:t>
      </w:r>
      <w:r w:rsidRPr="00993F74">
        <w:rPr>
          <w:sz w:val="24"/>
        </w:rPr>
        <w:t>”</w:t>
      </w:r>
      <w:r w:rsidRPr="00993F74">
        <w:rPr>
          <w:sz w:val="24"/>
        </w:rPr>
        <w:t>的闭环体系。通过多模态融合数据的深层特征与运维知识图谱的语义关联，设计端到端的异常诊断与自适应优化框架。</w:t>
      </w:r>
    </w:p>
    <w:p w14:paraId="43AEA227" w14:textId="77777777" w:rsidR="00940582" w:rsidRPr="00993F74" w:rsidRDefault="00940582" w:rsidP="00940582">
      <w:pPr>
        <w:spacing w:line="360" w:lineRule="auto"/>
        <w:ind w:firstLine="420"/>
        <w:rPr>
          <w:sz w:val="24"/>
        </w:rPr>
      </w:pPr>
      <w:bookmarkStart w:id="28" w:name="OLE_LINK9"/>
      <w:bookmarkStart w:id="29" w:name="OLE_LINK10"/>
      <w:r w:rsidRPr="00993F74">
        <w:rPr>
          <w:b/>
          <w:bCs/>
          <w:sz w:val="24"/>
        </w:rPr>
        <w:t>异常检测层</w:t>
      </w:r>
      <w:r w:rsidRPr="00993F74">
        <w:rPr>
          <w:sz w:val="24"/>
        </w:rPr>
        <w:t>：提出多模态时空图异常检测模型（</w:t>
      </w:r>
      <w:r w:rsidRPr="00993F74">
        <w:rPr>
          <w:sz w:val="24"/>
        </w:rPr>
        <w:t>MSTG-AD</w:t>
      </w:r>
      <w:r w:rsidRPr="00993F74">
        <w:rPr>
          <w:sz w:val="24"/>
        </w:rPr>
        <w:t>），其核心由时空图卷积网络（</w:t>
      </w:r>
      <w:r w:rsidRPr="00993F74">
        <w:rPr>
          <w:sz w:val="24"/>
        </w:rPr>
        <w:t>ST-GCN</w:t>
      </w:r>
      <w:r w:rsidRPr="00993F74">
        <w:rPr>
          <w:sz w:val="24"/>
        </w:rPr>
        <w:t>）与异常评分模块构成。</w:t>
      </w:r>
    </w:p>
    <w:p w14:paraId="1D8F88F0" w14:textId="77777777" w:rsidR="00940582" w:rsidRPr="00993F74" w:rsidRDefault="00940582" w:rsidP="00940582">
      <w:pPr>
        <w:spacing w:line="360" w:lineRule="auto"/>
        <w:ind w:firstLine="420"/>
        <w:rPr>
          <w:sz w:val="24"/>
        </w:rPr>
      </w:pPr>
      <w:r w:rsidRPr="00993F74">
        <w:rPr>
          <w:sz w:val="24"/>
        </w:rPr>
        <w:t>为捕捉时序依赖与拓扑关联的双重特性，</w:t>
      </w:r>
      <w:r w:rsidRPr="00993F74">
        <w:rPr>
          <w:sz w:val="24"/>
        </w:rPr>
        <w:t>ST-GCN</w:t>
      </w:r>
      <w:r w:rsidRPr="00993F74">
        <w:rPr>
          <w:sz w:val="24"/>
        </w:rPr>
        <w:t>采用分层架构：首先通过时间卷积网络（</w:t>
      </w:r>
      <w:r w:rsidRPr="00993F74">
        <w:rPr>
          <w:sz w:val="24"/>
        </w:rPr>
        <w:t>TCN</w:t>
      </w:r>
      <w:r w:rsidRPr="00993F74">
        <w:rPr>
          <w:sz w:val="24"/>
        </w:rPr>
        <w:t>）捕捉单个节点指标的短期变化模式，反映了数据的时间依赖性。随后，图注意力网络（</w:t>
      </w:r>
      <w:r w:rsidRPr="00993F74">
        <w:rPr>
          <w:sz w:val="24"/>
        </w:rPr>
        <w:t>GAT</w:t>
      </w:r>
      <w:r w:rsidRPr="00993F74">
        <w:rPr>
          <w:sz w:val="24"/>
        </w:rPr>
        <w:t>）用于分析服务依赖图中不同节点之间的相互影响，从而建模跨节点的空间关系和拓扑关联。通过门控机制融合时间和空间特征，使得模型能够更准确地捕捉复杂的数据动态。</w:t>
      </w:r>
    </w:p>
    <w:p w14:paraId="26851FB4" w14:textId="63D32828" w:rsidR="00940582" w:rsidRPr="00993F74" w:rsidRDefault="00FA03C8" w:rsidP="00940582">
      <w:pPr>
        <w:spacing w:line="360" w:lineRule="auto"/>
        <w:rPr>
          <w:sz w:val="24"/>
        </w:rPr>
      </w:pPr>
      <w:r>
        <w:rPr>
          <w:noProof/>
          <w:sz w:val="24"/>
        </w:rPr>
        <w:pict w14:anchorId="116FADB9">
          <v:shape id="图片 6" o:spid="_x0000_i1057" type="#_x0000_t75" alt="图形用户界面&#10;&#10;&#10;&#10;&#10;&#10;&#10;&#10;&#10;&#10;描述已自动生成" style="width:414.7pt;height:148.55pt;visibility:visible;mso-wrap-style:square;mso-width-percent:0;mso-height-percent:0;mso-width-percent:0;mso-height-percent:0">
            <v:imagedata r:id="rId49" o:title="图形用户界面&#10;&#10;&#10;&#10;&#10;&#10;&#10;&#10;&#10;&#10;描述已自动生成"/>
            <o:lock v:ext="edit" rotation="t" cropping="t" verticies="t"/>
          </v:shape>
        </w:pict>
      </w:r>
    </w:p>
    <w:p w14:paraId="5C1DFEED" w14:textId="47AE79A2" w:rsidR="00940582" w:rsidRPr="00DD6481" w:rsidRDefault="00940582" w:rsidP="00DD6481">
      <w:pPr>
        <w:spacing w:line="360" w:lineRule="auto"/>
        <w:jc w:val="center"/>
        <w:rPr>
          <w:kern w:val="0"/>
          <w:szCs w:val="21"/>
          <w:lang w:val="en" w:eastAsia="zh"/>
        </w:rPr>
      </w:pPr>
      <w:r w:rsidRPr="00DD6481">
        <w:rPr>
          <w:kern w:val="0"/>
          <w:szCs w:val="21"/>
          <w:lang w:val="en" w:eastAsia="zh"/>
        </w:rPr>
        <w:t>图</w:t>
      </w:r>
      <w:r w:rsidR="00DD6481">
        <w:rPr>
          <w:rFonts w:hint="eastAsia"/>
          <w:kern w:val="0"/>
          <w:szCs w:val="21"/>
          <w:lang w:val="en"/>
        </w:rPr>
        <w:t>x</w:t>
      </w:r>
      <w:r w:rsidRPr="00DD6481">
        <w:rPr>
          <w:kern w:val="0"/>
          <w:szCs w:val="21"/>
          <w:lang w:val="en" w:eastAsia="zh"/>
        </w:rPr>
        <w:t xml:space="preserve"> </w:t>
      </w:r>
      <w:r w:rsidRPr="00DD6481">
        <w:rPr>
          <w:kern w:val="0"/>
          <w:szCs w:val="21"/>
          <w:lang w:val="en" w:eastAsia="zh"/>
        </w:rPr>
        <w:t>异常检测模型架构</w:t>
      </w:r>
    </w:p>
    <w:p w14:paraId="05C9AF54" w14:textId="5F5470CF" w:rsidR="00940582" w:rsidRPr="00993F74" w:rsidRDefault="00940582" w:rsidP="00940582">
      <w:pPr>
        <w:spacing w:line="360" w:lineRule="auto"/>
        <w:ind w:firstLine="420"/>
        <w:rPr>
          <w:sz w:val="24"/>
        </w:rPr>
      </w:pPr>
      <w:r w:rsidRPr="00993F74">
        <w:rPr>
          <w:sz w:val="24"/>
        </w:rPr>
        <w:t>在异常评分模块中，集成动态基线生成器与跨模态一致性验证规则，以提升检测精度。具体而言，模型结合时间序列分解（</w:t>
      </w:r>
      <w:r w:rsidRPr="00993F74">
        <w:rPr>
          <w:sz w:val="24"/>
        </w:rPr>
        <w:t>STL</w:t>
      </w:r>
      <w:r w:rsidRPr="00993F74">
        <w:rPr>
          <w:sz w:val="24"/>
        </w:rPr>
        <w:t>）与傅里叶变换提取时间周期的固有模式，并通过</w:t>
      </w:r>
      <w:r w:rsidRPr="00993F74">
        <w:rPr>
          <w:sz w:val="24"/>
        </w:rPr>
        <w:t>LSTM</w:t>
      </w:r>
      <w:r w:rsidRPr="00993F74">
        <w:rPr>
          <w:sz w:val="24"/>
        </w:rPr>
        <w:t>编码器生成基线预测值。针对云环境中常见的弹性伸缩特性，设计基线漂移补偿算法，在节点扩缩容事件触发时动态归一化基线数据，确保模型对环境变化具有</w:t>
      </w:r>
      <w:r w:rsidRPr="00993F74">
        <w:rPr>
          <w:sz w:val="24"/>
        </w:rPr>
        <w:lastRenderedPageBreak/>
        <w:t>良好的适应性。在残差分析阶段，采用改进的自适应核密度估计（</w:t>
      </w:r>
      <w:r w:rsidRPr="00993F74">
        <w:rPr>
          <w:sz w:val="24"/>
        </w:rPr>
        <w:t>AKDE</w:t>
      </w:r>
      <w:r w:rsidRPr="00993F74">
        <w:rPr>
          <w:sz w:val="24"/>
        </w:rPr>
        <w:t>），根据样本标准差与偏度动态调整带宽</w:t>
      </w:r>
      <w:r w:rsidRPr="00993F74">
        <w:rPr>
          <w:sz w:val="24"/>
        </w:rPr>
        <w:t>h</w:t>
      </w:r>
      <w:r w:rsidRPr="00993F74">
        <w:rPr>
          <w:sz w:val="24"/>
        </w:rPr>
        <w:t>，并使用</w:t>
      </w:r>
      <w:proofErr w:type="spellStart"/>
      <w:r w:rsidRPr="00993F74">
        <w:rPr>
          <w:sz w:val="24"/>
        </w:rPr>
        <w:t>Epanechnikov</w:t>
      </w:r>
      <w:proofErr w:type="spellEnd"/>
      <w:r w:rsidRPr="00993F74">
        <w:rPr>
          <w:sz w:val="24"/>
        </w:rPr>
        <w:t>核函数计算残差分布。当实时指标的残差落入分布尾部</w:t>
      </w:r>
      <w:r w:rsidRPr="00993F74">
        <w:rPr>
          <w:sz w:val="24"/>
        </w:rPr>
        <w:t>5%</w:t>
      </w:r>
      <w:r w:rsidRPr="00993F74">
        <w:rPr>
          <w:sz w:val="24"/>
        </w:rPr>
        <w:t>的置信区间时，系统将标记为潜在异常。为降低单一指标误报率，模型引入跨模态协同验证机制</w:t>
      </w:r>
      <w:r w:rsidRPr="00993F74">
        <w:rPr>
          <w:sz w:val="24"/>
        </w:rPr>
        <w:t>——</w:t>
      </w:r>
      <w:r w:rsidRPr="00993F74">
        <w:rPr>
          <w:sz w:val="24"/>
        </w:rPr>
        <w:t>例如某容器</w:t>
      </w:r>
      <w:r w:rsidRPr="00993F74">
        <w:rPr>
          <w:sz w:val="24"/>
        </w:rPr>
        <w:t>CPU</w:t>
      </w:r>
      <w:r w:rsidRPr="00993F74">
        <w:rPr>
          <w:sz w:val="24"/>
        </w:rPr>
        <w:t>利用率异常时，需同步验证其所属服务的调用链延迟与宿主机内存数值水位等关联指标，仅当超过</w:t>
      </w:r>
      <w:r w:rsidRPr="00993F74">
        <w:rPr>
          <w:sz w:val="24"/>
        </w:rPr>
        <w:t>3</w:t>
      </w:r>
      <w:r w:rsidRPr="00993F74">
        <w:rPr>
          <w:sz w:val="24"/>
        </w:rPr>
        <w:t>个独立模态的异常评分同时超阈时触发全局告警。</w:t>
      </w:r>
    </w:p>
    <w:p w14:paraId="4578AB83" w14:textId="77777777" w:rsidR="00046B6A" w:rsidRPr="00993F74" w:rsidRDefault="00046B6A" w:rsidP="00940582">
      <w:pPr>
        <w:spacing w:line="360" w:lineRule="auto"/>
        <w:ind w:firstLine="420"/>
        <w:rPr>
          <w:sz w:val="24"/>
        </w:rPr>
      </w:pPr>
    </w:p>
    <w:p w14:paraId="2557EC34" w14:textId="6EDC84E1" w:rsidR="00940582" w:rsidRPr="00993F74" w:rsidRDefault="00FA03C8" w:rsidP="00046B6A">
      <w:pPr>
        <w:spacing w:line="360" w:lineRule="auto"/>
        <w:jc w:val="center"/>
        <w:rPr>
          <w:sz w:val="24"/>
        </w:rPr>
      </w:pPr>
      <w:r>
        <w:rPr>
          <w:noProof/>
          <w:sz w:val="24"/>
        </w:rPr>
        <w:pict w14:anchorId="644E8EEA">
          <v:shape id="图片 7" o:spid="_x0000_i1058" type="#_x0000_t75" alt="图形用户界面, 文本, 应用程序&#10;&#10;&#10;&#10;&#10;&#10;&#10;&#10;&#10;&#10;描述已自动生成" style="width:346.35pt;height:77.45pt;visibility:visible;mso-wrap-style:square;mso-width-percent:0;mso-height-percent:0;mso-width-percent:0;mso-height-percent:0">
            <v:imagedata r:id="rId50" o:title="图形用户界面, 文本, 应用程序&#10;&#10;&#10;&#10;&#10;&#10;&#10;&#10;&#10;&#10;描述已自动生成"/>
            <o:lock v:ext="edit" rotation="t" cropping="t" verticies="t"/>
          </v:shape>
        </w:pict>
      </w:r>
    </w:p>
    <w:p w14:paraId="390D53B1" w14:textId="77777777" w:rsidR="00940582" w:rsidRPr="00411579" w:rsidRDefault="00940582" w:rsidP="00411579">
      <w:pPr>
        <w:spacing w:line="360" w:lineRule="auto"/>
        <w:jc w:val="center"/>
        <w:rPr>
          <w:kern w:val="0"/>
          <w:szCs w:val="21"/>
          <w:lang w:val="en" w:eastAsia="zh"/>
        </w:rPr>
      </w:pPr>
      <w:r w:rsidRPr="00411579">
        <w:rPr>
          <w:kern w:val="0"/>
          <w:szCs w:val="21"/>
          <w:lang w:val="en" w:eastAsia="zh"/>
        </w:rPr>
        <w:t>图</w:t>
      </w:r>
      <w:r w:rsidRPr="00411579">
        <w:rPr>
          <w:kern w:val="0"/>
          <w:szCs w:val="21"/>
          <w:lang w:val="en" w:eastAsia="zh"/>
        </w:rPr>
        <w:t xml:space="preserve"> 4</w:t>
      </w:r>
      <w:r w:rsidRPr="00411579">
        <w:rPr>
          <w:kern w:val="0"/>
          <w:szCs w:val="21"/>
          <w:lang w:val="en" w:eastAsia="zh"/>
        </w:rPr>
        <w:noBreakHyphen/>
        <w:t xml:space="preserve">4 </w:t>
      </w:r>
      <w:r w:rsidRPr="00411579">
        <w:rPr>
          <w:kern w:val="0"/>
          <w:szCs w:val="21"/>
          <w:lang w:val="en" w:eastAsia="zh"/>
        </w:rPr>
        <w:t>异常评分模块架构</w:t>
      </w:r>
    </w:p>
    <w:bookmarkEnd w:id="28"/>
    <w:bookmarkEnd w:id="29"/>
    <w:p w14:paraId="4F508E1C" w14:textId="77777777" w:rsidR="00940582" w:rsidRPr="00993F74" w:rsidRDefault="00940582" w:rsidP="00940582">
      <w:pPr>
        <w:spacing w:line="360" w:lineRule="auto"/>
        <w:ind w:firstLine="420"/>
        <w:rPr>
          <w:sz w:val="24"/>
        </w:rPr>
      </w:pPr>
      <w:r w:rsidRPr="00993F74">
        <w:rPr>
          <w:b/>
          <w:bCs/>
          <w:sz w:val="24"/>
        </w:rPr>
        <w:t>知识推理层</w:t>
      </w:r>
      <w:r w:rsidRPr="00993F74">
        <w:rPr>
          <w:sz w:val="24"/>
        </w:rPr>
        <w:t>：课题将结合专家系统等知识，运用相似性度量方法，建立应用服务链，构建知识与数据混合驱动的运维知识图谱，同时设计双层语义增强图谱架构：基础层固化系统静态知识（服务部署关系、</w:t>
      </w:r>
      <w:r w:rsidRPr="00993F74">
        <w:rPr>
          <w:sz w:val="24"/>
        </w:rPr>
        <w:t>SLA</w:t>
      </w:r>
      <w:r w:rsidRPr="00993F74">
        <w:rPr>
          <w:sz w:val="24"/>
        </w:rPr>
        <w:t>约束、资源配置规则），动态层实时注入异常事件、资源水位状态、拓扑变更记录等瞬时信息。实体关系建模采用超图扩展方法，除传统二元关系外，支持</w:t>
      </w:r>
      <w:r w:rsidRPr="00993F74">
        <w:rPr>
          <w:sz w:val="24"/>
        </w:rPr>
        <w:t xml:space="preserve"> “</w:t>
      </w:r>
      <w:r w:rsidRPr="00993F74">
        <w:rPr>
          <w:sz w:val="24"/>
        </w:rPr>
        <w:t>微服务集群</w:t>
      </w:r>
      <w:r w:rsidRPr="00993F74">
        <w:rPr>
          <w:sz w:val="24"/>
        </w:rPr>
        <w:t>-</w:t>
      </w:r>
      <w:r w:rsidRPr="00993F74">
        <w:rPr>
          <w:sz w:val="24"/>
        </w:rPr>
        <w:t>异常模式</w:t>
      </w:r>
      <w:r w:rsidRPr="00993F74">
        <w:rPr>
          <w:sz w:val="24"/>
        </w:rPr>
        <w:t>-</w:t>
      </w:r>
      <w:r w:rsidRPr="00993F74">
        <w:rPr>
          <w:sz w:val="24"/>
        </w:rPr>
        <w:t>修复策略</w:t>
      </w:r>
      <w:r w:rsidRPr="00993F74">
        <w:rPr>
          <w:sz w:val="24"/>
        </w:rPr>
        <w:t>”</w:t>
      </w:r>
      <w:r w:rsidRPr="00993F74">
        <w:rPr>
          <w:sz w:val="24"/>
        </w:rPr>
        <w:t>等高阶关联表达。例如，当检测到</w:t>
      </w:r>
      <w:r w:rsidRPr="00993F74">
        <w:rPr>
          <w:sz w:val="24"/>
        </w:rPr>
        <w:t>“</w:t>
      </w:r>
      <w:r w:rsidRPr="00993F74">
        <w:rPr>
          <w:sz w:val="24"/>
        </w:rPr>
        <w:t>数据库连接池耗尽</w:t>
      </w:r>
      <w:r w:rsidRPr="00993F74">
        <w:rPr>
          <w:sz w:val="24"/>
        </w:rPr>
        <w:t>”</w:t>
      </w:r>
      <w:r w:rsidRPr="00993F74">
        <w:rPr>
          <w:sz w:val="24"/>
        </w:rPr>
        <w:t>异常时，图谱不仅关联直接影响的</w:t>
      </w:r>
      <w:r w:rsidRPr="00993F74">
        <w:rPr>
          <w:sz w:val="24"/>
        </w:rPr>
        <w:t>API</w:t>
      </w:r>
      <w:r w:rsidRPr="00993F74">
        <w:rPr>
          <w:sz w:val="24"/>
        </w:rPr>
        <w:t>服务节点，同时链接历史相似事件中采取的</w:t>
      </w:r>
      <w:r w:rsidRPr="00993F74">
        <w:rPr>
          <w:sz w:val="24"/>
        </w:rPr>
        <w:t>“</w:t>
      </w:r>
      <w:r w:rsidRPr="00993F74">
        <w:rPr>
          <w:sz w:val="24"/>
        </w:rPr>
        <w:t>连接池扩容</w:t>
      </w:r>
      <w:r w:rsidRPr="00993F74">
        <w:rPr>
          <w:sz w:val="24"/>
        </w:rPr>
        <w:t>+</w:t>
      </w:r>
      <w:r w:rsidRPr="00993F74">
        <w:rPr>
          <w:sz w:val="24"/>
        </w:rPr>
        <w:t>查询限流</w:t>
      </w:r>
      <w:r w:rsidRPr="00993F74">
        <w:rPr>
          <w:sz w:val="24"/>
        </w:rPr>
        <w:t>”</w:t>
      </w:r>
      <w:r w:rsidRPr="00993F74">
        <w:rPr>
          <w:sz w:val="24"/>
        </w:rPr>
        <w:t>组合策略及其效果评估数据。知识推理引擎集成因果发现与规则演绎混合机制：一方面，基于</w:t>
      </w:r>
      <w:r w:rsidRPr="00993F74">
        <w:rPr>
          <w:sz w:val="24"/>
        </w:rPr>
        <w:t>PC</w:t>
      </w:r>
      <w:r w:rsidRPr="00993F74">
        <w:rPr>
          <w:sz w:val="24"/>
        </w:rPr>
        <w:t>算法从时序指标中学习变量间的因果依赖图，识别根因异常传播路径；另一方面，利用</w:t>
      </w:r>
      <w:proofErr w:type="spellStart"/>
      <w:r w:rsidRPr="00993F74">
        <w:rPr>
          <w:sz w:val="24"/>
        </w:rPr>
        <w:t>Datalog</w:t>
      </w:r>
      <w:proofErr w:type="spellEnd"/>
      <w:r w:rsidRPr="00993F74">
        <w:rPr>
          <w:sz w:val="24"/>
        </w:rPr>
        <w:t>规则引擎执行预定义的运维策略逻辑，如当同时满足</w:t>
      </w:r>
      <w:r w:rsidRPr="00993F74">
        <w:rPr>
          <w:sz w:val="24"/>
        </w:rPr>
        <w:t>“CPU</w:t>
      </w:r>
      <w:r w:rsidRPr="00993F74">
        <w:rPr>
          <w:sz w:val="24"/>
        </w:rPr>
        <w:t>利用率</w:t>
      </w:r>
      <w:r w:rsidRPr="00993F74">
        <w:rPr>
          <w:sz w:val="24"/>
        </w:rPr>
        <w:t>&gt;85%</w:t>
      </w:r>
      <w:r w:rsidRPr="00993F74">
        <w:rPr>
          <w:sz w:val="24"/>
        </w:rPr>
        <w:t>持续</w:t>
      </w:r>
      <w:r w:rsidRPr="00993F74">
        <w:rPr>
          <w:sz w:val="24"/>
        </w:rPr>
        <w:t>3</w:t>
      </w:r>
      <w:r w:rsidRPr="00993F74">
        <w:rPr>
          <w:sz w:val="24"/>
        </w:rPr>
        <w:t>周期</w:t>
      </w:r>
      <w:r w:rsidRPr="00993F74">
        <w:rPr>
          <w:sz w:val="24"/>
        </w:rPr>
        <w:t>”</w:t>
      </w:r>
      <w:r w:rsidRPr="00993F74">
        <w:rPr>
          <w:sz w:val="24"/>
        </w:rPr>
        <w:t>且</w:t>
      </w:r>
      <w:r w:rsidRPr="00993F74">
        <w:rPr>
          <w:sz w:val="24"/>
        </w:rPr>
        <w:t>“</w:t>
      </w:r>
      <w:r w:rsidRPr="00993F74">
        <w:rPr>
          <w:sz w:val="24"/>
        </w:rPr>
        <w:t>自动扩缩容开关为开启状态</w:t>
      </w:r>
      <w:r w:rsidRPr="00993F74">
        <w:rPr>
          <w:sz w:val="24"/>
        </w:rPr>
        <w:t>”</w:t>
      </w:r>
      <w:r w:rsidRPr="00993F74">
        <w:rPr>
          <w:sz w:val="24"/>
        </w:rPr>
        <w:t>时，触发水平扩展指令。</w:t>
      </w:r>
    </w:p>
    <w:p w14:paraId="606895B9" w14:textId="77777777" w:rsidR="00940582" w:rsidRPr="00993F74" w:rsidRDefault="00940582" w:rsidP="00940582">
      <w:pPr>
        <w:spacing w:line="360" w:lineRule="auto"/>
        <w:ind w:firstLine="420"/>
        <w:rPr>
          <w:sz w:val="24"/>
        </w:rPr>
      </w:pPr>
      <w:r w:rsidRPr="00993F74">
        <w:rPr>
          <w:sz w:val="24"/>
        </w:rPr>
        <w:t>在构建异常与动态策略的映射关系时，研究采用知识图谱驱动的检索增强生成（</w:t>
      </w:r>
      <w:proofErr w:type="spellStart"/>
      <w:r w:rsidRPr="00993F74">
        <w:rPr>
          <w:sz w:val="24"/>
        </w:rPr>
        <w:t>GraphRAG</w:t>
      </w:r>
      <w:proofErr w:type="spellEnd"/>
      <w:r w:rsidRPr="00993F74">
        <w:rPr>
          <w:sz w:val="24"/>
        </w:rPr>
        <w:t>）框架，通过深度融合知识图谱的语义关联与大模型推理能力，实现从异常根因定位到系统调优策略的精准生成。当系统检测到异常事件时，首先基于多模态异常检测模型得到异常具体表现，随后触发基于</w:t>
      </w:r>
      <w:proofErr w:type="spellStart"/>
      <w:r w:rsidRPr="00993F74">
        <w:rPr>
          <w:sz w:val="24"/>
        </w:rPr>
        <w:t>GraphRAG</w:t>
      </w:r>
      <w:proofErr w:type="spellEnd"/>
      <w:r w:rsidRPr="00993F74">
        <w:rPr>
          <w:sz w:val="24"/>
        </w:rPr>
        <w:t>的混合检索机制，从构建的知识图谱中挖掘历史策略与语义关联。知识图谱的构建以细粒度文本块为单元，通过大模型进行两轮自验证式实体关系抽取：首轮提取文本块中的三元组（如</w:t>
      </w:r>
      <w:r w:rsidRPr="00993F74">
        <w:rPr>
          <w:sz w:val="24"/>
        </w:rPr>
        <w:t>&lt;API</w:t>
      </w:r>
      <w:r w:rsidRPr="00993F74">
        <w:rPr>
          <w:sz w:val="24"/>
        </w:rPr>
        <w:t>网关</w:t>
      </w:r>
      <w:r w:rsidRPr="00993F74">
        <w:rPr>
          <w:sz w:val="24"/>
        </w:rPr>
        <w:t xml:space="preserve">, </w:t>
      </w:r>
      <w:r w:rsidRPr="00993F74">
        <w:rPr>
          <w:sz w:val="24"/>
        </w:rPr>
        <w:t>调用</w:t>
      </w:r>
      <w:r w:rsidRPr="00993F74">
        <w:rPr>
          <w:sz w:val="24"/>
        </w:rPr>
        <w:t xml:space="preserve">, </w:t>
      </w:r>
      <w:r w:rsidRPr="00993F74">
        <w:rPr>
          <w:sz w:val="24"/>
        </w:rPr>
        <w:t>用户服务</w:t>
      </w:r>
      <w:r w:rsidRPr="00993F74">
        <w:rPr>
          <w:sz w:val="24"/>
        </w:rPr>
        <w:t>&gt;</w:t>
      </w:r>
      <w:r w:rsidRPr="00993F74">
        <w:rPr>
          <w:sz w:val="24"/>
        </w:rPr>
        <w:t>、</w:t>
      </w:r>
      <w:r w:rsidRPr="00993F74">
        <w:rPr>
          <w:sz w:val="24"/>
        </w:rPr>
        <w:t>&lt;</w:t>
      </w:r>
      <w:r w:rsidRPr="00993F74">
        <w:rPr>
          <w:sz w:val="24"/>
        </w:rPr>
        <w:t>内存溢出</w:t>
      </w:r>
      <w:r w:rsidRPr="00993F74">
        <w:rPr>
          <w:sz w:val="24"/>
        </w:rPr>
        <w:t xml:space="preserve">, </w:t>
      </w:r>
      <w:r w:rsidRPr="00993F74">
        <w:rPr>
          <w:sz w:val="24"/>
        </w:rPr>
        <w:t>导致</w:t>
      </w:r>
      <w:r w:rsidRPr="00993F74">
        <w:rPr>
          <w:sz w:val="24"/>
        </w:rPr>
        <w:t>, OOM</w:t>
      </w:r>
      <w:r w:rsidRPr="00993F74">
        <w:rPr>
          <w:sz w:val="24"/>
        </w:rPr>
        <w:t>错误</w:t>
      </w:r>
      <w:r w:rsidRPr="00993F74">
        <w:rPr>
          <w:sz w:val="24"/>
        </w:rPr>
        <w:t>&gt;</w:t>
      </w:r>
      <w:r w:rsidRPr="00993F74">
        <w:rPr>
          <w:sz w:val="24"/>
        </w:rPr>
        <w:t>），第二轮对实体进行语义消歧与归一化处理，</w:t>
      </w:r>
      <w:r w:rsidRPr="00993F74">
        <w:rPr>
          <w:sz w:val="24"/>
        </w:rPr>
        <w:lastRenderedPageBreak/>
        <w:t>例如将</w:t>
      </w:r>
      <w:r w:rsidRPr="00993F74">
        <w:rPr>
          <w:sz w:val="24"/>
        </w:rPr>
        <w:t>“OOM”</w:t>
      </w:r>
      <w:r w:rsidRPr="00993F74">
        <w:rPr>
          <w:sz w:val="24"/>
        </w:rPr>
        <w:t>与</w:t>
      </w:r>
      <w:r w:rsidRPr="00993F74">
        <w:rPr>
          <w:sz w:val="24"/>
        </w:rPr>
        <w:t>“</w:t>
      </w:r>
      <w:r w:rsidRPr="00993F74">
        <w:rPr>
          <w:sz w:val="24"/>
        </w:rPr>
        <w:t>内存溢出</w:t>
      </w:r>
      <w:r w:rsidRPr="00993F74">
        <w:rPr>
          <w:sz w:val="24"/>
        </w:rPr>
        <w:t>”</w:t>
      </w:r>
      <w:r w:rsidRPr="00993F74">
        <w:rPr>
          <w:sz w:val="24"/>
        </w:rPr>
        <w:t>合并为统一实体，并关联其属性（发生频率、修复方案）。抽取的三元组经</w:t>
      </w:r>
      <w:r w:rsidRPr="00993F74">
        <w:rPr>
          <w:sz w:val="24"/>
        </w:rPr>
        <w:t>Sentence-BERT</w:t>
      </w:r>
      <w:r w:rsidRPr="00993F74">
        <w:rPr>
          <w:sz w:val="24"/>
        </w:rPr>
        <w:t>编码为</w:t>
      </w:r>
      <w:r w:rsidRPr="00993F74">
        <w:rPr>
          <w:sz w:val="24"/>
        </w:rPr>
        <w:t>768</w:t>
      </w:r>
      <w:r w:rsidRPr="00993F74">
        <w:rPr>
          <w:sz w:val="24"/>
        </w:rPr>
        <w:t>维向量，与原始文本块一并存储于</w:t>
      </w:r>
      <w:r w:rsidRPr="00993F74">
        <w:rPr>
          <w:sz w:val="24"/>
        </w:rPr>
        <w:t>Neo4j</w:t>
      </w:r>
      <w:r w:rsidRPr="00993F74">
        <w:rPr>
          <w:sz w:val="24"/>
        </w:rPr>
        <w:t>图数据库，形成</w:t>
      </w:r>
      <w:r w:rsidRPr="00993F74">
        <w:rPr>
          <w:sz w:val="24"/>
        </w:rPr>
        <w:t>“</w:t>
      </w:r>
      <w:r w:rsidRPr="00993F74">
        <w:rPr>
          <w:sz w:val="24"/>
        </w:rPr>
        <w:t>实体</w:t>
      </w:r>
      <w:r w:rsidRPr="00993F74">
        <w:rPr>
          <w:sz w:val="24"/>
        </w:rPr>
        <w:t>-</w:t>
      </w:r>
      <w:r w:rsidRPr="00993F74">
        <w:rPr>
          <w:sz w:val="24"/>
        </w:rPr>
        <w:t>关系</w:t>
      </w:r>
      <w:r w:rsidRPr="00993F74">
        <w:rPr>
          <w:sz w:val="24"/>
        </w:rPr>
        <w:t>-</w:t>
      </w:r>
      <w:r w:rsidRPr="00993F74">
        <w:rPr>
          <w:sz w:val="24"/>
        </w:rPr>
        <w:t>文本证据</w:t>
      </w:r>
      <w:r w:rsidRPr="00993F74">
        <w:rPr>
          <w:sz w:val="24"/>
        </w:rPr>
        <w:t>-</w:t>
      </w:r>
      <w:r w:rsidRPr="00993F74">
        <w:rPr>
          <w:sz w:val="24"/>
        </w:rPr>
        <w:t>向量</w:t>
      </w:r>
      <w:r w:rsidRPr="00993F74">
        <w:rPr>
          <w:sz w:val="24"/>
        </w:rPr>
        <w:t>”</w:t>
      </w:r>
      <w:r w:rsidRPr="00993F74">
        <w:rPr>
          <w:sz w:val="24"/>
        </w:rPr>
        <w:t>四维一体的知识体系，支持动态查询与语义扩展。</w:t>
      </w:r>
    </w:p>
    <w:p w14:paraId="2744B3F9" w14:textId="77777777" w:rsidR="00940582" w:rsidRPr="00993F74" w:rsidRDefault="00940582" w:rsidP="00940582">
      <w:pPr>
        <w:spacing w:line="360" w:lineRule="auto"/>
        <w:ind w:firstLine="420"/>
        <w:rPr>
          <w:sz w:val="24"/>
        </w:rPr>
      </w:pPr>
      <w:r w:rsidRPr="00993F74">
        <w:rPr>
          <w:sz w:val="24"/>
        </w:rPr>
        <w:t>异常发现后的响应阶段，计划针对不同异常场景分层响应。对于轻量级异常（如单节点</w:t>
      </w:r>
      <w:r w:rsidRPr="00993F74">
        <w:rPr>
          <w:sz w:val="24"/>
        </w:rPr>
        <w:t>CPU</w:t>
      </w:r>
      <w:r w:rsidRPr="00993F74">
        <w:rPr>
          <w:sz w:val="24"/>
        </w:rPr>
        <w:t>过载），系统直接提取关键词（如</w:t>
      </w:r>
      <w:r w:rsidRPr="00993F74">
        <w:rPr>
          <w:sz w:val="24"/>
        </w:rPr>
        <w:t>“CPU</w:t>
      </w:r>
      <w:r w:rsidRPr="00993F74">
        <w:rPr>
          <w:sz w:val="24"/>
        </w:rPr>
        <w:t>利用率</w:t>
      </w:r>
      <w:r w:rsidRPr="00993F74">
        <w:rPr>
          <w:sz w:val="24"/>
        </w:rPr>
        <w:t>&gt;90%”</w:t>
      </w:r>
      <w:r w:rsidRPr="00993F74">
        <w:rPr>
          <w:sz w:val="24"/>
        </w:rPr>
        <w:t>）匹配知识图谱中的预定义规则节点，快速定位</w:t>
      </w:r>
      <w:r w:rsidRPr="00993F74">
        <w:rPr>
          <w:sz w:val="24"/>
        </w:rPr>
        <w:t>“</w:t>
      </w:r>
      <w:r w:rsidRPr="00993F74">
        <w:rPr>
          <w:sz w:val="24"/>
        </w:rPr>
        <w:t>垂直扩缩容</w:t>
      </w:r>
      <w:r w:rsidRPr="00993F74">
        <w:rPr>
          <w:sz w:val="24"/>
        </w:rPr>
        <w:t>”</w:t>
      </w:r>
      <w:r w:rsidRPr="00993F74">
        <w:rPr>
          <w:sz w:val="24"/>
        </w:rPr>
        <w:t>策略及其关联的</w:t>
      </w:r>
      <w:r w:rsidRPr="00993F74">
        <w:rPr>
          <w:sz w:val="24"/>
        </w:rPr>
        <w:t>Shell</w:t>
      </w:r>
      <w:r w:rsidRPr="00993F74">
        <w:rPr>
          <w:sz w:val="24"/>
        </w:rPr>
        <w:t>脚本模板，触发实时操作。面对复杂根因场景（如跨集群服务雪崩），则采用语义向量检索与关键词检索的混合模式：首先将异常特征（错误码分布、时序波动模式）编码为向量，在图谱中检索</w:t>
      </w:r>
      <w:r w:rsidRPr="00993F74">
        <w:rPr>
          <w:sz w:val="24"/>
        </w:rPr>
        <w:t>Top 50</w:t>
      </w:r>
      <w:r w:rsidRPr="00993F74">
        <w:rPr>
          <w:sz w:val="24"/>
        </w:rPr>
        <w:t>相似历史事件节点，同步提取异常关键词匹配规则链，通过权重融合重排算法筛选</w:t>
      </w:r>
      <w:r w:rsidRPr="00993F74">
        <w:rPr>
          <w:sz w:val="24"/>
        </w:rPr>
        <w:t>Top 10</w:t>
      </w:r>
      <w:r w:rsidRPr="00993F74">
        <w:rPr>
          <w:sz w:val="24"/>
        </w:rPr>
        <w:t>相关节点，最终基于节点间的拓扑路径（如</w:t>
      </w:r>
      <w:r w:rsidRPr="00993F74">
        <w:rPr>
          <w:sz w:val="24"/>
        </w:rPr>
        <w:t>“</w:t>
      </w:r>
      <w:r w:rsidRPr="00993F74">
        <w:rPr>
          <w:sz w:val="24"/>
        </w:rPr>
        <w:t>服务降级</w:t>
      </w:r>
      <w:r w:rsidRPr="00993F74">
        <w:rPr>
          <w:sz w:val="24"/>
        </w:rPr>
        <w:t>→</w:t>
      </w:r>
      <w:r w:rsidRPr="00993F74">
        <w:rPr>
          <w:sz w:val="24"/>
        </w:rPr>
        <w:t>限流策略</w:t>
      </w:r>
      <w:r w:rsidRPr="00993F74">
        <w:rPr>
          <w:sz w:val="24"/>
        </w:rPr>
        <w:t>→</w:t>
      </w:r>
      <w:r w:rsidRPr="00993F74">
        <w:rPr>
          <w:sz w:val="24"/>
        </w:rPr>
        <w:t>资源扩容</w:t>
      </w:r>
      <w:r w:rsidRPr="00993F74">
        <w:rPr>
          <w:sz w:val="24"/>
        </w:rPr>
        <w:t>”</w:t>
      </w:r>
      <w:r w:rsidRPr="00993F74">
        <w:rPr>
          <w:sz w:val="24"/>
        </w:rPr>
        <w:t>）生成候选策略链。</w:t>
      </w:r>
    </w:p>
    <w:p w14:paraId="11B9222A" w14:textId="77777777" w:rsidR="00940582" w:rsidRPr="00993F74" w:rsidRDefault="00940582" w:rsidP="00940582">
      <w:pPr>
        <w:spacing w:line="360" w:lineRule="auto"/>
        <w:ind w:firstLine="420"/>
        <w:rPr>
          <w:sz w:val="24"/>
        </w:rPr>
      </w:pPr>
      <w:r w:rsidRPr="00993F74">
        <w:rPr>
          <w:b/>
          <w:bCs/>
          <w:sz w:val="24"/>
        </w:rPr>
        <w:t>策略生成层：</w:t>
      </w:r>
      <w:r w:rsidRPr="00993F74">
        <w:rPr>
          <w:sz w:val="24"/>
        </w:rPr>
        <w:t>大模型接收检索结果与实时系统状态（如资源水位、</w:t>
      </w:r>
      <w:r w:rsidRPr="00993F74">
        <w:rPr>
          <w:sz w:val="24"/>
        </w:rPr>
        <w:t>SLA</w:t>
      </w:r>
      <w:r w:rsidRPr="00993F74">
        <w:rPr>
          <w:sz w:val="24"/>
        </w:rPr>
        <w:t>约束）作为输入，通过多步推理</w:t>
      </w:r>
      <w:r w:rsidRPr="00993F74">
        <w:rPr>
          <w:sz w:val="24"/>
        </w:rPr>
        <w:t>Prompt</w:t>
      </w:r>
      <w:r w:rsidRPr="00993F74">
        <w:rPr>
          <w:sz w:val="24"/>
        </w:rPr>
        <w:t>模板生成可执行方案。输入内容涵盖异常特征、关联知识节点及当前系统状态，输出则结构化分为立即动作与中长期修复策略。例如，当检测到数据库连接池泄漏时，模型可能生成</w:t>
      </w:r>
      <w:r w:rsidRPr="00993F74">
        <w:rPr>
          <w:sz w:val="24"/>
        </w:rPr>
        <w:t>“1</w:t>
      </w:r>
      <w:r w:rsidRPr="00993F74">
        <w:rPr>
          <w:sz w:val="24"/>
        </w:rPr>
        <w:t>分钟内启用连接池参数调优</w:t>
      </w:r>
      <w:r w:rsidRPr="00993F74">
        <w:rPr>
          <w:sz w:val="24"/>
        </w:rPr>
        <w:t>”</w:t>
      </w:r>
      <w:r w:rsidRPr="00993F74">
        <w:rPr>
          <w:sz w:val="24"/>
        </w:rPr>
        <w:t>与</w:t>
      </w:r>
      <w:r w:rsidRPr="00993F74">
        <w:rPr>
          <w:sz w:val="24"/>
        </w:rPr>
        <w:t>“5</w:t>
      </w:r>
      <w:r w:rsidRPr="00993F74">
        <w:rPr>
          <w:sz w:val="24"/>
        </w:rPr>
        <w:t>分钟扩容缓存节点</w:t>
      </w:r>
      <w:r w:rsidRPr="00993F74">
        <w:rPr>
          <w:sz w:val="24"/>
        </w:rPr>
        <w:t>”</w:t>
      </w:r>
      <w:r w:rsidRPr="00993F74">
        <w:rPr>
          <w:sz w:val="24"/>
        </w:rPr>
        <w:t>的分级指令，并附带操作脚本与影响评估。为保障策略有效性，设计动态反馈环：策略执行后的系统指标变化（如</w:t>
      </w:r>
      <w:r w:rsidRPr="00993F74">
        <w:rPr>
          <w:sz w:val="24"/>
        </w:rPr>
        <w:t>CPU</w:t>
      </w:r>
      <w:r w:rsidRPr="00993F74">
        <w:rPr>
          <w:sz w:val="24"/>
        </w:rPr>
        <w:t>下降速率、错误率波动）将反哺知识图谱，更新节点权重，并通过对比新旧版本图谱的子图差异实现知识体系的增量演化。</w:t>
      </w:r>
    </w:p>
    <w:p w14:paraId="06605C69" w14:textId="601E5198" w:rsidR="00940582" w:rsidRPr="00993F74" w:rsidRDefault="00FA03C8" w:rsidP="00940582">
      <w:pPr>
        <w:spacing w:line="360" w:lineRule="auto"/>
        <w:jc w:val="center"/>
        <w:rPr>
          <w:sz w:val="24"/>
        </w:rPr>
      </w:pPr>
      <w:r>
        <w:rPr>
          <w:noProof/>
          <w:sz w:val="24"/>
        </w:rPr>
        <w:pict w14:anchorId="4E72F7B8">
          <v:shape id="Picture 87" o:spid="_x0000_i1059" type="#_x0000_t75" alt="图形用户界面&#10;&#10;&#10;&#10;&#10;&#10;&#10;&#10;&#10;&#10;描述已自动生成" style="width:414.25pt;height:184.55pt;visibility:visible;mso-wrap-style:square;mso-width-percent:0;mso-height-percent:0;mso-width-percent:0;mso-height-percent:0">
            <v:imagedata r:id="rId51" o:title="图形用户界面&#10;&#10;&#10;&#10;&#10;&#10;&#10;&#10;&#10;&#10;描述已自动生成"/>
            <o:lock v:ext="edit" rotation="t" cropping="t" verticies="t"/>
          </v:shape>
        </w:pict>
      </w:r>
    </w:p>
    <w:p w14:paraId="39C5CFA2" w14:textId="20C40509" w:rsidR="00940582" w:rsidRPr="00411579" w:rsidRDefault="00940582" w:rsidP="00411579">
      <w:pPr>
        <w:spacing w:line="360" w:lineRule="auto"/>
        <w:jc w:val="center"/>
        <w:rPr>
          <w:kern w:val="0"/>
          <w:szCs w:val="21"/>
          <w:lang w:val="en" w:eastAsia="zh"/>
        </w:rPr>
      </w:pPr>
      <w:r w:rsidRPr="00411579">
        <w:rPr>
          <w:kern w:val="0"/>
          <w:szCs w:val="21"/>
          <w:lang w:val="en" w:eastAsia="zh"/>
        </w:rPr>
        <w:t>图</w:t>
      </w:r>
      <w:r w:rsidR="00411579">
        <w:rPr>
          <w:rFonts w:hint="eastAsia"/>
          <w:kern w:val="0"/>
          <w:szCs w:val="21"/>
          <w:lang w:val="en"/>
        </w:rPr>
        <w:t>x</w:t>
      </w:r>
      <w:r w:rsidRPr="00411579">
        <w:rPr>
          <w:kern w:val="0"/>
          <w:szCs w:val="21"/>
          <w:lang w:val="en" w:eastAsia="zh"/>
        </w:rPr>
        <w:t>基于知识图谱的异常推理与动态决策流程图</w:t>
      </w:r>
    </w:p>
    <w:p w14:paraId="74BB491F" w14:textId="77777777" w:rsidR="00940582" w:rsidRPr="00993F74" w:rsidRDefault="00940582" w:rsidP="00940582">
      <w:pPr>
        <w:pStyle w:val="afa"/>
        <w:spacing w:line="360" w:lineRule="auto"/>
        <w:ind w:firstLine="480"/>
        <w:rPr>
          <w:rFonts w:ascii="Times New Roman" w:hAnsi="Times New Roman" w:cs="Times New Roman"/>
        </w:rPr>
      </w:pPr>
      <w:r w:rsidRPr="00993F74">
        <w:rPr>
          <w:rFonts w:ascii="Times New Roman" w:hAnsi="Times New Roman" w:cs="Times New Roman"/>
        </w:rPr>
        <w:lastRenderedPageBreak/>
        <w:t>本研究不仅为分布式系统中的异常检测与动态决策提供了一个全面而高效的解决方案，还通过异常检测模型与知识图谱驱动的检索增强技术的结合，推动了运维管理向智能化、自动化的方向发展。未来的工作可以进一步优化该框架在大规模系统中的性能，并扩展其应用场景，以支持更加复杂的多服务、多资源环境，进一步提升系统的智能化水平和自主故障恢复能力。此外，随着人工智能和自动化技术的发展，该框架能够在更多的分布式环境中得到应用，并且也能为其他领域的智能运维与决策提供参考。</w:t>
      </w:r>
    </w:p>
    <w:p w14:paraId="4FF13135" w14:textId="77777777" w:rsidR="00940582" w:rsidRPr="00993F74" w:rsidRDefault="00940582" w:rsidP="00940582">
      <w:pPr>
        <w:pStyle w:val="afa"/>
        <w:widowControl w:val="0"/>
        <w:numPr>
          <w:ilvl w:val="0"/>
          <w:numId w:val="17"/>
        </w:numPr>
        <w:spacing w:line="360" w:lineRule="auto"/>
        <w:ind w:firstLineChars="0"/>
        <w:contextualSpacing/>
        <w:jc w:val="both"/>
        <w:rPr>
          <w:rFonts w:ascii="Times New Roman" w:hAnsi="Times New Roman" w:cs="Times New Roman"/>
          <w:b/>
          <w:bCs/>
        </w:rPr>
      </w:pPr>
      <w:bookmarkStart w:id="30" w:name="OLE_LINK5"/>
      <w:bookmarkStart w:id="31" w:name="OLE_LINK6"/>
      <w:r w:rsidRPr="00993F74">
        <w:rPr>
          <w:rFonts w:ascii="Times New Roman" w:hAnsi="Times New Roman" w:cs="Times New Roman"/>
          <w:b/>
          <w:bCs/>
        </w:rPr>
        <w:t>策略稳定性的保障验证机制</w:t>
      </w:r>
    </w:p>
    <w:p w14:paraId="72F99D56" w14:textId="77777777" w:rsidR="00940582" w:rsidRPr="00993F74" w:rsidRDefault="00940582" w:rsidP="00940582">
      <w:pPr>
        <w:pStyle w:val="afa"/>
        <w:spacing w:line="360" w:lineRule="auto"/>
        <w:ind w:firstLine="480"/>
        <w:rPr>
          <w:rFonts w:ascii="Times New Roman" w:hAnsi="Times New Roman" w:cs="Times New Roman"/>
        </w:rPr>
      </w:pPr>
      <w:r w:rsidRPr="00993F74">
        <w:rPr>
          <w:rFonts w:ascii="Times New Roman" w:hAnsi="Times New Roman" w:cs="Times New Roman"/>
        </w:rPr>
        <w:t>为确保动态策略调整过程中的系统稳定性，计划采用</w:t>
      </w:r>
      <w:r w:rsidRPr="00993F74">
        <w:rPr>
          <w:rFonts w:ascii="Times New Roman" w:hAnsi="Times New Roman" w:cs="Times New Roman"/>
        </w:rPr>
        <w:t>“</w:t>
      </w:r>
      <w:r w:rsidRPr="00993F74">
        <w:rPr>
          <w:rFonts w:ascii="Times New Roman" w:hAnsi="Times New Roman" w:cs="Times New Roman"/>
        </w:rPr>
        <w:t>策略设计阶段</w:t>
      </w:r>
      <w:r w:rsidRPr="00993F74">
        <w:rPr>
          <w:rFonts w:ascii="Times New Roman" w:hAnsi="Times New Roman" w:cs="Times New Roman"/>
        </w:rPr>
        <w:t>-</w:t>
      </w:r>
      <w:r w:rsidRPr="00993F74">
        <w:rPr>
          <w:rFonts w:ascii="Times New Roman" w:hAnsi="Times New Roman" w:cs="Times New Roman"/>
        </w:rPr>
        <w:t>策略执行前</w:t>
      </w:r>
      <w:r w:rsidRPr="00993F74">
        <w:rPr>
          <w:rFonts w:ascii="Times New Roman" w:hAnsi="Times New Roman" w:cs="Times New Roman"/>
        </w:rPr>
        <w:t>-</w:t>
      </w:r>
      <w:r w:rsidRPr="00993F74">
        <w:rPr>
          <w:rFonts w:ascii="Times New Roman" w:hAnsi="Times New Roman" w:cs="Times New Roman"/>
        </w:rPr>
        <w:t>运行时监控</w:t>
      </w:r>
      <w:r w:rsidRPr="00993F74">
        <w:rPr>
          <w:rFonts w:ascii="Times New Roman" w:hAnsi="Times New Roman" w:cs="Times New Roman"/>
        </w:rPr>
        <w:t>”</w:t>
      </w:r>
      <w:r w:rsidRPr="00993F74">
        <w:rPr>
          <w:rFonts w:ascii="Times New Roman" w:hAnsi="Times New Roman" w:cs="Times New Roman"/>
        </w:rPr>
        <w:t>三层验证机制。</w:t>
      </w:r>
    </w:p>
    <w:p w14:paraId="6D15D956" w14:textId="77777777" w:rsidR="00940582" w:rsidRPr="00993F74" w:rsidRDefault="00940582" w:rsidP="00940582">
      <w:pPr>
        <w:pStyle w:val="afa"/>
        <w:spacing w:line="360" w:lineRule="auto"/>
        <w:ind w:firstLine="482"/>
        <w:rPr>
          <w:rFonts w:ascii="Times New Roman" w:hAnsi="Times New Roman" w:cs="Times New Roman"/>
        </w:rPr>
      </w:pPr>
      <w:r w:rsidRPr="00993F74">
        <w:rPr>
          <w:rFonts w:ascii="Times New Roman" w:hAnsi="Times New Roman" w:cs="Times New Roman"/>
          <w:b/>
          <w:bCs/>
        </w:rPr>
        <w:t>策略设计阶段</w:t>
      </w:r>
      <w:r w:rsidRPr="00993F74">
        <w:rPr>
          <w:rFonts w:ascii="Times New Roman" w:hAnsi="Times New Roman" w:cs="Times New Roman"/>
        </w:rPr>
        <w:t>：通过基础规则引擎定义关键约束（如</w:t>
      </w:r>
      <w:r w:rsidRPr="00993F74">
        <w:rPr>
          <w:rFonts w:ascii="Times New Roman" w:hAnsi="Times New Roman" w:cs="Times New Roman"/>
        </w:rPr>
        <w:t>“</w:t>
      </w:r>
      <w:r w:rsidRPr="00993F74">
        <w:rPr>
          <w:rFonts w:ascii="Times New Roman" w:hAnsi="Times New Roman" w:cs="Times New Roman"/>
        </w:rPr>
        <w:t>服务响应延迟不得超过</w:t>
      </w:r>
      <w:r w:rsidRPr="00993F74">
        <w:rPr>
          <w:rFonts w:ascii="Times New Roman" w:hAnsi="Times New Roman" w:cs="Times New Roman"/>
        </w:rPr>
        <w:t>500ms”</w:t>
      </w:r>
      <w:r w:rsidRPr="00993F74">
        <w:rPr>
          <w:rFonts w:ascii="Times New Roman" w:hAnsi="Times New Roman" w:cs="Times New Roman"/>
        </w:rPr>
        <w:t>），并构建自动化测试框架：预设典型故障场景（如流量激增、节点宕机），运行策略后检查指标是否回归正常范围，若连续</w:t>
      </w:r>
      <w:r w:rsidRPr="00993F74">
        <w:rPr>
          <w:rFonts w:ascii="Times New Roman" w:hAnsi="Times New Roman" w:cs="Times New Roman"/>
        </w:rPr>
        <w:t>10</w:t>
      </w:r>
      <w:r w:rsidRPr="00993F74">
        <w:rPr>
          <w:rFonts w:ascii="Times New Roman" w:hAnsi="Times New Roman" w:cs="Times New Roman"/>
        </w:rPr>
        <w:t>次测试均达标则判定策略有效。</w:t>
      </w:r>
    </w:p>
    <w:p w14:paraId="7A3FA410" w14:textId="77777777" w:rsidR="00940582" w:rsidRPr="00993F74" w:rsidRDefault="00940582" w:rsidP="00940582">
      <w:pPr>
        <w:pStyle w:val="afa"/>
        <w:spacing w:line="360" w:lineRule="auto"/>
        <w:ind w:firstLine="482"/>
        <w:rPr>
          <w:rFonts w:ascii="Times New Roman" w:hAnsi="Times New Roman" w:cs="Times New Roman"/>
        </w:rPr>
      </w:pPr>
      <w:r w:rsidRPr="00993F74">
        <w:rPr>
          <w:rFonts w:ascii="Times New Roman" w:hAnsi="Times New Roman" w:cs="Times New Roman"/>
          <w:b/>
          <w:bCs/>
        </w:rPr>
        <w:t>策略执行前：</w:t>
      </w:r>
      <w:r w:rsidRPr="00993F74">
        <w:rPr>
          <w:rFonts w:ascii="Times New Roman" w:hAnsi="Times New Roman" w:cs="Times New Roman"/>
        </w:rPr>
        <w:t>通过轻量级沙箱环境模拟操作影响，例如在独立测试集群中注入数据库连接池泄漏故障，观察预设的</w:t>
      </w:r>
      <w:r w:rsidRPr="00993F74">
        <w:rPr>
          <w:rFonts w:ascii="Times New Roman" w:hAnsi="Times New Roman" w:cs="Times New Roman"/>
        </w:rPr>
        <w:t>“</w:t>
      </w:r>
      <w:r w:rsidRPr="00993F74">
        <w:rPr>
          <w:rFonts w:ascii="Times New Roman" w:hAnsi="Times New Roman" w:cs="Times New Roman"/>
        </w:rPr>
        <w:t>重启服务</w:t>
      </w:r>
      <w:r w:rsidRPr="00993F74">
        <w:rPr>
          <w:rFonts w:ascii="Times New Roman" w:hAnsi="Times New Roman" w:cs="Times New Roman"/>
        </w:rPr>
        <w:t>+</w:t>
      </w:r>
      <w:r w:rsidRPr="00993F74">
        <w:rPr>
          <w:rFonts w:ascii="Times New Roman" w:hAnsi="Times New Roman" w:cs="Times New Roman"/>
        </w:rPr>
        <w:t>扩容节点</w:t>
      </w:r>
      <w:r w:rsidRPr="00993F74">
        <w:rPr>
          <w:rFonts w:ascii="Times New Roman" w:hAnsi="Times New Roman" w:cs="Times New Roman"/>
        </w:rPr>
        <w:t>”</w:t>
      </w:r>
      <w:r w:rsidRPr="00993F74">
        <w:rPr>
          <w:rFonts w:ascii="Times New Roman" w:hAnsi="Times New Roman" w:cs="Times New Roman"/>
        </w:rPr>
        <w:t>策略能否在指定时间内恢复服务，若成功率</w:t>
      </w:r>
      <w:r w:rsidRPr="00993F74">
        <w:rPr>
          <w:rFonts w:ascii="Times New Roman" w:hAnsi="Times New Roman" w:cs="Times New Roman"/>
        </w:rPr>
        <w:t>≥95%</w:t>
      </w:r>
      <w:r w:rsidRPr="00993F74">
        <w:rPr>
          <w:rFonts w:ascii="Times New Roman" w:hAnsi="Times New Roman" w:cs="Times New Roman"/>
        </w:rPr>
        <w:t>则视作机制稳定。</w:t>
      </w:r>
    </w:p>
    <w:p w14:paraId="7685E256" w14:textId="77777777" w:rsidR="00940582" w:rsidRPr="00993F74" w:rsidRDefault="00940582" w:rsidP="00940582">
      <w:pPr>
        <w:pStyle w:val="afa"/>
        <w:spacing w:line="360" w:lineRule="auto"/>
        <w:ind w:firstLine="482"/>
        <w:rPr>
          <w:rFonts w:ascii="Times New Roman" w:hAnsi="Times New Roman" w:cs="Times New Roman"/>
        </w:rPr>
      </w:pPr>
      <w:r w:rsidRPr="00993F74">
        <w:rPr>
          <w:rFonts w:ascii="Times New Roman" w:hAnsi="Times New Roman" w:cs="Times New Roman"/>
          <w:b/>
          <w:bCs/>
        </w:rPr>
        <w:t>运行时监控</w:t>
      </w:r>
      <w:r w:rsidRPr="00993F74">
        <w:rPr>
          <w:rFonts w:ascii="Times New Roman" w:hAnsi="Times New Roman" w:cs="Times New Roman"/>
        </w:rPr>
        <w:t>：采用阈值告警与回滚机制保障组件运行时稳定性，当策略执行后出现指标持续异常或错误率未下降等异常迹象时，自动触发策略回退至上一稳定版本，并记录失败原因。同时，引入渐进式调整规则，例如扩容操作每次仅增加</w:t>
      </w:r>
      <w:r w:rsidRPr="00993F74">
        <w:rPr>
          <w:rFonts w:ascii="Times New Roman" w:hAnsi="Times New Roman" w:cs="Times New Roman"/>
        </w:rPr>
        <w:t>10%</w:t>
      </w:r>
      <w:r w:rsidRPr="00993F74">
        <w:rPr>
          <w:rFonts w:ascii="Times New Roman" w:hAnsi="Times New Roman" w:cs="Times New Roman"/>
        </w:rPr>
        <w:t>资源，避免因策略激进调整引发系统震荡。对于多策略冲突场景，设定静态优先级规则（如</w:t>
      </w:r>
      <w:r w:rsidRPr="00993F74">
        <w:rPr>
          <w:rFonts w:ascii="Times New Roman" w:hAnsi="Times New Roman" w:cs="Times New Roman"/>
        </w:rPr>
        <w:t>“</w:t>
      </w:r>
      <w:r w:rsidRPr="00993F74">
        <w:rPr>
          <w:rFonts w:ascii="Times New Roman" w:hAnsi="Times New Roman" w:cs="Times New Roman"/>
        </w:rPr>
        <w:t>故障恢复优先于成本优化</w:t>
      </w:r>
      <w:r w:rsidRPr="00993F74">
        <w:rPr>
          <w:rFonts w:ascii="Times New Roman" w:hAnsi="Times New Roman" w:cs="Times New Roman"/>
        </w:rPr>
        <w:t>”</w:t>
      </w:r>
      <w:r w:rsidRPr="00993F74">
        <w:rPr>
          <w:rFonts w:ascii="Times New Roman" w:hAnsi="Times New Roman" w:cs="Times New Roman"/>
        </w:rPr>
        <w:t>），通过预定义的操作序列确保执行顺序可控。</w:t>
      </w:r>
    </w:p>
    <w:p w14:paraId="0948E612" w14:textId="77777777" w:rsidR="00940582" w:rsidRPr="00993F74" w:rsidRDefault="00940582" w:rsidP="00940582">
      <w:pPr>
        <w:pStyle w:val="afa"/>
        <w:spacing w:line="360" w:lineRule="auto"/>
        <w:ind w:firstLine="480"/>
        <w:rPr>
          <w:rFonts w:ascii="Times New Roman" w:hAnsi="Times New Roman" w:cs="Times New Roman"/>
        </w:rPr>
      </w:pPr>
      <w:r w:rsidRPr="00993F74">
        <w:rPr>
          <w:rFonts w:ascii="Times New Roman" w:hAnsi="Times New Roman" w:cs="Times New Roman"/>
        </w:rPr>
        <w:t>最后，通过日志追踪与结果反馈验证异常检测与策略生成是否已形成闭环。所有策略执行记录均关联时间戳与系统快照，每日生成验证报告统计策略成功率、平均恢复时间等指标。针对频繁失败策略，系统自动冻结并通知人工介入分析。在扩展场景中（如跨云集群部署），基于地理位置与网络状态预设流量调度白名单，当某节点延迟超标时，直接切换至最近</w:t>
      </w:r>
      <w:r w:rsidRPr="00993F74">
        <w:rPr>
          <w:rFonts w:ascii="Times New Roman" w:hAnsi="Times New Roman" w:cs="Times New Roman"/>
        </w:rPr>
        <w:t>3</w:t>
      </w:r>
      <w:r w:rsidRPr="00993F74">
        <w:rPr>
          <w:rFonts w:ascii="Times New Roman" w:hAnsi="Times New Roman" w:cs="Times New Roman"/>
        </w:rPr>
        <w:t>个健康节点中的最优选项。</w:t>
      </w:r>
    </w:p>
    <w:p w14:paraId="4CAEF883" w14:textId="77777777" w:rsidR="00940582" w:rsidRPr="00993F74" w:rsidRDefault="00940582" w:rsidP="00940582">
      <w:pPr>
        <w:pStyle w:val="afa"/>
        <w:spacing w:line="360" w:lineRule="auto"/>
        <w:ind w:firstLine="480"/>
        <w:rPr>
          <w:rFonts w:ascii="Times New Roman" w:hAnsi="Times New Roman" w:cs="Times New Roman"/>
        </w:rPr>
      </w:pPr>
      <w:r w:rsidRPr="00993F74">
        <w:rPr>
          <w:rFonts w:ascii="Times New Roman" w:hAnsi="Times New Roman" w:cs="Times New Roman"/>
        </w:rPr>
        <w:t>该方案通过规则约束、沙箱测试、告警回滚、日志复盘等轻量化流程，确保策略调整的安全性、稳定性。</w:t>
      </w:r>
    </w:p>
    <w:p w14:paraId="6F80875D" w14:textId="47E43635" w:rsidR="00940582" w:rsidRPr="00993F74" w:rsidRDefault="00FA03C8" w:rsidP="00940582">
      <w:pPr>
        <w:spacing w:line="360" w:lineRule="auto"/>
        <w:jc w:val="center"/>
        <w:rPr>
          <w:sz w:val="24"/>
        </w:rPr>
      </w:pPr>
      <w:r>
        <w:rPr>
          <w:noProof/>
          <w:sz w:val="24"/>
        </w:rPr>
        <w:lastRenderedPageBreak/>
        <w:pict w14:anchorId="6F5A6BBC">
          <v:shape id="Picture 86" o:spid="_x0000_i1060" type="#_x0000_t75" alt="图形用户界面, 文本&#10;&#10;&#10;&#10;&#10;&#10;&#10;&#10;&#10;&#10;描述已自动生成" style="width:242.45pt;height:258.85pt;visibility:visible;mso-wrap-style:square;mso-width-percent:0;mso-height-percent:0;mso-width-percent:0;mso-height-percent:0">
            <v:imagedata r:id="rId52" o:title="图形用户界面, 文本&#10;&#10;&#10;&#10;&#10;&#10;&#10;&#10;&#10;&#10;描述已自动生成"/>
            <o:lock v:ext="edit" rotation="t" cropping="t" verticies="t"/>
          </v:shape>
        </w:pict>
      </w:r>
    </w:p>
    <w:p w14:paraId="30D5E975" w14:textId="0CD1AF35" w:rsidR="00940582" w:rsidRPr="00432F29" w:rsidRDefault="00940582" w:rsidP="00432F29">
      <w:pPr>
        <w:spacing w:line="360" w:lineRule="auto"/>
        <w:jc w:val="center"/>
        <w:rPr>
          <w:kern w:val="0"/>
          <w:szCs w:val="21"/>
          <w:lang w:val="en" w:eastAsia="zh"/>
        </w:rPr>
      </w:pPr>
      <w:r w:rsidRPr="00432F29">
        <w:rPr>
          <w:kern w:val="0"/>
          <w:szCs w:val="21"/>
          <w:lang w:val="en" w:eastAsia="zh"/>
        </w:rPr>
        <w:t>图</w:t>
      </w:r>
      <w:r w:rsidR="00432F29">
        <w:rPr>
          <w:rFonts w:hint="eastAsia"/>
          <w:kern w:val="0"/>
          <w:szCs w:val="21"/>
          <w:lang w:val="en"/>
        </w:rPr>
        <w:t>x</w:t>
      </w:r>
      <w:r w:rsidRPr="00432F29">
        <w:rPr>
          <w:kern w:val="0"/>
          <w:szCs w:val="21"/>
          <w:lang w:val="en" w:eastAsia="zh"/>
        </w:rPr>
        <w:t>策略收敛性验证机制示意图</w:t>
      </w:r>
    </w:p>
    <w:p w14:paraId="1969EBEC" w14:textId="77777777" w:rsidR="00940582" w:rsidRPr="00993F74" w:rsidRDefault="00940582" w:rsidP="00940582">
      <w:pPr>
        <w:pStyle w:val="afa"/>
        <w:spacing w:line="360" w:lineRule="auto"/>
        <w:ind w:firstLine="480"/>
        <w:rPr>
          <w:rFonts w:ascii="Times New Roman" w:hAnsi="Times New Roman" w:cs="Times New Roman"/>
        </w:rPr>
      </w:pPr>
      <w:r w:rsidRPr="00993F74">
        <w:rPr>
          <w:rFonts w:ascii="Times New Roman" w:hAnsi="Times New Roman" w:cs="Times New Roman"/>
        </w:rPr>
        <w:t>综上，本研究通过设计一个涵盖多源异构数据精确采集与融合、知识推理、自适应策略生成等全功能链路的自动化异常检测及策略调整运维工具，通过多种机制的结合，在保障稳定性、安全性的前提下，能够有效支持分布式微服务系统在大规模、动态演化环境中的全局感知能力，提升系统的实时监控、异常检测和自适应调整能力。</w:t>
      </w:r>
      <w:bookmarkEnd w:id="30"/>
      <w:bookmarkEnd w:id="31"/>
    </w:p>
    <w:p w14:paraId="796D00AC" w14:textId="77777777" w:rsidR="00940582" w:rsidRPr="00993F74" w:rsidRDefault="00940582" w:rsidP="0070268B">
      <w:pPr>
        <w:spacing w:line="360" w:lineRule="auto"/>
        <w:ind w:firstLine="420"/>
        <w:jc w:val="left"/>
        <w:rPr>
          <w:sz w:val="24"/>
        </w:rPr>
      </w:pPr>
    </w:p>
    <w:p w14:paraId="61B2D074" w14:textId="77777777" w:rsidR="00691161" w:rsidRPr="00993F74" w:rsidRDefault="00691161" w:rsidP="00691161"/>
    <w:p w14:paraId="1E756FA6" w14:textId="77F0197B" w:rsidR="00104C5A" w:rsidRPr="00993F74" w:rsidRDefault="00104C5A" w:rsidP="00104C5A">
      <w:pPr>
        <w:pStyle w:val="3"/>
        <w:spacing w:before="120" w:after="120" w:line="360" w:lineRule="auto"/>
        <w:rPr>
          <w:sz w:val="24"/>
          <w:szCs w:val="21"/>
        </w:rPr>
      </w:pPr>
      <w:bookmarkStart w:id="32" w:name="_Toc190081339"/>
      <w:r w:rsidRPr="00993F74">
        <w:rPr>
          <w:sz w:val="24"/>
          <w:szCs w:val="21"/>
        </w:rPr>
        <w:t xml:space="preserve">3.2.2 </w:t>
      </w:r>
      <w:r w:rsidRPr="00993F74">
        <w:rPr>
          <w:sz w:val="24"/>
          <w:szCs w:val="21"/>
        </w:rPr>
        <w:t>参与单位任务分工</w:t>
      </w:r>
      <w:bookmarkEnd w:id="32"/>
    </w:p>
    <w:p w14:paraId="7EB83F8D" w14:textId="74DB7EAD" w:rsidR="00104C5A" w:rsidRPr="00993F74" w:rsidRDefault="00104C5A" w:rsidP="00104C5A">
      <w:pPr>
        <w:spacing w:line="360" w:lineRule="auto"/>
        <w:ind w:firstLine="420"/>
        <w:rPr>
          <w:b/>
          <w:bCs/>
          <w:color w:val="C00000"/>
          <w:sz w:val="24"/>
          <w:lang w:eastAsia="zh-Hans"/>
        </w:rPr>
      </w:pPr>
      <w:r w:rsidRPr="00993F74">
        <w:rPr>
          <w:b/>
          <w:bCs/>
          <w:color w:val="C00000"/>
          <w:sz w:val="24"/>
          <w:highlight w:val="yellow"/>
          <w:lang w:eastAsia="zh-Hans"/>
        </w:rPr>
        <w:t>课题内各个子任务对应的承担单位、预期成果和考核指标。</w:t>
      </w:r>
    </w:p>
    <w:p w14:paraId="4FB9FF29" w14:textId="77777777" w:rsidR="00F35160" w:rsidRPr="00993F74" w:rsidRDefault="00F35160" w:rsidP="00F35160">
      <w:pPr>
        <w:ind w:firstLine="420"/>
        <w:rPr>
          <w:b/>
          <w:bCs/>
        </w:rPr>
      </w:pPr>
      <w:r w:rsidRPr="00993F74">
        <w:rPr>
          <w:b/>
          <w:bCs/>
          <w:sz w:val="24"/>
          <w:highlight w:val="cyan"/>
        </w:rPr>
        <w:t>（杨任宇负责整体规划和表述）</w:t>
      </w:r>
    </w:p>
    <w:p w14:paraId="23979B3A" w14:textId="77777777" w:rsidR="00F35160" w:rsidRPr="00993F74" w:rsidRDefault="00F35160" w:rsidP="00104C5A">
      <w:pPr>
        <w:spacing w:line="360" w:lineRule="auto"/>
        <w:ind w:firstLine="420"/>
        <w:rPr>
          <w:b/>
          <w:bCs/>
          <w:color w:val="C00000"/>
          <w:sz w:val="24"/>
          <w:lang w:eastAsia="zh-Hans"/>
        </w:rPr>
      </w:pPr>
    </w:p>
    <w:p w14:paraId="2BC75EC6" w14:textId="77777777" w:rsidR="00F35160" w:rsidRPr="00993F74" w:rsidRDefault="00F35160" w:rsidP="00F35160">
      <w:pPr>
        <w:spacing w:line="360" w:lineRule="auto"/>
        <w:ind w:firstLine="420"/>
        <w:rPr>
          <w:sz w:val="24"/>
        </w:rPr>
      </w:pPr>
      <w:r w:rsidRPr="00993F74">
        <w:rPr>
          <w:sz w:val="24"/>
        </w:rPr>
        <w:t>课题牵头单位北京航空航天大学负责研制应用微服务化拆分工具、智能算法模型云原生服务化原型工具、云原生工作流编排执行引擎和云原生件系统动态演化框架，登记软件著作权</w:t>
      </w:r>
      <w:r w:rsidRPr="00993F74">
        <w:rPr>
          <w:sz w:val="24"/>
        </w:rPr>
        <w:t>2</w:t>
      </w:r>
      <w:r w:rsidRPr="00993F74">
        <w:rPr>
          <w:sz w:val="24"/>
        </w:rPr>
        <w:t>项；牵头编制国家或行业技术标准</w:t>
      </w:r>
      <w:r w:rsidRPr="00993F74">
        <w:rPr>
          <w:sz w:val="24"/>
        </w:rPr>
        <w:t>1</w:t>
      </w:r>
      <w:r w:rsidRPr="00993F74">
        <w:rPr>
          <w:sz w:val="24"/>
        </w:rPr>
        <w:t>项；形成专题技术报告或技术白皮书</w:t>
      </w:r>
      <w:r w:rsidRPr="00993F74">
        <w:rPr>
          <w:sz w:val="24"/>
        </w:rPr>
        <w:t>1</w:t>
      </w:r>
      <w:r w:rsidRPr="00993F74">
        <w:rPr>
          <w:sz w:val="24"/>
        </w:rPr>
        <w:t>份；发表论文</w:t>
      </w:r>
      <w:r w:rsidRPr="00993F74">
        <w:rPr>
          <w:sz w:val="24"/>
        </w:rPr>
        <w:t>4</w:t>
      </w:r>
      <w:r w:rsidRPr="00993F74">
        <w:rPr>
          <w:sz w:val="24"/>
        </w:rPr>
        <w:t>篇，申请专利</w:t>
      </w:r>
      <w:r w:rsidRPr="00993F74">
        <w:rPr>
          <w:sz w:val="24"/>
        </w:rPr>
        <w:t>4</w:t>
      </w:r>
      <w:r w:rsidRPr="00993F74">
        <w:rPr>
          <w:sz w:val="24"/>
        </w:rPr>
        <w:t>项。</w:t>
      </w:r>
    </w:p>
    <w:p w14:paraId="1A8BA8C6" w14:textId="77777777" w:rsidR="00F35160" w:rsidRPr="00993F74" w:rsidRDefault="00F35160" w:rsidP="00F35160">
      <w:pPr>
        <w:spacing w:line="360" w:lineRule="auto"/>
        <w:ind w:firstLine="420"/>
        <w:rPr>
          <w:sz w:val="24"/>
        </w:rPr>
      </w:pPr>
      <w:r w:rsidRPr="00993F74">
        <w:rPr>
          <w:sz w:val="24"/>
        </w:rPr>
        <w:t>课题参与单位负责阿里云计算有限公司负责研发云原生件架构成熟度与可演化性评估模型库，配合研制应用微服务化拆分工具、智能算法模型云原生服务化原型工具等工具系统研制；参与编制国家或行业技术标准</w:t>
      </w:r>
      <w:r w:rsidRPr="00993F74">
        <w:rPr>
          <w:sz w:val="24"/>
        </w:rPr>
        <w:t>1</w:t>
      </w:r>
      <w:r w:rsidRPr="00993F74">
        <w:rPr>
          <w:sz w:val="24"/>
        </w:rPr>
        <w:t>项，申请专利</w:t>
      </w:r>
      <w:r w:rsidRPr="00993F74">
        <w:rPr>
          <w:sz w:val="24"/>
        </w:rPr>
        <w:t>2</w:t>
      </w:r>
      <w:r w:rsidRPr="00993F74">
        <w:rPr>
          <w:sz w:val="24"/>
        </w:rPr>
        <w:t>项。</w:t>
      </w:r>
    </w:p>
    <w:p w14:paraId="26633ACB" w14:textId="77777777" w:rsidR="00104C5A" w:rsidRPr="00993F74" w:rsidRDefault="00104C5A" w:rsidP="00104C5A">
      <w:pPr>
        <w:spacing w:line="360" w:lineRule="auto"/>
        <w:ind w:firstLine="420"/>
        <w:rPr>
          <w:sz w:val="24"/>
          <w:lang w:eastAsia="zh-Hans"/>
        </w:rPr>
      </w:pPr>
    </w:p>
    <w:p w14:paraId="419414AF" w14:textId="79A4308E" w:rsidR="00104C5A" w:rsidRPr="00993F74" w:rsidRDefault="00104C5A" w:rsidP="003413C3">
      <w:pPr>
        <w:spacing w:line="360" w:lineRule="auto"/>
        <w:jc w:val="center"/>
        <w:rPr>
          <w:b/>
          <w:bCs/>
          <w:szCs w:val="21"/>
        </w:rPr>
      </w:pPr>
      <w:bookmarkStart w:id="33" w:name="OLE_LINK1"/>
      <w:r w:rsidRPr="00993F74">
        <w:rPr>
          <w:b/>
          <w:bCs/>
          <w:szCs w:val="21"/>
        </w:rPr>
        <w:t>表</w:t>
      </w:r>
      <w:r w:rsidRPr="00993F74">
        <w:rPr>
          <w:b/>
          <w:bCs/>
          <w:szCs w:val="21"/>
        </w:rPr>
        <w:t xml:space="preserve"> </w:t>
      </w:r>
      <w:r w:rsidRPr="00993F74">
        <w:rPr>
          <w:b/>
          <w:bCs/>
          <w:szCs w:val="21"/>
        </w:rPr>
        <w:t>课题</w:t>
      </w:r>
      <w:r w:rsidR="00A90B91" w:rsidRPr="00993F74">
        <w:rPr>
          <w:b/>
          <w:bCs/>
          <w:szCs w:val="21"/>
        </w:rPr>
        <w:t>的分工与成果指标</w:t>
      </w:r>
      <w:r w:rsidRPr="00993F74">
        <w:rPr>
          <w:b/>
          <w:bCs/>
          <w:szCs w:val="21"/>
        </w:rPr>
        <w:t>（示例）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1560"/>
        <w:gridCol w:w="1842"/>
        <w:gridCol w:w="1843"/>
        <w:gridCol w:w="1559"/>
      </w:tblGrid>
      <w:tr w:rsidR="007C74F3" w:rsidRPr="00993F74" w14:paraId="5CEB8733" w14:textId="77777777">
        <w:trPr>
          <w:jc w:val="center"/>
        </w:trPr>
        <w:tc>
          <w:tcPr>
            <w:tcW w:w="675" w:type="dxa"/>
            <w:shd w:val="clear" w:color="auto" w:fill="auto"/>
          </w:tcPr>
          <w:p w14:paraId="68EA6533" w14:textId="65C2BF18" w:rsidR="00104C5A" w:rsidRPr="00993F74" w:rsidRDefault="00104C5A">
            <w:pPr>
              <w:spacing w:line="360" w:lineRule="auto"/>
              <w:jc w:val="center"/>
              <w:rPr>
                <w:b/>
                <w:bCs/>
                <w:szCs w:val="21"/>
              </w:rPr>
            </w:pPr>
            <w:r w:rsidRPr="00993F74">
              <w:rPr>
                <w:b/>
                <w:bCs/>
                <w:szCs w:val="21"/>
              </w:rPr>
              <w:t>序号</w:t>
            </w:r>
          </w:p>
        </w:tc>
        <w:tc>
          <w:tcPr>
            <w:tcW w:w="1560" w:type="dxa"/>
            <w:shd w:val="clear" w:color="auto" w:fill="auto"/>
          </w:tcPr>
          <w:p w14:paraId="03393763" w14:textId="77777777" w:rsidR="00104C5A" w:rsidRPr="00993F74" w:rsidRDefault="00104C5A">
            <w:pPr>
              <w:spacing w:line="360" w:lineRule="auto"/>
              <w:jc w:val="center"/>
              <w:rPr>
                <w:b/>
                <w:bCs/>
                <w:szCs w:val="21"/>
              </w:rPr>
            </w:pPr>
            <w:r w:rsidRPr="00993F74">
              <w:rPr>
                <w:b/>
                <w:bCs/>
                <w:szCs w:val="21"/>
              </w:rPr>
              <w:t>子任务</w:t>
            </w:r>
          </w:p>
        </w:tc>
        <w:tc>
          <w:tcPr>
            <w:tcW w:w="1842" w:type="dxa"/>
            <w:shd w:val="clear" w:color="auto" w:fill="auto"/>
          </w:tcPr>
          <w:p w14:paraId="5A4365FB" w14:textId="77777777" w:rsidR="00104C5A" w:rsidRPr="00993F74" w:rsidRDefault="00104C5A">
            <w:pPr>
              <w:spacing w:line="360" w:lineRule="auto"/>
              <w:jc w:val="center"/>
              <w:rPr>
                <w:b/>
                <w:bCs/>
                <w:szCs w:val="21"/>
              </w:rPr>
            </w:pPr>
            <w:r w:rsidRPr="00993F74">
              <w:rPr>
                <w:b/>
                <w:bCs/>
                <w:szCs w:val="21"/>
              </w:rPr>
              <w:t>责任单位</w:t>
            </w:r>
          </w:p>
        </w:tc>
        <w:tc>
          <w:tcPr>
            <w:tcW w:w="1843" w:type="dxa"/>
            <w:shd w:val="clear" w:color="auto" w:fill="auto"/>
          </w:tcPr>
          <w:p w14:paraId="66AC3522" w14:textId="013C0432" w:rsidR="00104C5A" w:rsidRPr="00993F74" w:rsidRDefault="00104C5A">
            <w:pPr>
              <w:spacing w:line="360" w:lineRule="auto"/>
              <w:jc w:val="center"/>
              <w:rPr>
                <w:b/>
                <w:bCs/>
                <w:szCs w:val="21"/>
              </w:rPr>
            </w:pPr>
            <w:r w:rsidRPr="00993F74">
              <w:rPr>
                <w:b/>
                <w:bCs/>
                <w:szCs w:val="21"/>
              </w:rPr>
              <w:t>考核指标</w:t>
            </w:r>
          </w:p>
        </w:tc>
        <w:tc>
          <w:tcPr>
            <w:tcW w:w="1559" w:type="dxa"/>
            <w:shd w:val="clear" w:color="auto" w:fill="auto"/>
          </w:tcPr>
          <w:p w14:paraId="777F4937" w14:textId="389E8121" w:rsidR="00104C5A" w:rsidRPr="00993F74" w:rsidRDefault="00104C5A">
            <w:pPr>
              <w:spacing w:line="360" w:lineRule="auto"/>
              <w:jc w:val="center"/>
              <w:rPr>
                <w:b/>
                <w:bCs/>
                <w:szCs w:val="21"/>
              </w:rPr>
            </w:pPr>
            <w:r w:rsidRPr="00993F74">
              <w:rPr>
                <w:b/>
                <w:bCs/>
                <w:szCs w:val="21"/>
              </w:rPr>
              <w:t>研究成果</w:t>
            </w:r>
          </w:p>
        </w:tc>
      </w:tr>
      <w:tr w:rsidR="007C74F3" w:rsidRPr="00993F74" w14:paraId="0E7704BE" w14:textId="77777777">
        <w:trPr>
          <w:trHeight w:val="1006"/>
          <w:jc w:val="center"/>
        </w:trPr>
        <w:tc>
          <w:tcPr>
            <w:tcW w:w="675" w:type="dxa"/>
            <w:shd w:val="clear" w:color="auto" w:fill="auto"/>
          </w:tcPr>
          <w:p w14:paraId="52AE9F2B" w14:textId="3C662AC4" w:rsidR="00104C5A" w:rsidRPr="00993F74" w:rsidRDefault="00104C5A" w:rsidP="00FD29ED">
            <w:pPr>
              <w:rPr>
                <w:szCs w:val="21"/>
              </w:rPr>
            </w:pPr>
            <w:r w:rsidRPr="00993F74">
              <w:rPr>
                <w:szCs w:val="21"/>
              </w:rPr>
              <w:t>2.1</w:t>
            </w:r>
          </w:p>
        </w:tc>
        <w:tc>
          <w:tcPr>
            <w:tcW w:w="1560" w:type="dxa"/>
            <w:shd w:val="clear" w:color="auto" w:fill="auto"/>
          </w:tcPr>
          <w:p w14:paraId="101D2731" w14:textId="7096ED84" w:rsidR="00104C5A" w:rsidRPr="00993F74" w:rsidRDefault="00104C5A" w:rsidP="00FD29ED">
            <w:pPr>
              <w:rPr>
                <w:szCs w:val="21"/>
              </w:rPr>
            </w:pPr>
            <w:r w:rsidRPr="00993F74">
              <w:rPr>
                <w:szCs w:val="21"/>
              </w:rPr>
              <w:t>原生应用系统</w:t>
            </w:r>
            <w:r w:rsidRPr="00993F74">
              <w:rPr>
                <w:szCs w:val="21"/>
              </w:rPr>
              <w:t>API</w:t>
            </w:r>
            <w:r w:rsidRPr="00993F74">
              <w:rPr>
                <w:szCs w:val="21"/>
              </w:rPr>
              <w:t>接口自动化测试</w:t>
            </w:r>
          </w:p>
        </w:tc>
        <w:tc>
          <w:tcPr>
            <w:tcW w:w="1842" w:type="dxa"/>
            <w:shd w:val="clear" w:color="auto" w:fill="auto"/>
          </w:tcPr>
          <w:p w14:paraId="2F208571" w14:textId="77777777" w:rsidR="00104C5A" w:rsidRPr="00993F74" w:rsidRDefault="00104C5A">
            <w:pPr>
              <w:spacing w:line="360" w:lineRule="auto"/>
              <w:rPr>
                <w:szCs w:val="21"/>
              </w:rPr>
            </w:pPr>
            <w:r w:rsidRPr="00993F74">
              <w:rPr>
                <w:szCs w:val="21"/>
              </w:rPr>
              <w:t>复旦大学</w:t>
            </w:r>
          </w:p>
        </w:tc>
        <w:tc>
          <w:tcPr>
            <w:tcW w:w="1843" w:type="dxa"/>
            <w:shd w:val="clear" w:color="auto" w:fill="auto"/>
          </w:tcPr>
          <w:p w14:paraId="0DAC16D2" w14:textId="7B2C6AD3" w:rsidR="00104C5A" w:rsidRPr="00993F74" w:rsidRDefault="00104C5A">
            <w:pPr>
              <w:spacing w:line="360" w:lineRule="auto"/>
              <w:rPr>
                <w:szCs w:val="21"/>
              </w:rPr>
            </w:pPr>
          </w:p>
        </w:tc>
        <w:tc>
          <w:tcPr>
            <w:tcW w:w="1559" w:type="dxa"/>
            <w:shd w:val="clear" w:color="auto" w:fill="auto"/>
          </w:tcPr>
          <w:p w14:paraId="1DF436CE" w14:textId="77777777" w:rsidR="00104C5A" w:rsidRPr="00993F74" w:rsidRDefault="00104C5A">
            <w:pPr>
              <w:spacing w:line="360" w:lineRule="auto"/>
              <w:rPr>
                <w:szCs w:val="21"/>
              </w:rPr>
            </w:pPr>
          </w:p>
        </w:tc>
      </w:tr>
      <w:tr w:rsidR="007C74F3" w:rsidRPr="00993F74" w14:paraId="3167F7F9" w14:textId="77777777">
        <w:trPr>
          <w:trHeight w:val="1006"/>
          <w:jc w:val="center"/>
        </w:trPr>
        <w:tc>
          <w:tcPr>
            <w:tcW w:w="675" w:type="dxa"/>
            <w:shd w:val="clear" w:color="auto" w:fill="auto"/>
          </w:tcPr>
          <w:p w14:paraId="296F05A7" w14:textId="77777777" w:rsidR="00104C5A" w:rsidRPr="00993F74" w:rsidRDefault="00104C5A" w:rsidP="00FD29ED">
            <w:pPr>
              <w:rPr>
                <w:szCs w:val="21"/>
              </w:rPr>
            </w:pPr>
          </w:p>
        </w:tc>
        <w:tc>
          <w:tcPr>
            <w:tcW w:w="1560" w:type="dxa"/>
            <w:shd w:val="clear" w:color="auto" w:fill="auto"/>
          </w:tcPr>
          <w:p w14:paraId="23388F91" w14:textId="77777777" w:rsidR="00104C5A" w:rsidRPr="00993F74" w:rsidRDefault="00104C5A" w:rsidP="00FD29ED">
            <w:pPr>
              <w:rPr>
                <w:szCs w:val="21"/>
              </w:rPr>
            </w:pPr>
          </w:p>
        </w:tc>
        <w:tc>
          <w:tcPr>
            <w:tcW w:w="1842" w:type="dxa"/>
            <w:shd w:val="clear" w:color="auto" w:fill="auto"/>
          </w:tcPr>
          <w:p w14:paraId="2FC9857A" w14:textId="77777777" w:rsidR="00104C5A" w:rsidRPr="00993F74" w:rsidRDefault="00104C5A">
            <w:pPr>
              <w:spacing w:line="360" w:lineRule="auto"/>
              <w:rPr>
                <w:szCs w:val="21"/>
              </w:rPr>
            </w:pPr>
          </w:p>
        </w:tc>
        <w:tc>
          <w:tcPr>
            <w:tcW w:w="1843" w:type="dxa"/>
            <w:shd w:val="clear" w:color="auto" w:fill="auto"/>
          </w:tcPr>
          <w:p w14:paraId="61125749" w14:textId="77777777" w:rsidR="00104C5A" w:rsidRPr="00993F74" w:rsidRDefault="00104C5A">
            <w:pPr>
              <w:spacing w:line="360" w:lineRule="auto"/>
              <w:rPr>
                <w:szCs w:val="21"/>
              </w:rPr>
            </w:pPr>
          </w:p>
        </w:tc>
        <w:tc>
          <w:tcPr>
            <w:tcW w:w="1559" w:type="dxa"/>
            <w:shd w:val="clear" w:color="auto" w:fill="auto"/>
          </w:tcPr>
          <w:p w14:paraId="17AB6DAE" w14:textId="77777777" w:rsidR="00104C5A" w:rsidRPr="00993F74" w:rsidRDefault="00104C5A">
            <w:pPr>
              <w:spacing w:line="360" w:lineRule="auto"/>
              <w:rPr>
                <w:szCs w:val="21"/>
              </w:rPr>
            </w:pPr>
          </w:p>
        </w:tc>
      </w:tr>
      <w:bookmarkEnd w:id="33"/>
    </w:tbl>
    <w:p w14:paraId="5F6957C6" w14:textId="77777777" w:rsidR="00104C5A" w:rsidRPr="00993F74" w:rsidRDefault="00104C5A" w:rsidP="00104C5A"/>
    <w:p w14:paraId="78E6994D" w14:textId="2D7EA64E" w:rsidR="00104C5A" w:rsidRPr="00993F74" w:rsidRDefault="00A90B91" w:rsidP="00A90B91">
      <w:pPr>
        <w:pStyle w:val="3"/>
        <w:spacing w:before="120" w:after="120" w:line="360" w:lineRule="auto"/>
        <w:rPr>
          <w:sz w:val="24"/>
          <w:szCs w:val="21"/>
        </w:rPr>
      </w:pPr>
      <w:bookmarkStart w:id="34" w:name="_Toc190081340"/>
      <w:r w:rsidRPr="00993F74">
        <w:rPr>
          <w:sz w:val="24"/>
          <w:szCs w:val="21"/>
        </w:rPr>
        <w:t xml:space="preserve">3.2.3 </w:t>
      </w:r>
      <w:r w:rsidRPr="00993F74">
        <w:rPr>
          <w:sz w:val="24"/>
          <w:szCs w:val="21"/>
        </w:rPr>
        <w:t>课题研究进度安排</w:t>
      </w:r>
      <w:bookmarkEnd w:id="34"/>
    </w:p>
    <w:p w14:paraId="3358860F" w14:textId="7E5C189C" w:rsidR="00104C5A" w:rsidRDefault="008E1650" w:rsidP="008E1650">
      <w:pPr>
        <w:spacing w:line="360" w:lineRule="auto"/>
        <w:ind w:firstLine="420"/>
        <w:rPr>
          <w:b/>
          <w:bCs/>
          <w:color w:val="C00000"/>
          <w:sz w:val="24"/>
          <w:lang w:eastAsia="zh-Hans"/>
        </w:rPr>
      </w:pPr>
      <w:r w:rsidRPr="00993F74">
        <w:rPr>
          <w:b/>
          <w:bCs/>
          <w:color w:val="C00000"/>
          <w:sz w:val="24"/>
          <w:highlight w:val="yellow"/>
          <w:lang w:eastAsia="zh-Hans"/>
        </w:rPr>
        <w:t>课题按每</w:t>
      </w:r>
      <w:r w:rsidRPr="00993F74">
        <w:rPr>
          <w:b/>
          <w:bCs/>
          <w:color w:val="C00000"/>
          <w:sz w:val="24"/>
          <w:highlight w:val="yellow"/>
          <w:lang w:eastAsia="zh-Hans"/>
        </w:rPr>
        <w:t xml:space="preserve">6 </w:t>
      </w:r>
      <w:r w:rsidRPr="00993F74">
        <w:rPr>
          <w:b/>
          <w:bCs/>
          <w:color w:val="C00000"/>
          <w:sz w:val="24"/>
          <w:highlight w:val="yellow"/>
          <w:lang w:eastAsia="zh-Hans"/>
        </w:rPr>
        <w:t>个月制定形成课题的计划进度，并将课题的考核指标分解落实到年度计划中。参考任务书内容，可以做更加合理的微调。</w:t>
      </w:r>
    </w:p>
    <w:p w14:paraId="2E290937" w14:textId="77777777" w:rsidR="006B3A8C" w:rsidRPr="00993F74" w:rsidRDefault="006B3A8C" w:rsidP="008E1650">
      <w:pPr>
        <w:spacing w:line="360" w:lineRule="auto"/>
        <w:ind w:firstLine="420"/>
        <w:rPr>
          <w:b/>
          <w:bCs/>
          <w:color w:val="C00000"/>
          <w:sz w:val="24"/>
          <w:lang w:eastAsia="zh-Hans"/>
        </w:rPr>
      </w:pPr>
    </w:p>
    <w:p w14:paraId="7D5CEBF2" w14:textId="531FC157" w:rsidR="006B3A8C" w:rsidRPr="003413C3" w:rsidRDefault="006B3A8C" w:rsidP="006B3A8C">
      <w:pPr>
        <w:spacing w:line="360" w:lineRule="auto"/>
        <w:jc w:val="center"/>
        <w:rPr>
          <w:rFonts w:ascii="宋体" w:hAnsi="宋体" w:cs="宋体" w:hint="eastAsia"/>
          <w:b/>
          <w:bCs/>
          <w:szCs w:val="21"/>
        </w:rPr>
      </w:pPr>
      <w:r w:rsidRPr="003413C3">
        <w:rPr>
          <w:rFonts w:ascii="宋体" w:hAnsi="宋体" w:cs="宋体" w:hint="eastAsia"/>
          <w:b/>
          <w:bCs/>
          <w:szCs w:val="21"/>
        </w:rPr>
        <w:t>表 课题研究进度安排</w:t>
      </w:r>
      <w:r>
        <w:rPr>
          <w:rFonts w:ascii="宋体" w:hAnsi="宋体" w:cs="宋体" w:hint="eastAsia"/>
          <w:b/>
          <w:bCs/>
          <w:szCs w:val="21"/>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665"/>
        <w:gridCol w:w="2268"/>
        <w:gridCol w:w="2571"/>
      </w:tblGrid>
      <w:tr w:rsidR="006B3A8C" w14:paraId="663F7FC2" w14:textId="77777777" w:rsidTr="00FA466E">
        <w:trPr>
          <w:jc w:val="center"/>
        </w:trPr>
        <w:tc>
          <w:tcPr>
            <w:tcW w:w="1271" w:type="dxa"/>
            <w:shd w:val="clear" w:color="auto" w:fill="auto"/>
          </w:tcPr>
          <w:p w14:paraId="70D4AB81" w14:textId="77777777" w:rsidR="006B3A8C" w:rsidRDefault="006B3A8C" w:rsidP="00FA466E">
            <w:pPr>
              <w:spacing w:line="360" w:lineRule="auto"/>
              <w:jc w:val="center"/>
              <w:rPr>
                <w:rFonts w:ascii="宋体" w:hAnsi="宋体" w:cs="宋体" w:hint="eastAsia"/>
                <w:b/>
                <w:bCs/>
                <w:szCs w:val="21"/>
              </w:rPr>
            </w:pPr>
            <w:r>
              <w:rPr>
                <w:rFonts w:ascii="宋体" w:hAnsi="宋体" w:cs="宋体" w:hint="eastAsia"/>
                <w:b/>
                <w:bCs/>
                <w:szCs w:val="21"/>
              </w:rPr>
              <w:t>年度</w:t>
            </w:r>
          </w:p>
        </w:tc>
        <w:tc>
          <w:tcPr>
            <w:tcW w:w="2665" w:type="dxa"/>
            <w:shd w:val="clear" w:color="auto" w:fill="auto"/>
          </w:tcPr>
          <w:p w14:paraId="29C4792A" w14:textId="77777777" w:rsidR="006B3A8C" w:rsidRDefault="006B3A8C" w:rsidP="00FA466E">
            <w:pPr>
              <w:spacing w:line="360" w:lineRule="auto"/>
              <w:jc w:val="center"/>
              <w:rPr>
                <w:rFonts w:ascii="宋体" w:hAnsi="宋体" w:cs="宋体" w:hint="eastAsia"/>
                <w:b/>
                <w:bCs/>
                <w:szCs w:val="21"/>
              </w:rPr>
            </w:pPr>
            <w:r>
              <w:rPr>
                <w:rFonts w:ascii="宋体" w:hAnsi="宋体" w:cs="宋体" w:hint="eastAsia"/>
                <w:b/>
                <w:bCs/>
                <w:szCs w:val="21"/>
              </w:rPr>
              <w:t>任务</w:t>
            </w:r>
          </w:p>
        </w:tc>
        <w:tc>
          <w:tcPr>
            <w:tcW w:w="2268" w:type="dxa"/>
            <w:shd w:val="clear" w:color="auto" w:fill="auto"/>
          </w:tcPr>
          <w:p w14:paraId="7168F920" w14:textId="77777777" w:rsidR="006B3A8C" w:rsidRDefault="006B3A8C" w:rsidP="00FA466E">
            <w:pPr>
              <w:spacing w:line="360" w:lineRule="auto"/>
              <w:jc w:val="center"/>
              <w:rPr>
                <w:rFonts w:ascii="宋体" w:hAnsi="宋体" w:cs="宋体" w:hint="eastAsia"/>
                <w:b/>
                <w:bCs/>
                <w:szCs w:val="21"/>
              </w:rPr>
            </w:pPr>
            <w:r>
              <w:rPr>
                <w:rFonts w:ascii="宋体" w:hAnsi="宋体" w:cs="宋体" w:hint="eastAsia"/>
                <w:b/>
                <w:bCs/>
                <w:szCs w:val="21"/>
              </w:rPr>
              <w:t>考核指标</w:t>
            </w:r>
          </w:p>
        </w:tc>
        <w:tc>
          <w:tcPr>
            <w:tcW w:w="2571" w:type="dxa"/>
            <w:shd w:val="clear" w:color="auto" w:fill="auto"/>
          </w:tcPr>
          <w:p w14:paraId="632A3BA8" w14:textId="77777777" w:rsidR="006B3A8C" w:rsidRDefault="006B3A8C" w:rsidP="00FA466E">
            <w:pPr>
              <w:spacing w:line="360" w:lineRule="auto"/>
              <w:jc w:val="center"/>
              <w:rPr>
                <w:rFonts w:ascii="宋体" w:hAnsi="宋体" w:cs="宋体" w:hint="eastAsia"/>
                <w:b/>
                <w:bCs/>
                <w:szCs w:val="21"/>
              </w:rPr>
            </w:pPr>
            <w:r>
              <w:rPr>
                <w:rFonts w:ascii="宋体" w:hAnsi="宋体" w:cs="宋体" w:hint="eastAsia"/>
                <w:b/>
                <w:bCs/>
                <w:szCs w:val="21"/>
              </w:rPr>
              <w:t>成果形式</w:t>
            </w:r>
          </w:p>
        </w:tc>
      </w:tr>
      <w:tr w:rsidR="006B3A8C" w14:paraId="31F8581B" w14:textId="77777777" w:rsidTr="00FA466E">
        <w:trPr>
          <w:trHeight w:val="1006"/>
          <w:jc w:val="center"/>
        </w:trPr>
        <w:tc>
          <w:tcPr>
            <w:tcW w:w="1271" w:type="dxa"/>
            <w:shd w:val="clear" w:color="auto" w:fill="auto"/>
          </w:tcPr>
          <w:p w14:paraId="2D152C9D" w14:textId="77777777" w:rsidR="006B3A8C" w:rsidRDefault="006B3A8C" w:rsidP="00FA466E">
            <w:pPr>
              <w:rPr>
                <w:rFonts w:ascii="宋体" w:hAnsi="宋体" w:cs="宋体" w:hint="eastAsia"/>
                <w:szCs w:val="21"/>
              </w:rPr>
            </w:pPr>
            <w:r>
              <w:rPr>
                <w:rFonts w:ascii="宋体" w:hAnsi="宋体" w:cs="宋体"/>
                <w:szCs w:val="21"/>
              </w:rPr>
              <w:t>2024</w:t>
            </w:r>
            <w:r>
              <w:rPr>
                <w:rFonts w:ascii="宋体" w:hAnsi="宋体" w:cs="宋体" w:hint="eastAsia"/>
                <w:szCs w:val="21"/>
              </w:rPr>
              <w:t>年1</w:t>
            </w:r>
            <w:r>
              <w:rPr>
                <w:rFonts w:ascii="宋体" w:hAnsi="宋体" w:cs="宋体"/>
                <w:szCs w:val="21"/>
              </w:rPr>
              <w:t>2</w:t>
            </w:r>
            <w:r>
              <w:rPr>
                <w:rFonts w:ascii="宋体" w:hAnsi="宋体" w:cs="宋体" w:hint="eastAsia"/>
                <w:szCs w:val="21"/>
              </w:rPr>
              <w:t>月-</w:t>
            </w:r>
            <w:r>
              <w:rPr>
                <w:rFonts w:ascii="宋体" w:hAnsi="宋体" w:cs="宋体"/>
                <w:szCs w:val="21"/>
              </w:rPr>
              <w:t>2025</w:t>
            </w:r>
            <w:r>
              <w:rPr>
                <w:rFonts w:ascii="宋体" w:hAnsi="宋体" w:cs="宋体" w:hint="eastAsia"/>
                <w:szCs w:val="21"/>
              </w:rPr>
              <w:t>年5月</w:t>
            </w:r>
          </w:p>
        </w:tc>
        <w:tc>
          <w:tcPr>
            <w:tcW w:w="2665" w:type="dxa"/>
            <w:shd w:val="clear" w:color="auto" w:fill="auto"/>
          </w:tcPr>
          <w:p w14:paraId="205D5589" w14:textId="77777777" w:rsidR="006B3A8C" w:rsidRPr="00F76789" w:rsidRDefault="006B3A8C" w:rsidP="00FA466E">
            <w:pPr>
              <w:rPr>
                <w:rFonts w:ascii="宋体" w:hAnsi="宋体" w:cs="宋体" w:hint="eastAsia"/>
                <w:szCs w:val="21"/>
              </w:rPr>
            </w:pPr>
            <w:r>
              <w:rPr>
                <w:rFonts w:ascii="宋体" w:hAnsi="宋体" w:cs="宋体" w:hint="eastAsia"/>
                <w:szCs w:val="21"/>
              </w:rPr>
              <w:t>研究</w:t>
            </w:r>
            <w:r w:rsidRPr="00F76789">
              <w:rPr>
                <w:rFonts w:ascii="宋体" w:hAnsi="宋体" w:cs="宋体" w:hint="eastAsia"/>
                <w:szCs w:val="21"/>
              </w:rPr>
              <w:t>场景驱动基于强化学习的微服务拆分</w:t>
            </w:r>
            <w:r>
              <w:rPr>
                <w:rFonts w:ascii="宋体" w:hAnsi="宋体" w:cs="宋体" w:hint="eastAsia"/>
                <w:szCs w:val="21"/>
              </w:rPr>
              <w:t>方法；研究</w:t>
            </w:r>
            <w:r w:rsidRPr="008C231D">
              <w:rPr>
                <w:rFonts w:ascii="宋体" w:hAnsi="宋体" w:cs="宋体" w:hint="eastAsia"/>
                <w:szCs w:val="21"/>
              </w:rPr>
              <w:t>服务质量与异构资源约束感知的云原生组件编排与优化</w:t>
            </w:r>
            <w:r>
              <w:rPr>
                <w:rFonts w:ascii="宋体" w:hAnsi="宋体" w:cs="宋体" w:hint="eastAsia"/>
                <w:szCs w:val="21"/>
              </w:rPr>
              <w:t>方法；研究</w:t>
            </w:r>
            <w:r w:rsidRPr="007C0C47">
              <w:rPr>
                <w:rFonts w:ascii="宋体" w:hAnsi="宋体" w:cs="宋体" w:hint="eastAsia"/>
                <w:szCs w:val="21"/>
              </w:rPr>
              <w:t>基于外部特性和多能力域的成熟度量化与评估模型</w:t>
            </w:r>
            <w:r>
              <w:rPr>
                <w:rFonts w:ascii="宋体" w:hAnsi="宋体" w:cs="宋体" w:hint="eastAsia"/>
                <w:szCs w:val="21"/>
              </w:rPr>
              <w:t>；研究</w:t>
            </w:r>
            <w:r w:rsidRPr="007C0C47">
              <w:rPr>
                <w:rFonts w:ascii="宋体" w:hAnsi="宋体" w:cs="宋体" w:hint="eastAsia"/>
                <w:szCs w:val="21"/>
              </w:rPr>
              <w:t>异常和拓扑感知的系统组件自适应构造演化</w:t>
            </w:r>
            <w:r>
              <w:rPr>
                <w:rFonts w:ascii="宋体" w:hAnsi="宋体" w:cs="宋体" w:hint="eastAsia"/>
                <w:szCs w:val="21"/>
              </w:rPr>
              <w:t>方法。</w:t>
            </w:r>
          </w:p>
        </w:tc>
        <w:tc>
          <w:tcPr>
            <w:tcW w:w="2268" w:type="dxa"/>
            <w:shd w:val="clear" w:color="auto" w:fill="auto"/>
          </w:tcPr>
          <w:p w14:paraId="37A71BB9" w14:textId="77777777" w:rsidR="006B3A8C" w:rsidRDefault="006B3A8C" w:rsidP="00FA466E">
            <w:pPr>
              <w:spacing w:line="360" w:lineRule="auto"/>
              <w:rPr>
                <w:rFonts w:ascii="宋体" w:hAnsi="宋体" w:cs="宋体" w:hint="eastAsia"/>
                <w:szCs w:val="21"/>
              </w:rPr>
            </w:pPr>
            <w:r w:rsidRPr="00975857">
              <w:rPr>
                <w:rFonts w:hint="eastAsia"/>
                <w:spacing w:val="-4"/>
                <w:szCs w:val="21"/>
              </w:rPr>
              <w:t>申请国家发明专利</w:t>
            </w:r>
            <w:r w:rsidRPr="00975857">
              <w:rPr>
                <w:rFonts w:hint="eastAsia"/>
                <w:spacing w:val="-4"/>
                <w:szCs w:val="21"/>
              </w:rPr>
              <w:t xml:space="preserve"> </w:t>
            </w:r>
            <w:r w:rsidRPr="00975857">
              <w:rPr>
                <w:spacing w:val="-4"/>
                <w:szCs w:val="21"/>
              </w:rPr>
              <w:t>1</w:t>
            </w:r>
            <w:r w:rsidRPr="00975857">
              <w:rPr>
                <w:rFonts w:hint="eastAsia"/>
                <w:spacing w:val="-4"/>
                <w:szCs w:val="21"/>
              </w:rPr>
              <w:t>项</w:t>
            </w:r>
          </w:p>
        </w:tc>
        <w:tc>
          <w:tcPr>
            <w:tcW w:w="2571" w:type="dxa"/>
            <w:shd w:val="clear" w:color="auto" w:fill="auto"/>
          </w:tcPr>
          <w:p w14:paraId="20DF4F77" w14:textId="77777777" w:rsidR="006B3A8C" w:rsidRDefault="006B3A8C" w:rsidP="00FA466E">
            <w:pPr>
              <w:spacing w:line="360" w:lineRule="auto"/>
              <w:rPr>
                <w:rFonts w:ascii="宋体" w:hAnsi="宋体" w:cs="宋体" w:hint="eastAsia"/>
                <w:szCs w:val="21"/>
              </w:rPr>
            </w:pPr>
            <w:r>
              <w:rPr>
                <w:rFonts w:hint="eastAsia"/>
                <w:spacing w:val="-4"/>
                <w:szCs w:val="21"/>
              </w:rPr>
              <w:t>取得专利受理通知</w:t>
            </w:r>
          </w:p>
        </w:tc>
      </w:tr>
      <w:tr w:rsidR="006B3A8C" w14:paraId="256F351D" w14:textId="77777777" w:rsidTr="00FA466E">
        <w:trPr>
          <w:trHeight w:val="1006"/>
          <w:jc w:val="center"/>
        </w:trPr>
        <w:tc>
          <w:tcPr>
            <w:tcW w:w="1271" w:type="dxa"/>
            <w:shd w:val="clear" w:color="auto" w:fill="auto"/>
          </w:tcPr>
          <w:p w14:paraId="1F58CF6A" w14:textId="77777777" w:rsidR="006B3A8C" w:rsidRDefault="006B3A8C" w:rsidP="00FA466E">
            <w:pPr>
              <w:rPr>
                <w:rFonts w:ascii="宋体" w:hAnsi="宋体" w:cs="宋体" w:hint="eastAsia"/>
                <w:szCs w:val="21"/>
              </w:rPr>
            </w:pPr>
            <w:r>
              <w:rPr>
                <w:rFonts w:ascii="宋体" w:hAnsi="宋体" w:cs="宋体"/>
                <w:szCs w:val="21"/>
              </w:rPr>
              <w:t>202</w:t>
            </w:r>
            <w:r>
              <w:rPr>
                <w:rFonts w:ascii="宋体" w:hAnsi="宋体" w:cs="宋体" w:hint="eastAsia"/>
                <w:szCs w:val="21"/>
              </w:rPr>
              <w:t>5年6月-</w:t>
            </w:r>
            <w:r>
              <w:rPr>
                <w:rFonts w:ascii="宋体" w:hAnsi="宋体" w:cs="宋体"/>
                <w:szCs w:val="21"/>
              </w:rPr>
              <w:t>2025</w:t>
            </w:r>
            <w:r>
              <w:rPr>
                <w:rFonts w:ascii="宋体" w:hAnsi="宋体" w:cs="宋体" w:hint="eastAsia"/>
                <w:szCs w:val="21"/>
              </w:rPr>
              <w:t>年11月</w:t>
            </w:r>
          </w:p>
        </w:tc>
        <w:tc>
          <w:tcPr>
            <w:tcW w:w="2665" w:type="dxa"/>
            <w:shd w:val="clear" w:color="auto" w:fill="auto"/>
          </w:tcPr>
          <w:p w14:paraId="2D19D38D" w14:textId="77777777" w:rsidR="006B3A8C" w:rsidRDefault="006B3A8C" w:rsidP="00FA466E">
            <w:pPr>
              <w:rPr>
                <w:rFonts w:ascii="宋体" w:hAnsi="宋体" w:cs="宋体" w:hint="eastAsia"/>
                <w:szCs w:val="21"/>
              </w:rPr>
            </w:pPr>
            <w:r>
              <w:rPr>
                <w:rFonts w:ascii="宋体" w:hAnsi="宋体" w:cs="宋体" w:hint="eastAsia"/>
                <w:szCs w:val="21"/>
              </w:rPr>
              <w:t>研究</w:t>
            </w:r>
            <w:r w:rsidRPr="007C0C47">
              <w:rPr>
                <w:rFonts w:ascii="宋体" w:hAnsi="宋体" w:cs="宋体" w:hint="eastAsia"/>
                <w:szCs w:val="21"/>
              </w:rPr>
              <w:t>自动化函数拆分与重构</w:t>
            </w:r>
            <w:r>
              <w:rPr>
                <w:rFonts w:ascii="宋体" w:hAnsi="宋体" w:cs="宋体" w:hint="eastAsia"/>
                <w:szCs w:val="21"/>
              </w:rPr>
              <w:t>方法；研究</w:t>
            </w:r>
            <w:r w:rsidRPr="007C0C47">
              <w:rPr>
                <w:rFonts w:ascii="宋体" w:hAnsi="宋体" w:cs="宋体" w:hint="eastAsia"/>
                <w:szCs w:val="21"/>
              </w:rPr>
              <w:t>去中心化镜像管理与部署优化</w:t>
            </w:r>
            <w:r>
              <w:rPr>
                <w:rFonts w:ascii="宋体" w:hAnsi="宋体" w:cs="宋体" w:hint="eastAsia"/>
                <w:szCs w:val="21"/>
              </w:rPr>
              <w:t>方法；研究</w:t>
            </w:r>
            <w:r w:rsidRPr="007C0C47">
              <w:rPr>
                <w:rFonts w:ascii="宋体" w:hAnsi="宋体" w:cs="宋体" w:hint="eastAsia"/>
                <w:szCs w:val="21"/>
              </w:rPr>
              <w:t>基于多依赖关系的开源软件成熟度模型</w:t>
            </w:r>
            <w:r>
              <w:rPr>
                <w:rFonts w:ascii="宋体" w:hAnsi="宋体" w:cs="宋体" w:hint="eastAsia"/>
                <w:szCs w:val="21"/>
              </w:rPr>
              <w:t>；研究</w:t>
            </w:r>
            <w:r w:rsidRPr="007C0C47">
              <w:rPr>
                <w:rFonts w:ascii="宋体" w:hAnsi="宋体" w:cs="宋体" w:hint="eastAsia"/>
                <w:szCs w:val="21"/>
              </w:rPr>
              <w:t>基于性能预测与强化反馈的系统配置项动态管理</w:t>
            </w:r>
            <w:r>
              <w:rPr>
                <w:rFonts w:ascii="宋体" w:hAnsi="宋体" w:cs="宋体" w:hint="eastAsia"/>
                <w:szCs w:val="21"/>
              </w:rPr>
              <w:t>方法，完成</w:t>
            </w:r>
            <w:r w:rsidRPr="00E729FF">
              <w:rPr>
                <w:spacing w:val="-4"/>
                <w:szCs w:val="21"/>
              </w:rPr>
              <w:t>团体标准初稿并申请立项</w:t>
            </w:r>
            <w:r>
              <w:rPr>
                <w:rFonts w:ascii="宋体" w:hAnsi="宋体" w:cs="宋体" w:hint="eastAsia"/>
                <w:szCs w:val="21"/>
              </w:rPr>
              <w:t>。</w:t>
            </w:r>
          </w:p>
        </w:tc>
        <w:tc>
          <w:tcPr>
            <w:tcW w:w="2268" w:type="dxa"/>
            <w:shd w:val="clear" w:color="auto" w:fill="auto"/>
          </w:tcPr>
          <w:p w14:paraId="52D58AFC" w14:textId="77777777" w:rsidR="006B3A8C" w:rsidRPr="003B5E6F" w:rsidRDefault="006B3A8C" w:rsidP="00FA466E">
            <w:pPr>
              <w:rPr>
                <w:spacing w:val="-4"/>
                <w:szCs w:val="21"/>
              </w:rPr>
            </w:pPr>
            <w:r>
              <w:rPr>
                <w:rFonts w:hint="eastAsia"/>
                <w:spacing w:val="-4"/>
                <w:szCs w:val="21"/>
              </w:rPr>
              <w:t>发表学术论文</w:t>
            </w:r>
            <w:r>
              <w:rPr>
                <w:rFonts w:hint="eastAsia"/>
                <w:spacing w:val="-4"/>
                <w:szCs w:val="21"/>
              </w:rPr>
              <w:t xml:space="preserve"> </w:t>
            </w:r>
            <w:r>
              <w:rPr>
                <w:spacing w:val="-4"/>
                <w:szCs w:val="21"/>
              </w:rPr>
              <w:t>1</w:t>
            </w:r>
            <w:r>
              <w:rPr>
                <w:rFonts w:hint="eastAsia"/>
                <w:spacing w:val="-4"/>
                <w:szCs w:val="21"/>
              </w:rPr>
              <w:t xml:space="preserve"> </w:t>
            </w:r>
            <w:r>
              <w:rPr>
                <w:rFonts w:hint="eastAsia"/>
                <w:spacing w:val="-4"/>
                <w:szCs w:val="21"/>
              </w:rPr>
              <w:t>篇，</w:t>
            </w:r>
            <w:r w:rsidRPr="00975857">
              <w:rPr>
                <w:rFonts w:hint="eastAsia"/>
                <w:spacing w:val="-4"/>
                <w:szCs w:val="21"/>
              </w:rPr>
              <w:t>申请国家发明专利</w:t>
            </w:r>
            <w:r w:rsidRPr="00975857">
              <w:rPr>
                <w:rFonts w:hint="eastAsia"/>
                <w:spacing w:val="-4"/>
                <w:szCs w:val="21"/>
              </w:rPr>
              <w:t xml:space="preserve"> </w:t>
            </w:r>
            <w:r>
              <w:rPr>
                <w:rFonts w:hint="eastAsia"/>
                <w:spacing w:val="-4"/>
                <w:szCs w:val="21"/>
              </w:rPr>
              <w:t>2</w:t>
            </w:r>
            <w:r w:rsidRPr="00975857">
              <w:rPr>
                <w:rFonts w:hint="eastAsia"/>
                <w:spacing w:val="-4"/>
                <w:szCs w:val="21"/>
              </w:rPr>
              <w:t>项</w:t>
            </w:r>
            <w:r>
              <w:rPr>
                <w:rFonts w:hint="eastAsia"/>
                <w:spacing w:val="-4"/>
                <w:szCs w:val="21"/>
              </w:rPr>
              <w:t>，</w:t>
            </w:r>
            <w:r w:rsidRPr="003B5E6F">
              <w:rPr>
                <w:rFonts w:hint="eastAsia"/>
                <w:spacing w:val="-4"/>
                <w:szCs w:val="21"/>
              </w:rPr>
              <w:t>起草国家或行业标准初稿</w:t>
            </w:r>
            <w:r w:rsidRPr="003B5E6F">
              <w:rPr>
                <w:rFonts w:hint="eastAsia"/>
                <w:spacing w:val="-4"/>
                <w:szCs w:val="21"/>
              </w:rPr>
              <w:t>1</w:t>
            </w:r>
            <w:r w:rsidRPr="003B5E6F">
              <w:rPr>
                <w:rFonts w:hint="eastAsia"/>
                <w:spacing w:val="-4"/>
                <w:szCs w:val="21"/>
              </w:rPr>
              <w:t>项</w:t>
            </w:r>
          </w:p>
        </w:tc>
        <w:tc>
          <w:tcPr>
            <w:tcW w:w="2571" w:type="dxa"/>
            <w:shd w:val="clear" w:color="auto" w:fill="auto"/>
          </w:tcPr>
          <w:p w14:paraId="6541B951" w14:textId="77777777" w:rsidR="006B3A8C" w:rsidRPr="004265C6" w:rsidRDefault="006B3A8C" w:rsidP="00FA466E">
            <w:pPr>
              <w:spacing w:line="360" w:lineRule="auto"/>
              <w:rPr>
                <w:spacing w:val="-4"/>
                <w:szCs w:val="21"/>
              </w:rPr>
            </w:pPr>
            <w:r w:rsidRPr="00975857">
              <w:rPr>
                <w:rFonts w:hint="eastAsia"/>
                <w:spacing w:val="-4"/>
                <w:szCs w:val="21"/>
              </w:rPr>
              <w:t>取得相应论文正式发表或录用通知</w:t>
            </w:r>
            <w:r>
              <w:rPr>
                <w:rFonts w:hint="eastAsia"/>
                <w:spacing w:val="-4"/>
                <w:szCs w:val="21"/>
              </w:rPr>
              <w:t>，取得专利受理通知，</w:t>
            </w:r>
            <w:r w:rsidRPr="004265C6">
              <w:rPr>
                <w:spacing w:val="-4"/>
                <w:szCs w:val="21"/>
              </w:rPr>
              <w:t>团标初稿</w:t>
            </w:r>
          </w:p>
        </w:tc>
      </w:tr>
      <w:tr w:rsidR="006B3A8C" w14:paraId="5B9D5C67" w14:textId="77777777" w:rsidTr="00FA466E">
        <w:trPr>
          <w:trHeight w:val="1006"/>
          <w:jc w:val="center"/>
        </w:trPr>
        <w:tc>
          <w:tcPr>
            <w:tcW w:w="1271" w:type="dxa"/>
            <w:shd w:val="clear" w:color="auto" w:fill="auto"/>
          </w:tcPr>
          <w:p w14:paraId="36556776" w14:textId="77777777" w:rsidR="006B3A8C" w:rsidRDefault="006B3A8C" w:rsidP="00FA466E">
            <w:pPr>
              <w:rPr>
                <w:rFonts w:ascii="宋体" w:hAnsi="宋体" w:cs="宋体" w:hint="eastAsia"/>
                <w:szCs w:val="21"/>
              </w:rPr>
            </w:pPr>
            <w:r>
              <w:rPr>
                <w:rFonts w:ascii="宋体" w:hAnsi="宋体" w:cs="宋体"/>
                <w:szCs w:val="21"/>
              </w:rPr>
              <w:t>202</w:t>
            </w:r>
            <w:r>
              <w:rPr>
                <w:rFonts w:ascii="宋体" w:hAnsi="宋体" w:cs="宋体" w:hint="eastAsia"/>
                <w:szCs w:val="21"/>
              </w:rPr>
              <w:t>5年1</w:t>
            </w:r>
            <w:r>
              <w:rPr>
                <w:rFonts w:ascii="宋体" w:hAnsi="宋体" w:cs="宋体"/>
                <w:szCs w:val="21"/>
              </w:rPr>
              <w:t>2</w:t>
            </w:r>
            <w:r>
              <w:rPr>
                <w:rFonts w:ascii="宋体" w:hAnsi="宋体" w:cs="宋体" w:hint="eastAsia"/>
                <w:szCs w:val="21"/>
              </w:rPr>
              <w:t>月-</w:t>
            </w:r>
            <w:r>
              <w:rPr>
                <w:rFonts w:ascii="宋体" w:hAnsi="宋体" w:cs="宋体"/>
                <w:szCs w:val="21"/>
              </w:rPr>
              <w:t>202</w:t>
            </w:r>
            <w:r>
              <w:rPr>
                <w:rFonts w:ascii="宋体" w:hAnsi="宋体" w:cs="宋体" w:hint="eastAsia"/>
                <w:szCs w:val="21"/>
              </w:rPr>
              <w:t>6年5月</w:t>
            </w:r>
          </w:p>
        </w:tc>
        <w:tc>
          <w:tcPr>
            <w:tcW w:w="2665" w:type="dxa"/>
            <w:shd w:val="clear" w:color="auto" w:fill="auto"/>
          </w:tcPr>
          <w:p w14:paraId="056EF01D" w14:textId="77777777" w:rsidR="006B3A8C" w:rsidRPr="003B2E5D" w:rsidRDefault="006B3A8C" w:rsidP="00FA466E">
            <w:pPr>
              <w:rPr>
                <w:rFonts w:ascii="宋体" w:hAnsi="宋体" w:cs="宋体" w:hint="eastAsia"/>
                <w:szCs w:val="21"/>
              </w:rPr>
            </w:pPr>
            <w:r>
              <w:rPr>
                <w:rFonts w:ascii="宋体" w:hAnsi="宋体" w:cs="宋体" w:hint="eastAsia"/>
                <w:szCs w:val="21"/>
              </w:rPr>
              <w:t>提升微服务拆分和函数拆分的准确率；</w:t>
            </w:r>
            <w:r w:rsidRPr="00896E2A">
              <w:rPr>
                <w:rFonts w:ascii="宋体" w:hAnsi="宋体" w:cs="宋体" w:hint="eastAsia"/>
                <w:bCs/>
                <w:szCs w:val="21"/>
              </w:rPr>
              <w:t>研究</w:t>
            </w:r>
            <w:r w:rsidRPr="00896E2A">
              <w:rPr>
                <w:rFonts w:hint="eastAsia"/>
                <w:kern w:val="0"/>
                <w:szCs w:val="21"/>
              </w:rPr>
              <w:t>模型架构搜索与参数自动配置方法</w:t>
            </w:r>
            <w:r>
              <w:rPr>
                <w:rFonts w:hint="eastAsia"/>
                <w:kern w:val="0"/>
                <w:szCs w:val="21"/>
              </w:rPr>
              <w:t>；</w:t>
            </w:r>
            <w:r w:rsidRPr="000D0F6E">
              <w:rPr>
                <w:rFonts w:ascii="宋体" w:hAnsi="宋体" w:cs="宋体" w:hint="eastAsia"/>
                <w:bCs/>
                <w:szCs w:val="21"/>
              </w:rPr>
              <w:t>研究去中心化镜像打包分发机制</w:t>
            </w:r>
            <w:r>
              <w:rPr>
                <w:rFonts w:ascii="宋体" w:hAnsi="宋体" w:cs="宋体" w:hint="eastAsia"/>
                <w:bCs/>
                <w:szCs w:val="21"/>
              </w:rPr>
              <w:t>；</w:t>
            </w:r>
            <w:r w:rsidRPr="007C0C47">
              <w:rPr>
                <w:rFonts w:ascii="宋体" w:hAnsi="宋体" w:cs="宋体" w:hint="eastAsia"/>
                <w:bCs/>
                <w:szCs w:val="21"/>
              </w:rPr>
              <w:t>研究容器中间代码</w:t>
            </w:r>
            <w:r w:rsidRPr="007C0C47">
              <w:rPr>
                <w:rFonts w:ascii="宋体" w:hAnsi="宋体" w:cs="宋体" w:hint="eastAsia"/>
                <w:bCs/>
                <w:szCs w:val="21"/>
              </w:rPr>
              <w:lastRenderedPageBreak/>
              <w:t>优化</w:t>
            </w:r>
            <w:r>
              <w:rPr>
                <w:rFonts w:ascii="宋体" w:hAnsi="宋体" w:cs="宋体" w:hint="eastAsia"/>
                <w:bCs/>
                <w:szCs w:val="21"/>
              </w:rPr>
              <w:t>技术。</w:t>
            </w:r>
          </w:p>
        </w:tc>
        <w:tc>
          <w:tcPr>
            <w:tcW w:w="2268" w:type="dxa"/>
            <w:shd w:val="clear" w:color="auto" w:fill="auto"/>
          </w:tcPr>
          <w:p w14:paraId="0BFE3EA3" w14:textId="77777777" w:rsidR="006B3A8C" w:rsidRPr="004265C6" w:rsidRDefault="006B3A8C" w:rsidP="00FA466E">
            <w:pPr>
              <w:rPr>
                <w:bCs/>
                <w:szCs w:val="21"/>
              </w:rPr>
            </w:pPr>
            <w:r>
              <w:rPr>
                <w:rFonts w:hint="eastAsia"/>
                <w:bCs/>
                <w:szCs w:val="21"/>
              </w:rPr>
              <w:lastRenderedPageBreak/>
              <w:t>申请软件著作权</w:t>
            </w:r>
            <w:r>
              <w:rPr>
                <w:bCs/>
                <w:szCs w:val="21"/>
              </w:rPr>
              <w:t>1</w:t>
            </w:r>
            <w:r>
              <w:rPr>
                <w:rFonts w:hint="eastAsia"/>
                <w:bCs/>
                <w:szCs w:val="21"/>
              </w:rPr>
              <w:t>项</w:t>
            </w:r>
          </w:p>
        </w:tc>
        <w:tc>
          <w:tcPr>
            <w:tcW w:w="2571" w:type="dxa"/>
            <w:shd w:val="clear" w:color="auto" w:fill="auto"/>
          </w:tcPr>
          <w:p w14:paraId="33B5AC3D" w14:textId="77777777" w:rsidR="006B3A8C" w:rsidRDefault="006B3A8C" w:rsidP="00FA466E">
            <w:pPr>
              <w:spacing w:line="360" w:lineRule="auto"/>
              <w:rPr>
                <w:rFonts w:ascii="宋体" w:hAnsi="宋体" w:cs="宋体" w:hint="eastAsia"/>
                <w:szCs w:val="21"/>
              </w:rPr>
            </w:pPr>
            <w:r w:rsidRPr="004265C6">
              <w:rPr>
                <w:rFonts w:ascii="宋体" w:hAnsi="宋体" w:cs="宋体" w:hint="eastAsia"/>
                <w:szCs w:val="21"/>
              </w:rPr>
              <w:t>取得软件著作权证书</w:t>
            </w:r>
          </w:p>
        </w:tc>
      </w:tr>
      <w:tr w:rsidR="006B3A8C" w14:paraId="09F4AAF7" w14:textId="77777777" w:rsidTr="00FA466E">
        <w:trPr>
          <w:trHeight w:val="1006"/>
          <w:jc w:val="center"/>
        </w:trPr>
        <w:tc>
          <w:tcPr>
            <w:tcW w:w="1271" w:type="dxa"/>
            <w:shd w:val="clear" w:color="auto" w:fill="auto"/>
          </w:tcPr>
          <w:p w14:paraId="3EEEB6C2" w14:textId="77777777" w:rsidR="006B3A8C" w:rsidRDefault="006B3A8C" w:rsidP="00FA466E">
            <w:pPr>
              <w:rPr>
                <w:rFonts w:ascii="宋体" w:hAnsi="宋体" w:cs="宋体" w:hint="eastAsia"/>
                <w:szCs w:val="21"/>
              </w:rPr>
            </w:pPr>
            <w:r>
              <w:rPr>
                <w:rFonts w:ascii="宋体" w:hAnsi="宋体" w:cs="宋体"/>
                <w:szCs w:val="21"/>
              </w:rPr>
              <w:t>202</w:t>
            </w:r>
            <w:r>
              <w:rPr>
                <w:rFonts w:ascii="宋体" w:hAnsi="宋体" w:cs="宋体" w:hint="eastAsia"/>
                <w:szCs w:val="21"/>
              </w:rPr>
              <w:t>6年6月-</w:t>
            </w:r>
            <w:r>
              <w:rPr>
                <w:rFonts w:ascii="宋体" w:hAnsi="宋体" w:cs="宋体"/>
                <w:szCs w:val="21"/>
              </w:rPr>
              <w:t>202</w:t>
            </w:r>
            <w:r>
              <w:rPr>
                <w:rFonts w:ascii="宋体" w:hAnsi="宋体" w:cs="宋体" w:hint="eastAsia"/>
                <w:szCs w:val="21"/>
              </w:rPr>
              <w:t>6年11月</w:t>
            </w:r>
          </w:p>
        </w:tc>
        <w:tc>
          <w:tcPr>
            <w:tcW w:w="2665" w:type="dxa"/>
            <w:shd w:val="clear" w:color="auto" w:fill="auto"/>
          </w:tcPr>
          <w:p w14:paraId="66E5F40F" w14:textId="77777777" w:rsidR="006B3A8C" w:rsidRDefault="006B3A8C" w:rsidP="00FA466E">
            <w:pPr>
              <w:rPr>
                <w:rFonts w:ascii="宋体" w:hAnsi="宋体" w:cs="宋体" w:hint="eastAsia"/>
                <w:szCs w:val="21"/>
              </w:rPr>
            </w:pPr>
            <w:r>
              <w:rPr>
                <w:rFonts w:ascii="宋体" w:hAnsi="宋体" w:cs="宋体" w:hint="eastAsia"/>
                <w:szCs w:val="21"/>
              </w:rPr>
              <w:t>研究</w:t>
            </w:r>
            <w:r w:rsidRPr="00284E48">
              <w:rPr>
                <w:rFonts w:hint="eastAsia"/>
                <w:kern w:val="0"/>
                <w:szCs w:val="21"/>
              </w:rPr>
              <w:t>建立参数配置</w:t>
            </w:r>
            <w:r w:rsidRPr="00284E48">
              <w:rPr>
                <w:rFonts w:hint="eastAsia"/>
                <w:kern w:val="0"/>
                <w:szCs w:val="21"/>
              </w:rPr>
              <w:t>-</w:t>
            </w:r>
            <w:r w:rsidRPr="00284E48">
              <w:rPr>
                <w:rFonts w:hint="eastAsia"/>
                <w:kern w:val="0"/>
                <w:szCs w:val="21"/>
              </w:rPr>
              <w:t>资源</w:t>
            </w:r>
            <w:r w:rsidRPr="00284E48">
              <w:rPr>
                <w:rFonts w:hint="eastAsia"/>
                <w:kern w:val="0"/>
                <w:szCs w:val="21"/>
              </w:rPr>
              <w:t>-</w:t>
            </w:r>
            <w:r w:rsidRPr="00284E48">
              <w:rPr>
                <w:rFonts w:hint="eastAsia"/>
                <w:kern w:val="0"/>
                <w:szCs w:val="21"/>
              </w:rPr>
              <w:t>性能模型</w:t>
            </w:r>
            <w:r>
              <w:rPr>
                <w:rFonts w:hint="eastAsia"/>
                <w:kern w:val="0"/>
                <w:szCs w:val="21"/>
              </w:rPr>
              <w:t>；</w:t>
            </w:r>
            <w:r w:rsidRPr="000D0F6E">
              <w:rPr>
                <w:rFonts w:ascii="宋体" w:hAnsi="宋体" w:cs="宋体" w:hint="eastAsia"/>
                <w:bCs/>
                <w:szCs w:val="21"/>
              </w:rPr>
              <w:t>研究基于多级存储和镜像压缩的镜像存储和放置策略</w:t>
            </w:r>
            <w:r>
              <w:rPr>
                <w:rFonts w:ascii="宋体" w:hAnsi="宋体" w:cs="宋体" w:hint="eastAsia"/>
                <w:bCs/>
                <w:szCs w:val="21"/>
              </w:rPr>
              <w:t>；</w:t>
            </w:r>
            <w:r w:rsidRPr="008C2ED8">
              <w:rPr>
                <w:rFonts w:ascii="宋体" w:hAnsi="宋体" w:cs="宋体" w:hint="eastAsia"/>
                <w:bCs/>
                <w:szCs w:val="21"/>
              </w:rPr>
              <w:t>研究数据与领域知识驱动的组件性能剖析与架构退化识别技术</w:t>
            </w:r>
            <w:r>
              <w:rPr>
                <w:rFonts w:ascii="宋体" w:hAnsi="宋体" w:cs="宋体" w:hint="eastAsia"/>
                <w:bCs/>
                <w:szCs w:val="21"/>
              </w:rPr>
              <w:t>；</w:t>
            </w:r>
            <w:r w:rsidRPr="00266A36">
              <w:rPr>
                <w:rFonts w:ascii="宋体" w:hAnsi="宋体" w:cs="宋体" w:hint="eastAsia"/>
                <w:bCs/>
                <w:szCs w:val="21"/>
              </w:rPr>
              <w:t>研究基于可观测性数据的架构自演化机制</w:t>
            </w:r>
            <w:r>
              <w:rPr>
                <w:rFonts w:ascii="宋体" w:hAnsi="宋体" w:cs="宋体" w:hint="eastAsia"/>
                <w:bCs/>
                <w:szCs w:val="21"/>
              </w:rPr>
              <w:t>，</w:t>
            </w:r>
            <w:r w:rsidRPr="007A439B">
              <w:rPr>
                <w:rFonts w:hint="eastAsia"/>
                <w:spacing w:val="-4"/>
                <w:szCs w:val="21"/>
              </w:rPr>
              <w:t>完成团标报批发布</w:t>
            </w:r>
            <w:r>
              <w:rPr>
                <w:rFonts w:ascii="宋体" w:hAnsi="宋体" w:cs="宋体" w:hint="eastAsia"/>
                <w:bCs/>
                <w:szCs w:val="21"/>
              </w:rPr>
              <w:t>。</w:t>
            </w:r>
          </w:p>
        </w:tc>
        <w:tc>
          <w:tcPr>
            <w:tcW w:w="2268" w:type="dxa"/>
            <w:shd w:val="clear" w:color="auto" w:fill="auto"/>
          </w:tcPr>
          <w:p w14:paraId="1ED0DD82" w14:textId="77777777" w:rsidR="006B3A8C" w:rsidRDefault="006B3A8C" w:rsidP="00FA466E">
            <w:pPr>
              <w:spacing w:line="360" w:lineRule="auto"/>
              <w:rPr>
                <w:rFonts w:ascii="宋体" w:hAnsi="宋体" w:cs="宋体" w:hint="eastAsia"/>
                <w:szCs w:val="21"/>
              </w:rPr>
            </w:pPr>
            <w:r w:rsidRPr="004265C6">
              <w:rPr>
                <w:rFonts w:ascii="宋体" w:hAnsi="宋体" w:cs="宋体" w:hint="eastAsia"/>
                <w:szCs w:val="21"/>
              </w:rPr>
              <w:t>发表学术论文2篇，申请国家发明专利3项，软件著作权 1 项</w:t>
            </w:r>
            <w:r>
              <w:rPr>
                <w:rFonts w:ascii="宋体" w:hAnsi="宋体" w:cs="宋体" w:hint="eastAsia"/>
                <w:szCs w:val="21"/>
              </w:rPr>
              <w:t>，</w:t>
            </w:r>
            <w:r>
              <w:rPr>
                <w:rFonts w:hint="eastAsia"/>
                <w:spacing w:val="-4"/>
                <w:szCs w:val="21"/>
              </w:rPr>
              <w:t>完成标准送审稿</w:t>
            </w:r>
          </w:p>
        </w:tc>
        <w:tc>
          <w:tcPr>
            <w:tcW w:w="2571" w:type="dxa"/>
            <w:shd w:val="clear" w:color="auto" w:fill="auto"/>
          </w:tcPr>
          <w:p w14:paraId="4DCE99F2" w14:textId="77777777" w:rsidR="006B3A8C" w:rsidRDefault="006B3A8C" w:rsidP="00FA466E">
            <w:pPr>
              <w:spacing w:line="360" w:lineRule="auto"/>
              <w:rPr>
                <w:rFonts w:ascii="宋体" w:hAnsi="宋体" w:cs="宋体" w:hint="eastAsia"/>
                <w:szCs w:val="21"/>
              </w:rPr>
            </w:pPr>
            <w:r w:rsidRPr="004265C6">
              <w:rPr>
                <w:rFonts w:ascii="宋体" w:hAnsi="宋体" w:cs="宋体" w:hint="eastAsia"/>
                <w:szCs w:val="21"/>
              </w:rPr>
              <w:t>取得相应论文正式发表或录用通知，取得专利受理通知，取得软件著作权证书</w:t>
            </w:r>
            <w:r>
              <w:rPr>
                <w:rFonts w:ascii="宋体" w:hAnsi="宋体" w:cs="宋体" w:hint="eastAsia"/>
                <w:szCs w:val="21"/>
              </w:rPr>
              <w:t>，</w:t>
            </w:r>
            <w:r w:rsidRPr="007A439B">
              <w:rPr>
                <w:rFonts w:hint="eastAsia"/>
                <w:spacing w:val="-4"/>
                <w:szCs w:val="21"/>
              </w:rPr>
              <w:t>团标报批发布</w:t>
            </w:r>
          </w:p>
        </w:tc>
      </w:tr>
      <w:tr w:rsidR="006B3A8C" w14:paraId="5ECDFF69" w14:textId="77777777" w:rsidTr="00FA466E">
        <w:trPr>
          <w:trHeight w:val="1006"/>
          <w:jc w:val="center"/>
        </w:trPr>
        <w:tc>
          <w:tcPr>
            <w:tcW w:w="1271" w:type="dxa"/>
            <w:shd w:val="clear" w:color="auto" w:fill="auto"/>
          </w:tcPr>
          <w:p w14:paraId="0A4F753D" w14:textId="77777777" w:rsidR="006B3A8C" w:rsidRDefault="006B3A8C" w:rsidP="00FA466E">
            <w:pPr>
              <w:rPr>
                <w:rFonts w:ascii="宋体" w:hAnsi="宋体" w:cs="宋体" w:hint="eastAsia"/>
                <w:szCs w:val="21"/>
              </w:rPr>
            </w:pPr>
            <w:r>
              <w:rPr>
                <w:rFonts w:ascii="宋体" w:hAnsi="宋体" w:cs="宋体"/>
                <w:szCs w:val="21"/>
              </w:rPr>
              <w:t>202</w:t>
            </w:r>
            <w:r>
              <w:rPr>
                <w:rFonts w:ascii="宋体" w:hAnsi="宋体" w:cs="宋体" w:hint="eastAsia"/>
                <w:szCs w:val="21"/>
              </w:rPr>
              <w:t>6年1</w:t>
            </w:r>
            <w:r>
              <w:rPr>
                <w:rFonts w:ascii="宋体" w:hAnsi="宋体" w:cs="宋体"/>
                <w:szCs w:val="21"/>
              </w:rPr>
              <w:t>2</w:t>
            </w:r>
            <w:r>
              <w:rPr>
                <w:rFonts w:ascii="宋体" w:hAnsi="宋体" w:cs="宋体" w:hint="eastAsia"/>
                <w:szCs w:val="21"/>
              </w:rPr>
              <w:t>月-</w:t>
            </w:r>
            <w:r>
              <w:rPr>
                <w:rFonts w:ascii="宋体" w:hAnsi="宋体" w:cs="宋体"/>
                <w:szCs w:val="21"/>
              </w:rPr>
              <w:t>202</w:t>
            </w:r>
            <w:r>
              <w:rPr>
                <w:rFonts w:ascii="宋体" w:hAnsi="宋体" w:cs="宋体" w:hint="eastAsia"/>
                <w:szCs w:val="21"/>
              </w:rPr>
              <w:t>7年5月</w:t>
            </w:r>
          </w:p>
        </w:tc>
        <w:tc>
          <w:tcPr>
            <w:tcW w:w="2665" w:type="dxa"/>
            <w:shd w:val="clear" w:color="auto" w:fill="auto"/>
          </w:tcPr>
          <w:p w14:paraId="25515EC8" w14:textId="77777777" w:rsidR="006B3A8C" w:rsidRDefault="006B3A8C" w:rsidP="00FA466E">
            <w:pPr>
              <w:rPr>
                <w:rFonts w:ascii="宋体" w:hAnsi="宋体" w:cs="宋体" w:hint="eastAsia"/>
                <w:szCs w:val="21"/>
              </w:rPr>
            </w:pPr>
            <w:r w:rsidRPr="00896E2A">
              <w:rPr>
                <w:rFonts w:hint="eastAsia"/>
                <w:kern w:val="0"/>
                <w:szCs w:val="21"/>
              </w:rPr>
              <w:t>研究分阶段细粒度函数性能分析建模</w:t>
            </w:r>
            <w:r>
              <w:rPr>
                <w:rFonts w:hint="eastAsia"/>
                <w:kern w:val="0"/>
                <w:szCs w:val="21"/>
              </w:rPr>
              <w:t>和函数性能优化</w:t>
            </w:r>
            <w:r w:rsidRPr="00896E2A">
              <w:rPr>
                <w:rFonts w:hint="eastAsia"/>
                <w:kern w:val="0"/>
                <w:szCs w:val="21"/>
              </w:rPr>
              <w:t>技术</w:t>
            </w:r>
            <w:r>
              <w:rPr>
                <w:rFonts w:hint="eastAsia"/>
                <w:kern w:val="0"/>
                <w:szCs w:val="21"/>
              </w:rPr>
              <w:t>；研究容器</w:t>
            </w:r>
            <w:r w:rsidRPr="000D0F6E">
              <w:rPr>
                <w:rFonts w:ascii="宋体" w:hAnsi="宋体" w:cs="宋体" w:hint="eastAsia"/>
                <w:bCs/>
                <w:szCs w:val="21"/>
              </w:rPr>
              <w:t>预编译技术</w:t>
            </w:r>
            <w:r>
              <w:rPr>
                <w:rFonts w:ascii="宋体" w:hAnsi="宋体" w:cs="宋体" w:hint="eastAsia"/>
                <w:bCs/>
                <w:szCs w:val="21"/>
              </w:rPr>
              <w:t>；研究</w:t>
            </w:r>
            <w:r w:rsidRPr="008C2ED8">
              <w:rPr>
                <w:rFonts w:ascii="宋体" w:hAnsi="宋体" w:cs="宋体" w:hint="eastAsia"/>
                <w:bCs/>
                <w:szCs w:val="21"/>
              </w:rPr>
              <w:t>场景驱动的多维高保真系统行为仿真</w:t>
            </w:r>
            <w:r>
              <w:rPr>
                <w:rFonts w:ascii="宋体" w:hAnsi="宋体" w:cs="宋体" w:hint="eastAsia"/>
                <w:bCs/>
                <w:szCs w:val="21"/>
              </w:rPr>
              <w:t>技术。</w:t>
            </w:r>
          </w:p>
        </w:tc>
        <w:tc>
          <w:tcPr>
            <w:tcW w:w="2268" w:type="dxa"/>
            <w:shd w:val="clear" w:color="auto" w:fill="auto"/>
          </w:tcPr>
          <w:p w14:paraId="3DADEC48" w14:textId="77777777" w:rsidR="006B3A8C" w:rsidRDefault="006B3A8C" w:rsidP="00FA466E">
            <w:pPr>
              <w:spacing w:line="360" w:lineRule="auto"/>
              <w:rPr>
                <w:rFonts w:ascii="宋体" w:hAnsi="宋体" w:cs="宋体" w:hint="eastAsia"/>
                <w:szCs w:val="21"/>
              </w:rPr>
            </w:pPr>
            <w:r>
              <w:rPr>
                <w:rFonts w:hint="eastAsia"/>
                <w:bCs/>
                <w:szCs w:val="21"/>
              </w:rPr>
              <w:t>发表学术论文</w:t>
            </w:r>
            <w:r>
              <w:rPr>
                <w:rFonts w:hint="eastAsia"/>
                <w:bCs/>
                <w:szCs w:val="21"/>
              </w:rPr>
              <w:t>1</w:t>
            </w:r>
            <w:r>
              <w:rPr>
                <w:rFonts w:hint="eastAsia"/>
                <w:bCs/>
                <w:szCs w:val="21"/>
              </w:rPr>
              <w:t>篇</w:t>
            </w:r>
          </w:p>
        </w:tc>
        <w:tc>
          <w:tcPr>
            <w:tcW w:w="2571" w:type="dxa"/>
            <w:shd w:val="clear" w:color="auto" w:fill="auto"/>
          </w:tcPr>
          <w:p w14:paraId="544E66E3" w14:textId="77777777" w:rsidR="006B3A8C" w:rsidRDefault="006B3A8C" w:rsidP="00FA466E">
            <w:pPr>
              <w:spacing w:line="360" w:lineRule="auto"/>
              <w:rPr>
                <w:rFonts w:ascii="宋体" w:hAnsi="宋体" w:cs="宋体" w:hint="eastAsia"/>
                <w:szCs w:val="21"/>
              </w:rPr>
            </w:pPr>
            <w:r w:rsidRPr="004265C6">
              <w:rPr>
                <w:rFonts w:ascii="宋体" w:hAnsi="宋体" w:cs="宋体" w:hint="eastAsia"/>
                <w:szCs w:val="21"/>
              </w:rPr>
              <w:t>取得相应论文正式发表或录用通知</w:t>
            </w:r>
          </w:p>
        </w:tc>
      </w:tr>
      <w:tr w:rsidR="006B3A8C" w14:paraId="646C863A" w14:textId="77777777" w:rsidTr="00FA466E">
        <w:trPr>
          <w:trHeight w:val="1006"/>
          <w:jc w:val="center"/>
        </w:trPr>
        <w:tc>
          <w:tcPr>
            <w:tcW w:w="1271" w:type="dxa"/>
            <w:shd w:val="clear" w:color="auto" w:fill="auto"/>
          </w:tcPr>
          <w:p w14:paraId="1FCC3D08" w14:textId="77777777" w:rsidR="006B3A8C" w:rsidRDefault="006B3A8C" w:rsidP="00FA466E">
            <w:pPr>
              <w:rPr>
                <w:rFonts w:ascii="宋体" w:hAnsi="宋体" w:cs="宋体" w:hint="eastAsia"/>
                <w:szCs w:val="21"/>
              </w:rPr>
            </w:pPr>
            <w:r>
              <w:rPr>
                <w:rFonts w:ascii="宋体" w:hAnsi="宋体" w:cs="宋体"/>
                <w:szCs w:val="21"/>
              </w:rPr>
              <w:t>202</w:t>
            </w:r>
            <w:r>
              <w:rPr>
                <w:rFonts w:ascii="宋体" w:hAnsi="宋体" w:cs="宋体" w:hint="eastAsia"/>
                <w:szCs w:val="21"/>
              </w:rPr>
              <w:t>7年6月-</w:t>
            </w:r>
            <w:r>
              <w:rPr>
                <w:rFonts w:ascii="宋体" w:hAnsi="宋体" w:cs="宋体"/>
                <w:szCs w:val="21"/>
              </w:rPr>
              <w:t>202</w:t>
            </w:r>
            <w:r>
              <w:rPr>
                <w:rFonts w:ascii="宋体" w:hAnsi="宋体" w:cs="宋体" w:hint="eastAsia"/>
                <w:szCs w:val="21"/>
              </w:rPr>
              <w:t>7年11月</w:t>
            </w:r>
          </w:p>
        </w:tc>
        <w:tc>
          <w:tcPr>
            <w:tcW w:w="2665" w:type="dxa"/>
            <w:shd w:val="clear" w:color="auto" w:fill="auto"/>
          </w:tcPr>
          <w:p w14:paraId="794E263B" w14:textId="77777777" w:rsidR="006B3A8C" w:rsidRPr="00BA2330" w:rsidRDefault="006B3A8C" w:rsidP="00FA466E">
            <w:pPr>
              <w:rPr>
                <w:bCs/>
                <w:spacing w:val="-4"/>
                <w:szCs w:val="21"/>
              </w:rPr>
            </w:pPr>
            <w:r w:rsidRPr="00266A36">
              <w:rPr>
                <w:rFonts w:ascii="宋体" w:hAnsi="宋体" w:cs="宋体" w:hint="eastAsia"/>
                <w:bCs/>
                <w:szCs w:val="21"/>
              </w:rPr>
              <w:t>实现从组件到系统多尺度融合的可演化性评估</w:t>
            </w:r>
            <w:r>
              <w:rPr>
                <w:rFonts w:ascii="宋体" w:hAnsi="宋体" w:cs="宋体" w:hint="eastAsia"/>
                <w:bCs/>
                <w:szCs w:val="21"/>
              </w:rPr>
              <w:t>；研究</w:t>
            </w:r>
            <w:r w:rsidRPr="008C2ED8">
              <w:rPr>
                <w:rFonts w:ascii="宋体" w:hAnsi="宋体" w:cs="宋体" w:hint="eastAsia"/>
                <w:bCs/>
                <w:szCs w:val="21"/>
              </w:rPr>
              <w:t>场景驱动的系统行为模拟与成熟度预测</w:t>
            </w:r>
            <w:r>
              <w:rPr>
                <w:rFonts w:ascii="宋体" w:hAnsi="宋体" w:cs="宋体" w:hint="eastAsia"/>
                <w:bCs/>
                <w:szCs w:val="21"/>
              </w:rPr>
              <w:t>技术；</w:t>
            </w:r>
            <w:r w:rsidRPr="00266A36">
              <w:rPr>
                <w:rFonts w:ascii="宋体" w:hAnsi="宋体" w:cs="宋体" w:hint="eastAsia"/>
                <w:bCs/>
                <w:szCs w:val="21"/>
              </w:rPr>
              <w:t>增强长时间周期内系统对环境与需求变动的自适应性</w:t>
            </w:r>
            <w:r>
              <w:rPr>
                <w:rFonts w:ascii="宋体" w:hAnsi="宋体" w:cs="宋体" w:hint="eastAsia"/>
                <w:bCs/>
                <w:szCs w:val="21"/>
              </w:rPr>
              <w:t>，</w:t>
            </w:r>
            <w:r>
              <w:rPr>
                <w:rFonts w:hint="eastAsia"/>
                <w:bCs/>
                <w:spacing w:val="-4"/>
                <w:szCs w:val="21"/>
              </w:rPr>
              <w:t>完成课题工具与模型库的研制，完成第三方测试，</w:t>
            </w:r>
            <w:r w:rsidRPr="00912A66">
              <w:rPr>
                <w:rFonts w:hint="eastAsia"/>
                <w:bCs/>
                <w:szCs w:val="21"/>
              </w:rPr>
              <w:t>完成国家或行业技术标准立项</w:t>
            </w:r>
            <w:r>
              <w:rPr>
                <w:rFonts w:hint="eastAsia"/>
                <w:bCs/>
                <w:szCs w:val="21"/>
              </w:rPr>
              <w:t>。</w:t>
            </w:r>
          </w:p>
        </w:tc>
        <w:tc>
          <w:tcPr>
            <w:tcW w:w="2268" w:type="dxa"/>
            <w:shd w:val="clear" w:color="auto" w:fill="auto"/>
          </w:tcPr>
          <w:p w14:paraId="461DACD4" w14:textId="77777777" w:rsidR="006B3A8C" w:rsidRPr="00BA2330" w:rsidRDefault="006B3A8C" w:rsidP="00FA466E">
            <w:pPr>
              <w:adjustRightInd w:val="0"/>
              <w:snapToGrid w:val="0"/>
              <w:rPr>
                <w:spacing w:val="-4"/>
                <w:szCs w:val="21"/>
              </w:rPr>
            </w:pPr>
            <w:r w:rsidRPr="004265C6">
              <w:rPr>
                <w:rFonts w:ascii="宋体" w:hAnsi="宋体" w:cs="宋体" w:hint="eastAsia"/>
                <w:szCs w:val="21"/>
              </w:rPr>
              <w:t>云原生软件系统构建、评估与演化专题技术报告或技术白皮书1份</w:t>
            </w:r>
            <w:r>
              <w:rPr>
                <w:rFonts w:ascii="宋体" w:hAnsi="宋体" w:cs="宋体" w:hint="eastAsia"/>
                <w:szCs w:val="21"/>
              </w:rPr>
              <w:t>，</w:t>
            </w:r>
            <w:r w:rsidRPr="005808A5">
              <w:t>支持应用微服务重构，支持典型程序</w:t>
            </w:r>
            <w:r>
              <w:rPr>
                <w:rFonts w:hint="eastAsia"/>
              </w:rPr>
              <w:t>高效</w:t>
            </w:r>
            <w:r w:rsidRPr="005808A5">
              <w:t>服务化，</w:t>
            </w:r>
            <w:r>
              <w:rPr>
                <w:rFonts w:hint="eastAsia"/>
              </w:rPr>
              <w:t>微</w:t>
            </w:r>
            <w:r w:rsidRPr="005808A5">
              <w:t>服务拆分准确率达到</w:t>
            </w:r>
            <w:r w:rsidRPr="005808A5">
              <w:t>70%</w:t>
            </w:r>
            <w:r w:rsidRPr="005808A5">
              <w:t>以上</w:t>
            </w:r>
            <w:r>
              <w:rPr>
                <w:rFonts w:hint="eastAsia"/>
                <w:spacing w:val="-4"/>
                <w:szCs w:val="21"/>
              </w:rPr>
              <w:t>，</w:t>
            </w:r>
            <w:r w:rsidRPr="009846DF">
              <w:rPr>
                <w:rFonts w:hint="eastAsia"/>
                <w:spacing w:val="-4"/>
                <w:szCs w:val="21"/>
              </w:rPr>
              <w:t>支持函数化重构与函数化迁移，支持智能算法模型的高效服务化，函数封装准确率达到</w:t>
            </w:r>
            <w:r w:rsidRPr="009846DF">
              <w:rPr>
                <w:rFonts w:hint="eastAsia"/>
                <w:spacing w:val="-4"/>
                <w:szCs w:val="21"/>
              </w:rPr>
              <w:t>70%</w:t>
            </w:r>
            <w:r w:rsidRPr="009846DF">
              <w:rPr>
                <w:rFonts w:hint="eastAsia"/>
                <w:spacing w:val="-4"/>
                <w:szCs w:val="21"/>
              </w:rPr>
              <w:t>以上</w:t>
            </w:r>
            <w:r>
              <w:rPr>
                <w:rFonts w:hint="eastAsia"/>
                <w:spacing w:val="-4"/>
                <w:szCs w:val="21"/>
              </w:rPr>
              <w:t>，</w:t>
            </w:r>
            <w:r w:rsidRPr="00430353">
              <w:rPr>
                <w:rFonts w:hint="eastAsia"/>
              </w:rPr>
              <w:t>支持工作流中的计算任务、数据副本、</w:t>
            </w:r>
            <w:r w:rsidRPr="00430353">
              <w:rPr>
                <w:rFonts w:hint="eastAsia"/>
              </w:rPr>
              <w:t>Agent</w:t>
            </w:r>
            <w:r w:rsidRPr="00430353">
              <w:rPr>
                <w:rFonts w:hint="eastAsia"/>
              </w:rPr>
              <w:t>等进行组件级编排和快速优化求解，实现端到端执行时间较传统方法下降</w:t>
            </w:r>
            <w:r w:rsidRPr="00430353">
              <w:rPr>
                <w:rFonts w:hint="eastAsia"/>
              </w:rPr>
              <w:t>20%</w:t>
            </w:r>
            <w:r>
              <w:rPr>
                <w:rFonts w:hint="eastAsia"/>
                <w:spacing w:val="-4"/>
                <w:szCs w:val="21"/>
              </w:rPr>
              <w:t>，</w:t>
            </w:r>
            <w:r w:rsidRPr="007848C1">
              <w:rPr>
                <w:rFonts w:hint="eastAsia"/>
              </w:rPr>
              <w:t>支持数据与知识融合驱动的架构成熟度与可演化性评估；支持服务设计、部署结构、高可用保障等不同方面以及</w:t>
            </w:r>
            <w:r w:rsidRPr="007848C1">
              <w:rPr>
                <w:rFonts w:hint="eastAsia"/>
              </w:rPr>
              <w:t xml:space="preserve">10 </w:t>
            </w:r>
            <w:r w:rsidRPr="007848C1">
              <w:rPr>
                <w:rFonts w:hint="eastAsia"/>
              </w:rPr>
              <w:t>种以上各类架构问题的识别，准确率不低于</w:t>
            </w:r>
            <w:r w:rsidRPr="007848C1">
              <w:rPr>
                <w:rFonts w:hint="eastAsia"/>
              </w:rPr>
              <w:t>70%</w:t>
            </w:r>
            <w:r>
              <w:rPr>
                <w:rFonts w:hint="eastAsia"/>
                <w:spacing w:val="-4"/>
                <w:szCs w:val="21"/>
              </w:rPr>
              <w:t>，</w:t>
            </w:r>
            <w:r w:rsidRPr="007B3C69">
              <w:rPr>
                <w:rFonts w:hint="eastAsia"/>
              </w:rPr>
              <w:t>支持</w:t>
            </w:r>
            <w:r w:rsidRPr="00681EA5">
              <w:rPr>
                <w:rFonts w:hint="eastAsia"/>
                <w:spacing w:val="-4"/>
                <w:szCs w:val="21"/>
              </w:rPr>
              <w:t>微服务</w:t>
            </w:r>
            <w:r>
              <w:rPr>
                <w:rFonts w:hint="eastAsia"/>
                <w:spacing w:val="-4"/>
                <w:szCs w:val="21"/>
              </w:rPr>
              <w:t>副本调整</w:t>
            </w:r>
            <w:r w:rsidRPr="007B3C69">
              <w:rPr>
                <w:rFonts w:hint="eastAsia"/>
              </w:rPr>
              <w:t>、服务拓扑调整、数据流优化等</w:t>
            </w:r>
            <w:r w:rsidRPr="007B3C69">
              <w:rPr>
                <w:rFonts w:hint="eastAsia"/>
              </w:rPr>
              <w:t>3</w:t>
            </w:r>
            <w:r w:rsidRPr="007B3C69">
              <w:rPr>
                <w:rFonts w:hint="eastAsia"/>
              </w:rPr>
              <w:t>种以上系统演化能力</w:t>
            </w:r>
            <w:r>
              <w:rPr>
                <w:rFonts w:hint="eastAsia"/>
                <w:spacing w:val="-4"/>
                <w:szCs w:val="21"/>
              </w:rPr>
              <w:t>，</w:t>
            </w:r>
            <w:r w:rsidRPr="00912A66">
              <w:rPr>
                <w:spacing w:val="-4"/>
                <w:szCs w:val="21"/>
              </w:rPr>
              <w:t>国家</w:t>
            </w:r>
            <w:r w:rsidRPr="00912A66">
              <w:rPr>
                <w:rFonts w:hint="eastAsia"/>
                <w:spacing w:val="-4"/>
                <w:szCs w:val="21"/>
              </w:rPr>
              <w:t>或</w:t>
            </w:r>
            <w:r w:rsidRPr="00912A66">
              <w:rPr>
                <w:spacing w:val="-4"/>
                <w:szCs w:val="21"/>
              </w:rPr>
              <w:t>行业技术标准立项</w:t>
            </w:r>
            <w:r w:rsidRPr="00912A66">
              <w:rPr>
                <w:spacing w:val="-4"/>
                <w:szCs w:val="21"/>
              </w:rPr>
              <w:t xml:space="preserve">1 </w:t>
            </w:r>
            <w:r w:rsidRPr="00912A66">
              <w:rPr>
                <w:spacing w:val="-4"/>
                <w:szCs w:val="21"/>
              </w:rPr>
              <w:t>项</w:t>
            </w:r>
          </w:p>
        </w:tc>
        <w:tc>
          <w:tcPr>
            <w:tcW w:w="2571" w:type="dxa"/>
            <w:shd w:val="clear" w:color="auto" w:fill="auto"/>
          </w:tcPr>
          <w:p w14:paraId="7B7C238B" w14:textId="77777777" w:rsidR="006B3A8C" w:rsidRDefault="006B3A8C" w:rsidP="00FA466E">
            <w:pPr>
              <w:spacing w:line="360" w:lineRule="auto"/>
              <w:rPr>
                <w:rFonts w:ascii="宋体" w:hAnsi="宋体" w:cs="宋体" w:hint="eastAsia"/>
                <w:szCs w:val="21"/>
              </w:rPr>
            </w:pPr>
            <w:r w:rsidRPr="004265C6">
              <w:rPr>
                <w:rFonts w:ascii="宋体" w:hAnsi="宋体" w:cs="宋体" w:hint="eastAsia"/>
                <w:szCs w:val="21"/>
              </w:rPr>
              <w:t>通过专家评审或开源社区发布</w:t>
            </w:r>
            <w:r>
              <w:rPr>
                <w:rFonts w:ascii="宋体" w:hAnsi="宋体" w:cs="宋体" w:hint="eastAsia"/>
                <w:szCs w:val="21"/>
              </w:rPr>
              <w:t>，第三方评测报告，</w:t>
            </w:r>
            <w:r w:rsidRPr="004265C6">
              <w:rPr>
                <w:rFonts w:ascii="宋体" w:hAnsi="宋体" w:cs="宋体" w:hint="eastAsia"/>
                <w:szCs w:val="21"/>
              </w:rPr>
              <w:t>国家或行业技术标准立项</w:t>
            </w:r>
          </w:p>
        </w:tc>
      </w:tr>
    </w:tbl>
    <w:p w14:paraId="32664D4A" w14:textId="77777777" w:rsidR="006B3A8C" w:rsidRDefault="006B3A8C" w:rsidP="006B3A8C">
      <w:pPr>
        <w:spacing w:line="360" w:lineRule="auto"/>
        <w:rPr>
          <w:rFonts w:ascii="宋体" w:hAnsi="宋体" w:cs="宋体" w:hint="eastAsia"/>
          <w:sz w:val="24"/>
          <w:lang w:eastAsia="zh-Hans"/>
        </w:rPr>
      </w:pPr>
    </w:p>
    <w:p w14:paraId="19AFF124" w14:textId="77777777" w:rsidR="006B3A8C" w:rsidRPr="001A4EF0" w:rsidRDefault="006B3A8C" w:rsidP="006B3A8C">
      <w:pPr>
        <w:spacing w:line="360" w:lineRule="auto"/>
        <w:ind w:firstLine="420"/>
        <w:rPr>
          <w:rFonts w:ascii="宋体" w:hAnsi="宋体" w:cs="宋体" w:hint="eastAsia"/>
          <w:sz w:val="24"/>
        </w:rPr>
      </w:pPr>
      <w:r>
        <w:rPr>
          <w:rFonts w:ascii="宋体" w:hAnsi="宋体" w:cs="宋体" w:hint="eastAsia"/>
          <w:sz w:val="24"/>
          <w:lang w:eastAsia="zh-Hans"/>
        </w:rPr>
        <w:t>制作课题的实施进度甘特图，对应各项子任务以及对应的任务单元的时间安排。</w:t>
      </w:r>
    </w:p>
    <w:p w14:paraId="0DC2C314" w14:textId="22DBE46C" w:rsidR="006B3A8C" w:rsidRPr="001A4EF0" w:rsidRDefault="00A10176" w:rsidP="006B3A8C">
      <w:pPr>
        <w:spacing w:line="360" w:lineRule="auto"/>
        <w:jc w:val="center"/>
        <w:rPr>
          <w:rFonts w:ascii="宋体" w:hAnsi="宋体" w:cs="宋体" w:hint="eastAsia"/>
          <w:sz w:val="24"/>
        </w:rPr>
      </w:pPr>
      <w:r w:rsidRPr="00A10176">
        <w:rPr>
          <w:rFonts w:ascii="宋体" w:hAnsi="宋体" w:cs="宋体"/>
          <w:noProof/>
          <w:sz w:val="24"/>
        </w:rPr>
        <w:drawing>
          <wp:inline distT="0" distB="0" distL="0" distR="0" wp14:anchorId="68D6B8CE" wp14:editId="167A419E">
            <wp:extent cx="5759450" cy="164401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644015"/>
                    </a:xfrm>
                    <a:prstGeom prst="rect">
                      <a:avLst/>
                    </a:prstGeom>
                  </pic:spPr>
                </pic:pic>
              </a:graphicData>
            </a:graphic>
          </wp:inline>
        </w:drawing>
      </w:r>
    </w:p>
    <w:p w14:paraId="03C2974F" w14:textId="7045471A" w:rsidR="006B3A8C" w:rsidRDefault="006B3A8C" w:rsidP="006B3A8C">
      <w:pPr>
        <w:spacing w:line="360" w:lineRule="auto"/>
        <w:jc w:val="center"/>
        <w:rPr>
          <w:rFonts w:ascii="宋体" w:hAnsi="宋体" w:cs="宋体" w:hint="eastAsia"/>
          <w:b/>
          <w:bCs/>
          <w:szCs w:val="21"/>
        </w:rPr>
      </w:pPr>
      <w:r w:rsidRPr="003413C3">
        <w:rPr>
          <w:rFonts w:ascii="宋体" w:hAnsi="宋体" w:cs="宋体" w:hint="eastAsia"/>
          <w:b/>
          <w:bCs/>
          <w:szCs w:val="21"/>
        </w:rPr>
        <w:t>图 课题任务实施进度甘特图</w:t>
      </w:r>
      <w:r w:rsidRPr="00A10176">
        <w:rPr>
          <w:rFonts w:ascii="宋体" w:hAnsi="宋体" w:cs="宋体" w:hint="eastAsia"/>
          <w:b/>
          <w:bCs/>
          <w:szCs w:val="21"/>
          <w:highlight w:val="cyan"/>
        </w:rPr>
        <w:t>（</w:t>
      </w:r>
      <w:r w:rsidR="00A10176" w:rsidRPr="00A10176">
        <w:rPr>
          <w:rFonts w:ascii="宋体" w:hAnsi="宋体" w:cs="宋体" w:hint="eastAsia"/>
          <w:b/>
          <w:bCs/>
          <w:szCs w:val="21"/>
          <w:highlight w:val="cyan"/>
        </w:rPr>
        <w:t>需要最后对应修改）</w:t>
      </w:r>
    </w:p>
    <w:p w14:paraId="6D503EA5" w14:textId="77777777" w:rsidR="00D952BF" w:rsidRPr="00993F74" w:rsidRDefault="00D952BF" w:rsidP="003413C3">
      <w:pPr>
        <w:spacing w:line="360" w:lineRule="auto"/>
        <w:jc w:val="center"/>
        <w:rPr>
          <w:b/>
          <w:bCs/>
          <w:szCs w:val="21"/>
        </w:rPr>
      </w:pPr>
    </w:p>
    <w:p w14:paraId="47ACF4C9" w14:textId="58E460F2" w:rsidR="008E1650" w:rsidRPr="00993F74" w:rsidRDefault="00B80DB1" w:rsidP="00B80DB1">
      <w:pPr>
        <w:pStyle w:val="2"/>
        <w:spacing w:before="120" w:after="120" w:line="360" w:lineRule="auto"/>
        <w:rPr>
          <w:rFonts w:ascii="Times New Roman" w:eastAsia="宋体" w:hAnsi="Times New Roman"/>
          <w:sz w:val="28"/>
          <w:szCs w:val="22"/>
        </w:rPr>
      </w:pPr>
      <w:bookmarkStart w:id="35" w:name="_Toc190081341"/>
      <w:r w:rsidRPr="00993F74">
        <w:rPr>
          <w:rFonts w:ascii="Times New Roman" w:eastAsia="宋体" w:hAnsi="Times New Roman"/>
          <w:sz w:val="28"/>
          <w:szCs w:val="22"/>
        </w:rPr>
        <w:t xml:space="preserve">3.3 </w:t>
      </w:r>
      <w:r w:rsidRPr="00993F74">
        <w:rPr>
          <w:rFonts w:ascii="Times New Roman" w:eastAsia="宋体" w:hAnsi="Times New Roman"/>
          <w:sz w:val="28"/>
          <w:szCs w:val="22"/>
        </w:rPr>
        <w:t>经费安排及自筹经费落实方案</w:t>
      </w:r>
      <w:bookmarkEnd w:id="35"/>
    </w:p>
    <w:p w14:paraId="37CAA9A9" w14:textId="77777777" w:rsidR="00F35160" w:rsidRPr="00993F74" w:rsidRDefault="00F35160" w:rsidP="00D952BF">
      <w:pPr>
        <w:ind w:firstLine="420"/>
        <w:rPr>
          <w:b/>
          <w:bCs/>
        </w:rPr>
      </w:pPr>
      <w:r w:rsidRPr="00993F74">
        <w:rPr>
          <w:b/>
          <w:bCs/>
          <w:sz w:val="24"/>
          <w:highlight w:val="cyan"/>
        </w:rPr>
        <w:t>（杨任宇负责整体规划和表述）</w:t>
      </w:r>
    </w:p>
    <w:p w14:paraId="4B9FBDD8" w14:textId="77777777" w:rsidR="00B80DB1" w:rsidRPr="00993F74" w:rsidRDefault="00B80DB1" w:rsidP="00B80DB1">
      <w:pPr>
        <w:spacing w:line="360" w:lineRule="auto"/>
        <w:ind w:firstLine="420"/>
        <w:rPr>
          <w:sz w:val="24"/>
          <w:lang w:eastAsia="zh-Hans"/>
        </w:rPr>
      </w:pPr>
      <w:r w:rsidRPr="00993F74">
        <w:rPr>
          <w:sz w:val="24"/>
          <w:lang w:eastAsia="zh-Hans"/>
        </w:rPr>
        <w:t>应包括课题总经费、国拨和自筹经费数额，其中直接、间接经费数额，各个单位的总经费、国拨和自筹经费数额。</w:t>
      </w:r>
    </w:p>
    <w:p w14:paraId="0161A972" w14:textId="25974C30" w:rsidR="00B80DB1" w:rsidRPr="00993F74" w:rsidRDefault="00B80DB1" w:rsidP="003413C3">
      <w:pPr>
        <w:spacing w:line="360" w:lineRule="auto"/>
        <w:jc w:val="center"/>
        <w:rPr>
          <w:b/>
          <w:bCs/>
          <w:szCs w:val="21"/>
        </w:rPr>
      </w:pPr>
      <w:r w:rsidRPr="00993F74">
        <w:rPr>
          <w:b/>
          <w:bCs/>
          <w:szCs w:val="21"/>
        </w:rPr>
        <w:t>表</w:t>
      </w:r>
      <w:r w:rsidRPr="00993F74">
        <w:rPr>
          <w:b/>
          <w:bCs/>
          <w:szCs w:val="21"/>
        </w:rPr>
        <w:t xml:space="preserve"> </w:t>
      </w:r>
      <w:r w:rsidRPr="00993F74">
        <w:rPr>
          <w:b/>
          <w:bCs/>
          <w:szCs w:val="21"/>
        </w:rPr>
        <w:t>课题经费预算标</w:t>
      </w:r>
    </w:p>
    <w:tbl>
      <w:tblPr>
        <w:tblW w:w="70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3905"/>
        <w:gridCol w:w="2332"/>
      </w:tblGrid>
      <w:tr w:rsidR="00B80DB1" w:rsidRPr="00993F74" w14:paraId="17BAB787" w14:textId="77777777" w:rsidTr="00FD29ED">
        <w:trPr>
          <w:trHeight w:hRule="exact" w:val="421"/>
          <w:jc w:val="center"/>
        </w:trPr>
        <w:tc>
          <w:tcPr>
            <w:tcW w:w="839" w:type="dxa"/>
            <w:vMerge w:val="restart"/>
            <w:vAlign w:val="center"/>
          </w:tcPr>
          <w:p w14:paraId="1AAE2BCB" w14:textId="77777777" w:rsidR="00B80DB1" w:rsidRPr="00993F74" w:rsidRDefault="00B80DB1" w:rsidP="00FD29ED">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序号</w:t>
            </w:r>
          </w:p>
        </w:tc>
        <w:tc>
          <w:tcPr>
            <w:tcW w:w="3905" w:type="dxa"/>
            <w:vAlign w:val="center"/>
          </w:tcPr>
          <w:p w14:paraId="26D2D920" w14:textId="77777777" w:rsidR="00B80DB1" w:rsidRPr="00993F74" w:rsidRDefault="00B80DB1" w:rsidP="00FD29ED">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 xml:space="preserve"> </w:t>
            </w:r>
            <w:r w:rsidRPr="00993F74">
              <w:rPr>
                <w:rFonts w:ascii="Times New Roman" w:eastAsia="宋体" w:hAnsi="Times New Roman"/>
                <w:b/>
                <w:bCs/>
                <w:sz w:val="21"/>
                <w:szCs w:val="21"/>
              </w:rPr>
              <w:t>预算科目名称</w:t>
            </w:r>
          </w:p>
        </w:tc>
        <w:tc>
          <w:tcPr>
            <w:tcW w:w="2332" w:type="dxa"/>
            <w:vAlign w:val="center"/>
          </w:tcPr>
          <w:p w14:paraId="01E05F75" w14:textId="77777777" w:rsidR="00B80DB1" w:rsidRPr="00993F74" w:rsidRDefault="00B80DB1" w:rsidP="00FD29ED">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金额（万元）</w:t>
            </w:r>
          </w:p>
        </w:tc>
      </w:tr>
      <w:tr w:rsidR="00B80DB1" w:rsidRPr="00993F74" w14:paraId="310DBE22" w14:textId="77777777" w:rsidTr="00FD29ED">
        <w:trPr>
          <w:trHeight w:hRule="exact" w:val="421"/>
          <w:jc w:val="center"/>
        </w:trPr>
        <w:tc>
          <w:tcPr>
            <w:tcW w:w="839" w:type="dxa"/>
            <w:vMerge/>
            <w:vAlign w:val="center"/>
          </w:tcPr>
          <w:p w14:paraId="4F0A8F96" w14:textId="77777777" w:rsidR="00B80DB1" w:rsidRPr="00993F74" w:rsidRDefault="00B80DB1" w:rsidP="00FD29ED">
            <w:pPr>
              <w:pStyle w:val="af8"/>
              <w:ind w:firstLine="0"/>
              <w:jc w:val="center"/>
              <w:rPr>
                <w:rFonts w:ascii="Times New Roman" w:eastAsia="宋体" w:hAnsi="Times New Roman"/>
                <w:b/>
                <w:bCs/>
                <w:sz w:val="21"/>
                <w:szCs w:val="21"/>
              </w:rPr>
            </w:pPr>
          </w:p>
        </w:tc>
        <w:tc>
          <w:tcPr>
            <w:tcW w:w="3905" w:type="dxa"/>
            <w:vAlign w:val="center"/>
          </w:tcPr>
          <w:p w14:paraId="63334F32" w14:textId="1EEEDBE0" w:rsidR="00B80DB1" w:rsidRPr="00993F74" w:rsidRDefault="00B80DB1" w:rsidP="00FD29ED">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w:t>
            </w:r>
            <w:r w:rsidRPr="00993F74">
              <w:rPr>
                <w:rFonts w:ascii="Times New Roman" w:eastAsia="宋体" w:hAnsi="Times New Roman"/>
                <w:b/>
                <w:bCs/>
                <w:sz w:val="21"/>
                <w:szCs w:val="21"/>
              </w:rPr>
              <w:t>1</w:t>
            </w:r>
            <w:r w:rsidRPr="00993F74">
              <w:rPr>
                <w:rFonts w:ascii="Times New Roman" w:eastAsia="宋体" w:hAnsi="Times New Roman"/>
                <w:b/>
                <w:bCs/>
                <w:sz w:val="21"/>
                <w:szCs w:val="21"/>
              </w:rPr>
              <w:t>）</w:t>
            </w:r>
          </w:p>
        </w:tc>
        <w:tc>
          <w:tcPr>
            <w:tcW w:w="2332" w:type="dxa"/>
            <w:vAlign w:val="center"/>
          </w:tcPr>
          <w:p w14:paraId="42722BF9" w14:textId="2B2199A8" w:rsidR="00B80DB1" w:rsidRPr="00993F74" w:rsidRDefault="00B80DB1" w:rsidP="00FD29ED">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w:t>
            </w:r>
            <w:r w:rsidRPr="00993F74">
              <w:rPr>
                <w:rFonts w:ascii="Times New Roman" w:eastAsia="宋体" w:hAnsi="Times New Roman"/>
                <w:b/>
                <w:bCs/>
                <w:sz w:val="21"/>
                <w:szCs w:val="21"/>
              </w:rPr>
              <w:t>2</w:t>
            </w:r>
            <w:r w:rsidRPr="00993F74">
              <w:rPr>
                <w:rFonts w:ascii="Times New Roman" w:eastAsia="宋体" w:hAnsi="Times New Roman"/>
                <w:b/>
                <w:bCs/>
                <w:sz w:val="21"/>
                <w:szCs w:val="21"/>
              </w:rPr>
              <w:t>）</w:t>
            </w:r>
          </w:p>
        </w:tc>
      </w:tr>
      <w:tr w:rsidR="00B80DB1" w:rsidRPr="00993F74" w14:paraId="3272CDA4" w14:textId="77777777" w:rsidTr="00FD29ED">
        <w:trPr>
          <w:trHeight w:hRule="exact" w:val="421"/>
          <w:jc w:val="center"/>
        </w:trPr>
        <w:tc>
          <w:tcPr>
            <w:tcW w:w="839" w:type="dxa"/>
            <w:vAlign w:val="center"/>
          </w:tcPr>
          <w:p w14:paraId="711F71B9" w14:textId="77777777" w:rsidR="00B80DB1" w:rsidRPr="00993F74" w:rsidRDefault="00B80DB1" w:rsidP="00FD29ED">
            <w:pPr>
              <w:pStyle w:val="af8"/>
              <w:ind w:firstLine="0"/>
              <w:jc w:val="center"/>
              <w:rPr>
                <w:rFonts w:ascii="Times New Roman" w:eastAsia="宋体" w:hAnsi="Times New Roman"/>
                <w:sz w:val="21"/>
                <w:szCs w:val="21"/>
              </w:rPr>
            </w:pPr>
            <w:r w:rsidRPr="00993F74">
              <w:rPr>
                <w:rFonts w:ascii="Times New Roman" w:eastAsia="宋体" w:hAnsi="Times New Roman"/>
                <w:sz w:val="21"/>
                <w:szCs w:val="21"/>
              </w:rPr>
              <w:t>1</w:t>
            </w:r>
          </w:p>
        </w:tc>
        <w:tc>
          <w:tcPr>
            <w:tcW w:w="3905" w:type="dxa"/>
            <w:vAlign w:val="center"/>
          </w:tcPr>
          <w:p w14:paraId="5E5ABDD4" w14:textId="77777777" w:rsidR="00B80DB1" w:rsidRPr="00993F74" w:rsidRDefault="00B80DB1" w:rsidP="00FD29ED">
            <w:pPr>
              <w:pStyle w:val="af8"/>
              <w:ind w:firstLine="0"/>
              <w:jc w:val="left"/>
              <w:rPr>
                <w:rFonts w:ascii="Times New Roman" w:eastAsia="宋体" w:hAnsi="Times New Roman"/>
                <w:sz w:val="21"/>
                <w:szCs w:val="21"/>
              </w:rPr>
            </w:pPr>
            <w:r w:rsidRPr="00993F74">
              <w:rPr>
                <w:rFonts w:ascii="Times New Roman" w:eastAsia="宋体" w:hAnsi="Times New Roman"/>
                <w:sz w:val="21"/>
                <w:szCs w:val="21"/>
              </w:rPr>
              <w:t>一、中央财政专项资金</w:t>
            </w:r>
          </w:p>
        </w:tc>
        <w:tc>
          <w:tcPr>
            <w:tcW w:w="2332" w:type="dxa"/>
            <w:vAlign w:val="center"/>
          </w:tcPr>
          <w:p w14:paraId="5A315ABC" w14:textId="385288C8" w:rsidR="00B80DB1" w:rsidRPr="00993F74" w:rsidRDefault="00B80DB1" w:rsidP="00FD29ED">
            <w:pPr>
              <w:pStyle w:val="af8"/>
              <w:ind w:firstLine="0"/>
              <w:jc w:val="right"/>
              <w:rPr>
                <w:rFonts w:ascii="Times New Roman" w:eastAsia="宋体" w:hAnsi="Times New Roman"/>
                <w:sz w:val="21"/>
                <w:szCs w:val="21"/>
              </w:rPr>
            </w:pPr>
          </w:p>
        </w:tc>
      </w:tr>
      <w:tr w:rsidR="00B80DB1" w:rsidRPr="00993F74" w14:paraId="44442B2D" w14:textId="77777777" w:rsidTr="00FD29ED">
        <w:trPr>
          <w:trHeight w:hRule="exact" w:val="427"/>
          <w:jc w:val="center"/>
        </w:trPr>
        <w:tc>
          <w:tcPr>
            <w:tcW w:w="839" w:type="dxa"/>
            <w:vAlign w:val="center"/>
          </w:tcPr>
          <w:p w14:paraId="7947E344" w14:textId="77777777" w:rsidR="00B80DB1" w:rsidRPr="00993F74" w:rsidRDefault="00B80DB1" w:rsidP="00FD29ED">
            <w:pPr>
              <w:pStyle w:val="af8"/>
              <w:ind w:firstLine="0"/>
              <w:jc w:val="center"/>
              <w:rPr>
                <w:rFonts w:ascii="Times New Roman" w:eastAsia="宋体" w:hAnsi="Times New Roman"/>
                <w:sz w:val="21"/>
                <w:szCs w:val="21"/>
              </w:rPr>
            </w:pPr>
            <w:r w:rsidRPr="00993F74">
              <w:rPr>
                <w:rFonts w:ascii="Times New Roman" w:eastAsia="宋体" w:hAnsi="Times New Roman"/>
                <w:sz w:val="21"/>
                <w:szCs w:val="21"/>
              </w:rPr>
              <w:t>2</w:t>
            </w:r>
          </w:p>
        </w:tc>
        <w:tc>
          <w:tcPr>
            <w:tcW w:w="3905" w:type="dxa"/>
            <w:vAlign w:val="center"/>
          </w:tcPr>
          <w:p w14:paraId="55E6ADF9" w14:textId="77777777" w:rsidR="00B80DB1" w:rsidRPr="00993F74" w:rsidRDefault="00B80DB1" w:rsidP="00FD29ED">
            <w:pPr>
              <w:pStyle w:val="af8"/>
              <w:ind w:firstLine="0"/>
              <w:jc w:val="left"/>
              <w:rPr>
                <w:rFonts w:ascii="Times New Roman" w:eastAsia="宋体" w:hAnsi="Times New Roman"/>
                <w:sz w:val="21"/>
                <w:szCs w:val="21"/>
              </w:rPr>
            </w:pPr>
            <w:r w:rsidRPr="00993F74">
              <w:rPr>
                <w:rFonts w:ascii="Times New Roman" w:eastAsia="宋体" w:hAnsi="Times New Roman"/>
                <w:sz w:val="21"/>
                <w:szCs w:val="21"/>
              </w:rPr>
              <w:t>（一）直接费用</w:t>
            </w:r>
          </w:p>
        </w:tc>
        <w:tc>
          <w:tcPr>
            <w:tcW w:w="2332" w:type="dxa"/>
            <w:vAlign w:val="center"/>
          </w:tcPr>
          <w:p w14:paraId="0DAD167B" w14:textId="5156351A" w:rsidR="00B80DB1" w:rsidRPr="00993F74" w:rsidRDefault="00B80DB1" w:rsidP="00FD29ED">
            <w:pPr>
              <w:jc w:val="right"/>
              <w:rPr>
                <w:szCs w:val="21"/>
              </w:rPr>
            </w:pPr>
          </w:p>
        </w:tc>
      </w:tr>
      <w:tr w:rsidR="00B80DB1" w:rsidRPr="00993F74" w14:paraId="04DEBA6B" w14:textId="77777777" w:rsidTr="00FD29ED">
        <w:trPr>
          <w:trHeight w:hRule="exact" w:val="575"/>
          <w:jc w:val="center"/>
        </w:trPr>
        <w:tc>
          <w:tcPr>
            <w:tcW w:w="839" w:type="dxa"/>
            <w:vAlign w:val="center"/>
          </w:tcPr>
          <w:p w14:paraId="0639238F" w14:textId="77777777" w:rsidR="00B80DB1" w:rsidRPr="00993F74" w:rsidRDefault="00B80DB1" w:rsidP="00FD29ED">
            <w:pPr>
              <w:pStyle w:val="af8"/>
              <w:ind w:firstLine="0"/>
              <w:jc w:val="center"/>
              <w:rPr>
                <w:rFonts w:ascii="Times New Roman" w:eastAsia="宋体" w:hAnsi="Times New Roman"/>
                <w:sz w:val="21"/>
                <w:szCs w:val="21"/>
              </w:rPr>
            </w:pPr>
            <w:r w:rsidRPr="00993F74">
              <w:rPr>
                <w:rFonts w:ascii="Times New Roman" w:eastAsia="宋体" w:hAnsi="Times New Roman"/>
                <w:sz w:val="21"/>
                <w:szCs w:val="21"/>
              </w:rPr>
              <w:t>3</w:t>
            </w:r>
          </w:p>
        </w:tc>
        <w:tc>
          <w:tcPr>
            <w:tcW w:w="3905" w:type="dxa"/>
            <w:vAlign w:val="center"/>
          </w:tcPr>
          <w:p w14:paraId="5915DFFE" w14:textId="77777777" w:rsidR="00B80DB1" w:rsidRPr="00993F74" w:rsidRDefault="00B80DB1" w:rsidP="00FD29ED">
            <w:pPr>
              <w:pStyle w:val="af8"/>
              <w:ind w:firstLine="0"/>
              <w:jc w:val="left"/>
              <w:rPr>
                <w:rFonts w:ascii="Times New Roman" w:eastAsia="宋体" w:hAnsi="Times New Roman"/>
                <w:sz w:val="21"/>
                <w:szCs w:val="21"/>
              </w:rPr>
            </w:pPr>
            <w:r w:rsidRPr="00993F74">
              <w:rPr>
                <w:rFonts w:ascii="Times New Roman" w:eastAsia="宋体" w:hAnsi="Times New Roman"/>
                <w:sz w:val="21"/>
                <w:szCs w:val="21"/>
              </w:rPr>
              <w:t xml:space="preserve">1. </w:t>
            </w:r>
            <w:r w:rsidRPr="00993F74">
              <w:rPr>
                <w:rFonts w:ascii="Times New Roman" w:eastAsia="宋体" w:hAnsi="Times New Roman"/>
                <w:sz w:val="21"/>
                <w:szCs w:val="21"/>
              </w:rPr>
              <w:t>设备费</w:t>
            </w:r>
          </w:p>
        </w:tc>
        <w:tc>
          <w:tcPr>
            <w:tcW w:w="2332" w:type="dxa"/>
            <w:vAlign w:val="center"/>
          </w:tcPr>
          <w:p w14:paraId="373EF235" w14:textId="733FF51E" w:rsidR="00B80DB1" w:rsidRPr="00993F74" w:rsidRDefault="00B80DB1" w:rsidP="00FD29ED">
            <w:pPr>
              <w:jc w:val="right"/>
              <w:rPr>
                <w:szCs w:val="21"/>
              </w:rPr>
            </w:pPr>
          </w:p>
        </w:tc>
      </w:tr>
      <w:tr w:rsidR="00B80DB1" w:rsidRPr="00993F74" w14:paraId="7A9E8A7D" w14:textId="77777777" w:rsidTr="00FD29ED">
        <w:trPr>
          <w:trHeight w:hRule="exact" w:val="539"/>
          <w:jc w:val="center"/>
        </w:trPr>
        <w:tc>
          <w:tcPr>
            <w:tcW w:w="839" w:type="dxa"/>
            <w:vAlign w:val="center"/>
          </w:tcPr>
          <w:p w14:paraId="6FA24235" w14:textId="77777777" w:rsidR="00B80DB1" w:rsidRPr="00993F74" w:rsidRDefault="00B80DB1" w:rsidP="00FD29ED">
            <w:pPr>
              <w:pStyle w:val="af8"/>
              <w:ind w:firstLine="0"/>
              <w:jc w:val="center"/>
              <w:rPr>
                <w:rFonts w:ascii="Times New Roman" w:eastAsia="宋体" w:hAnsi="Times New Roman"/>
                <w:sz w:val="21"/>
                <w:szCs w:val="21"/>
              </w:rPr>
            </w:pPr>
            <w:r w:rsidRPr="00993F74">
              <w:rPr>
                <w:rFonts w:ascii="Times New Roman" w:eastAsia="宋体" w:hAnsi="Times New Roman"/>
                <w:sz w:val="21"/>
                <w:szCs w:val="21"/>
              </w:rPr>
              <w:t>4</w:t>
            </w:r>
          </w:p>
        </w:tc>
        <w:tc>
          <w:tcPr>
            <w:tcW w:w="3905" w:type="dxa"/>
            <w:vAlign w:val="center"/>
          </w:tcPr>
          <w:p w14:paraId="3ED2D2F4" w14:textId="77777777" w:rsidR="00B80DB1" w:rsidRPr="00993F74" w:rsidRDefault="00B80DB1" w:rsidP="00FD29ED">
            <w:pPr>
              <w:pStyle w:val="af8"/>
              <w:ind w:firstLine="0"/>
              <w:rPr>
                <w:rFonts w:ascii="Times New Roman" w:eastAsia="宋体" w:hAnsi="Times New Roman"/>
                <w:sz w:val="21"/>
                <w:szCs w:val="21"/>
              </w:rPr>
            </w:pPr>
            <w:r w:rsidRPr="00993F74">
              <w:rPr>
                <w:rFonts w:ascii="Times New Roman" w:eastAsia="宋体" w:hAnsi="Times New Roman"/>
                <w:sz w:val="21"/>
                <w:szCs w:val="21"/>
              </w:rPr>
              <w:t>其中：购置设备费</w:t>
            </w:r>
          </w:p>
        </w:tc>
        <w:tc>
          <w:tcPr>
            <w:tcW w:w="2332" w:type="dxa"/>
            <w:vAlign w:val="center"/>
          </w:tcPr>
          <w:p w14:paraId="38F3C377" w14:textId="77AB7575" w:rsidR="00B80DB1" w:rsidRPr="00993F74" w:rsidRDefault="00B80DB1" w:rsidP="00FD29ED">
            <w:pPr>
              <w:jc w:val="right"/>
              <w:rPr>
                <w:szCs w:val="21"/>
              </w:rPr>
            </w:pPr>
          </w:p>
        </w:tc>
      </w:tr>
      <w:tr w:rsidR="00B80DB1" w:rsidRPr="00993F74" w14:paraId="74490E0D" w14:textId="77777777" w:rsidTr="00FD29ED">
        <w:trPr>
          <w:trHeight w:hRule="exact" w:val="419"/>
          <w:jc w:val="center"/>
        </w:trPr>
        <w:tc>
          <w:tcPr>
            <w:tcW w:w="839" w:type="dxa"/>
            <w:vAlign w:val="center"/>
          </w:tcPr>
          <w:p w14:paraId="2F33CA95" w14:textId="77777777" w:rsidR="00B80DB1" w:rsidRPr="00993F74" w:rsidRDefault="00B80DB1" w:rsidP="00FD29ED">
            <w:pPr>
              <w:pStyle w:val="af8"/>
              <w:ind w:firstLine="0"/>
              <w:jc w:val="center"/>
              <w:rPr>
                <w:rFonts w:ascii="Times New Roman" w:eastAsia="宋体" w:hAnsi="Times New Roman"/>
                <w:sz w:val="21"/>
                <w:szCs w:val="21"/>
              </w:rPr>
            </w:pPr>
            <w:r w:rsidRPr="00993F74">
              <w:rPr>
                <w:rFonts w:ascii="Times New Roman" w:eastAsia="宋体" w:hAnsi="Times New Roman"/>
                <w:sz w:val="21"/>
                <w:szCs w:val="21"/>
              </w:rPr>
              <w:t>5</w:t>
            </w:r>
          </w:p>
        </w:tc>
        <w:tc>
          <w:tcPr>
            <w:tcW w:w="3905" w:type="dxa"/>
            <w:vAlign w:val="center"/>
          </w:tcPr>
          <w:p w14:paraId="70EF82A1" w14:textId="77777777" w:rsidR="00B80DB1" w:rsidRPr="00993F74" w:rsidRDefault="00B80DB1" w:rsidP="00FD29ED">
            <w:pPr>
              <w:pStyle w:val="af8"/>
              <w:ind w:firstLine="0"/>
              <w:jc w:val="left"/>
              <w:rPr>
                <w:rFonts w:ascii="Times New Roman" w:eastAsia="宋体" w:hAnsi="Times New Roman"/>
                <w:sz w:val="21"/>
                <w:szCs w:val="21"/>
              </w:rPr>
            </w:pPr>
            <w:r w:rsidRPr="00993F74">
              <w:rPr>
                <w:rFonts w:ascii="Times New Roman" w:eastAsia="宋体" w:hAnsi="Times New Roman"/>
                <w:sz w:val="21"/>
                <w:szCs w:val="21"/>
              </w:rPr>
              <w:t xml:space="preserve">2. </w:t>
            </w:r>
            <w:r w:rsidRPr="00993F74">
              <w:rPr>
                <w:rFonts w:ascii="Times New Roman" w:eastAsia="宋体" w:hAnsi="Times New Roman"/>
                <w:sz w:val="21"/>
                <w:szCs w:val="21"/>
              </w:rPr>
              <w:t>业务费</w:t>
            </w:r>
          </w:p>
        </w:tc>
        <w:tc>
          <w:tcPr>
            <w:tcW w:w="2332" w:type="dxa"/>
            <w:vAlign w:val="center"/>
          </w:tcPr>
          <w:p w14:paraId="2F7345C9" w14:textId="07C6098F" w:rsidR="00B80DB1" w:rsidRPr="00993F74" w:rsidRDefault="00B80DB1" w:rsidP="00FD29ED">
            <w:pPr>
              <w:jc w:val="right"/>
              <w:rPr>
                <w:szCs w:val="21"/>
              </w:rPr>
            </w:pPr>
          </w:p>
        </w:tc>
      </w:tr>
      <w:tr w:rsidR="00B80DB1" w:rsidRPr="00993F74" w14:paraId="0C28CFC1" w14:textId="77777777" w:rsidTr="00FD29ED">
        <w:trPr>
          <w:trHeight w:hRule="exact" w:val="567"/>
          <w:jc w:val="center"/>
        </w:trPr>
        <w:tc>
          <w:tcPr>
            <w:tcW w:w="839" w:type="dxa"/>
            <w:vAlign w:val="center"/>
          </w:tcPr>
          <w:p w14:paraId="31AD075A" w14:textId="77777777" w:rsidR="00B80DB1" w:rsidRPr="00993F74" w:rsidRDefault="00B80DB1" w:rsidP="00FD29ED">
            <w:pPr>
              <w:pStyle w:val="af8"/>
              <w:ind w:firstLine="0"/>
              <w:jc w:val="center"/>
              <w:rPr>
                <w:rFonts w:ascii="Times New Roman" w:eastAsia="宋体" w:hAnsi="Times New Roman"/>
                <w:sz w:val="21"/>
                <w:szCs w:val="21"/>
              </w:rPr>
            </w:pPr>
            <w:r w:rsidRPr="00993F74">
              <w:rPr>
                <w:rFonts w:ascii="Times New Roman" w:eastAsia="宋体" w:hAnsi="Times New Roman"/>
                <w:sz w:val="21"/>
                <w:szCs w:val="21"/>
              </w:rPr>
              <w:t>6</w:t>
            </w:r>
          </w:p>
        </w:tc>
        <w:tc>
          <w:tcPr>
            <w:tcW w:w="3905" w:type="dxa"/>
            <w:vAlign w:val="center"/>
          </w:tcPr>
          <w:p w14:paraId="55FFE0A2" w14:textId="77777777" w:rsidR="00B80DB1" w:rsidRPr="00993F74" w:rsidRDefault="00B80DB1" w:rsidP="00FD29ED">
            <w:pPr>
              <w:pStyle w:val="af8"/>
              <w:ind w:firstLine="0"/>
              <w:jc w:val="left"/>
              <w:rPr>
                <w:rFonts w:ascii="Times New Roman" w:eastAsia="宋体" w:hAnsi="Times New Roman"/>
                <w:sz w:val="21"/>
                <w:szCs w:val="21"/>
              </w:rPr>
            </w:pPr>
            <w:r w:rsidRPr="00993F74">
              <w:rPr>
                <w:rFonts w:ascii="Times New Roman" w:eastAsia="宋体" w:hAnsi="Times New Roman"/>
                <w:sz w:val="21"/>
                <w:szCs w:val="21"/>
              </w:rPr>
              <w:t xml:space="preserve">3. </w:t>
            </w:r>
            <w:r w:rsidRPr="00993F74">
              <w:rPr>
                <w:rFonts w:ascii="Times New Roman" w:eastAsia="宋体" w:hAnsi="Times New Roman"/>
                <w:sz w:val="21"/>
                <w:szCs w:val="21"/>
              </w:rPr>
              <w:t>劳务费</w:t>
            </w:r>
          </w:p>
        </w:tc>
        <w:tc>
          <w:tcPr>
            <w:tcW w:w="2332" w:type="dxa"/>
            <w:vAlign w:val="center"/>
          </w:tcPr>
          <w:p w14:paraId="545997FE" w14:textId="536976C2" w:rsidR="00B80DB1" w:rsidRPr="00993F74" w:rsidRDefault="00B80DB1" w:rsidP="00FD29ED">
            <w:pPr>
              <w:jc w:val="right"/>
              <w:rPr>
                <w:szCs w:val="21"/>
              </w:rPr>
            </w:pPr>
          </w:p>
        </w:tc>
      </w:tr>
      <w:tr w:rsidR="00B80DB1" w:rsidRPr="00993F74" w14:paraId="0C435CC6" w14:textId="77777777" w:rsidTr="00FD29ED">
        <w:trPr>
          <w:trHeight w:hRule="exact" w:val="553"/>
          <w:jc w:val="center"/>
        </w:trPr>
        <w:tc>
          <w:tcPr>
            <w:tcW w:w="839" w:type="dxa"/>
            <w:vAlign w:val="center"/>
          </w:tcPr>
          <w:p w14:paraId="14B6E8D8" w14:textId="77777777" w:rsidR="00B80DB1" w:rsidRPr="00993F74" w:rsidRDefault="00B80DB1" w:rsidP="00FD29ED">
            <w:pPr>
              <w:pStyle w:val="af8"/>
              <w:ind w:firstLine="0"/>
              <w:jc w:val="center"/>
              <w:rPr>
                <w:rFonts w:ascii="Times New Roman" w:eastAsia="宋体" w:hAnsi="Times New Roman"/>
                <w:sz w:val="21"/>
                <w:szCs w:val="21"/>
              </w:rPr>
            </w:pPr>
            <w:r w:rsidRPr="00993F74">
              <w:rPr>
                <w:rFonts w:ascii="Times New Roman" w:eastAsia="宋体" w:hAnsi="Times New Roman"/>
                <w:sz w:val="21"/>
                <w:szCs w:val="21"/>
              </w:rPr>
              <w:t>7</w:t>
            </w:r>
          </w:p>
        </w:tc>
        <w:tc>
          <w:tcPr>
            <w:tcW w:w="3905" w:type="dxa"/>
            <w:vAlign w:val="center"/>
          </w:tcPr>
          <w:p w14:paraId="480F761E" w14:textId="77777777" w:rsidR="00B80DB1" w:rsidRPr="00993F74" w:rsidRDefault="00B80DB1" w:rsidP="00FD29ED">
            <w:pPr>
              <w:pStyle w:val="af8"/>
              <w:ind w:firstLine="0"/>
              <w:jc w:val="left"/>
              <w:rPr>
                <w:rFonts w:ascii="Times New Roman" w:eastAsia="宋体" w:hAnsi="Times New Roman"/>
                <w:sz w:val="21"/>
                <w:szCs w:val="21"/>
              </w:rPr>
            </w:pPr>
            <w:r w:rsidRPr="00993F74">
              <w:rPr>
                <w:rFonts w:ascii="Times New Roman" w:eastAsia="宋体" w:hAnsi="Times New Roman"/>
                <w:sz w:val="21"/>
                <w:szCs w:val="21"/>
              </w:rPr>
              <w:t>（二）间接费用</w:t>
            </w:r>
          </w:p>
        </w:tc>
        <w:tc>
          <w:tcPr>
            <w:tcW w:w="2332" w:type="dxa"/>
            <w:vAlign w:val="center"/>
          </w:tcPr>
          <w:p w14:paraId="143339F6" w14:textId="0FFDD914" w:rsidR="00B80DB1" w:rsidRPr="00993F74" w:rsidRDefault="00B80DB1" w:rsidP="00FD29ED">
            <w:pPr>
              <w:jc w:val="right"/>
              <w:rPr>
                <w:szCs w:val="21"/>
              </w:rPr>
            </w:pPr>
          </w:p>
        </w:tc>
      </w:tr>
      <w:tr w:rsidR="00B80DB1" w:rsidRPr="00993F74" w14:paraId="079BAAF5" w14:textId="77777777" w:rsidTr="00FD29ED">
        <w:trPr>
          <w:trHeight w:hRule="exact" w:val="711"/>
          <w:jc w:val="center"/>
        </w:trPr>
        <w:tc>
          <w:tcPr>
            <w:tcW w:w="839" w:type="dxa"/>
            <w:vAlign w:val="center"/>
          </w:tcPr>
          <w:p w14:paraId="0F4AD992" w14:textId="77777777" w:rsidR="00B80DB1" w:rsidRPr="00993F74" w:rsidRDefault="00B80DB1" w:rsidP="00FD29ED">
            <w:pPr>
              <w:pStyle w:val="af8"/>
              <w:ind w:firstLine="0"/>
              <w:jc w:val="center"/>
              <w:rPr>
                <w:rFonts w:ascii="Times New Roman" w:eastAsia="宋体" w:hAnsi="Times New Roman"/>
                <w:sz w:val="21"/>
                <w:szCs w:val="21"/>
              </w:rPr>
            </w:pPr>
            <w:r w:rsidRPr="00993F74">
              <w:rPr>
                <w:rFonts w:ascii="Times New Roman" w:eastAsia="宋体" w:hAnsi="Times New Roman"/>
                <w:sz w:val="21"/>
                <w:szCs w:val="21"/>
              </w:rPr>
              <w:t>8</w:t>
            </w:r>
          </w:p>
        </w:tc>
        <w:tc>
          <w:tcPr>
            <w:tcW w:w="3905" w:type="dxa"/>
            <w:vAlign w:val="center"/>
          </w:tcPr>
          <w:p w14:paraId="45896E03" w14:textId="77777777" w:rsidR="00B80DB1" w:rsidRPr="00993F74" w:rsidRDefault="00B80DB1" w:rsidP="00FD29ED">
            <w:pPr>
              <w:pStyle w:val="af8"/>
              <w:ind w:firstLine="0"/>
              <w:jc w:val="left"/>
              <w:rPr>
                <w:rFonts w:ascii="Times New Roman" w:eastAsia="宋体" w:hAnsi="Times New Roman"/>
                <w:sz w:val="21"/>
                <w:szCs w:val="21"/>
              </w:rPr>
            </w:pPr>
            <w:r w:rsidRPr="00993F74">
              <w:rPr>
                <w:rFonts w:ascii="Times New Roman" w:eastAsia="宋体" w:hAnsi="Times New Roman"/>
                <w:sz w:val="21"/>
                <w:szCs w:val="21"/>
              </w:rPr>
              <w:t>二、其他来源资金</w:t>
            </w:r>
          </w:p>
        </w:tc>
        <w:tc>
          <w:tcPr>
            <w:tcW w:w="2332" w:type="dxa"/>
            <w:vAlign w:val="center"/>
          </w:tcPr>
          <w:p w14:paraId="444E36DE" w14:textId="187D9DA0" w:rsidR="00B80DB1" w:rsidRPr="00993F74" w:rsidRDefault="00B80DB1" w:rsidP="00FD29ED">
            <w:pPr>
              <w:jc w:val="right"/>
              <w:rPr>
                <w:szCs w:val="21"/>
              </w:rPr>
            </w:pPr>
          </w:p>
        </w:tc>
      </w:tr>
      <w:tr w:rsidR="00B80DB1" w:rsidRPr="00993F74" w14:paraId="766D7F45" w14:textId="77777777" w:rsidTr="00FD29ED">
        <w:trPr>
          <w:trHeight w:hRule="exact" w:val="437"/>
          <w:jc w:val="center"/>
        </w:trPr>
        <w:tc>
          <w:tcPr>
            <w:tcW w:w="839" w:type="dxa"/>
            <w:vAlign w:val="center"/>
          </w:tcPr>
          <w:p w14:paraId="79FA3757" w14:textId="77777777" w:rsidR="00B80DB1" w:rsidRPr="00993F74" w:rsidRDefault="00B80DB1" w:rsidP="00FD29ED">
            <w:pPr>
              <w:pStyle w:val="af8"/>
              <w:ind w:firstLine="0"/>
              <w:jc w:val="center"/>
              <w:rPr>
                <w:rFonts w:ascii="Times New Roman" w:eastAsia="宋体" w:hAnsi="Times New Roman"/>
                <w:sz w:val="21"/>
                <w:szCs w:val="21"/>
              </w:rPr>
            </w:pPr>
            <w:r w:rsidRPr="00993F74">
              <w:rPr>
                <w:rFonts w:ascii="Times New Roman" w:eastAsia="宋体" w:hAnsi="Times New Roman"/>
                <w:sz w:val="21"/>
                <w:szCs w:val="21"/>
              </w:rPr>
              <w:t>9</w:t>
            </w:r>
          </w:p>
        </w:tc>
        <w:tc>
          <w:tcPr>
            <w:tcW w:w="3905" w:type="dxa"/>
            <w:vAlign w:val="center"/>
          </w:tcPr>
          <w:p w14:paraId="0F2A099B" w14:textId="77777777" w:rsidR="00B80DB1" w:rsidRPr="00993F74" w:rsidRDefault="00B80DB1" w:rsidP="00FD29ED">
            <w:pPr>
              <w:pStyle w:val="af8"/>
              <w:ind w:firstLine="0"/>
              <w:jc w:val="left"/>
              <w:rPr>
                <w:rFonts w:ascii="Times New Roman" w:eastAsia="宋体" w:hAnsi="Times New Roman"/>
                <w:sz w:val="21"/>
                <w:szCs w:val="21"/>
              </w:rPr>
            </w:pPr>
            <w:r w:rsidRPr="00993F74">
              <w:rPr>
                <w:rFonts w:ascii="Times New Roman" w:eastAsia="宋体" w:hAnsi="Times New Roman"/>
                <w:sz w:val="21"/>
                <w:szCs w:val="21"/>
              </w:rPr>
              <w:t>三、合计</w:t>
            </w:r>
          </w:p>
        </w:tc>
        <w:tc>
          <w:tcPr>
            <w:tcW w:w="2332" w:type="dxa"/>
            <w:vAlign w:val="center"/>
          </w:tcPr>
          <w:p w14:paraId="5ABF42AB" w14:textId="2614AFEF" w:rsidR="00B80DB1" w:rsidRPr="00993F74" w:rsidRDefault="00B80DB1" w:rsidP="00FD29ED">
            <w:pPr>
              <w:jc w:val="right"/>
              <w:rPr>
                <w:szCs w:val="21"/>
              </w:rPr>
            </w:pPr>
          </w:p>
        </w:tc>
      </w:tr>
    </w:tbl>
    <w:p w14:paraId="61B88282" w14:textId="77777777" w:rsidR="00B80DB1" w:rsidRPr="00993F74" w:rsidRDefault="00B80DB1" w:rsidP="00B80DB1">
      <w:pPr>
        <w:spacing w:line="360" w:lineRule="auto"/>
        <w:ind w:firstLine="420"/>
        <w:rPr>
          <w:bCs/>
          <w:sz w:val="24"/>
        </w:rPr>
      </w:pPr>
    </w:p>
    <w:p w14:paraId="7E73AC95" w14:textId="792318D4" w:rsidR="00B80DB1" w:rsidRPr="00993F74" w:rsidRDefault="00B80DB1" w:rsidP="00B80DB1">
      <w:pPr>
        <w:spacing w:line="360" w:lineRule="auto"/>
        <w:ind w:firstLine="420"/>
        <w:rPr>
          <w:b/>
          <w:color w:val="C00000"/>
          <w:sz w:val="24"/>
          <w:highlight w:val="yellow"/>
        </w:rPr>
      </w:pPr>
      <w:r w:rsidRPr="00993F74">
        <w:rPr>
          <w:b/>
          <w:color w:val="C00000"/>
          <w:sz w:val="24"/>
          <w:highlight w:val="yellow"/>
        </w:rPr>
        <w:t>示例：课题将严格执行《国家重点研发计划资金管理办法》等财务规范和制度，各</w:t>
      </w:r>
      <w:r w:rsidRPr="00993F74">
        <w:rPr>
          <w:b/>
          <w:color w:val="C00000"/>
          <w:sz w:val="24"/>
          <w:highlight w:val="yellow"/>
        </w:rPr>
        <w:lastRenderedPageBreak/>
        <w:t>单位建立各自的内控制度，设立课题独立经费账号，单独核算，专款专用。课题牵头单位对下拨中央专项经费进行及时的分拨，对专项经费的支出按预算进行总额控制，按照课题任务和实际需求合理使用课题经费。对于确需进行经费支出调整的情况，严格按照相关规定和流程进行申请、报批和调整。</w:t>
      </w:r>
    </w:p>
    <w:p w14:paraId="36B0DDE5" w14:textId="277D2C5F" w:rsidR="00B80DB1" w:rsidRPr="00993F74" w:rsidRDefault="00B80DB1" w:rsidP="00B80DB1">
      <w:pPr>
        <w:spacing w:line="360" w:lineRule="auto"/>
        <w:ind w:firstLine="420"/>
        <w:rPr>
          <w:b/>
          <w:color w:val="C00000"/>
          <w:sz w:val="24"/>
        </w:rPr>
      </w:pPr>
      <w:r w:rsidRPr="00993F74">
        <w:rPr>
          <w:b/>
          <w:color w:val="C00000"/>
          <w:sz w:val="24"/>
          <w:highlight w:val="yellow"/>
        </w:rPr>
        <w:t>本课题将自筹配套经费</w:t>
      </w:r>
      <w:r w:rsidRPr="00993F74">
        <w:rPr>
          <w:b/>
          <w:color w:val="C00000"/>
          <w:sz w:val="24"/>
          <w:highlight w:val="yellow"/>
        </w:rPr>
        <w:t>****</w:t>
      </w:r>
      <w:r w:rsidRPr="00993F74">
        <w:rPr>
          <w:b/>
          <w:color w:val="C00000"/>
          <w:sz w:val="24"/>
          <w:highlight w:val="yellow"/>
        </w:rPr>
        <w:t>万元，保证配套经费均用于本课题的研究。题参与单位</w:t>
      </w:r>
      <w:r w:rsidRPr="00993F74">
        <w:rPr>
          <w:b/>
          <w:color w:val="C00000"/>
          <w:sz w:val="24"/>
          <w:highlight w:val="yellow"/>
        </w:rPr>
        <w:t>*****</w:t>
      </w:r>
      <w:r w:rsidRPr="00993F74">
        <w:rPr>
          <w:b/>
          <w:color w:val="C00000"/>
          <w:sz w:val="24"/>
          <w:highlight w:val="yellow"/>
        </w:rPr>
        <w:t>承诺将足额提供配套经费，为保证资金的落实，在每年的前一年底列入单位预算，并将余额累积到下一个年度。对于设备的采购，也在前一年列入本单位设备采购计划。</w:t>
      </w:r>
    </w:p>
    <w:p w14:paraId="2B01DC00" w14:textId="7F5DFBE2" w:rsidR="00B80DB1" w:rsidRPr="00993F74" w:rsidRDefault="00B80DB1" w:rsidP="00B80DB1">
      <w:pPr>
        <w:spacing w:line="360" w:lineRule="auto"/>
        <w:ind w:firstLine="420"/>
        <w:rPr>
          <w:sz w:val="24"/>
          <w:lang w:eastAsia="zh-Hans"/>
        </w:rPr>
      </w:pPr>
      <w:r w:rsidRPr="00993F74">
        <w:rPr>
          <w:sz w:val="24"/>
          <w:lang w:eastAsia="zh-Hans"/>
        </w:rPr>
        <w:t>根据课题各子任务的工作量以及研发内容，细化经费安排。</w:t>
      </w:r>
    </w:p>
    <w:p w14:paraId="603F0D9A" w14:textId="1F8E8E1A" w:rsidR="00B80DB1" w:rsidRPr="00993F74" w:rsidRDefault="00B80DB1" w:rsidP="003413C3">
      <w:pPr>
        <w:spacing w:line="360" w:lineRule="auto"/>
        <w:jc w:val="center"/>
        <w:rPr>
          <w:b/>
          <w:bCs/>
          <w:szCs w:val="21"/>
        </w:rPr>
      </w:pPr>
      <w:r w:rsidRPr="00993F74">
        <w:rPr>
          <w:b/>
          <w:bCs/>
          <w:szCs w:val="21"/>
        </w:rPr>
        <w:t>表</w:t>
      </w:r>
      <w:r w:rsidRPr="00993F74">
        <w:rPr>
          <w:b/>
          <w:bCs/>
          <w:szCs w:val="21"/>
        </w:rPr>
        <w:t xml:space="preserve"> </w:t>
      </w:r>
      <w:r w:rsidRPr="00993F74">
        <w:rPr>
          <w:b/>
          <w:bCs/>
          <w:szCs w:val="21"/>
        </w:rPr>
        <w:t>任务经费预算表</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6"/>
        <w:gridCol w:w="1985"/>
        <w:gridCol w:w="850"/>
        <w:gridCol w:w="907"/>
        <w:gridCol w:w="628"/>
        <w:gridCol w:w="628"/>
        <w:gridCol w:w="627"/>
        <w:gridCol w:w="628"/>
        <w:gridCol w:w="550"/>
        <w:gridCol w:w="550"/>
      </w:tblGrid>
      <w:tr w:rsidR="00B80DB1" w:rsidRPr="00993F74" w14:paraId="68C934EC" w14:textId="77777777" w:rsidTr="00B80DB1">
        <w:trPr>
          <w:trHeight w:hRule="exact" w:val="421"/>
          <w:jc w:val="center"/>
        </w:trPr>
        <w:tc>
          <w:tcPr>
            <w:tcW w:w="1686" w:type="dxa"/>
            <w:vAlign w:val="center"/>
          </w:tcPr>
          <w:p w14:paraId="709C51CE" w14:textId="753DEBAE"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任务</w:t>
            </w:r>
          </w:p>
        </w:tc>
        <w:tc>
          <w:tcPr>
            <w:tcW w:w="1985" w:type="dxa"/>
            <w:vAlign w:val="center"/>
          </w:tcPr>
          <w:p w14:paraId="37FB3915" w14:textId="70465F47"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主要承担单位</w:t>
            </w:r>
          </w:p>
        </w:tc>
        <w:tc>
          <w:tcPr>
            <w:tcW w:w="1757" w:type="dxa"/>
            <w:gridSpan w:val="2"/>
            <w:vAlign w:val="center"/>
          </w:tcPr>
          <w:p w14:paraId="112B7041" w14:textId="44068828"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总计经费</w:t>
            </w:r>
          </w:p>
        </w:tc>
        <w:tc>
          <w:tcPr>
            <w:tcW w:w="1256" w:type="dxa"/>
            <w:gridSpan w:val="2"/>
            <w:vAlign w:val="center"/>
          </w:tcPr>
          <w:p w14:paraId="4A7E2ECD" w14:textId="327E0B8F"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第一年</w:t>
            </w:r>
          </w:p>
        </w:tc>
        <w:tc>
          <w:tcPr>
            <w:tcW w:w="1255" w:type="dxa"/>
            <w:gridSpan w:val="2"/>
            <w:vAlign w:val="center"/>
          </w:tcPr>
          <w:p w14:paraId="3EFF80E8" w14:textId="41DF9968"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第二年</w:t>
            </w:r>
          </w:p>
        </w:tc>
        <w:tc>
          <w:tcPr>
            <w:tcW w:w="1100" w:type="dxa"/>
            <w:gridSpan w:val="2"/>
            <w:vAlign w:val="center"/>
          </w:tcPr>
          <w:p w14:paraId="65D6495C" w14:textId="0E5D1680"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第三年</w:t>
            </w:r>
          </w:p>
        </w:tc>
      </w:tr>
      <w:tr w:rsidR="00B80DB1" w:rsidRPr="00993F74" w14:paraId="6DCF4FC1" w14:textId="77777777" w:rsidTr="00B80DB1">
        <w:trPr>
          <w:trHeight w:hRule="exact" w:val="659"/>
          <w:jc w:val="center"/>
        </w:trPr>
        <w:tc>
          <w:tcPr>
            <w:tcW w:w="1686" w:type="dxa"/>
            <w:vAlign w:val="center"/>
          </w:tcPr>
          <w:p w14:paraId="7FDD1846" w14:textId="77777777" w:rsidR="00B80DB1" w:rsidRPr="00993F74" w:rsidRDefault="00B80DB1" w:rsidP="00B80DB1">
            <w:pPr>
              <w:pStyle w:val="af8"/>
              <w:ind w:firstLine="0"/>
              <w:jc w:val="center"/>
              <w:rPr>
                <w:rFonts w:ascii="Times New Roman" w:eastAsia="宋体" w:hAnsi="Times New Roman"/>
                <w:b/>
                <w:bCs/>
                <w:sz w:val="21"/>
                <w:szCs w:val="21"/>
              </w:rPr>
            </w:pPr>
          </w:p>
        </w:tc>
        <w:tc>
          <w:tcPr>
            <w:tcW w:w="1985" w:type="dxa"/>
            <w:vAlign w:val="center"/>
          </w:tcPr>
          <w:p w14:paraId="5FF930E9" w14:textId="77777777" w:rsidR="00B80DB1" w:rsidRPr="00993F74" w:rsidRDefault="00B80DB1" w:rsidP="00B80DB1">
            <w:pPr>
              <w:pStyle w:val="af8"/>
              <w:ind w:firstLine="0"/>
              <w:jc w:val="center"/>
              <w:rPr>
                <w:rFonts w:ascii="Times New Roman" w:eastAsia="宋体" w:hAnsi="Times New Roman"/>
                <w:b/>
                <w:bCs/>
                <w:sz w:val="21"/>
                <w:szCs w:val="21"/>
              </w:rPr>
            </w:pPr>
          </w:p>
        </w:tc>
        <w:tc>
          <w:tcPr>
            <w:tcW w:w="850" w:type="dxa"/>
            <w:vAlign w:val="center"/>
          </w:tcPr>
          <w:p w14:paraId="75D641AB" w14:textId="6246F356"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国拨</w:t>
            </w:r>
          </w:p>
        </w:tc>
        <w:tc>
          <w:tcPr>
            <w:tcW w:w="907" w:type="dxa"/>
            <w:vAlign w:val="center"/>
          </w:tcPr>
          <w:p w14:paraId="0A002E29" w14:textId="1AE153F0"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自筹</w:t>
            </w:r>
          </w:p>
        </w:tc>
        <w:tc>
          <w:tcPr>
            <w:tcW w:w="628" w:type="dxa"/>
            <w:vAlign w:val="center"/>
          </w:tcPr>
          <w:p w14:paraId="7C68EE2A" w14:textId="03493419"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国拨</w:t>
            </w:r>
          </w:p>
        </w:tc>
        <w:tc>
          <w:tcPr>
            <w:tcW w:w="628" w:type="dxa"/>
            <w:vAlign w:val="center"/>
          </w:tcPr>
          <w:p w14:paraId="43F78800" w14:textId="54ACBDA3"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自筹</w:t>
            </w:r>
          </w:p>
        </w:tc>
        <w:tc>
          <w:tcPr>
            <w:tcW w:w="627" w:type="dxa"/>
          </w:tcPr>
          <w:p w14:paraId="094C6BBE" w14:textId="5462C9EB"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国拨</w:t>
            </w:r>
          </w:p>
        </w:tc>
        <w:tc>
          <w:tcPr>
            <w:tcW w:w="628" w:type="dxa"/>
          </w:tcPr>
          <w:p w14:paraId="21B4620D" w14:textId="3188390C"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自筹</w:t>
            </w:r>
          </w:p>
        </w:tc>
        <w:tc>
          <w:tcPr>
            <w:tcW w:w="550" w:type="dxa"/>
            <w:vAlign w:val="center"/>
          </w:tcPr>
          <w:p w14:paraId="2156F783" w14:textId="58959A9E"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国拨</w:t>
            </w:r>
          </w:p>
        </w:tc>
        <w:tc>
          <w:tcPr>
            <w:tcW w:w="550" w:type="dxa"/>
            <w:vAlign w:val="center"/>
          </w:tcPr>
          <w:p w14:paraId="0A294F2E" w14:textId="6F4907B8" w:rsidR="00B80DB1" w:rsidRPr="00993F74" w:rsidRDefault="00B80DB1" w:rsidP="00B80DB1">
            <w:pPr>
              <w:pStyle w:val="af8"/>
              <w:ind w:firstLine="0"/>
              <w:jc w:val="center"/>
              <w:rPr>
                <w:rFonts w:ascii="Times New Roman" w:eastAsia="宋体" w:hAnsi="Times New Roman"/>
                <w:b/>
                <w:bCs/>
                <w:sz w:val="21"/>
                <w:szCs w:val="21"/>
              </w:rPr>
            </w:pPr>
            <w:r w:rsidRPr="00993F74">
              <w:rPr>
                <w:rFonts w:ascii="Times New Roman" w:eastAsia="宋体" w:hAnsi="Times New Roman"/>
                <w:b/>
                <w:bCs/>
                <w:sz w:val="21"/>
                <w:szCs w:val="21"/>
              </w:rPr>
              <w:t>自筹</w:t>
            </w:r>
          </w:p>
        </w:tc>
      </w:tr>
      <w:tr w:rsidR="00B80DB1" w:rsidRPr="00993F74" w14:paraId="2E6ABC49" w14:textId="77777777" w:rsidTr="009303DA">
        <w:trPr>
          <w:trHeight w:hRule="exact" w:val="421"/>
          <w:jc w:val="center"/>
        </w:trPr>
        <w:tc>
          <w:tcPr>
            <w:tcW w:w="1686" w:type="dxa"/>
            <w:vAlign w:val="center"/>
          </w:tcPr>
          <w:p w14:paraId="64B01B23" w14:textId="77777777" w:rsidR="00B80DB1" w:rsidRPr="00993F74" w:rsidRDefault="00B80DB1" w:rsidP="00B80DB1">
            <w:pPr>
              <w:pStyle w:val="af8"/>
              <w:ind w:firstLine="0"/>
              <w:jc w:val="center"/>
              <w:rPr>
                <w:rFonts w:ascii="Times New Roman" w:eastAsia="宋体" w:hAnsi="Times New Roman"/>
                <w:sz w:val="21"/>
                <w:szCs w:val="21"/>
              </w:rPr>
            </w:pPr>
          </w:p>
        </w:tc>
        <w:tc>
          <w:tcPr>
            <w:tcW w:w="1985" w:type="dxa"/>
            <w:vAlign w:val="center"/>
          </w:tcPr>
          <w:p w14:paraId="530E0573" w14:textId="77777777" w:rsidR="00B80DB1" w:rsidRPr="00993F74" w:rsidRDefault="00B80DB1" w:rsidP="00B80DB1">
            <w:pPr>
              <w:pStyle w:val="af8"/>
              <w:ind w:firstLine="0"/>
              <w:jc w:val="center"/>
              <w:rPr>
                <w:rFonts w:ascii="Times New Roman" w:eastAsia="宋体" w:hAnsi="Times New Roman"/>
                <w:sz w:val="21"/>
                <w:szCs w:val="21"/>
              </w:rPr>
            </w:pPr>
          </w:p>
        </w:tc>
        <w:tc>
          <w:tcPr>
            <w:tcW w:w="850" w:type="dxa"/>
            <w:vAlign w:val="center"/>
          </w:tcPr>
          <w:p w14:paraId="5BF3F0A8" w14:textId="77777777" w:rsidR="00B80DB1" w:rsidRPr="00993F74" w:rsidRDefault="00B80DB1" w:rsidP="00B80DB1">
            <w:pPr>
              <w:pStyle w:val="af8"/>
              <w:ind w:firstLine="0"/>
              <w:jc w:val="center"/>
              <w:rPr>
                <w:rFonts w:ascii="Times New Roman" w:eastAsia="宋体" w:hAnsi="Times New Roman"/>
                <w:sz w:val="21"/>
                <w:szCs w:val="21"/>
              </w:rPr>
            </w:pPr>
          </w:p>
        </w:tc>
        <w:tc>
          <w:tcPr>
            <w:tcW w:w="907" w:type="dxa"/>
            <w:vAlign w:val="center"/>
          </w:tcPr>
          <w:p w14:paraId="45339A38" w14:textId="228EAFE5" w:rsidR="00B80DB1" w:rsidRPr="00993F74" w:rsidRDefault="00B80DB1" w:rsidP="00B80DB1">
            <w:pPr>
              <w:pStyle w:val="af8"/>
              <w:ind w:firstLine="0"/>
              <w:jc w:val="center"/>
              <w:rPr>
                <w:rFonts w:ascii="Times New Roman" w:eastAsia="宋体" w:hAnsi="Times New Roman"/>
                <w:sz w:val="21"/>
                <w:szCs w:val="21"/>
              </w:rPr>
            </w:pPr>
          </w:p>
        </w:tc>
        <w:tc>
          <w:tcPr>
            <w:tcW w:w="628" w:type="dxa"/>
            <w:vAlign w:val="center"/>
          </w:tcPr>
          <w:p w14:paraId="202D88DA" w14:textId="77777777" w:rsidR="00B80DB1" w:rsidRPr="00993F74" w:rsidRDefault="00B80DB1" w:rsidP="00B80DB1">
            <w:pPr>
              <w:pStyle w:val="af8"/>
              <w:ind w:firstLine="0"/>
              <w:jc w:val="center"/>
              <w:rPr>
                <w:rFonts w:ascii="Times New Roman" w:eastAsia="宋体" w:hAnsi="Times New Roman"/>
                <w:sz w:val="21"/>
                <w:szCs w:val="21"/>
              </w:rPr>
            </w:pPr>
          </w:p>
        </w:tc>
        <w:tc>
          <w:tcPr>
            <w:tcW w:w="628" w:type="dxa"/>
            <w:vAlign w:val="center"/>
          </w:tcPr>
          <w:p w14:paraId="67B040F7" w14:textId="400F25E5" w:rsidR="00B80DB1" w:rsidRPr="00993F74" w:rsidRDefault="00B80DB1" w:rsidP="00B80DB1">
            <w:pPr>
              <w:pStyle w:val="af8"/>
              <w:ind w:firstLine="0"/>
              <w:jc w:val="center"/>
              <w:rPr>
                <w:rFonts w:ascii="Times New Roman" w:eastAsia="宋体" w:hAnsi="Times New Roman"/>
                <w:sz w:val="21"/>
                <w:szCs w:val="21"/>
              </w:rPr>
            </w:pPr>
          </w:p>
        </w:tc>
        <w:tc>
          <w:tcPr>
            <w:tcW w:w="627" w:type="dxa"/>
          </w:tcPr>
          <w:p w14:paraId="3A759D7D" w14:textId="77777777" w:rsidR="00B80DB1" w:rsidRPr="00993F74" w:rsidRDefault="00B80DB1" w:rsidP="00B80DB1">
            <w:pPr>
              <w:pStyle w:val="af8"/>
              <w:ind w:firstLine="0"/>
              <w:jc w:val="center"/>
              <w:rPr>
                <w:rFonts w:ascii="Times New Roman" w:eastAsia="宋体" w:hAnsi="Times New Roman"/>
                <w:sz w:val="21"/>
                <w:szCs w:val="21"/>
              </w:rPr>
            </w:pPr>
          </w:p>
        </w:tc>
        <w:tc>
          <w:tcPr>
            <w:tcW w:w="628" w:type="dxa"/>
          </w:tcPr>
          <w:p w14:paraId="61BCFFE1" w14:textId="5558605C" w:rsidR="00B80DB1" w:rsidRPr="00993F74" w:rsidRDefault="00B80DB1" w:rsidP="00B80DB1">
            <w:pPr>
              <w:pStyle w:val="af8"/>
              <w:ind w:firstLine="0"/>
              <w:jc w:val="center"/>
              <w:rPr>
                <w:rFonts w:ascii="Times New Roman" w:eastAsia="宋体" w:hAnsi="Times New Roman"/>
                <w:sz w:val="21"/>
                <w:szCs w:val="21"/>
              </w:rPr>
            </w:pPr>
          </w:p>
        </w:tc>
        <w:tc>
          <w:tcPr>
            <w:tcW w:w="550" w:type="dxa"/>
            <w:vAlign w:val="center"/>
          </w:tcPr>
          <w:p w14:paraId="3A48E705" w14:textId="77777777" w:rsidR="00B80DB1" w:rsidRPr="00993F74" w:rsidRDefault="00B80DB1" w:rsidP="00B80DB1">
            <w:pPr>
              <w:pStyle w:val="af8"/>
              <w:ind w:firstLine="0"/>
              <w:jc w:val="center"/>
              <w:rPr>
                <w:rFonts w:ascii="Times New Roman" w:eastAsia="宋体" w:hAnsi="Times New Roman"/>
                <w:sz w:val="21"/>
                <w:szCs w:val="21"/>
              </w:rPr>
            </w:pPr>
          </w:p>
        </w:tc>
        <w:tc>
          <w:tcPr>
            <w:tcW w:w="550" w:type="dxa"/>
            <w:vAlign w:val="center"/>
          </w:tcPr>
          <w:p w14:paraId="6FB92FC6" w14:textId="7EE535AB" w:rsidR="00B80DB1" w:rsidRPr="00993F74" w:rsidRDefault="00B80DB1" w:rsidP="00B80DB1">
            <w:pPr>
              <w:pStyle w:val="af8"/>
              <w:ind w:firstLine="0"/>
              <w:jc w:val="center"/>
              <w:rPr>
                <w:rFonts w:ascii="Times New Roman" w:eastAsia="宋体" w:hAnsi="Times New Roman"/>
                <w:sz w:val="21"/>
                <w:szCs w:val="21"/>
              </w:rPr>
            </w:pPr>
          </w:p>
        </w:tc>
      </w:tr>
    </w:tbl>
    <w:p w14:paraId="7676B98C" w14:textId="58C1F2DF" w:rsidR="00B80DB1" w:rsidRPr="00993F74" w:rsidRDefault="00B80DB1" w:rsidP="00B80DB1">
      <w:pPr>
        <w:spacing w:line="360" w:lineRule="auto"/>
        <w:ind w:firstLine="420"/>
        <w:rPr>
          <w:sz w:val="24"/>
          <w:lang w:eastAsia="zh-Hans"/>
        </w:rPr>
        <w:sectPr w:rsidR="00B80DB1" w:rsidRPr="00993F74">
          <w:footerReference w:type="default" r:id="rId54"/>
          <w:pgSz w:w="11906" w:h="16838"/>
          <w:pgMar w:top="1440" w:right="1418" w:bottom="1440" w:left="1418" w:header="851" w:footer="992" w:gutter="0"/>
          <w:pgNumType w:start="1"/>
          <w:cols w:space="720"/>
          <w:docGrid w:type="lines" w:linePitch="312"/>
        </w:sectPr>
      </w:pPr>
    </w:p>
    <w:p w14:paraId="4D7329C5" w14:textId="5C5E0C37" w:rsidR="009E2F0D" w:rsidRPr="00993F74" w:rsidRDefault="009E2F0D" w:rsidP="003413C3">
      <w:pPr>
        <w:pStyle w:val="1"/>
        <w:spacing w:before="120" w:after="120" w:line="360" w:lineRule="auto"/>
        <w:rPr>
          <w:sz w:val="32"/>
          <w:szCs w:val="32"/>
        </w:rPr>
      </w:pPr>
      <w:bookmarkStart w:id="36" w:name="_Toc190081342"/>
      <w:r w:rsidRPr="00993F74">
        <w:rPr>
          <w:sz w:val="32"/>
          <w:szCs w:val="32"/>
        </w:rPr>
        <w:lastRenderedPageBreak/>
        <w:t>四、</w:t>
      </w:r>
      <w:r w:rsidR="00E20C87" w:rsidRPr="00993F74">
        <w:rPr>
          <w:sz w:val="32"/>
          <w:szCs w:val="32"/>
        </w:rPr>
        <w:t>课题</w:t>
      </w:r>
      <w:r w:rsidR="00F524C8" w:rsidRPr="00993F74">
        <w:rPr>
          <w:sz w:val="32"/>
          <w:szCs w:val="32"/>
        </w:rPr>
        <w:t>组织管理机制</w:t>
      </w:r>
      <w:bookmarkEnd w:id="36"/>
    </w:p>
    <w:p w14:paraId="1F0770C0" w14:textId="0D97913E" w:rsidR="00F35160" w:rsidRPr="00993F74" w:rsidRDefault="00F35160" w:rsidP="00F35160">
      <w:pPr>
        <w:rPr>
          <w:b/>
          <w:bCs/>
        </w:rPr>
      </w:pPr>
      <w:r w:rsidRPr="00993F74">
        <w:rPr>
          <w:b/>
          <w:bCs/>
          <w:sz w:val="24"/>
          <w:highlight w:val="cyan"/>
        </w:rPr>
        <w:t>（杨任宇负责整体规划和表述）</w:t>
      </w:r>
    </w:p>
    <w:p w14:paraId="56164A2D" w14:textId="77777777" w:rsidR="00E20C87" w:rsidRPr="00993F74" w:rsidRDefault="004F043A" w:rsidP="003413C3">
      <w:pPr>
        <w:pStyle w:val="2"/>
        <w:spacing w:before="120" w:after="120" w:line="360" w:lineRule="auto"/>
        <w:rPr>
          <w:rFonts w:ascii="Times New Roman" w:eastAsia="宋体" w:hAnsi="Times New Roman"/>
          <w:sz w:val="28"/>
          <w:szCs w:val="22"/>
        </w:rPr>
      </w:pPr>
      <w:bookmarkStart w:id="37" w:name="_Toc190081343"/>
      <w:r w:rsidRPr="00993F74">
        <w:rPr>
          <w:rFonts w:ascii="Times New Roman" w:eastAsia="宋体" w:hAnsi="Times New Roman"/>
          <w:sz w:val="28"/>
          <w:szCs w:val="22"/>
        </w:rPr>
        <w:t>4</w:t>
      </w:r>
      <w:r w:rsidR="00E20C87" w:rsidRPr="00993F74">
        <w:rPr>
          <w:rFonts w:ascii="Times New Roman" w:eastAsia="宋体" w:hAnsi="Times New Roman"/>
          <w:sz w:val="28"/>
          <w:szCs w:val="22"/>
        </w:rPr>
        <w:t>.1</w:t>
      </w:r>
      <w:bookmarkStart w:id="38" w:name="_Hlk95991458"/>
      <w:r w:rsidR="00E20C87" w:rsidRPr="00993F74">
        <w:rPr>
          <w:rFonts w:ascii="Times New Roman" w:eastAsia="宋体" w:hAnsi="Times New Roman"/>
          <w:sz w:val="28"/>
          <w:szCs w:val="22"/>
        </w:rPr>
        <w:t>课题的内部组织管理方式、协调机制</w:t>
      </w:r>
      <w:bookmarkEnd w:id="37"/>
      <w:bookmarkEnd w:id="38"/>
    </w:p>
    <w:p w14:paraId="7D41DAD5" w14:textId="77777777" w:rsidR="00DB23EC" w:rsidRPr="00993F74" w:rsidRDefault="00DB23EC" w:rsidP="00DB23EC">
      <w:pPr>
        <w:spacing w:line="360" w:lineRule="auto"/>
        <w:ind w:firstLine="420"/>
        <w:rPr>
          <w:bCs/>
          <w:sz w:val="24"/>
        </w:rPr>
      </w:pPr>
      <w:r w:rsidRPr="00993F74">
        <w:rPr>
          <w:bCs/>
          <w:sz w:val="24"/>
        </w:rPr>
        <w:t>本课题遵循科学、民主、高效的指导思想，依照现代项目管理的原理和方法。按照国家重点研发项目管理办法要求，加强课题组织管理，完善协调机制，营造良好的创新氛围，保证本课题的顺利实施。在实施过程中，将始终贯彻公开、互动、协作原则，与国内外优势科研团队充分交流，在项目和课题内部充分协作，互相配合，调动各方积极性，为实现项目总体目标提供有效的组织机制保障。</w:t>
      </w:r>
    </w:p>
    <w:p w14:paraId="3FA9A992" w14:textId="6F9EDE6B" w:rsidR="00DB23EC" w:rsidRPr="00993F74" w:rsidRDefault="00DB23EC" w:rsidP="00DB23EC">
      <w:pPr>
        <w:spacing w:line="360" w:lineRule="auto"/>
        <w:ind w:firstLine="420"/>
        <w:rPr>
          <w:b/>
          <w:sz w:val="24"/>
        </w:rPr>
      </w:pPr>
      <w:r w:rsidRPr="00993F74">
        <w:rPr>
          <w:b/>
          <w:sz w:val="24"/>
        </w:rPr>
        <w:t>组织管理：</w:t>
      </w:r>
      <w:r w:rsidRPr="00993F74">
        <w:rPr>
          <w:bCs/>
          <w:sz w:val="24"/>
        </w:rPr>
        <w:t>（</w:t>
      </w:r>
      <w:r w:rsidRPr="00993F74">
        <w:rPr>
          <w:bCs/>
          <w:sz w:val="24"/>
        </w:rPr>
        <w:t>1</w:t>
      </w:r>
      <w:r w:rsidRPr="00993F74">
        <w:rPr>
          <w:bCs/>
          <w:sz w:val="24"/>
        </w:rPr>
        <w:t>）参与由项目负责人牵头、各课题负责人参加的领导小组，协调课题之间的研究工作。（</w:t>
      </w:r>
      <w:r w:rsidRPr="00993F74">
        <w:rPr>
          <w:bCs/>
          <w:sz w:val="24"/>
        </w:rPr>
        <w:t>2</w:t>
      </w:r>
      <w:r w:rsidRPr="00993F74">
        <w:rPr>
          <w:bCs/>
          <w:sz w:val="24"/>
        </w:rPr>
        <w:t>）课题组形成自身的运行结构，建立课题负责人牵头的课题领导小组，在保证与项目一致的前提下，自主开展相关研究。（</w:t>
      </w:r>
      <w:r w:rsidRPr="00993F74">
        <w:rPr>
          <w:bCs/>
          <w:sz w:val="24"/>
        </w:rPr>
        <w:t>3</w:t>
      </w:r>
      <w:r w:rsidRPr="00993F74">
        <w:rPr>
          <w:bCs/>
          <w:sz w:val="24"/>
        </w:rPr>
        <w:t>）课题内部和之间建立合理的分工与协作机制。成立技术协调小组和应用示范小组。技术协调小组针对所在课题的研究任务，由所有课题参与单位的技术骨干构成，负责课题关键技术的攻关；应用示范小组负责课题成果的应用转化，以来自应用单位的人员为主，部分技术开发人员参与，以确保应用开发和成果转化效率。</w:t>
      </w:r>
    </w:p>
    <w:p w14:paraId="74AD5D89" w14:textId="1B9CF63A" w:rsidR="00DB23EC" w:rsidRPr="00993F74" w:rsidRDefault="00DB23EC" w:rsidP="00DB23EC">
      <w:pPr>
        <w:spacing w:line="360" w:lineRule="auto"/>
        <w:ind w:firstLine="420"/>
        <w:rPr>
          <w:b/>
          <w:sz w:val="24"/>
        </w:rPr>
      </w:pPr>
      <w:r w:rsidRPr="00993F74">
        <w:rPr>
          <w:b/>
          <w:sz w:val="24"/>
        </w:rPr>
        <w:t>进程管理：</w:t>
      </w:r>
      <w:r w:rsidRPr="00993F74">
        <w:rPr>
          <w:bCs/>
          <w:sz w:val="24"/>
        </w:rPr>
        <w:t>除不定期组织电话会议、视频会议督促落实课题研发进度之外，建立课题组季度技术研讨制度，确保课题的研究进度和质量。课题保证至少每季度召开一次技术研讨会，主要研发骨干全面参加，研讨会就共性技术、各单位研发进度和特定技术专题等进行广泛和深入研讨。</w:t>
      </w:r>
    </w:p>
    <w:p w14:paraId="51E7FDAA" w14:textId="3259FF69" w:rsidR="00DB23EC" w:rsidRPr="00993F74" w:rsidRDefault="00DB23EC" w:rsidP="00DB23EC">
      <w:pPr>
        <w:spacing w:line="360" w:lineRule="auto"/>
        <w:ind w:firstLine="420"/>
        <w:rPr>
          <w:bCs/>
          <w:sz w:val="24"/>
        </w:rPr>
      </w:pPr>
      <w:r w:rsidRPr="00993F74">
        <w:rPr>
          <w:bCs/>
          <w:sz w:val="24"/>
        </w:rPr>
        <w:t>本课题由北京航空航天大学牵头，课题负责人为杨任宇；课题由阿里云计算有限公司参与，子课题负责人为周琦。</w:t>
      </w:r>
    </w:p>
    <w:p w14:paraId="22BA42C3" w14:textId="784CE750" w:rsidR="003413C3" w:rsidRPr="00993F74" w:rsidRDefault="003413C3" w:rsidP="003413C3">
      <w:pPr>
        <w:pStyle w:val="2"/>
        <w:spacing w:before="120" w:after="120" w:line="360" w:lineRule="auto"/>
        <w:rPr>
          <w:rFonts w:ascii="Times New Roman" w:eastAsia="宋体" w:hAnsi="Times New Roman"/>
          <w:sz w:val="28"/>
          <w:szCs w:val="22"/>
        </w:rPr>
      </w:pPr>
      <w:bookmarkStart w:id="39" w:name="_Toc190081344"/>
      <w:r w:rsidRPr="00993F74">
        <w:rPr>
          <w:rFonts w:ascii="Times New Roman" w:eastAsia="宋体" w:hAnsi="Times New Roman"/>
          <w:sz w:val="28"/>
          <w:szCs w:val="22"/>
        </w:rPr>
        <w:t xml:space="preserve">4.2 </w:t>
      </w:r>
      <w:r w:rsidRPr="00993F74">
        <w:rPr>
          <w:rFonts w:ascii="Times New Roman" w:eastAsia="宋体" w:hAnsi="Times New Roman"/>
          <w:sz w:val="28"/>
          <w:szCs w:val="22"/>
        </w:rPr>
        <w:t>课题实施过程中的交流及检查机制</w:t>
      </w:r>
      <w:bookmarkEnd w:id="39"/>
    </w:p>
    <w:p w14:paraId="55DE4022" w14:textId="01511092" w:rsidR="003413C3" w:rsidRPr="00993F74" w:rsidRDefault="003413C3" w:rsidP="003413C3">
      <w:pPr>
        <w:spacing w:line="360" w:lineRule="auto"/>
        <w:ind w:firstLine="420"/>
        <w:rPr>
          <w:bCs/>
          <w:sz w:val="24"/>
        </w:rPr>
      </w:pPr>
      <w:r w:rsidRPr="00993F74">
        <w:rPr>
          <w:bCs/>
          <w:sz w:val="24"/>
        </w:rPr>
        <w:t>从数据、资源的贡献，例会制度、评估方式方法等方面阐述。</w:t>
      </w:r>
    </w:p>
    <w:p w14:paraId="0FF2EFE0" w14:textId="77777777" w:rsidR="00D51394" w:rsidRPr="00993F74" w:rsidRDefault="00DB23EC" w:rsidP="00D51394">
      <w:pPr>
        <w:ind w:firstLine="420"/>
        <w:rPr>
          <w:b/>
          <w:bCs/>
        </w:rPr>
      </w:pPr>
      <w:r w:rsidRPr="00993F74">
        <w:rPr>
          <w:b/>
          <w:bCs/>
          <w:sz w:val="24"/>
          <w:highlight w:val="cyan"/>
        </w:rPr>
        <w:t>（杨任宇负责修改</w:t>
      </w:r>
      <w:r w:rsidR="00D51394" w:rsidRPr="00993F74">
        <w:rPr>
          <w:b/>
          <w:bCs/>
          <w:sz w:val="24"/>
        </w:rPr>
        <w:t>，</w:t>
      </w:r>
      <w:r w:rsidR="00D51394" w:rsidRPr="00993F74">
        <w:rPr>
          <w:b/>
          <w:bCs/>
          <w:sz w:val="24"/>
          <w:highlight w:val="cyan"/>
        </w:rPr>
        <w:t>下边为样例）</w:t>
      </w:r>
    </w:p>
    <w:p w14:paraId="1DF55814" w14:textId="4F3ED5AE" w:rsidR="00DB23EC" w:rsidRPr="00993F74" w:rsidRDefault="00DB23EC" w:rsidP="008C32F6">
      <w:pPr>
        <w:spacing w:line="360" w:lineRule="auto"/>
        <w:rPr>
          <w:bCs/>
          <w:sz w:val="24"/>
        </w:rPr>
      </w:pPr>
    </w:p>
    <w:p w14:paraId="16145989" w14:textId="77777777" w:rsidR="00DB23EC" w:rsidRPr="00993F74" w:rsidRDefault="00DB23EC" w:rsidP="00DB23EC">
      <w:pPr>
        <w:spacing w:line="360" w:lineRule="auto"/>
        <w:ind w:firstLine="420"/>
        <w:rPr>
          <w:bCs/>
          <w:sz w:val="24"/>
        </w:rPr>
      </w:pPr>
      <w:r w:rsidRPr="00993F74">
        <w:rPr>
          <w:bCs/>
          <w:sz w:val="24"/>
        </w:rPr>
        <w:t>课题承担单位承诺坚决贯彻《国家重点研发计划管理办法》和《国家重点研发计划资金管理办法》等文件要求，定期组织科研、财务、审计等相关管理人员和课题负责人进行学习研讨，深入理解项目管理、经费使用、财务审计、综合绩效评价、保密等方面</w:t>
      </w:r>
      <w:r w:rsidRPr="00993F74">
        <w:rPr>
          <w:bCs/>
          <w:sz w:val="24"/>
        </w:rPr>
        <w:lastRenderedPageBreak/>
        <w:t>的政策要求。同时，课题承担单位加大内控监督力度，在课题论证、财务审计、综合绩效评价等重要节点，增设校内预审环节，邀请行业内技术和管理专家，对相关材料进行把关，做到提前自查、自审并及时整改。</w:t>
      </w:r>
    </w:p>
    <w:p w14:paraId="25BB8828" w14:textId="77777777" w:rsidR="00DB23EC" w:rsidRPr="00993F74" w:rsidRDefault="00DB23EC" w:rsidP="00DB23EC">
      <w:pPr>
        <w:spacing w:line="360" w:lineRule="auto"/>
        <w:ind w:firstLine="420"/>
        <w:rPr>
          <w:bCs/>
          <w:sz w:val="24"/>
        </w:rPr>
      </w:pPr>
      <w:r w:rsidRPr="00993F74">
        <w:rPr>
          <w:bCs/>
          <w:sz w:val="24"/>
        </w:rPr>
        <w:t>在课题实施过程中，严格遵守财政部、科技部关于科研专项经费管理规定，制定严密的经费使用计划，严格执行财务制度，厉行节约，管好用好专项经费。课题承担单位承诺定期组织科研、财务、审计等相关管理人员和课题负责人进行学习研讨，深入理解项目管理、经费使用、财务审计、验收、保密等方面的政策要求。同时，课题承担单位加大内控监督力度，在课题论证、财务审计、验收等重要节点，增设校内预审环节，邀请行业内技术和管理专家，对相关材料进行把关，做到提前自查、自审并及时整改。</w:t>
      </w:r>
    </w:p>
    <w:p w14:paraId="26632087" w14:textId="77777777" w:rsidR="00DB23EC" w:rsidRPr="00993F74" w:rsidRDefault="00DB23EC" w:rsidP="00DB23EC">
      <w:pPr>
        <w:spacing w:line="360" w:lineRule="auto"/>
        <w:ind w:firstLine="420"/>
        <w:rPr>
          <w:bCs/>
          <w:sz w:val="24"/>
        </w:rPr>
      </w:pPr>
      <w:r w:rsidRPr="00993F74">
        <w:rPr>
          <w:bCs/>
          <w:sz w:val="24"/>
        </w:rPr>
        <w:t>之江实验室作为课题牵头单位，将在课题实施过程中给予政策和资源支撑等方面的全方位保障。加强课题的规范化、科学化管理，建立科学、合理的组织管理体系，建立、</w:t>
      </w:r>
      <w:r w:rsidRPr="00993F74">
        <w:rPr>
          <w:bCs/>
          <w:sz w:val="24"/>
        </w:rPr>
        <w:t xml:space="preserve"> </w:t>
      </w:r>
      <w:r w:rsidRPr="00993F74">
        <w:rPr>
          <w:bCs/>
          <w:sz w:val="24"/>
        </w:rPr>
        <w:t>健全各项管理制度，保证课题的顺利完成。在实施过程中，课题承担单位将为课题组在人力、物力和工作时间等方面给予大力支持和保障，严格遵守科技部有关规定，督促课题负责人、课题组成员以及本单位管理部门按照科技部规定及时报送有关材料。课题承担单位将配备专职人员协调课题管理和日常公务，为课题组研发人员提供大规模、高性能专用实验、开发和测试机房与网络。具体来说，之江实验室将围绕课题目标和研究任务的要求，建立基础研究与关键技术试验环境，投入所需计算、存储、网络等各类资源，与北京航空航天大学和上海交通大学等参研高校形成互动，构建具有国际水准和影响力的基础科研成果集成环境，以及跨单位的科研协作平台。</w:t>
      </w:r>
    </w:p>
    <w:p w14:paraId="43E3A526" w14:textId="77777777" w:rsidR="00DB23EC" w:rsidRPr="00993F74" w:rsidRDefault="00DB23EC" w:rsidP="00DB23EC">
      <w:pPr>
        <w:spacing w:line="360" w:lineRule="auto"/>
        <w:ind w:firstLine="420"/>
        <w:rPr>
          <w:bCs/>
          <w:sz w:val="24"/>
        </w:rPr>
      </w:pPr>
      <w:r w:rsidRPr="00993F74">
        <w:rPr>
          <w:bCs/>
          <w:sz w:val="24"/>
        </w:rPr>
        <w:t>在研究内容上，本课题围绕项目总体目标，结合各参与单位基础与积累，进行研究任务的有机分解。本课题在其他课题的研究的基础上，主要研究支持国产化软件和硬件环境的云原生资源管理技术、云原生异构类型资源的混合调度技术、云原生资源的智能化运行维护技术，为其他各课题的技术实现和应用提供支撑</w:t>
      </w:r>
    </w:p>
    <w:p w14:paraId="38984A74" w14:textId="0F436EEF" w:rsidR="00DB23EC" w:rsidRPr="00993F74" w:rsidRDefault="00DB23EC" w:rsidP="00DB23EC">
      <w:pPr>
        <w:spacing w:line="360" w:lineRule="auto"/>
        <w:ind w:firstLine="420"/>
        <w:rPr>
          <w:bCs/>
          <w:sz w:val="24"/>
        </w:rPr>
      </w:pPr>
      <w:r w:rsidRPr="00993F74">
        <w:rPr>
          <w:bCs/>
          <w:sz w:val="24"/>
        </w:rPr>
        <w:t>在考核指标上，本课题研发针对异构</w:t>
      </w:r>
      <w:r w:rsidRPr="00993F74">
        <w:rPr>
          <w:bCs/>
          <w:sz w:val="24"/>
        </w:rPr>
        <w:t xml:space="preserve"> GPU+CPU </w:t>
      </w:r>
      <w:r w:rsidRPr="00993F74">
        <w:rPr>
          <w:bCs/>
          <w:sz w:val="24"/>
        </w:rPr>
        <w:t>的混合型计算任务智能化调度技术，支持国产化软件和硬件环境的云原生资源管理技术，支持</w:t>
      </w:r>
      <w:r w:rsidRPr="00993F74">
        <w:rPr>
          <w:bCs/>
          <w:sz w:val="24"/>
        </w:rPr>
        <w:t xml:space="preserve"> 3 </w:t>
      </w:r>
      <w:r w:rsidRPr="00993F74">
        <w:rPr>
          <w:bCs/>
          <w:sz w:val="24"/>
        </w:rPr>
        <w:t>种以上国产</w:t>
      </w:r>
      <w:r w:rsidRPr="00993F74">
        <w:rPr>
          <w:bCs/>
          <w:sz w:val="24"/>
        </w:rPr>
        <w:t xml:space="preserve"> CPU</w:t>
      </w:r>
      <w:r w:rsidRPr="00993F74">
        <w:rPr>
          <w:bCs/>
          <w:sz w:val="24"/>
        </w:rPr>
        <w:t>；针对异构</w:t>
      </w:r>
      <w:r w:rsidRPr="00993F74">
        <w:rPr>
          <w:bCs/>
          <w:sz w:val="24"/>
        </w:rPr>
        <w:t xml:space="preserve">GPU+CPU </w:t>
      </w:r>
      <w:r w:rsidRPr="00993F74">
        <w:rPr>
          <w:bCs/>
          <w:sz w:val="24"/>
        </w:rPr>
        <w:t>的混合型计算任务智能调度技术，与</w:t>
      </w:r>
      <w:r w:rsidRPr="00993F74">
        <w:rPr>
          <w:bCs/>
          <w:sz w:val="24"/>
        </w:rPr>
        <w:t xml:space="preserve"> Kubernetes </w:t>
      </w:r>
      <w:r w:rsidRPr="00993F74">
        <w:rPr>
          <w:bCs/>
          <w:sz w:val="24"/>
        </w:rPr>
        <w:t>开源实现相比</w:t>
      </w:r>
      <w:r w:rsidRPr="00993F74">
        <w:rPr>
          <w:bCs/>
          <w:sz w:val="24"/>
        </w:rPr>
        <w:t xml:space="preserve"> GPU+CPU </w:t>
      </w:r>
      <w:r w:rsidRPr="00993F74">
        <w:rPr>
          <w:bCs/>
          <w:sz w:val="24"/>
        </w:rPr>
        <w:t>混合利用率提升</w:t>
      </w:r>
      <w:r w:rsidRPr="00993F74">
        <w:rPr>
          <w:bCs/>
          <w:sz w:val="24"/>
        </w:rPr>
        <w:t xml:space="preserve"> 10%</w:t>
      </w:r>
      <w:r w:rsidRPr="00993F74">
        <w:rPr>
          <w:bCs/>
          <w:sz w:val="24"/>
        </w:rPr>
        <w:t>以上；云原生异构类型资源调度中支持</w:t>
      </w:r>
      <w:r w:rsidRPr="00993F74">
        <w:rPr>
          <w:bCs/>
          <w:sz w:val="24"/>
        </w:rPr>
        <w:t xml:space="preserve"> 5 </w:t>
      </w:r>
      <w:r w:rsidRPr="00993F74">
        <w:rPr>
          <w:bCs/>
          <w:sz w:val="24"/>
        </w:rPr>
        <w:t>种以上调度策略。上述指标有效支撑了项目指南中的技术指标要求。此外，本课题也将发表一批高水平论文，申请一批发明专利、软件著作权，承担项目相关指标的</w:t>
      </w:r>
      <w:r w:rsidRPr="00993F74">
        <w:rPr>
          <w:bCs/>
          <w:sz w:val="24"/>
        </w:rPr>
        <w:t xml:space="preserve"> 4/16</w:t>
      </w:r>
      <w:r w:rsidRPr="00993F74">
        <w:rPr>
          <w:bCs/>
          <w:sz w:val="24"/>
        </w:rPr>
        <w:t>，</w:t>
      </w:r>
      <w:r w:rsidRPr="00993F74">
        <w:rPr>
          <w:bCs/>
          <w:sz w:val="24"/>
        </w:rPr>
        <w:t>4/18</w:t>
      </w:r>
      <w:r w:rsidRPr="00993F74">
        <w:rPr>
          <w:bCs/>
          <w:sz w:val="24"/>
        </w:rPr>
        <w:t>，</w:t>
      </w:r>
      <w:r w:rsidRPr="00993F74">
        <w:rPr>
          <w:bCs/>
          <w:sz w:val="24"/>
        </w:rPr>
        <w:t>1/3</w:t>
      </w:r>
      <w:r w:rsidRPr="00993F74">
        <w:rPr>
          <w:bCs/>
          <w:sz w:val="24"/>
        </w:rPr>
        <w:t>。</w:t>
      </w:r>
    </w:p>
    <w:p w14:paraId="7012AAF5" w14:textId="0F57D5FA" w:rsidR="003413C3" w:rsidRPr="00993F74" w:rsidRDefault="003413C3" w:rsidP="003413C3">
      <w:pPr>
        <w:pStyle w:val="2"/>
        <w:spacing w:before="120" w:after="120" w:line="360" w:lineRule="auto"/>
        <w:rPr>
          <w:rFonts w:ascii="Times New Roman" w:eastAsia="宋体" w:hAnsi="Times New Roman"/>
          <w:sz w:val="28"/>
          <w:szCs w:val="22"/>
        </w:rPr>
      </w:pPr>
      <w:bookmarkStart w:id="40" w:name="_Toc190081345"/>
      <w:r w:rsidRPr="00993F74">
        <w:rPr>
          <w:rFonts w:ascii="Times New Roman" w:eastAsia="宋体" w:hAnsi="Times New Roman"/>
          <w:sz w:val="28"/>
          <w:szCs w:val="22"/>
        </w:rPr>
        <w:lastRenderedPageBreak/>
        <w:t>4.3</w:t>
      </w:r>
      <w:r w:rsidRPr="00993F74">
        <w:rPr>
          <w:rFonts w:ascii="Times New Roman" w:eastAsia="宋体" w:hAnsi="Times New Roman"/>
          <w:sz w:val="28"/>
          <w:szCs w:val="22"/>
        </w:rPr>
        <w:t>课题实施过程中的保障措施与风险分析</w:t>
      </w:r>
      <w:bookmarkEnd w:id="40"/>
    </w:p>
    <w:p w14:paraId="3DD313A3" w14:textId="443BDE94" w:rsidR="003413C3" w:rsidRPr="00993F74" w:rsidRDefault="003413C3" w:rsidP="003413C3">
      <w:pPr>
        <w:spacing w:line="360" w:lineRule="auto"/>
        <w:ind w:firstLine="420"/>
        <w:rPr>
          <w:bCs/>
          <w:sz w:val="24"/>
        </w:rPr>
      </w:pPr>
      <w:r w:rsidRPr="00993F74">
        <w:rPr>
          <w:bCs/>
          <w:sz w:val="24"/>
        </w:rPr>
        <w:t>详细分析和论述，尤其是各个课题对应不同的任务和目标的潜在风险以及应对措施。</w:t>
      </w:r>
    </w:p>
    <w:p w14:paraId="4F214456" w14:textId="77777777" w:rsidR="00FB2ABF" w:rsidRPr="00993F74" w:rsidRDefault="00E279E6" w:rsidP="00FB2ABF">
      <w:pPr>
        <w:ind w:firstLine="420"/>
        <w:rPr>
          <w:b/>
          <w:bCs/>
        </w:rPr>
      </w:pPr>
      <w:r w:rsidRPr="00993F74">
        <w:rPr>
          <w:b/>
          <w:bCs/>
          <w:sz w:val="24"/>
          <w:highlight w:val="cyan"/>
        </w:rPr>
        <w:t>（杨任宇负责修改</w:t>
      </w:r>
      <w:r w:rsidR="00FB2ABF" w:rsidRPr="00993F74">
        <w:rPr>
          <w:b/>
          <w:bCs/>
          <w:sz w:val="24"/>
        </w:rPr>
        <w:t>，</w:t>
      </w:r>
      <w:r w:rsidR="00FB2ABF" w:rsidRPr="00993F74">
        <w:rPr>
          <w:b/>
          <w:bCs/>
          <w:sz w:val="24"/>
          <w:highlight w:val="cyan"/>
        </w:rPr>
        <w:t>下边为样例）</w:t>
      </w:r>
    </w:p>
    <w:p w14:paraId="13AC0F84" w14:textId="1A76C1CE" w:rsidR="003413C3" w:rsidRPr="00993F74" w:rsidRDefault="003413C3" w:rsidP="00FB2ABF">
      <w:pPr>
        <w:spacing w:line="360" w:lineRule="auto"/>
        <w:rPr>
          <w:bCs/>
          <w:sz w:val="24"/>
        </w:rPr>
      </w:pPr>
    </w:p>
    <w:p w14:paraId="26F9F897" w14:textId="77777777" w:rsidR="00E279E6" w:rsidRPr="00993F74" w:rsidRDefault="00E279E6" w:rsidP="00E279E6">
      <w:pPr>
        <w:spacing w:line="360" w:lineRule="auto"/>
        <w:rPr>
          <w:b/>
          <w:bCs/>
          <w:color w:val="000000"/>
          <w:sz w:val="24"/>
        </w:rPr>
      </w:pPr>
      <w:r w:rsidRPr="00993F74">
        <w:rPr>
          <w:b/>
          <w:bCs/>
          <w:color w:val="000000"/>
          <w:sz w:val="24"/>
        </w:rPr>
        <w:t>1</w:t>
      </w:r>
      <w:r w:rsidRPr="00993F74">
        <w:rPr>
          <w:b/>
          <w:bCs/>
          <w:color w:val="000000"/>
          <w:sz w:val="24"/>
        </w:rPr>
        <w:t>、技术风险及对策</w:t>
      </w:r>
    </w:p>
    <w:p w14:paraId="5EC292C5" w14:textId="77777777" w:rsidR="00E279E6" w:rsidRPr="00993F74" w:rsidRDefault="00E279E6" w:rsidP="00E279E6">
      <w:pPr>
        <w:spacing w:line="360" w:lineRule="auto"/>
        <w:ind w:firstLineChars="200" w:firstLine="480"/>
        <w:rPr>
          <w:sz w:val="24"/>
        </w:rPr>
      </w:pPr>
      <w:r w:rsidRPr="00993F74">
        <w:rPr>
          <w:sz w:val="24"/>
        </w:rPr>
        <w:t>业务调研过程中存在学术界与工业界的认知差异问题，同时不同领域的专家之间对相同业务问题也存在不同理解，给项目推进带来困难。</w:t>
      </w:r>
      <w:r w:rsidRPr="00993F74">
        <w:rPr>
          <w:sz w:val="24"/>
        </w:rPr>
        <w:t xml:space="preserve"> </w:t>
      </w:r>
      <w:r w:rsidRPr="00993F74">
        <w:rPr>
          <w:sz w:val="24"/>
        </w:rPr>
        <w:t>本项目将采取理论技术攻关与平台工具研制同步的方式，利用工具系统研发持续验证理论技术研究的可行性，形成短周期的迭代反馈，可提升理论研究结果的可靠性，技术风险较低。</w:t>
      </w:r>
    </w:p>
    <w:p w14:paraId="69857697" w14:textId="77777777" w:rsidR="00E279E6" w:rsidRPr="00993F74" w:rsidRDefault="00E279E6" w:rsidP="00E279E6">
      <w:pPr>
        <w:spacing w:line="360" w:lineRule="auto"/>
        <w:ind w:firstLineChars="200" w:firstLine="480"/>
        <w:rPr>
          <w:sz w:val="24"/>
        </w:rPr>
      </w:pPr>
      <w:r w:rsidRPr="00993F74">
        <w:rPr>
          <w:sz w:val="24"/>
        </w:rPr>
        <w:t>同时，在研究过程中需要整合大规模定制协同制造网络中多方信息和各类资源，可能涉及数据壁垒和业务壁垒的问题。项目组将与合作企业各个部门保持密切沟通，持续开展业务调研与方案研讨，形成短周期的迭代反馈，让企业尽早看到项目实施的价值，从而提升可行性，降低管理和技术阻力，技术风险较低。</w:t>
      </w:r>
    </w:p>
    <w:p w14:paraId="402375B1" w14:textId="77777777" w:rsidR="00E279E6" w:rsidRPr="00993F74" w:rsidRDefault="00E279E6" w:rsidP="00E279E6">
      <w:pPr>
        <w:spacing w:line="360" w:lineRule="auto"/>
        <w:ind w:firstLineChars="200" w:firstLine="480"/>
        <w:rPr>
          <w:sz w:val="24"/>
        </w:rPr>
      </w:pPr>
      <w:r w:rsidRPr="00993F74">
        <w:rPr>
          <w:sz w:val="24"/>
        </w:rPr>
        <w:t>此外，实际应用验证的场景复杂度可能超过预期，理论研究部分与应用验证之间可能存在较大的鸿沟。项目组将尽早确定应用场景并多次现场考察调研，获取更加全面和细致的细节信息，并将其融入到理论研究当中。不局限在模拟仿真实验，采用实证研究与实验验证相结合，从企业中调研、采集真实数据，降低鸿沟，技术风险较低。</w:t>
      </w:r>
    </w:p>
    <w:p w14:paraId="2B66E44A" w14:textId="77777777" w:rsidR="00E279E6" w:rsidRPr="00993F74" w:rsidRDefault="00E279E6" w:rsidP="00E279E6">
      <w:pPr>
        <w:spacing w:line="360" w:lineRule="auto"/>
        <w:rPr>
          <w:b/>
          <w:bCs/>
          <w:color w:val="000000"/>
          <w:sz w:val="24"/>
        </w:rPr>
      </w:pPr>
      <w:r w:rsidRPr="00993F74">
        <w:rPr>
          <w:b/>
          <w:bCs/>
          <w:color w:val="000000"/>
          <w:sz w:val="24"/>
        </w:rPr>
        <w:t>2</w:t>
      </w:r>
      <w:r w:rsidRPr="00993F74">
        <w:rPr>
          <w:b/>
          <w:bCs/>
          <w:color w:val="000000"/>
          <w:sz w:val="24"/>
        </w:rPr>
        <w:t>、市场风险及对策</w:t>
      </w:r>
    </w:p>
    <w:p w14:paraId="2550AE52" w14:textId="77777777" w:rsidR="00E279E6" w:rsidRPr="00993F74" w:rsidRDefault="00E279E6" w:rsidP="00E279E6">
      <w:pPr>
        <w:spacing w:line="360" w:lineRule="auto"/>
        <w:ind w:firstLineChars="200" w:firstLine="480"/>
        <w:rPr>
          <w:sz w:val="24"/>
        </w:rPr>
      </w:pPr>
      <w:r w:rsidRPr="00993F74">
        <w:rPr>
          <w:sz w:val="24"/>
        </w:rPr>
        <w:t>制造企业的大规模定制化生产模式总体水平发展参差不齐，市场成熟度低，生产的管理环境、应用环境可能发生变化，给应用带来困难和挑战。当应用验证环境发生变化时，项目组将与企业合作伙伴密切联系，及时了解企业的业务需求和应用场景，根据需求变化调整解决方案，市场风险较低。</w:t>
      </w:r>
    </w:p>
    <w:p w14:paraId="233C458D" w14:textId="77777777" w:rsidR="00E279E6" w:rsidRPr="00993F74" w:rsidRDefault="00E279E6" w:rsidP="00E279E6">
      <w:pPr>
        <w:spacing w:line="360" w:lineRule="auto"/>
        <w:rPr>
          <w:b/>
          <w:bCs/>
          <w:color w:val="000000"/>
          <w:sz w:val="24"/>
        </w:rPr>
      </w:pPr>
      <w:r w:rsidRPr="00993F74">
        <w:rPr>
          <w:b/>
          <w:bCs/>
          <w:color w:val="000000"/>
          <w:sz w:val="24"/>
        </w:rPr>
        <w:t>3</w:t>
      </w:r>
      <w:r w:rsidRPr="00993F74">
        <w:rPr>
          <w:b/>
          <w:bCs/>
          <w:color w:val="000000"/>
          <w:sz w:val="24"/>
        </w:rPr>
        <w:t>、政策风险及对策</w:t>
      </w:r>
    </w:p>
    <w:p w14:paraId="5A44E9D1" w14:textId="77777777" w:rsidR="00E279E6" w:rsidRPr="00993F74" w:rsidRDefault="00E279E6" w:rsidP="00E279E6">
      <w:pPr>
        <w:spacing w:line="360" w:lineRule="auto"/>
        <w:ind w:firstLineChars="200" w:firstLine="480"/>
        <w:rPr>
          <w:sz w:val="24"/>
        </w:rPr>
      </w:pPr>
      <w:r w:rsidRPr="00993F74">
        <w:rPr>
          <w:sz w:val="24"/>
        </w:rPr>
        <w:t>国家科研经费政策发生变化可能给项目执行和管理带来一些风险。项目组将在经费预算上预留调整空间，在国家科研经费使用规定允许的范围内合理调节，政策风险较低。</w:t>
      </w:r>
    </w:p>
    <w:p w14:paraId="20CAEE97" w14:textId="77777777" w:rsidR="00E279E6" w:rsidRPr="00993F74" w:rsidRDefault="00E279E6" w:rsidP="00E279E6">
      <w:pPr>
        <w:spacing w:line="360" w:lineRule="auto"/>
        <w:rPr>
          <w:b/>
          <w:bCs/>
          <w:color w:val="000000"/>
          <w:sz w:val="24"/>
        </w:rPr>
      </w:pPr>
      <w:r w:rsidRPr="00993F74">
        <w:rPr>
          <w:b/>
          <w:bCs/>
          <w:color w:val="000000"/>
          <w:sz w:val="24"/>
        </w:rPr>
        <w:t>4</w:t>
      </w:r>
      <w:r w:rsidRPr="00993F74">
        <w:rPr>
          <w:b/>
          <w:bCs/>
          <w:color w:val="000000"/>
          <w:sz w:val="24"/>
        </w:rPr>
        <w:t>、管理风险及对策</w:t>
      </w:r>
    </w:p>
    <w:p w14:paraId="242FCD68" w14:textId="77777777" w:rsidR="00E279E6" w:rsidRPr="00993F74" w:rsidRDefault="00E279E6" w:rsidP="00E279E6">
      <w:pPr>
        <w:spacing w:line="360" w:lineRule="auto"/>
        <w:ind w:firstLineChars="200" w:firstLine="480"/>
        <w:rPr>
          <w:sz w:val="24"/>
          <w:highlight w:val="yellow"/>
        </w:rPr>
      </w:pPr>
      <w:r w:rsidRPr="00993F74">
        <w:rPr>
          <w:sz w:val="24"/>
        </w:rPr>
        <w:t>本项目共有</w:t>
      </w:r>
      <w:r w:rsidRPr="00993F74">
        <w:rPr>
          <w:sz w:val="24"/>
        </w:rPr>
        <w:t>6</w:t>
      </w:r>
      <w:r w:rsidRPr="00993F74">
        <w:rPr>
          <w:sz w:val="24"/>
        </w:rPr>
        <w:t>家合作单位，分布于北京、哈尔滨、合肥、西安、青岛和威海等全国多个省市，沟通不便；研究人员来自高校、科研院所和企业，工作方式差异较大，给项目的管理带来一定风险。本项目牵头单位将建立项目领导管理机制、责任人负责机制和定期动态跟踪督导机制，以及实行三级管理机制和分级协调管理机制等制度办法，加强</w:t>
      </w:r>
      <w:r w:rsidRPr="00993F74">
        <w:rPr>
          <w:sz w:val="24"/>
        </w:rPr>
        <w:lastRenderedPageBreak/>
        <w:t>项目整体规划和过程管理，形成</w:t>
      </w:r>
      <w:r w:rsidRPr="00993F74">
        <w:rPr>
          <w:sz w:val="24"/>
        </w:rPr>
        <w:t>“</w:t>
      </w:r>
      <w:r w:rsidRPr="00993F74">
        <w:rPr>
          <w:sz w:val="24"/>
        </w:rPr>
        <w:t>产学研用</w:t>
      </w:r>
      <w:r w:rsidRPr="00993F74">
        <w:rPr>
          <w:sz w:val="24"/>
        </w:rPr>
        <w:t>”</w:t>
      </w:r>
      <w:r w:rsidRPr="00993F74">
        <w:rPr>
          <w:sz w:val="24"/>
        </w:rPr>
        <w:t>分工协作、高效配合的项目组织管理体系，建立强有力的项目管理组织，制定具体实施办法，加强项目实施过程中的协调与控制，保证圆满完成既定目标。</w:t>
      </w:r>
    </w:p>
    <w:p w14:paraId="3EC22EF6" w14:textId="77777777" w:rsidR="00E279E6" w:rsidRPr="00993F74" w:rsidRDefault="00E279E6" w:rsidP="00E279E6">
      <w:pPr>
        <w:spacing w:line="360" w:lineRule="auto"/>
        <w:rPr>
          <w:bCs/>
          <w:sz w:val="24"/>
        </w:rPr>
      </w:pPr>
    </w:p>
    <w:p w14:paraId="18ED6160" w14:textId="77777777" w:rsidR="009E2F0D" w:rsidRPr="00993F74" w:rsidRDefault="009E2F0D" w:rsidP="003413C3">
      <w:pPr>
        <w:pStyle w:val="1"/>
        <w:spacing w:before="120" w:after="120" w:line="360" w:lineRule="auto"/>
        <w:rPr>
          <w:sz w:val="32"/>
          <w:szCs w:val="32"/>
        </w:rPr>
      </w:pPr>
      <w:bookmarkStart w:id="41" w:name="_Toc190081346"/>
      <w:r w:rsidRPr="00993F74">
        <w:rPr>
          <w:sz w:val="32"/>
          <w:szCs w:val="32"/>
        </w:rPr>
        <w:t>五、课题成果呈现形式及测试方法</w:t>
      </w:r>
      <w:bookmarkEnd w:id="41"/>
    </w:p>
    <w:p w14:paraId="620922CA" w14:textId="0E41B347" w:rsidR="008919D0" w:rsidRPr="00993F74" w:rsidRDefault="008919D0" w:rsidP="008919D0">
      <w:pPr>
        <w:pStyle w:val="2"/>
        <w:spacing w:before="120" w:after="120" w:line="360" w:lineRule="auto"/>
        <w:rPr>
          <w:rFonts w:ascii="Times New Roman" w:eastAsia="宋体" w:hAnsi="Times New Roman"/>
          <w:sz w:val="28"/>
          <w:szCs w:val="22"/>
        </w:rPr>
      </w:pPr>
      <w:bookmarkStart w:id="42" w:name="_Toc190081347"/>
      <w:r w:rsidRPr="00993F74">
        <w:rPr>
          <w:rFonts w:ascii="Times New Roman" w:eastAsia="宋体" w:hAnsi="Times New Roman"/>
          <w:sz w:val="28"/>
          <w:szCs w:val="22"/>
        </w:rPr>
        <w:t>5.1</w:t>
      </w:r>
      <w:r w:rsidRPr="00993F74">
        <w:rPr>
          <w:rFonts w:ascii="Times New Roman" w:eastAsia="宋体" w:hAnsi="Times New Roman"/>
          <w:sz w:val="28"/>
          <w:szCs w:val="22"/>
        </w:rPr>
        <w:t>课题成果呈现形式</w:t>
      </w:r>
      <w:bookmarkEnd w:id="42"/>
    </w:p>
    <w:p w14:paraId="65BD6794" w14:textId="0AE6CA76" w:rsidR="00125E55" w:rsidRPr="00993F74" w:rsidRDefault="00125E55" w:rsidP="00235E22">
      <w:pPr>
        <w:spacing w:line="360" w:lineRule="auto"/>
        <w:ind w:firstLine="420"/>
        <w:rPr>
          <w:bCs/>
          <w:sz w:val="24"/>
        </w:rPr>
      </w:pPr>
      <w:r w:rsidRPr="00993F74">
        <w:rPr>
          <w:bCs/>
          <w:sz w:val="24"/>
        </w:rPr>
        <w:t>课题</w:t>
      </w:r>
      <w:r w:rsidR="008919D0" w:rsidRPr="00993F74">
        <w:rPr>
          <w:bCs/>
          <w:sz w:val="24"/>
        </w:rPr>
        <w:t>成果的呈现方式包括：技术方法、工具系统、标准规范、开源社区、学术论文、专利软著、技术报告等。各个课题针对各自的成果各自展开说明。</w:t>
      </w:r>
    </w:p>
    <w:p w14:paraId="03A72BA0" w14:textId="77777777" w:rsidR="008919D0" w:rsidRPr="00993F74" w:rsidRDefault="008919D0" w:rsidP="008E64DF">
      <w:pPr>
        <w:spacing w:line="360" w:lineRule="auto"/>
        <w:rPr>
          <w:bCs/>
          <w:sz w:val="24"/>
        </w:rPr>
      </w:pPr>
    </w:p>
    <w:p w14:paraId="73BA19F5" w14:textId="1B944203" w:rsidR="00E279E6" w:rsidRPr="008E64DF" w:rsidRDefault="00FB2ABF" w:rsidP="008E64DF">
      <w:pPr>
        <w:ind w:firstLine="420"/>
        <w:rPr>
          <w:b/>
          <w:bCs/>
        </w:rPr>
      </w:pPr>
      <w:r w:rsidRPr="00993F74">
        <w:rPr>
          <w:b/>
          <w:bCs/>
          <w:sz w:val="24"/>
          <w:highlight w:val="cyan"/>
        </w:rPr>
        <w:t>（杨任宇负责修改，下边为样例）</w:t>
      </w:r>
    </w:p>
    <w:p w14:paraId="4582CF21" w14:textId="77777777" w:rsidR="00FB2ABF" w:rsidRPr="00993F74" w:rsidRDefault="00FB2ABF" w:rsidP="00FB2ABF">
      <w:pPr>
        <w:spacing w:line="360" w:lineRule="auto"/>
        <w:ind w:firstLineChars="200" w:firstLine="482"/>
        <w:rPr>
          <w:b/>
          <w:bCs/>
          <w:sz w:val="24"/>
        </w:rPr>
      </w:pPr>
      <w:r w:rsidRPr="00993F74">
        <w:rPr>
          <w:b/>
          <w:bCs/>
          <w:sz w:val="24"/>
        </w:rPr>
        <w:t>1</w:t>
      </w:r>
      <w:r w:rsidRPr="00993F74">
        <w:rPr>
          <w:b/>
          <w:bCs/>
          <w:sz w:val="24"/>
        </w:rPr>
        <w:t>、理论方法</w:t>
      </w:r>
    </w:p>
    <w:p w14:paraId="4650FA08" w14:textId="77777777" w:rsidR="00FB2ABF" w:rsidRPr="00993F74" w:rsidRDefault="00FB2ABF" w:rsidP="00FB2ABF">
      <w:pPr>
        <w:spacing w:line="360" w:lineRule="auto"/>
        <w:ind w:firstLineChars="200" w:firstLine="480"/>
        <w:rPr>
          <w:sz w:val="24"/>
        </w:rPr>
      </w:pPr>
      <w:r w:rsidRPr="00993F74">
        <w:rPr>
          <w:sz w:val="24"/>
        </w:rPr>
        <w:t>提出</w:t>
      </w:r>
      <w:r w:rsidRPr="00993F74">
        <w:rPr>
          <w:sz w:val="24"/>
        </w:rPr>
        <w:t>1</w:t>
      </w:r>
      <w:r w:rsidRPr="00993F74">
        <w:rPr>
          <w:sz w:val="24"/>
        </w:rPr>
        <w:t>套面向大规模定制生产的复杂制造服务系统业务建模理论，包括面向大规模定制的复杂工业生态系统业务模型、人机物协同制造机理、生产异常事件的建模与预测方法、系统复杂度评估与异常态势仿真验证方法。出版专著</w:t>
      </w:r>
      <w:r w:rsidRPr="00993F74">
        <w:rPr>
          <w:sz w:val="24"/>
        </w:rPr>
        <w:t xml:space="preserve"> 1 </w:t>
      </w:r>
      <w:r w:rsidRPr="00993F74">
        <w:rPr>
          <w:sz w:val="24"/>
        </w:rPr>
        <w:t>部，提供专著的出版社出版证明。</w:t>
      </w:r>
    </w:p>
    <w:p w14:paraId="2B94E4F7" w14:textId="77777777" w:rsidR="00FB2ABF" w:rsidRPr="00993F74" w:rsidRDefault="00FB2ABF" w:rsidP="00FB2ABF">
      <w:pPr>
        <w:spacing w:line="360" w:lineRule="auto"/>
        <w:ind w:firstLineChars="200" w:firstLine="482"/>
        <w:rPr>
          <w:b/>
          <w:bCs/>
          <w:sz w:val="24"/>
        </w:rPr>
      </w:pPr>
      <w:r w:rsidRPr="00993F74">
        <w:rPr>
          <w:b/>
          <w:bCs/>
          <w:sz w:val="24"/>
        </w:rPr>
        <w:t>2</w:t>
      </w:r>
      <w:r w:rsidRPr="00993F74">
        <w:rPr>
          <w:b/>
          <w:bCs/>
          <w:sz w:val="24"/>
        </w:rPr>
        <w:t>、关键技术</w:t>
      </w:r>
    </w:p>
    <w:p w14:paraId="0A20AC54" w14:textId="77777777" w:rsidR="00FB2ABF" w:rsidRPr="00993F74" w:rsidRDefault="00FB2ABF" w:rsidP="00FB2ABF">
      <w:pPr>
        <w:spacing w:line="360" w:lineRule="auto"/>
        <w:ind w:firstLineChars="200" w:firstLine="480"/>
        <w:rPr>
          <w:sz w:val="24"/>
        </w:rPr>
      </w:pPr>
      <w:r w:rsidRPr="00993F74">
        <w:rPr>
          <w:sz w:val="24"/>
        </w:rPr>
        <w:t>突破关键技术</w:t>
      </w:r>
      <w:r w:rsidRPr="00993F74">
        <w:rPr>
          <w:sz w:val="24"/>
        </w:rPr>
        <w:t>10</w:t>
      </w:r>
      <w:r w:rsidRPr="00993F74">
        <w:rPr>
          <w:sz w:val="24"/>
        </w:rPr>
        <w:t>项并提供</w:t>
      </w:r>
      <w:r w:rsidRPr="00993F74">
        <w:rPr>
          <w:sz w:val="24"/>
        </w:rPr>
        <w:t>2</w:t>
      </w:r>
      <w:r w:rsidRPr="00993F74">
        <w:rPr>
          <w:sz w:val="24"/>
        </w:rPr>
        <w:t>份以上技术研究报告，具体包括：</w:t>
      </w:r>
      <w:r w:rsidRPr="00993F74">
        <w:rPr>
          <w:sz w:val="24"/>
        </w:rPr>
        <w:t>1</w:t>
      </w:r>
      <w:r w:rsidRPr="00993F74">
        <w:rPr>
          <w:sz w:val="24"/>
        </w:rPr>
        <w:t>）在生产异常感知应变决策方面，突破多源数据与跨域知识融合的异常机理建模、基于多元小样本和工业全场景的异常态势感知、基于跨企业异构系统的实时交互和分布式多跳性的协同调度、基于多驱自适应的层次化动态拓扑异常反馈等关键技术</w:t>
      </w:r>
      <w:r w:rsidRPr="00993F74">
        <w:rPr>
          <w:sz w:val="24"/>
        </w:rPr>
        <w:t>4</w:t>
      </w:r>
      <w:r w:rsidRPr="00993F74">
        <w:rPr>
          <w:sz w:val="24"/>
        </w:rPr>
        <w:t>项。</w:t>
      </w:r>
      <w:r w:rsidRPr="00993F74">
        <w:rPr>
          <w:sz w:val="24"/>
        </w:rPr>
        <w:t>2</w:t>
      </w:r>
      <w:r w:rsidRPr="00993F74">
        <w:rPr>
          <w:sz w:val="24"/>
        </w:rPr>
        <w:t>）在生产异常协同闭环管控方面，突破业务</w:t>
      </w:r>
      <w:r w:rsidRPr="00993F74">
        <w:rPr>
          <w:sz w:val="24"/>
        </w:rPr>
        <w:t>-</w:t>
      </w:r>
      <w:r w:rsidRPr="00993F74">
        <w:rPr>
          <w:sz w:val="24"/>
        </w:rPr>
        <w:t>数据</w:t>
      </w:r>
      <w:r w:rsidRPr="00993F74">
        <w:rPr>
          <w:sz w:val="24"/>
        </w:rPr>
        <w:t>-</w:t>
      </w:r>
      <w:r w:rsidRPr="00993F74">
        <w:rPr>
          <w:sz w:val="24"/>
        </w:rPr>
        <w:t>知识并联驱动的高可靠闭环管控机制、大规模多源异构数据集成和工业装备协同技术、高效可靠的需求</w:t>
      </w:r>
      <w:r w:rsidRPr="00993F74">
        <w:rPr>
          <w:sz w:val="24"/>
        </w:rPr>
        <w:t>-</w:t>
      </w:r>
      <w:r w:rsidRPr="00993F74">
        <w:rPr>
          <w:sz w:val="24"/>
        </w:rPr>
        <w:t>资源自适应匹配与智能优化方法、基于数字孪生的全要素集成协同异常调控模型等关键技术</w:t>
      </w:r>
      <w:r w:rsidRPr="00993F74">
        <w:rPr>
          <w:sz w:val="24"/>
        </w:rPr>
        <w:t>4</w:t>
      </w:r>
      <w:r w:rsidRPr="00993F74">
        <w:rPr>
          <w:sz w:val="24"/>
        </w:rPr>
        <w:t>项。</w:t>
      </w:r>
      <w:r w:rsidRPr="00993F74">
        <w:rPr>
          <w:sz w:val="24"/>
        </w:rPr>
        <w:t>3</w:t>
      </w:r>
      <w:r w:rsidRPr="00993F74">
        <w:rPr>
          <w:sz w:val="24"/>
        </w:rPr>
        <w:t>）在异常管控软件敏捷构造方面，突破端边云协同计算与边缘轻量化、数据</w:t>
      </w:r>
      <w:r w:rsidRPr="00993F74">
        <w:rPr>
          <w:sz w:val="24"/>
        </w:rPr>
        <w:t>/</w:t>
      </w:r>
      <w:r w:rsidRPr="00993F74">
        <w:rPr>
          <w:sz w:val="24"/>
        </w:rPr>
        <w:t>模型驱动生产异常管控与决策软件低代码开发等关键技术</w:t>
      </w:r>
      <w:r w:rsidRPr="00993F74">
        <w:rPr>
          <w:sz w:val="24"/>
        </w:rPr>
        <w:t>2</w:t>
      </w:r>
      <w:r w:rsidRPr="00993F74">
        <w:rPr>
          <w:sz w:val="24"/>
        </w:rPr>
        <w:t>项。</w:t>
      </w:r>
    </w:p>
    <w:p w14:paraId="227FC8C4" w14:textId="77777777" w:rsidR="00FB2ABF" w:rsidRPr="00993F74" w:rsidRDefault="00FB2ABF" w:rsidP="00FB2ABF">
      <w:pPr>
        <w:spacing w:line="360" w:lineRule="auto"/>
        <w:ind w:firstLineChars="200" w:firstLine="482"/>
        <w:rPr>
          <w:b/>
          <w:bCs/>
          <w:sz w:val="24"/>
        </w:rPr>
      </w:pPr>
      <w:r w:rsidRPr="00993F74">
        <w:rPr>
          <w:b/>
          <w:bCs/>
          <w:sz w:val="24"/>
        </w:rPr>
        <w:t>3</w:t>
      </w:r>
      <w:r w:rsidRPr="00993F74">
        <w:rPr>
          <w:b/>
          <w:bCs/>
          <w:sz w:val="24"/>
        </w:rPr>
        <w:t>、平台与工具集开发</w:t>
      </w:r>
    </w:p>
    <w:p w14:paraId="1B45CE2A" w14:textId="77777777" w:rsidR="00FB2ABF" w:rsidRPr="00993F74" w:rsidRDefault="00FB2ABF" w:rsidP="00FB2ABF">
      <w:pPr>
        <w:spacing w:line="360" w:lineRule="auto"/>
        <w:ind w:firstLineChars="200" w:firstLine="480"/>
        <w:rPr>
          <w:sz w:val="24"/>
        </w:rPr>
      </w:pPr>
      <w:r w:rsidRPr="00993F74">
        <w:rPr>
          <w:sz w:val="24"/>
        </w:rPr>
        <w:t>研发</w:t>
      </w:r>
      <w:r w:rsidRPr="00993F74">
        <w:rPr>
          <w:sz w:val="24"/>
        </w:rPr>
        <w:t>1</w:t>
      </w:r>
      <w:r w:rsidRPr="00993F74">
        <w:rPr>
          <w:sz w:val="24"/>
        </w:rPr>
        <w:t>套大规模定制化生产异常管控与决策软件敏捷构造平台，形成异常机理模型</w:t>
      </w:r>
      <w:r w:rsidRPr="00993F74">
        <w:rPr>
          <w:sz w:val="24"/>
        </w:rPr>
        <w:t>10</w:t>
      </w:r>
      <w:r w:rsidRPr="00993F74">
        <w:rPr>
          <w:sz w:val="24"/>
        </w:rPr>
        <w:t>项以上、决策模型库</w:t>
      </w:r>
      <w:r w:rsidRPr="00993F74">
        <w:rPr>
          <w:sz w:val="24"/>
        </w:rPr>
        <w:t>10</w:t>
      </w:r>
      <w:r w:rsidRPr="00993F74">
        <w:rPr>
          <w:sz w:val="24"/>
        </w:rPr>
        <w:t>项以上、</w:t>
      </w:r>
      <w:r w:rsidRPr="00993F74">
        <w:rPr>
          <w:sz w:val="24"/>
        </w:rPr>
        <w:t>3</w:t>
      </w:r>
      <w:r w:rsidRPr="00993F74">
        <w:rPr>
          <w:sz w:val="24"/>
        </w:rPr>
        <w:t>套以上微服务软件构件。通过第三方机构评测并出具检测报告。</w:t>
      </w:r>
    </w:p>
    <w:p w14:paraId="6002D542" w14:textId="77777777" w:rsidR="00FB2ABF" w:rsidRPr="00993F74" w:rsidRDefault="00FB2ABF" w:rsidP="00FB2ABF">
      <w:pPr>
        <w:spacing w:line="360" w:lineRule="auto"/>
        <w:ind w:firstLineChars="200" w:firstLine="482"/>
        <w:rPr>
          <w:b/>
          <w:bCs/>
          <w:sz w:val="24"/>
        </w:rPr>
      </w:pPr>
      <w:r w:rsidRPr="00993F74">
        <w:rPr>
          <w:b/>
          <w:bCs/>
          <w:sz w:val="24"/>
        </w:rPr>
        <w:lastRenderedPageBreak/>
        <w:t>4</w:t>
      </w:r>
      <w:r w:rsidRPr="00993F74">
        <w:rPr>
          <w:b/>
          <w:bCs/>
          <w:sz w:val="24"/>
        </w:rPr>
        <w:t>、知识产权与人才培养</w:t>
      </w:r>
    </w:p>
    <w:p w14:paraId="67BC2110" w14:textId="77777777" w:rsidR="00FB2ABF" w:rsidRPr="00993F74" w:rsidRDefault="00FB2ABF" w:rsidP="00FB2ABF">
      <w:pPr>
        <w:spacing w:line="360" w:lineRule="auto"/>
        <w:ind w:firstLineChars="200" w:firstLine="480"/>
        <w:rPr>
          <w:sz w:val="24"/>
        </w:rPr>
      </w:pPr>
      <w:r w:rsidRPr="00993F74">
        <w:rPr>
          <w:sz w:val="24"/>
        </w:rPr>
        <w:t>项目围绕大规模定制化生产异常管控与决策的</w:t>
      </w:r>
      <w:r w:rsidRPr="00993F74">
        <w:rPr>
          <w:sz w:val="24"/>
        </w:rPr>
        <w:t>“</w:t>
      </w:r>
      <w:r w:rsidRPr="00993F74">
        <w:rPr>
          <w:sz w:val="24"/>
        </w:rPr>
        <w:t>高效运行机制</w:t>
      </w:r>
      <w:r w:rsidRPr="00993F74">
        <w:rPr>
          <w:sz w:val="24"/>
        </w:rPr>
        <w:t>”</w:t>
      </w:r>
      <w:r w:rsidRPr="00993F74">
        <w:rPr>
          <w:sz w:val="24"/>
        </w:rPr>
        <w:t>、</w:t>
      </w:r>
      <w:r w:rsidRPr="00993F74">
        <w:rPr>
          <w:sz w:val="24"/>
        </w:rPr>
        <w:t>“</w:t>
      </w:r>
      <w:r w:rsidRPr="00993F74">
        <w:rPr>
          <w:sz w:val="24"/>
        </w:rPr>
        <w:t>异常感知应变</w:t>
      </w:r>
      <w:r w:rsidRPr="00993F74">
        <w:rPr>
          <w:sz w:val="24"/>
        </w:rPr>
        <w:t>”</w:t>
      </w:r>
      <w:r w:rsidRPr="00993F74">
        <w:rPr>
          <w:sz w:val="24"/>
        </w:rPr>
        <w:t>、</w:t>
      </w:r>
      <w:r w:rsidRPr="00993F74">
        <w:rPr>
          <w:sz w:val="24"/>
        </w:rPr>
        <w:t>“</w:t>
      </w:r>
      <w:r w:rsidRPr="00993F74">
        <w:rPr>
          <w:sz w:val="24"/>
        </w:rPr>
        <w:t>协同闭环管控</w:t>
      </w:r>
      <w:r w:rsidRPr="00993F74">
        <w:rPr>
          <w:sz w:val="24"/>
        </w:rPr>
        <w:t>”</w:t>
      </w:r>
      <w:r w:rsidRPr="00993F74">
        <w:rPr>
          <w:sz w:val="24"/>
        </w:rPr>
        <w:t>、</w:t>
      </w:r>
      <w:r w:rsidRPr="00993F74">
        <w:rPr>
          <w:sz w:val="24"/>
        </w:rPr>
        <w:t>“</w:t>
      </w:r>
      <w:r w:rsidRPr="00993F74">
        <w:rPr>
          <w:sz w:val="24"/>
        </w:rPr>
        <w:t>软件敏捷构造</w:t>
      </w:r>
      <w:r w:rsidRPr="00993F74">
        <w:rPr>
          <w:sz w:val="24"/>
        </w:rPr>
        <w:t>”</w:t>
      </w:r>
      <w:r w:rsidRPr="00993F74">
        <w:rPr>
          <w:sz w:val="24"/>
        </w:rPr>
        <w:t>等核心科学与技术问题，发表高水平论文</w:t>
      </w:r>
      <w:r w:rsidRPr="00993F74">
        <w:rPr>
          <w:sz w:val="24"/>
        </w:rPr>
        <w:t>8</w:t>
      </w:r>
      <w:r w:rsidRPr="00993F74">
        <w:rPr>
          <w:sz w:val="24"/>
        </w:rPr>
        <w:t>篇以上，出版专著</w:t>
      </w:r>
      <w:r w:rsidRPr="00993F74">
        <w:rPr>
          <w:sz w:val="24"/>
        </w:rPr>
        <w:t>1</w:t>
      </w:r>
      <w:r w:rsidRPr="00993F74">
        <w:rPr>
          <w:sz w:val="24"/>
        </w:rPr>
        <w:t>部，申请发明专利</w:t>
      </w:r>
      <w:r w:rsidRPr="00993F74">
        <w:rPr>
          <w:sz w:val="24"/>
        </w:rPr>
        <w:t>5</w:t>
      </w:r>
      <w:r w:rsidRPr="00993F74">
        <w:rPr>
          <w:sz w:val="24"/>
        </w:rPr>
        <w:t>项以上，登记软件著作权</w:t>
      </w:r>
      <w:r w:rsidRPr="00993F74">
        <w:rPr>
          <w:sz w:val="24"/>
        </w:rPr>
        <w:t>5</w:t>
      </w:r>
      <w:r w:rsidRPr="00993F74">
        <w:rPr>
          <w:sz w:val="24"/>
        </w:rPr>
        <w:t>项以上。提供专著出版社的出版证明，论文的录用证明、收录情况或论文复印件，国家知识产权局的专利受理通知书或专利授权证书，或者提供软件著作权证书，培养硕博研究生</w:t>
      </w:r>
      <w:r w:rsidRPr="00993F74">
        <w:rPr>
          <w:sz w:val="24"/>
        </w:rPr>
        <w:t>20</w:t>
      </w:r>
      <w:r w:rsidRPr="00993F74">
        <w:rPr>
          <w:sz w:val="24"/>
        </w:rPr>
        <w:t>名以上。</w:t>
      </w:r>
    </w:p>
    <w:p w14:paraId="374D45B8" w14:textId="77777777" w:rsidR="00FB2ABF" w:rsidRPr="00993F74" w:rsidRDefault="00FB2ABF" w:rsidP="00FB2ABF">
      <w:pPr>
        <w:spacing w:line="360" w:lineRule="auto"/>
        <w:ind w:firstLineChars="200" w:firstLine="482"/>
        <w:rPr>
          <w:b/>
          <w:bCs/>
          <w:sz w:val="24"/>
        </w:rPr>
      </w:pPr>
      <w:r w:rsidRPr="00993F74">
        <w:rPr>
          <w:b/>
          <w:bCs/>
          <w:sz w:val="24"/>
        </w:rPr>
        <w:t>5</w:t>
      </w:r>
      <w:r w:rsidRPr="00993F74">
        <w:rPr>
          <w:b/>
          <w:bCs/>
          <w:sz w:val="24"/>
        </w:rPr>
        <w:t>、应用验证</w:t>
      </w:r>
    </w:p>
    <w:p w14:paraId="2A7874B1" w14:textId="77777777" w:rsidR="00FB2ABF" w:rsidRPr="00993F74" w:rsidRDefault="00FB2ABF" w:rsidP="00FB2ABF">
      <w:pPr>
        <w:spacing w:line="360" w:lineRule="auto"/>
        <w:ind w:firstLineChars="200" w:firstLine="480"/>
        <w:rPr>
          <w:sz w:val="24"/>
        </w:rPr>
      </w:pPr>
      <w:r w:rsidRPr="00993F74">
        <w:rPr>
          <w:sz w:val="24"/>
        </w:rPr>
        <w:t>本项目的理论、技术成果及原型系统在家电、汽车等典型离散制造行业开展应用验证，实现大规模定制化生产异常检测并发数</w:t>
      </w:r>
      <w:r w:rsidRPr="00993F74">
        <w:rPr>
          <w:sz w:val="24"/>
        </w:rPr>
        <w:t>≥100</w:t>
      </w:r>
      <w:r w:rsidRPr="00993F74">
        <w:rPr>
          <w:sz w:val="24"/>
        </w:rPr>
        <w:t>，检测准确率</w:t>
      </w:r>
      <w:r w:rsidRPr="00993F74">
        <w:rPr>
          <w:sz w:val="24"/>
        </w:rPr>
        <w:t>≥95%</w:t>
      </w:r>
      <w:r w:rsidRPr="00993F74">
        <w:rPr>
          <w:sz w:val="24"/>
        </w:rPr>
        <w:t>，异常管控响应时间减小</w:t>
      </w:r>
      <w:r w:rsidRPr="00993F74">
        <w:rPr>
          <w:sz w:val="24"/>
        </w:rPr>
        <w:t>25%</w:t>
      </w:r>
      <w:r w:rsidRPr="00993F74">
        <w:rPr>
          <w:sz w:val="24"/>
        </w:rPr>
        <w:t>以上。获得应用验证企业的应用报告不少于</w:t>
      </w:r>
      <w:r w:rsidRPr="00993F74">
        <w:rPr>
          <w:sz w:val="24"/>
        </w:rPr>
        <w:t>2</w:t>
      </w:r>
      <w:r w:rsidRPr="00993F74">
        <w:rPr>
          <w:sz w:val="24"/>
        </w:rPr>
        <w:t>份。</w:t>
      </w:r>
    </w:p>
    <w:p w14:paraId="6A2183C3" w14:textId="77777777" w:rsidR="00FB2ABF" w:rsidRPr="00993F74" w:rsidRDefault="00FB2ABF" w:rsidP="00FB2ABF">
      <w:pPr>
        <w:spacing w:line="360" w:lineRule="auto"/>
        <w:ind w:firstLineChars="200" w:firstLine="482"/>
        <w:rPr>
          <w:sz w:val="24"/>
        </w:rPr>
      </w:pPr>
      <w:r w:rsidRPr="00993F74">
        <w:rPr>
          <w:b/>
          <w:bCs/>
          <w:sz w:val="24"/>
        </w:rPr>
        <w:t>6</w:t>
      </w:r>
      <w:r w:rsidRPr="00993F74">
        <w:rPr>
          <w:b/>
          <w:bCs/>
          <w:sz w:val="24"/>
        </w:rPr>
        <w:t>、预期代表性成果</w:t>
      </w:r>
    </w:p>
    <w:p w14:paraId="22C8CB66" w14:textId="77777777" w:rsidR="00FB2ABF" w:rsidRPr="00993F74" w:rsidRDefault="00FB2ABF" w:rsidP="00FB2ABF">
      <w:pPr>
        <w:spacing w:line="360" w:lineRule="auto"/>
        <w:ind w:firstLineChars="200" w:firstLine="482"/>
        <w:rPr>
          <w:sz w:val="24"/>
        </w:rPr>
      </w:pPr>
      <w:r w:rsidRPr="00993F74">
        <w:rPr>
          <w:b/>
          <w:bCs/>
          <w:sz w:val="24"/>
        </w:rPr>
        <w:t>面向大规模定制化生产的异常管控与决策的理论方法：</w:t>
      </w:r>
      <w:r w:rsidRPr="00993F74">
        <w:rPr>
          <w:sz w:val="24"/>
        </w:rPr>
        <w:t>考虑大规模定制生产过程中作业内容差异、多品种批量定制产品柔性生产、全要素互联的业务复杂性，从跨企业网络协同的全业务链、价值链、信息链、数据链等多维度，形成大规模定制复杂工业生态系统业务建模和生产异常机理建模与仿真验证理论方法；考虑异常数据和领域知识的不同特征所导致的数知关联关系复杂、难以准确表征及二者融合过程中的异构性、多发性等问题，形成数知融合的大规模定制生产异常机理模型、工业场景异常态势感知与预警、敏捷资源调度与调度策略柔性重构策略、多驱自适应异常反馈机制等大规模定制生产的异常态势感知技术与动态调度优化方法；面向多尺度空间的数据高效集成和异常闭环管控需求，形成数知驱动的高可靠闭环管控机制、多源异构数据集成和工业装备协同技术、需求</w:t>
      </w:r>
      <w:r w:rsidRPr="00993F74">
        <w:rPr>
          <w:sz w:val="24"/>
        </w:rPr>
        <w:t>-</w:t>
      </w:r>
      <w:r w:rsidRPr="00993F74">
        <w:rPr>
          <w:sz w:val="24"/>
        </w:rPr>
        <w:t>资源自适应匹配与智能优化方法、数字孪生化全要素集成协同异常调控模型等生产异常协同闭环管控技术体系。基于上述理论与技术研究，出版面向大规模定制化生产的异常管控与决策理论相关的专著</w:t>
      </w:r>
      <w:r w:rsidRPr="00993F74">
        <w:rPr>
          <w:sz w:val="24"/>
        </w:rPr>
        <w:t>1</w:t>
      </w:r>
      <w:r w:rsidRPr="00993F74">
        <w:rPr>
          <w:sz w:val="24"/>
        </w:rPr>
        <w:t>部，从业务分析模型、调度决策模型、协同管控机理、软件敏捷构造等方面全面论述复杂场景和强扰动环境下多目标约束的大规模定制化生产系统的高效运行优化机制。</w:t>
      </w:r>
    </w:p>
    <w:p w14:paraId="0C2FCFB1" w14:textId="77777777" w:rsidR="00FB2ABF" w:rsidRPr="00993F74" w:rsidRDefault="00FB2ABF" w:rsidP="00FB2ABF">
      <w:pPr>
        <w:spacing w:line="360" w:lineRule="auto"/>
        <w:ind w:firstLineChars="200" w:firstLine="482"/>
        <w:rPr>
          <w:sz w:val="24"/>
        </w:rPr>
      </w:pPr>
      <w:r w:rsidRPr="00993F74">
        <w:rPr>
          <w:b/>
          <w:bCs/>
          <w:sz w:val="24"/>
        </w:rPr>
        <w:t>模型</w:t>
      </w:r>
      <w:r w:rsidRPr="00993F74">
        <w:rPr>
          <w:b/>
          <w:bCs/>
          <w:sz w:val="24"/>
        </w:rPr>
        <w:t>/</w:t>
      </w:r>
      <w:r w:rsidRPr="00993F74">
        <w:rPr>
          <w:b/>
          <w:bCs/>
          <w:sz w:val="24"/>
        </w:rPr>
        <w:t>数据驱动的大规模定制化生产异常管控与决策软件平台：</w:t>
      </w:r>
      <w:r w:rsidRPr="00993F74">
        <w:rPr>
          <w:sz w:val="24"/>
        </w:rPr>
        <w:t>面向跨企业、多价值链业务及生产全要素的异常感知与闭环调控，研究模型</w:t>
      </w:r>
      <w:r w:rsidRPr="00993F74">
        <w:rPr>
          <w:sz w:val="24"/>
        </w:rPr>
        <w:t>/</w:t>
      </w:r>
      <w:r w:rsidRPr="00993F74">
        <w:rPr>
          <w:sz w:val="24"/>
        </w:rPr>
        <w:t>数据驱动的大规模定制化生产异常管控平台构建技术，提供异常管控软件敏捷构造平台基础设施；面向不同主体生产异常的运维管理与资源协同，研究端边云协同计算与边缘轻量化技术和</w:t>
      </w:r>
      <w:r w:rsidRPr="00993F74">
        <w:rPr>
          <w:sz w:val="24"/>
        </w:rPr>
        <w:t xml:space="preserve">CT/IT/OT </w:t>
      </w:r>
      <w:r w:rsidRPr="00993F74">
        <w:rPr>
          <w:sz w:val="24"/>
        </w:rPr>
        <w:t>融合技术，实现大规模定制化生产异常管控平台高精度、高速度、高稳定性、数据全量采集</w:t>
      </w:r>
      <w:r w:rsidRPr="00993F74">
        <w:rPr>
          <w:sz w:val="24"/>
        </w:rPr>
        <w:lastRenderedPageBreak/>
        <w:t>的作业过程；面向复杂多变场景的异常检测、评估、决策、调度及可视化，研究多模态工业大模型的构建与应用，实现平台的异常影响评估、异常可视化溯源、动态调度决策等核心功能；研发面向异常管控与决策的业务服务中台、数据服务中台、知识服务中台，形成模型</w:t>
      </w:r>
      <w:r w:rsidRPr="00993F74">
        <w:rPr>
          <w:sz w:val="24"/>
        </w:rPr>
        <w:t>/</w:t>
      </w:r>
      <w:r w:rsidRPr="00993F74">
        <w:rPr>
          <w:sz w:val="24"/>
        </w:rPr>
        <w:t>数据驱动的大规模定制化生产异常管控软件构件低代码开发框架，实现平台快速定义业务的敏捷软件构造功能。最终，研发模型</w:t>
      </w:r>
      <w:r w:rsidRPr="00993F74">
        <w:rPr>
          <w:sz w:val="24"/>
        </w:rPr>
        <w:t>/</w:t>
      </w:r>
      <w:r w:rsidRPr="00993F74">
        <w:rPr>
          <w:sz w:val="24"/>
        </w:rPr>
        <w:t>数据驱动的大规模定制化生产异常管控与决策软件平台，支持加载项目研究的异常机理模型（</w:t>
      </w:r>
      <w:r w:rsidRPr="00993F74">
        <w:rPr>
          <w:sz w:val="24"/>
        </w:rPr>
        <w:t>≥10</w:t>
      </w:r>
      <w:r w:rsidRPr="00993F74">
        <w:rPr>
          <w:sz w:val="24"/>
        </w:rPr>
        <w:t>项）与决策模型（</w:t>
      </w:r>
      <w:r w:rsidRPr="00993F74">
        <w:rPr>
          <w:sz w:val="24"/>
        </w:rPr>
        <w:t>≥10</w:t>
      </w:r>
      <w:r w:rsidRPr="00993F74">
        <w:rPr>
          <w:sz w:val="24"/>
        </w:rPr>
        <w:t>项），形成微服务软件构件</w:t>
      </w:r>
      <w:r w:rsidRPr="00993F74">
        <w:rPr>
          <w:sz w:val="24"/>
        </w:rPr>
        <w:t>3</w:t>
      </w:r>
      <w:r w:rsidRPr="00993F74">
        <w:rPr>
          <w:sz w:val="24"/>
        </w:rPr>
        <w:t>套以上，支持大规模定制生产模型异常检测并发数</w:t>
      </w:r>
      <w:r w:rsidRPr="00993F74">
        <w:rPr>
          <w:sz w:val="24"/>
        </w:rPr>
        <w:t>≥100</w:t>
      </w:r>
      <w:r w:rsidRPr="00993F74">
        <w:rPr>
          <w:sz w:val="24"/>
        </w:rPr>
        <w:t>，检测准确率</w:t>
      </w:r>
      <w:r w:rsidRPr="00993F74">
        <w:rPr>
          <w:sz w:val="24"/>
        </w:rPr>
        <w:t>≥95%</w:t>
      </w:r>
      <w:r w:rsidRPr="00993F74">
        <w:rPr>
          <w:sz w:val="24"/>
        </w:rPr>
        <w:t>，异常管控响应时间减少</w:t>
      </w:r>
      <w:r w:rsidRPr="00993F74">
        <w:rPr>
          <w:sz w:val="24"/>
        </w:rPr>
        <w:t>25%</w:t>
      </w:r>
      <w:r w:rsidRPr="00993F74">
        <w:rPr>
          <w:sz w:val="24"/>
        </w:rPr>
        <w:t>以上。在家电、汽车典型离散制造行业开展大规模定制化生产异常管控与决策软件平台应用验证，形成应用验证报告</w:t>
      </w:r>
      <w:r w:rsidRPr="00993F74">
        <w:rPr>
          <w:sz w:val="24"/>
        </w:rPr>
        <w:t>2</w:t>
      </w:r>
      <w:r w:rsidRPr="00993F74">
        <w:rPr>
          <w:sz w:val="24"/>
        </w:rPr>
        <w:t>份以上。</w:t>
      </w:r>
    </w:p>
    <w:p w14:paraId="213F5F4B" w14:textId="77777777" w:rsidR="00FB2ABF" w:rsidRPr="00993F74" w:rsidRDefault="00FB2ABF" w:rsidP="00FB2ABF">
      <w:pPr>
        <w:spacing w:line="360" w:lineRule="auto"/>
        <w:rPr>
          <w:b/>
          <w:bCs/>
          <w:color w:val="000000"/>
          <w:sz w:val="24"/>
        </w:rPr>
      </w:pPr>
      <w:r w:rsidRPr="00993F74">
        <w:rPr>
          <w:b/>
          <w:bCs/>
          <w:color w:val="000000"/>
          <w:sz w:val="24"/>
        </w:rPr>
        <w:t>（二）定量指标的测试与检验方法</w:t>
      </w:r>
    </w:p>
    <w:p w14:paraId="1737773F" w14:textId="77777777" w:rsidR="00FB2ABF" w:rsidRPr="00993F74" w:rsidRDefault="00FB2ABF" w:rsidP="00FB2ABF">
      <w:pPr>
        <w:spacing w:line="360" w:lineRule="auto"/>
        <w:ind w:firstLineChars="200" w:firstLine="480"/>
        <w:rPr>
          <w:sz w:val="24"/>
        </w:rPr>
      </w:pPr>
      <w:r w:rsidRPr="00993F74">
        <w:rPr>
          <w:sz w:val="24"/>
        </w:rPr>
        <w:t>1</w:t>
      </w:r>
      <w:r w:rsidRPr="00993F74">
        <w:rPr>
          <w:sz w:val="24"/>
        </w:rPr>
        <w:t>、关键技术研究评测方法</w:t>
      </w:r>
    </w:p>
    <w:p w14:paraId="45E66BCD" w14:textId="77777777" w:rsidR="00FB2ABF" w:rsidRPr="00993F74" w:rsidRDefault="00FB2ABF" w:rsidP="00FB2ABF">
      <w:pPr>
        <w:spacing w:line="360" w:lineRule="auto"/>
        <w:ind w:firstLineChars="200" w:firstLine="480"/>
        <w:rPr>
          <w:sz w:val="24"/>
        </w:rPr>
      </w:pPr>
      <w:r w:rsidRPr="00993F74">
        <w:rPr>
          <w:sz w:val="24"/>
        </w:rPr>
        <w:t>主要以关键技术研究报告、软件著作权、专利、论文等综合方式来呈现技术攻关和创新研究的成果，其中研究报告以专家评审方式评测。</w:t>
      </w:r>
    </w:p>
    <w:p w14:paraId="33C26EFD" w14:textId="77777777" w:rsidR="00FB2ABF" w:rsidRPr="00993F74" w:rsidRDefault="00FB2ABF" w:rsidP="00FB2ABF">
      <w:pPr>
        <w:spacing w:line="360" w:lineRule="auto"/>
        <w:ind w:firstLineChars="200" w:firstLine="480"/>
        <w:rPr>
          <w:sz w:val="24"/>
        </w:rPr>
      </w:pPr>
      <w:r w:rsidRPr="00993F74">
        <w:rPr>
          <w:sz w:val="24"/>
        </w:rPr>
        <w:t>2</w:t>
      </w:r>
      <w:r w:rsidRPr="00993F74">
        <w:rPr>
          <w:sz w:val="24"/>
        </w:rPr>
        <w:t>、平台与工具集研发评测方法</w:t>
      </w:r>
    </w:p>
    <w:p w14:paraId="4528BFBE" w14:textId="77777777" w:rsidR="00FB2ABF" w:rsidRPr="00993F74" w:rsidRDefault="00FB2ABF" w:rsidP="00FB2ABF">
      <w:pPr>
        <w:spacing w:line="360" w:lineRule="auto"/>
        <w:ind w:firstLineChars="200" w:firstLine="480"/>
        <w:rPr>
          <w:sz w:val="24"/>
        </w:rPr>
      </w:pPr>
      <w:r w:rsidRPr="00993F74">
        <w:rPr>
          <w:sz w:val="24"/>
        </w:rPr>
        <w:t>工具构件和原型系统通过有资质的第三方测试，提供工具构件对应第三方测试报告、原型系统对应第三方测试报告。</w:t>
      </w:r>
    </w:p>
    <w:p w14:paraId="4750C213" w14:textId="77777777" w:rsidR="00FB2ABF" w:rsidRPr="00993F74" w:rsidRDefault="00FB2ABF" w:rsidP="00FB2ABF">
      <w:pPr>
        <w:spacing w:line="360" w:lineRule="auto"/>
        <w:ind w:firstLineChars="200" w:firstLine="480"/>
        <w:rPr>
          <w:sz w:val="24"/>
        </w:rPr>
      </w:pPr>
      <w:r w:rsidRPr="00993F74">
        <w:rPr>
          <w:sz w:val="24"/>
        </w:rPr>
        <w:t>3</w:t>
      </w:r>
      <w:r w:rsidRPr="00993F74">
        <w:rPr>
          <w:sz w:val="24"/>
        </w:rPr>
        <w:t>、应用验证评测方法</w:t>
      </w:r>
    </w:p>
    <w:p w14:paraId="00323BE2" w14:textId="77777777" w:rsidR="00FB2ABF" w:rsidRPr="00993F74" w:rsidRDefault="00FB2ABF" w:rsidP="00FB2ABF">
      <w:pPr>
        <w:spacing w:line="360" w:lineRule="auto"/>
        <w:ind w:firstLineChars="200" w:firstLine="480"/>
        <w:rPr>
          <w:sz w:val="24"/>
        </w:rPr>
      </w:pPr>
      <w:r w:rsidRPr="00993F74">
        <w:rPr>
          <w:sz w:val="24"/>
        </w:rPr>
        <w:t>提供应用验证报告、统计分析报告或系统数据查询证明。</w:t>
      </w:r>
    </w:p>
    <w:p w14:paraId="222FEC93" w14:textId="77777777" w:rsidR="00FB2ABF" w:rsidRPr="00993F74" w:rsidRDefault="00FB2ABF" w:rsidP="00FB2ABF">
      <w:pPr>
        <w:spacing w:line="360" w:lineRule="auto"/>
        <w:ind w:firstLineChars="200" w:firstLine="480"/>
        <w:rPr>
          <w:sz w:val="24"/>
        </w:rPr>
      </w:pPr>
      <w:r w:rsidRPr="00993F74">
        <w:rPr>
          <w:sz w:val="24"/>
        </w:rPr>
        <w:t>4</w:t>
      </w:r>
      <w:r w:rsidRPr="00993F74">
        <w:rPr>
          <w:sz w:val="24"/>
        </w:rPr>
        <w:t>、应用验证结果的评测方法</w:t>
      </w:r>
    </w:p>
    <w:p w14:paraId="239381F9" w14:textId="77777777" w:rsidR="00FB2ABF" w:rsidRPr="00993F74" w:rsidRDefault="00FB2ABF" w:rsidP="00FB2ABF">
      <w:pPr>
        <w:spacing w:line="360" w:lineRule="auto"/>
        <w:ind w:firstLineChars="200" w:firstLine="480"/>
        <w:rPr>
          <w:sz w:val="24"/>
        </w:rPr>
      </w:pPr>
      <w:r w:rsidRPr="00993F74">
        <w:rPr>
          <w:sz w:val="24"/>
        </w:rPr>
        <w:t>提供第三方评测、专家评审等相关资料。</w:t>
      </w:r>
    </w:p>
    <w:p w14:paraId="6CEDE2A7" w14:textId="77777777" w:rsidR="00FB2ABF" w:rsidRPr="00993F74" w:rsidRDefault="00FB2ABF" w:rsidP="00FB2ABF">
      <w:pPr>
        <w:spacing w:line="360" w:lineRule="auto"/>
        <w:ind w:firstLineChars="200" w:firstLine="480"/>
        <w:rPr>
          <w:sz w:val="24"/>
        </w:rPr>
      </w:pPr>
      <w:r w:rsidRPr="00993F74">
        <w:rPr>
          <w:sz w:val="24"/>
        </w:rPr>
        <w:t>5</w:t>
      </w:r>
      <w:r w:rsidRPr="00993F74">
        <w:rPr>
          <w:sz w:val="24"/>
        </w:rPr>
        <w:t>、发表学术论文的评测方法</w:t>
      </w:r>
    </w:p>
    <w:p w14:paraId="7D1D1F85" w14:textId="77777777" w:rsidR="00FB2ABF" w:rsidRPr="00993F74" w:rsidRDefault="00FB2ABF" w:rsidP="00FB2ABF">
      <w:pPr>
        <w:spacing w:line="360" w:lineRule="auto"/>
        <w:ind w:firstLineChars="200" w:firstLine="480"/>
        <w:rPr>
          <w:sz w:val="24"/>
        </w:rPr>
      </w:pPr>
      <w:r w:rsidRPr="00993F74">
        <w:rPr>
          <w:sz w:val="24"/>
        </w:rPr>
        <w:t>学术论文发已公开发表或拿到录用通知</w:t>
      </w:r>
    </w:p>
    <w:p w14:paraId="614F1F16" w14:textId="77777777" w:rsidR="00FB2ABF" w:rsidRPr="00993F74" w:rsidRDefault="00FB2ABF" w:rsidP="00FB2ABF">
      <w:pPr>
        <w:spacing w:line="360" w:lineRule="auto"/>
        <w:ind w:firstLineChars="200" w:firstLine="480"/>
        <w:rPr>
          <w:sz w:val="24"/>
        </w:rPr>
      </w:pPr>
      <w:r w:rsidRPr="00993F74">
        <w:rPr>
          <w:sz w:val="24"/>
        </w:rPr>
        <w:t>6</w:t>
      </w:r>
      <w:r w:rsidRPr="00993F74">
        <w:rPr>
          <w:sz w:val="24"/>
        </w:rPr>
        <w:t>、申请专利或登记软件著作权的评测方法</w:t>
      </w:r>
    </w:p>
    <w:p w14:paraId="33686CE1" w14:textId="77777777" w:rsidR="00FB2ABF" w:rsidRPr="00993F74" w:rsidRDefault="00FB2ABF" w:rsidP="00FB2ABF">
      <w:pPr>
        <w:spacing w:line="360" w:lineRule="auto"/>
        <w:ind w:firstLineChars="200" w:firstLine="480"/>
        <w:rPr>
          <w:sz w:val="24"/>
        </w:rPr>
      </w:pPr>
      <w:r w:rsidRPr="00993F74">
        <w:rPr>
          <w:sz w:val="24"/>
        </w:rPr>
        <w:t>国家发明专利获得专利授权证书或申请受理通知，软件著作权获得证书或申请受理通知书</w:t>
      </w:r>
    </w:p>
    <w:p w14:paraId="4825BE11" w14:textId="77777777" w:rsidR="00FB2ABF" w:rsidRPr="00993F74" w:rsidRDefault="00FB2ABF" w:rsidP="00FB2ABF">
      <w:pPr>
        <w:spacing w:line="360" w:lineRule="auto"/>
        <w:ind w:firstLineChars="200" w:firstLine="480"/>
        <w:rPr>
          <w:sz w:val="24"/>
        </w:rPr>
      </w:pPr>
      <w:r w:rsidRPr="00993F74">
        <w:rPr>
          <w:sz w:val="24"/>
        </w:rPr>
        <w:t>7</w:t>
      </w:r>
      <w:r w:rsidRPr="00993F74">
        <w:rPr>
          <w:sz w:val="24"/>
        </w:rPr>
        <w:t>、人才培养的评测方法</w:t>
      </w:r>
    </w:p>
    <w:p w14:paraId="6AF97335" w14:textId="77777777" w:rsidR="00FB2ABF" w:rsidRPr="00993F74" w:rsidRDefault="00FB2ABF" w:rsidP="00FB2ABF">
      <w:pPr>
        <w:spacing w:line="360" w:lineRule="auto"/>
        <w:ind w:firstLineChars="200" w:firstLine="480"/>
        <w:rPr>
          <w:rFonts w:eastAsia="仿宋_GB2312"/>
          <w:sz w:val="32"/>
          <w:szCs w:val="30"/>
        </w:rPr>
      </w:pPr>
      <w:r w:rsidRPr="00993F74">
        <w:rPr>
          <w:sz w:val="24"/>
        </w:rPr>
        <w:t>博士或硕士研究生获得硕士或博士学位。</w:t>
      </w:r>
    </w:p>
    <w:p w14:paraId="66576F99" w14:textId="2AA76AD4" w:rsidR="00FB2ABF" w:rsidRPr="00993F74" w:rsidRDefault="00FB2ABF" w:rsidP="00235E22">
      <w:pPr>
        <w:spacing w:line="360" w:lineRule="auto"/>
        <w:ind w:firstLine="420"/>
        <w:rPr>
          <w:bCs/>
          <w:sz w:val="24"/>
        </w:rPr>
        <w:sectPr w:rsidR="00FB2ABF" w:rsidRPr="00993F74" w:rsidSect="00ED13A1">
          <w:pgSz w:w="11906" w:h="16838"/>
          <w:pgMar w:top="1440" w:right="1418" w:bottom="1440" w:left="1418" w:header="851" w:footer="992" w:gutter="0"/>
          <w:cols w:space="720"/>
          <w:docGrid w:linePitch="312"/>
        </w:sectPr>
      </w:pPr>
    </w:p>
    <w:p w14:paraId="1E0F2C46" w14:textId="152AEF37" w:rsidR="008919D0" w:rsidRPr="00993F74" w:rsidRDefault="008919D0" w:rsidP="008919D0">
      <w:pPr>
        <w:pStyle w:val="2"/>
        <w:spacing w:before="120" w:after="120" w:line="360" w:lineRule="auto"/>
        <w:rPr>
          <w:rFonts w:ascii="Times New Roman" w:eastAsia="宋体" w:hAnsi="Times New Roman"/>
          <w:sz w:val="28"/>
          <w:szCs w:val="22"/>
        </w:rPr>
      </w:pPr>
      <w:bookmarkStart w:id="43" w:name="_Toc190081348"/>
      <w:r w:rsidRPr="00993F74">
        <w:rPr>
          <w:rFonts w:ascii="Times New Roman" w:eastAsia="宋体" w:hAnsi="Times New Roman"/>
          <w:sz w:val="28"/>
          <w:szCs w:val="22"/>
        </w:rPr>
        <w:lastRenderedPageBreak/>
        <w:t xml:space="preserve">5.2 </w:t>
      </w:r>
      <w:r w:rsidRPr="00993F74">
        <w:rPr>
          <w:rFonts w:ascii="Times New Roman" w:eastAsia="宋体" w:hAnsi="Times New Roman"/>
          <w:sz w:val="28"/>
          <w:szCs w:val="22"/>
        </w:rPr>
        <w:t>课题总体指标</w:t>
      </w:r>
      <w:bookmarkEnd w:id="43"/>
    </w:p>
    <w:p w14:paraId="00F17F62" w14:textId="5E1F071C" w:rsidR="008919D0" w:rsidRPr="00993F74" w:rsidRDefault="008919D0" w:rsidP="008919D0">
      <w:pPr>
        <w:spacing w:line="360" w:lineRule="auto"/>
        <w:jc w:val="center"/>
        <w:rPr>
          <w:b/>
          <w:bCs/>
          <w:szCs w:val="21"/>
        </w:rPr>
      </w:pPr>
      <w:r w:rsidRPr="00993F74">
        <w:rPr>
          <w:b/>
          <w:bCs/>
          <w:szCs w:val="21"/>
        </w:rPr>
        <w:t>表</w:t>
      </w:r>
      <w:r w:rsidRPr="00993F74">
        <w:rPr>
          <w:b/>
          <w:bCs/>
          <w:szCs w:val="21"/>
        </w:rPr>
        <w:t xml:space="preserve"> </w:t>
      </w:r>
      <w:r w:rsidRPr="00993F74">
        <w:rPr>
          <w:b/>
          <w:bCs/>
          <w:szCs w:val="21"/>
        </w:rPr>
        <w:t>预期成果与考核指标表</w:t>
      </w:r>
    </w:p>
    <w:p w14:paraId="60915A99" w14:textId="77777777" w:rsidR="008919D0" w:rsidRPr="00993F74" w:rsidRDefault="008919D0" w:rsidP="00235E22">
      <w:pPr>
        <w:spacing w:line="360" w:lineRule="auto"/>
        <w:ind w:firstLine="420"/>
        <w:rPr>
          <w:bCs/>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4"/>
        <w:gridCol w:w="358"/>
        <w:gridCol w:w="440"/>
        <w:gridCol w:w="415"/>
        <w:gridCol w:w="3632"/>
        <w:gridCol w:w="1970"/>
        <w:gridCol w:w="1390"/>
        <w:gridCol w:w="1326"/>
        <w:gridCol w:w="460"/>
        <w:gridCol w:w="924"/>
        <w:gridCol w:w="1361"/>
      </w:tblGrid>
      <w:tr w:rsidR="00DE52BB" w14:paraId="0ACAB0A7" w14:textId="77777777" w:rsidTr="00FA466E">
        <w:trPr>
          <w:cantSplit/>
          <w:trHeight w:val="465"/>
          <w:jc w:val="center"/>
        </w:trPr>
        <w:tc>
          <w:tcPr>
            <w:tcW w:w="1424" w:type="dxa"/>
            <w:vMerge w:val="restart"/>
            <w:vAlign w:val="center"/>
          </w:tcPr>
          <w:p w14:paraId="3873C1F2" w14:textId="77777777" w:rsidR="00DE52BB" w:rsidRDefault="00DE52BB" w:rsidP="00FA466E">
            <w:pPr>
              <w:adjustRightInd w:val="0"/>
              <w:snapToGrid w:val="0"/>
              <w:jc w:val="center"/>
              <w:rPr>
                <w:rFonts w:ascii="宋体" w:hAnsi="宋体" w:hint="eastAsia"/>
                <w:spacing w:val="-4"/>
                <w:szCs w:val="21"/>
              </w:rPr>
            </w:pPr>
            <w:r>
              <w:rPr>
                <w:rFonts w:ascii="宋体" w:hAnsi="宋体" w:hint="eastAsia"/>
                <w:spacing w:val="-4"/>
                <w:szCs w:val="21"/>
              </w:rPr>
              <w:t>课题</w:t>
            </w:r>
            <w:r>
              <w:rPr>
                <w:rFonts w:ascii="宋体" w:hAnsi="宋体"/>
                <w:spacing w:val="-4"/>
                <w:szCs w:val="21"/>
              </w:rPr>
              <w:t>目标</w:t>
            </w:r>
            <w:r>
              <w:rPr>
                <w:rStyle w:val="a3"/>
                <w:rFonts w:ascii="宋体" w:hAnsi="宋体" w:hint="eastAsia"/>
                <w:spacing w:val="-4"/>
                <w:szCs w:val="21"/>
              </w:rPr>
              <w:t>1</w:t>
            </w:r>
          </w:p>
        </w:tc>
        <w:tc>
          <w:tcPr>
            <w:tcW w:w="4845" w:type="dxa"/>
            <w:gridSpan w:val="4"/>
            <w:vAlign w:val="center"/>
          </w:tcPr>
          <w:p w14:paraId="4BE43788" w14:textId="77777777" w:rsidR="00DE52BB" w:rsidRDefault="00DE52BB" w:rsidP="00FA466E">
            <w:pPr>
              <w:adjustRightInd w:val="0"/>
              <w:snapToGrid w:val="0"/>
              <w:jc w:val="center"/>
              <w:rPr>
                <w:rFonts w:ascii="宋体" w:hAnsi="宋体" w:hint="eastAsia"/>
                <w:spacing w:val="-4"/>
                <w:szCs w:val="21"/>
              </w:rPr>
            </w:pPr>
            <w:r>
              <w:rPr>
                <w:rFonts w:ascii="宋体" w:hAnsi="宋体" w:hint="eastAsia"/>
                <w:spacing w:val="-4"/>
                <w:szCs w:val="21"/>
              </w:rPr>
              <w:t>预期成果</w:t>
            </w:r>
          </w:p>
        </w:tc>
        <w:tc>
          <w:tcPr>
            <w:tcW w:w="6070" w:type="dxa"/>
            <w:gridSpan w:val="5"/>
            <w:vAlign w:val="center"/>
          </w:tcPr>
          <w:p w14:paraId="0D333559" w14:textId="77777777" w:rsidR="00DE52BB" w:rsidRDefault="00DE52BB" w:rsidP="00FA466E">
            <w:pPr>
              <w:adjustRightInd w:val="0"/>
              <w:snapToGrid w:val="0"/>
              <w:jc w:val="center"/>
              <w:rPr>
                <w:rFonts w:ascii="宋体" w:hAnsi="宋体" w:hint="eastAsia"/>
                <w:spacing w:val="-4"/>
                <w:szCs w:val="21"/>
              </w:rPr>
            </w:pPr>
            <w:r>
              <w:rPr>
                <w:rFonts w:ascii="宋体" w:hAnsi="宋体"/>
                <w:spacing w:val="-4"/>
                <w:szCs w:val="21"/>
              </w:rPr>
              <w:t>考核指标</w:t>
            </w:r>
            <w:r>
              <w:rPr>
                <w:rStyle w:val="a3"/>
                <w:rFonts w:ascii="宋体" w:hAnsi="宋体" w:hint="eastAsia"/>
                <w:szCs w:val="21"/>
              </w:rPr>
              <w:t>2</w:t>
            </w:r>
          </w:p>
        </w:tc>
        <w:tc>
          <w:tcPr>
            <w:tcW w:w="1361" w:type="dxa"/>
            <w:vMerge w:val="restart"/>
            <w:vAlign w:val="center"/>
          </w:tcPr>
          <w:p w14:paraId="0092621D" w14:textId="77777777" w:rsidR="00DE52BB" w:rsidRDefault="00DE52BB" w:rsidP="00FA466E">
            <w:pPr>
              <w:adjustRightInd w:val="0"/>
              <w:snapToGrid w:val="0"/>
              <w:jc w:val="center"/>
              <w:rPr>
                <w:rFonts w:ascii="宋体" w:hAnsi="宋体" w:hint="eastAsia"/>
                <w:spacing w:val="-4"/>
                <w:szCs w:val="21"/>
              </w:rPr>
            </w:pPr>
            <w:r>
              <w:rPr>
                <w:rFonts w:ascii="宋体" w:hAnsi="宋体"/>
                <w:spacing w:val="-4"/>
                <w:szCs w:val="21"/>
              </w:rPr>
              <w:t>考核方式</w:t>
            </w:r>
            <w:r>
              <w:rPr>
                <w:rFonts w:ascii="宋体" w:hAnsi="宋体" w:hint="eastAsia"/>
                <w:spacing w:val="-4"/>
                <w:szCs w:val="21"/>
              </w:rPr>
              <w:t>（</w:t>
            </w:r>
            <w:r>
              <w:rPr>
                <w:rFonts w:ascii="宋体" w:hAnsi="宋体"/>
                <w:spacing w:val="-4"/>
                <w:szCs w:val="21"/>
              </w:rPr>
              <w:t>方法</w:t>
            </w:r>
            <w:r>
              <w:rPr>
                <w:rFonts w:ascii="宋体" w:hAnsi="宋体" w:hint="eastAsia"/>
                <w:spacing w:val="-4"/>
                <w:szCs w:val="21"/>
              </w:rPr>
              <w:t>）</w:t>
            </w:r>
            <w:r>
              <w:rPr>
                <w:rFonts w:ascii="宋体" w:hAnsi="宋体"/>
                <w:spacing w:val="-4"/>
                <w:szCs w:val="21"/>
              </w:rPr>
              <w:t>及评价手段</w:t>
            </w:r>
            <w:r>
              <w:rPr>
                <w:rStyle w:val="a3"/>
                <w:rFonts w:ascii="宋体" w:hAnsi="宋体" w:hint="eastAsia"/>
                <w:spacing w:val="-4"/>
                <w:szCs w:val="21"/>
              </w:rPr>
              <w:t>4</w:t>
            </w:r>
          </w:p>
        </w:tc>
      </w:tr>
      <w:tr w:rsidR="00DE52BB" w14:paraId="0C400BDF" w14:textId="77777777" w:rsidTr="00FA466E">
        <w:trPr>
          <w:cantSplit/>
          <w:trHeight w:val="465"/>
          <w:jc w:val="center"/>
        </w:trPr>
        <w:tc>
          <w:tcPr>
            <w:tcW w:w="1424" w:type="dxa"/>
            <w:vMerge/>
            <w:vAlign w:val="center"/>
          </w:tcPr>
          <w:p w14:paraId="1CE7C067" w14:textId="77777777" w:rsidR="00DE52BB" w:rsidRDefault="00DE52BB" w:rsidP="00FA466E">
            <w:pPr>
              <w:rPr>
                <w:rFonts w:ascii="宋体" w:hAnsi="宋体" w:hint="eastAsia"/>
                <w:spacing w:val="-4"/>
                <w:szCs w:val="21"/>
              </w:rPr>
            </w:pPr>
          </w:p>
        </w:tc>
        <w:tc>
          <w:tcPr>
            <w:tcW w:w="1213" w:type="dxa"/>
            <w:gridSpan w:val="3"/>
            <w:vAlign w:val="center"/>
          </w:tcPr>
          <w:p w14:paraId="01CCE436" w14:textId="77777777" w:rsidR="00DE52BB" w:rsidRDefault="00DE52BB" w:rsidP="00FA466E">
            <w:pPr>
              <w:adjustRightInd w:val="0"/>
              <w:snapToGrid w:val="0"/>
              <w:jc w:val="center"/>
              <w:rPr>
                <w:rFonts w:ascii="宋体" w:hAnsi="宋体" w:hint="eastAsia"/>
                <w:spacing w:val="-4"/>
                <w:szCs w:val="21"/>
              </w:rPr>
            </w:pPr>
            <w:r>
              <w:rPr>
                <w:rFonts w:ascii="宋体" w:hAnsi="宋体" w:hint="eastAsia"/>
                <w:spacing w:val="-4"/>
                <w:szCs w:val="21"/>
              </w:rPr>
              <w:t>预期</w:t>
            </w:r>
            <w:r>
              <w:rPr>
                <w:rFonts w:ascii="宋体" w:hAnsi="宋体"/>
                <w:spacing w:val="-4"/>
                <w:szCs w:val="21"/>
              </w:rPr>
              <w:t>成果名称</w:t>
            </w:r>
          </w:p>
        </w:tc>
        <w:tc>
          <w:tcPr>
            <w:tcW w:w="3632" w:type="dxa"/>
            <w:vAlign w:val="center"/>
          </w:tcPr>
          <w:p w14:paraId="2C5B8A9A" w14:textId="77777777" w:rsidR="00DE52BB" w:rsidRDefault="00DE52BB" w:rsidP="00FA466E">
            <w:pPr>
              <w:jc w:val="center"/>
              <w:rPr>
                <w:rFonts w:ascii="宋体" w:hAnsi="宋体" w:hint="eastAsia"/>
                <w:spacing w:val="-4"/>
                <w:szCs w:val="21"/>
              </w:rPr>
            </w:pPr>
            <w:r>
              <w:rPr>
                <w:rFonts w:ascii="宋体" w:hAnsi="宋体" w:hint="eastAsia"/>
                <w:spacing w:val="-4"/>
                <w:szCs w:val="21"/>
              </w:rPr>
              <w:t>预期成果类型</w:t>
            </w:r>
          </w:p>
        </w:tc>
        <w:tc>
          <w:tcPr>
            <w:tcW w:w="1970" w:type="dxa"/>
            <w:vAlign w:val="center"/>
          </w:tcPr>
          <w:p w14:paraId="4EE100C3" w14:textId="77777777" w:rsidR="00DE52BB" w:rsidRDefault="00DE52BB" w:rsidP="00FA466E">
            <w:pPr>
              <w:adjustRightInd w:val="0"/>
              <w:snapToGrid w:val="0"/>
              <w:jc w:val="center"/>
              <w:rPr>
                <w:rFonts w:ascii="宋体" w:hAnsi="宋体" w:hint="eastAsia"/>
                <w:spacing w:val="-4"/>
                <w:szCs w:val="21"/>
              </w:rPr>
            </w:pPr>
            <w:r>
              <w:rPr>
                <w:rFonts w:ascii="宋体" w:hAnsi="宋体"/>
                <w:spacing w:val="-4"/>
                <w:szCs w:val="21"/>
              </w:rPr>
              <w:t>指标</w:t>
            </w:r>
          </w:p>
          <w:p w14:paraId="28E724A0" w14:textId="77777777" w:rsidR="00DE52BB" w:rsidRDefault="00DE52BB" w:rsidP="00FA466E">
            <w:pPr>
              <w:adjustRightInd w:val="0"/>
              <w:snapToGrid w:val="0"/>
              <w:jc w:val="center"/>
              <w:rPr>
                <w:rFonts w:ascii="宋体" w:hAnsi="宋体" w:hint="eastAsia"/>
                <w:spacing w:val="-4"/>
                <w:szCs w:val="21"/>
              </w:rPr>
            </w:pPr>
            <w:r>
              <w:rPr>
                <w:rFonts w:ascii="宋体" w:hAnsi="宋体"/>
                <w:spacing w:val="-4"/>
                <w:szCs w:val="21"/>
              </w:rPr>
              <w:t>名称</w:t>
            </w:r>
          </w:p>
        </w:tc>
        <w:tc>
          <w:tcPr>
            <w:tcW w:w="1390" w:type="dxa"/>
            <w:vAlign w:val="center"/>
          </w:tcPr>
          <w:p w14:paraId="4674DFF2" w14:textId="77777777" w:rsidR="00DE52BB" w:rsidRDefault="00DE52BB" w:rsidP="00FA466E">
            <w:pPr>
              <w:adjustRightInd w:val="0"/>
              <w:snapToGrid w:val="0"/>
              <w:jc w:val="center"/>
              <w:rPr>
                <w:rFonts w:ascii="宋体" w:hAnsi="宋体" w:hint="eastAsia"/>
                <w:spacing w:val="-4"/>
                <w:szCs w:val="21"/>
              </w:rPr>
            </w:pPr>
            <w:r>
              <w:rPr>
                <w:rFonts w:ascii="宋体" w:hAnsi="宋体"/>
                <w:spacing w:val="-4"/>
                <w:szCs w:val="21"/>
              </w:rPr>
              <w:t>立项时已有指标值/状态</w:t>
            </w:r>
          </w:p>
        </w:tc>
        <w:tc>
          <w:tcPr>
            <w:tcW w:w="1326" w:type="dxa"/>
            <w:vAlign w:val="center"/>
          </w:tcPr>
          <w:p w14:paraId="0CC02E3E" w14:textId="77777777" w:rsidR="00DE52BB" w:rsidRDefault="00DE52BB" w:rsidP="00FA466E">
            <w:pPr>
              <w:adjustRightInd w:val="0"/>
              <w:snapToGrid w:val="0"/>
              <w:jc w:val="center"/>
              <w:rPr>
                <w:rFonts w:ascii="宋体" w:hAnsi="宋体" w:hint="eastAsia"/>
                <w:spacing w:val="-4"/>
                <w:szCs w:val="21"/>
              </w:rPr>
            </w:pPr>
            <w:r>
              <w:rPr>
                <w:rFonts w:ascii="宋体" w:hAnsi="宋体"/>
                <w:spacing w:val="-4"/>
                <w:szCs w:val="21"/>
              </w:rPr>
              <w:t>中期指标值/状态</w:t>
            </w:r>
            <w:r>
              <w:rPr>
                <w:rStyle w:val="a3"/>
                <w:rFonts w:ascii="宋体" w:hAnsi="宋体" w:hint="eastAsia"/>
                <w:spacing w:val="-4"/>
                <w:szCs w:val="21"/>
              </w:rPr>
              <w:t>3</w:t>
            </w:r>
          </w:p>
        </w:tc>
        <w:tc>
          <w:tcPr>
            <w:tcW w:w="1384" w:type="dxa"/>
            <w:gridSpan w:val="2"/>
            <w:vAlign w:val="center"/>
          </w:tcPr>
          <w:p w14:paraId="43BAC682" w14:textId="77777777" w:rsidR="00DE52BB" w:rsidRDefault="00DE52BB" w:rsidP="00FA466E">
            <w:pPr>
              <w:adjustRightInd w:val="0"/>
              <w:snapToGrid w:val="0"/>
              <w:jc w:val="center"/>
              <w:rPr>
                <w:rFonts w:ascii="宋体" w:hAnsi="宋体" w:hint="eastAsia"/>
                <w:spacing w:val="-4"/>
                <w:szCs w:val="21"/>
              </w:rPr>
            </w:pPr>
            <w:r>
              <w:rPr>
                <w:rFonts w:ascii="宋体" w:hAnsi="宋体"/>
                <w:spacing w:val="-4"/>
                <w:szCs w:val="21"/>
              </w:rPr>
              <w:t>完成时指标值/状态</w:t>
            </w:r>
          </w:p>
        </w:tc>
        <w:tc>
          <w:tcPr>
            <w:tcW w:w="1361" w:type="dxa"/>
            <w:vMerge/>
            <w:vAlign w:val="center"/>
          </w:tcPr>
          <w:p w14:paraId="6F5E35BA" w14:textId="77777777" w:rsidR="00DE52BB" w:rsidRDefault="00DE52BB" w:rsidP="00FA466E">
            <w:pPr>
              <w:rPr>
                <w:rFonts w:ascii="宋体" w:hAnsi="宋体" w:hint="eastAsia"/>
                <w:spacing w:val="-4"/>
                <w:szCs w:val="21"/>
              </w:rPr>
            </w:pPr>
          </w:p>
        </w:tc>
      </w:tr>
      <w:tr w:rsidR="00DE52BB" w14:paraId="35131E5C" w14:textId="77777777" w:rsidTr="00FA466E">
        <w:trPr>
          <w:cantSplit/>
          <w:trHeight w:val="3968"/>
          <w:jc w:val="center"/>
        </w:trPr>
        <w:tc>
          <w:tcPr>
            <w:tcW w:w="1424" w:type="dxa"/>
            <w:vMerge w:val="restart"/>
          </w:tcPr>
          <w:p w14:paraId="101421B0" w14:textId="77777777" w:rsidR="00DE52BB" w:rsidRDefault="00DE52BB" w:rsidP="00FA466E">
            <w:pPr>
              <w:adjustRightInd w:val="0"/>
              <w:snapToGrid w:val="0"/>
              <w:rPr>
                <w:rFonts w:ascii="宋体" w:hAnsi="宋体" w:hint="eastAsia"/>
                <w:spacing w:val="-4"/>
                <w:szCs w:val="21"/>
              </w:rPr>
            </w:pPr>
            <w:r>
              <w:rPr>
                <w:rFonts w:ascii="宋体" w:hAnsi="宋体" w:hint="eastAsia"/>
                <w:spacing w:val="-4"/>
                <w:szCs w:val="21"/>
              </w:rPr>
              <w:t>（限500字以内。）</w:t>
            </w:r>
          </w:p>
          <w:p w14:paraId="6F5D0ED6" w14:textId="77777777" w:rsidR="00DE52BB" w:rsidRDefault="00DE52BB" w:rsidP="00FA466E">
            <w:pPr>
              <w:adjustRightInd w:val="0"/>
              <w:snapToGrid w:val="0"/>
              <w:rPr>
                <w:rFonts w:ascii="宋体" w:hAnsi="宋体" w:hint="eastAsia"/>
                <w:spacing w:val="-4"/>
                <w:szCs w:val="21"/>
              </w:rPr>
            </w:pPr>
          </w:p>
          <w:p w14:paraId="600F26E5" w14:textId="77777777" w:rsidR="00DE52BB" w:rsidRDefault="00DE52BB" w:rsidP="00FA466E">
            <w:pPr>
              <w:adjustRightInd w:val="0"/>
              <w:snapToGrid w:val="0"/>
              <w:rPr>
                <w:rFonts w:ascii="宋体" w:hAnsi="宋体" w:hint="eastAsia"/>
                <w:spacing w:val="-4"/>
                <w:szCs w:val="21"/>
              </w:rPr>
            </w:pPr>
            <w:r>
              <w:rPr>
                <w:rFonts w:hint="eastAsia"/>
                <w:spacing w:val="-4"/>
                <w:szCs w:val="21"/>
              </w:rPr>
              <w:t>课题拟</w:t>
            </w:r>
            <w:r w:rsidRPr="006B7253">
              <w:rPr>
                <w:rFonts w:hint="eastAsia"/>
                <w:spacing w:val="-4"/>
                <w:szCs w:val="21"/>
              </w:rPr>
              <w:t>重点突破云原生软件的构建、评估与演化方法与技术，实现高效准确的服务化重构与优化、动态负载下服务的优化编排和高效部署、数据与</w:t>
            </w:r>
            <w:r w:rsidRPr="006B7253">
              <w:rPr>
                <w:rFonts w:hint="eastAsia"/>
                <w:spacing w:val="-4"/>
                <w:szCs w:val="21"/>
              </w:rPr>
              <w:lastRenderedPageBreak/>
              <w:t>知识融合的云原生软件架构成熟度与可演化性评估和系统的动态演化，提升云原生软件系统重构与持续演化能力。</w:t>
            </w:r>
          </w:p>
        </w:tc>
        <w:tc>
          <w:tcPr>
            <w:tcW w:w="358" w:type="dxa"/>
            <w:vMerge w:val="restart"/>
            <w:vAlign w:val="center"/>
          </w:tcPr>
          <w:p w14:paraId="40540279" w14:textId="77777777" w:rsidR="00DE52BB" w:rsidRDefault="00DE52BB" w:rsidP="00FA466E">
            <w:pPr>
              <w:adjustRightInd w:val="0"/>
              <w:snapToGrid w:val="0"/>
              <w:jc w:val="center"/>
              <w:rPr>
                <w:rFonts w:ascii="宋体" w:hAnsi="宋体" w:hint="eastAsia"/>
                <w:b/>
                <w:bCs/>
                <w:spacing w:val="-4"/>
                <w:szCs w:val="21"/>
              </w:rPr>
            </w:pPr>
            <w:r>
              <w:rPr>
                <w:rFonts w:ascii="宋体" w:hAnsi="宋体" w:hint="eastAsia"/>
                <w:b/>
                <w:bCs/>
                <w:spacing w:val="-4"/>
                <w:szCs w:val="21"/>
              </w:rPr>
              <w:lastRenderedPageBreak/>
              <w:t>主要成果</w:t>
            </w:r>
          </w:p>
          <w:p w14:paraId="71EFA948" w14:textId="77777777" w:rsidR="00DE52BB" w:rsidRDefault="00DE52BB" w:rsidP="00FA466E">
            <w:pPr>
              <w:adjustRightInd w:val="0"/>
              <w:snapToGrid w:val="0"/>
              <w:jc w:val="center"/>
              <w:rPr>
                <w:rFonts w:ascii="宋体" w:hAnsi="宋体" w:hint="eastAsia"/>
                <w:b/>
                <w:bCs/>
                <w:spacing w:val="-4"/>
                <w:szCs w:val="21"/>
              </w:rPr>
            </w:pPr>
          </w:p>
        </w:tc>
        <w:tc>
          <w:tcPr>
            <w:tcW w:w="440" w:type="dxa"/>
            <w:vAlign w:val="center"/>
          </w:tcPr>
          <w:p w14:paraId="123E1A62" w14:textId="77777777" w:rsidR="00DE52BB" w:rsidRDefault="00DE52BB" w:rsidP="00FA466E">
            <w:pPr>
              <w:adjustRightInd w:val="0"/>
              <w:snapToGrid w:val="0"/>
              <w:rPr>
                <w:rFonts w:ascii="宋体" w:hAnsi="宋体" w:hint="eastAsia"/>
                <w:spacing w:val="-4"/>
                <w:szCs w:val="21"/>
              </w:rPr>
            </w:pPr>
            <w:r>
              <w:rPr>
                <w:rFonts w:ascii="宋体" w:hAnsi="宋体" w:hint="eastAsia"/>
                <w:spacing w:val="-4"/>
                <w:szCs w:val="21"/>
              </w:rPr>
              <w:t>1</w:t>
            </w:r>
          </w:p>
        </w:tc>
        <w:tc>
          <w:tcPr>
            <w:tcW w:w="415" w:type="dxa"/>
            <w:vMerge w:val="restart"/>
            <w:vAlign w:val="center"/>
          </w:tcPr>
          <w:p w14:paraId="7386D261" w14:textId="77777777" w:rsidR="00DE52BB" w:rsidRPr="001D090B" w:rsidRDefault="00DE52BB" w:rsidP="00FA466E">
            <w:pPr>
              <w:adjustRightInd w:val="0"/>
              <w:snapToGrid w:val="0"/>
              <w:rPr>
                <w:spacing w:val="-4"/>
                <w:szCs w:val="21"/>
              </w:rPr>
            </w:pPr>
            <w:r w:rsidRPr="001D090B">
              <w:rPr>
                <w:spacing w:val="-4"/>
                <w:szCs w:val="21"/>
              </w:rPr>
              <w:t>云原生软件的构建、评估与演化工</w:t>
            </w:r>
            <w:r w:rsidRPr="001D090B">
              <w:rPr>
                <w:spacing w:val="-4"/>
                <w:szCs w:val="21"/>
              </w:rPr>
              <w:lastRenderedPageBreak/>
              <w:t>具集</w:t>
            </w:r>
          </w:p>
        </w:tc>
        <w:tc>
          <w:tcPr>
            <w:tcW w:w="3632" w:type="dxa"/>
            <w:vMerge w:val="restart"/>
            <w:vAlign w:val="center"/>
          </w:tcPr>
          <w:p w14:paraId="1641B699" w14:textId="77777777" w:rsidR="00DE52BB" w:rsidRDefault="00DE52BB" w:rsidP="00FA466E">
            <w:pPr>
              <w:adjustRightInd w:val="0"/>
              <w:snapToGrid w:val="0"/>
              <w:rPr>
                <w:szCs w:val="21"/>
                <w:u w:val="single"/>
              </w:rPr>
            </w:pPr>
            <w:r>
              <w:rPr>
                <w:szCs w:val="21"/>
              </w:rPr>
              <w:lastRenderedPageBreak/>
              <w:sym w:font="Wingdings 2" w:char="F0A3"/>
            </w:r>
            <w:r w:rsidRPr="00306983">
              <w:rPr>
                <w:szCs w:val="21"/>
              </w:rPr>
              <w:t>新理论</w:t>
            </w:r>
            <w:r w:rsidRPr="00306983">
              <w:rPr>
                <w:szCs w:val="21"/>
              </w:rPr>
              <w:t xml:space="preserve">  </w:t>
            </w:r>
            <w:r>
              <w:rPr>
                <w:szCs w:val="21"/>
              </w:rPr>
              <w:sym w:font="Wingdings 2" w:char="F0A3"/>
            </w:r>
            <w:r w:rsidRPr="00306983">
              <w:rPr>
                <w:szCs w:val="21"/>
              </w:rPr>
              <w:t>新原理</w:t>
            </w:r>
            <w:r w:rsidRPr="00306983">
              <w:rPr>
                <w:szCs w:val="21"/>
              </w:rPr>
              <w:t xml:space="preserve">  </w:t>
            </w:r>
            <w:r>
              <w:rPr>
                <w:szCs w:val="21"/>
              </w:rPr>
              <w:sym w:font="Wingdings 2" w:char="F0A3"/>
            </w:r>
            <w:r w:rsidRPr="00306983">
              <w:rPr>
                <w:szCs w:val="21"/>
              </w:rPr>
              <w:t>新产品</w:t>
            </w:r>
            <w:r w:rsidRPr="00306983">
              <w:rPr>
                <w:szCs w:val="21"/>
              </w:rPr>
              <w:t xml:space="preserve">  </w:t>
            </w:r>
            <w:r w:rsidRPr="003D0466">
              <w:rPr>
                <w:szCs w:val="21"/>
              </w:rPr>
              <w:sym w:font="Wingdings 2" w:char="F0A2"/>
            </w:r>
            <w:r w:rsidRPr="00306983">
              <w:rPr>
                <w:szCs w:val="21"/>
              </w:rPr>
              <w:t>新技术</w:t>
            </w:r>
            <w:r w:rsidRPr="00306983">
              <w:rPr>
                <w:szCs w:val="21"/>
              </w:rPr>
              <w:t xml:space="preserve">  </w:t>
            </w:r>
            <w:r w:rsidRPr="003D0466">
              <w:rPr>
                <w:szCs w:val="21"/>
              </w:rPr>
              <w:sym w:font="Wingdings 2" w:char="F0A2"/>
            </w:r>
            <w:r w:rsidRPr="00306983">
              <w:rPr>
                <w:szCs w:val="21"/>
              </w:rPr>
              <w:t>新方法</w:t>
            </w:r>
            <w:r w:rsidRPr="00306983">
              <w:rPr>
                <w:szCs w:val="21"/>
              </w:rPr>
              <w:t xml:space="preserve"> </w:t>
            </w:r>
            <w:r>
              <w:rPr>
                <w:szCs w:val="21"/>
              </w:rPr>
              <w:sym w:font="Wingdings 2" w:char="F0A3"/>
            </w:r>
            <w:r w:rsidRPr="00306983">
              <w:rPr>
                <w:szCs w:val="21"/>
              </w:rPr>
              <w:t>关键部件</w:t>
            </w:r>
            <w:r w:rsidRPr="00306983">
              <w:rPr>
                <w:szCs w:val="21"/>
              </w:rPr>
              <w:t xml:space="preserve"> </w:t>
            </w:r>
            <w:r>
              <w:rPr>
                <w:szCs w:val="21"/>
              </w:rPr>
              <w:sym w:font="Wingdings 2" w:char="F0A3"/>
            </w:r>
            <w:r w:rsidRPr="00306983">
              <w:rPr>
                <w:szCs w:val="21"/>
              </w:rPr>
              <w:t>数据库</w:t>
            </w:r>
            <w:r w:rsidRPr="00306983">
              <w:rPr>
                <w:szCs w:val="21"/>
              </w:rPr>
              <w:t xml:space="preserve"> </w:t>
            </w:r>
            <w:r w:rsidRPr="003D0466">
              <w:rPr>
                <w:szCs w:val="21"/>
              </w:rPr>
              <w:sym w:font="Wingdings 2" w:char="F0A2"/>
            </w:r>
            <w:r w:rsidRPr="00306983">
              <w:rPr>
                <w:szCs w:val="21"/>
              </w:rPr>
              <w:t>软件</w:t>
            </w:r>
            <w:r w:rsidRPr="00306983">
              <w:rPr>
                <w:szCs w:val="21"/>
              </w:rPr>
              <w:t xml:space="preserve">  </w:t>
            </w:r>
            <w:r>
              <w:rPr>
                <w:szCs w:val="21"/>
              </w:rPr>
              <w:sym w:font="Wingdings 2" w:char="F0A3"/>
            </w:r>
            <w:r w:rsidRPr="00306983">
              <w:rPr>
                <w:szCs w:val="21"/>
              </w:rPr>
              <w:t>应用解决方案</w:t>
            </w:r>
            <w:r w:rsidRPr="00306983">
              <w:rPr>
                <w:szCs w:val="21"/>
              </w:rPr>
              <w:t xml:space="preserve">  </w:t>
            </w:r>
            <w:r>
              <w:rPr>
                <w:szCs w:val="21"/>
              </w:rPr>
              <w:sym w:font="Wingdings 2" w:char="F0A3"/>
            </w:r>
            <w:r w:rsidRPr="00306983">
              <w:rPr>
                <w:szCs w:val="21"/>
              </w:rPr>
              <w:t>实验装置</w:t>
            </w:r>
            <w:r w:rsidRPr="00306983">
              <w:rPr>
                <w:szCs w:val="21"/>
              </w:rPr>
              <w:t>/</w:t>
            </w:r>
            <w:r w:rsidRPr="00306983">
              <w:rPr>
                <w:szCs w:val="21"/>
              </w:rPr>
              <w:t>系统</w:t>
            </w:r>
            <w:r w:rsidRPr="00306983">
              <w:rPr>
                <w:szCs w:val="21"/>
              </w:rPr>
              <w:t xml:space="preserve">  </w:t>
            </w:r>
            <w:r>
              <w:rPr>
                <w:szCs w:val="21"/>
              </w:rPr>
              <w:sym w:font="Wingdings 2" w:char="F0A3"/>
            </w:r>
            <w:r w:rsidRPr="00306983">
              <w:rPr>
                <w:szCs w:val="21"/>
              </w:rPr>
              <w:t>临床指南</w:t>
            </w:r>
            <w:r w:rsidRPr="00306983">
              <w:rPr>
                <w:szCs w:val="21"/>
              </w:rPr>
              <w:t>/</w:t>
            </w:r>
            <w:r w:rsidRPr="00306983">
              <w:rPr>
                <w:szCs w:val="21"/>
              </w:rPr>
              <w:t>规范</w:t>
            </w:r>
            <w:r w:rsidRPr="00306983">
              <w:rPr>
                <w:szCs w:val="21"/>
              </w:rPr>
              <w:t xml:space="preserve">  </w:t>
            </w:r>
            <w:r>
              <w:rPr>
                <w:szCs w:val="21"/>
              </w:rPr>
              <w:sym w:font="Wingdings 2" w:char="F0A3"/>
            </w:r>
            <w:r w:rsidRPr="00306983">
              <w:rPr>
                <w:szCs w:val="21"/>
              </w:rPr>
              <w:t>工程工艺</w:t>
            </w:r>
            <w:r w:rsidRPr="00306983">
              <w:rPr>
                <w:szCs w:val="21"/>
              </w:rPr>
              <w:t xml:space="preserve">  </w:t>
            </w:r>
            <w:r>
              <w:rPr>
                <w:szCs w:val="21"/>
              </w:rPr>
              <w:sym w:font="Wingdings 2" w:char="F0A3"/>
            </w:r>
            <w:r w:rsidRPr="00306983">
              <w:rPr>
                <w:szCs w:val="21"/>
              </w:rPr>
              <w:t>标准</w:t>
            </w:r>
            <w:r w:rsidRPr="00306983">
              <w:rPr>
                <w:szCs w:val="21"/>
              </w:rPr>
              <w:t xml:space="preserve">  </w:t>
            </w:r>
            <w:r>
              <w:rPr>
                <w:szCs w:val="21"/>
              </w:rPr>
              <w:sym w:font="Wingdings 2" w:char="F0A3"/>
            </w:r>
            <w:r w:rsidRPr="00306983">
              <w:rPr>
                <w:szCs w:val="21"/>
              </w:rPr>
              <w:t>论文</w:t>
            </w:r>
            <w:r w:rsidRPr="00306983">
              <w:rPr>
                <w:szCs w:val="21"/>
              </w:rPr>
              <w:t xml:space="preserve">  </w:t>
            </w:r>
            <w:r>
              <w:rPr>
                <w:szCs w:val="21"/>
              </w:rPr>
              <w:sym w:font="Wingdings 2" w:char="F0A3"/>
            </w:r>
            <w:r w:rsidRPr="00306983">
              <w:rPr>
                <w:szCs w:val="21"/>
              </w:rPr>
              <w:t>发明专利</w:t>
            </w:r>
            <w:r w:rsidRPr="00306983">
              <w:rPr>
                <w:szCs w:val="21"/>
              </w:rPr>
              <w:t xml:space="preserve">  </w:t>
            </w:r>
            <w:r>
              <w:rPr>
                <w:szCs w:val="21"/>
              </w:rPr>
              <w:sym w:font="Wingdings 2" w:char="F0A3"/>
            </w:r>
            <w:r w:rsidRPr="00306983">
              <w:rPr>
                <w:szCs w:val="21"/>
              </w:rPr>
              <w:t>其他</w:t>
            </w:r>
            <w:r w:rsidRPr="00306983">
              <w:rPr>
                <w:szCs w:val="21"/>
                <w:u w:val="single"/>
              </w:rPr>
              <w:t xml:space="preserve"> </w:t>
            </w:r>
            <w:r w:rsidRPr="00306983">
              <w:rPr>
                <w:szCs w:val="21"/>
                <w:u w:val="single"/>
              </w:rPr>
              <w:t>技术报告或技术白皮书</w:t>
            </w:r>
          </w:p>
          <w:p w14:paraId="7206B9A9" w14:textId="77777777" w:rsidR="00DE52BB" w:rsidRPr="007337FF" w:rsidRDefault="00DE52BB" w:rsidP="00FA466E">
            <w:pPr>
              <w:adjustRightInd w:val="0"/>
              <w:snapToGrid w:val="0"/>
              <w:rPr>
                <w:rFonts w:ascii="宋体" w:hAnsi="宋体" w:hint="eastAsia"/>
                <w:spacing w:val="-4"/>
                <w:szCs w:val="21"/>
                <w:lang w:val="en-GB"/>
              </w:rPr>
            </w:pPr>
          </w:p>
        </w:tc>
        <w:tc>
          <w:tcPr>
            <w:tcW w:w="1970" w:type="dxa"/>
            <w:vAlign w:val="center"/>
          </w:tcPr>
          <w:p w14:paraId="070D7D70" w14:textId="77777777" w:rsidR="00DE52BB" w:rsidRDefault="00DE52BB" w:rsidP="00FA466E">
            <w:pPr>
              <w:adjustRightInd w:val="0"/>
              <w:snapToGrid w:val="0"/>
              <w:rPr>
                <w:spacing w:val="-4"/>
                <w:szCs w:val="21"/>
              </w:rPr>
            </w:pPr>
            <w:r w:rsidRPr="008261E3">
              <w:rPr>
                <w:spacing w:val="-4"/>
                <w:szCs w:val="21"/>
              </w:rPr>
              <w:t>指标</w:t>
            </w:r>
            <w:r w:rsidRPr="008261E3">
              <w:rPr>
                <w:spacing w:val="-4"/>
                <w:szCs w:val="21"/>
              </w:rPr>
              <w:t>1.1</w:t>
            </w:r>
            <w:r w:rsidRPr="008261E3">
              <w:rPr>
                <w:spacing w:val="-4"/>
                <w:szCs w:val="21"/>
              </w:rPr>
              <w:t>：</w:t>
            </w:r>
          </w:p>
          <w:p w14:paraId="2B91DAAD" w14:textId="77777777" w:rsidR="00DE52BB" w:rsidRPr="008261E3" w:rsidRDefault="00DE52BB" w:rsidP="00FA466E">
            <w:pPr>
              <w:adjustRightInd w:val="0"/>
              <w:snapToGrid w:val="0"/>
              <w:rPr>
                <w:spacing w:val="-4"/>
                <w:szCs w:val="21"/>
              </w:rPr>
            </w:pPr>
            <w:r w:rsidRPr="008261E3">
              <w:rPr>
                <w:spacing w:val="-4"/>
                <w:szCs w:val="21"/>
              </w:rPr>
              <w:t>2</w:t>
            </w:r>
            <w:r w:rsidRPr="008261E3">
              <w:rPr>
                <w:spacing w:val="-4"/>
                <w:szCs w:val="21"/>
              </w:rPr>
              <w:t>个工具，（</w:t>
            </w:r>
            <w:r w:rsidRPr="008261E3">
              <w:rPr>
                <w:spacing w:val="-4"/>
                <w:szCs w:val="21"/>
              </w:rPr>
              <w:t>1</w:t>
            </w:r>
            <w:r w:rsidRPr="008261E3">
              <w:rPr>
                <w:spacing w:val="-4"/>
                <w:szCs w:val="21"/>
              </w:rPr>
              <w:t>）应用微服务化拆分工具</w:t>
            </w:r>
            <w:r>
              <w:rPr>
                <w:rFonts w:hint="eastAsia"/>
                <w:spacing w:val="-4"/>
                <w:szCs w:val="21"/>
              </w:rPr>
              <w:t>*</w:t>
            </w:r>
            <w:r w:rsidRPr="008261E3">
              <w:rPr>
                <w:spacing w:val="-4"/>
                <w:szCs w:val="21"/>
              </w:rPr>
              <w:t xml:space="preserve"> </w:t>
            </w:r>
          </w:p>
          <w:p w14:paraId="157EE00A" w14:textId="77777777" w:rsidR="00DE52BB" w:rsidRPr="008261E3" w:rsidRDefault="00DE52BB" w:rsidP="00FA466E">
            <w:pPr>
              <w:adjustRightInd w:val="0"/>
              <w:snapToGrid w:val="0"/>
              <w:rPr>
                <w:spacing w:val="-4"/>
                <w:szCs w:val="21"/>
              </w:rPr>
            </w:pPr>
            <w:r w:rsidRPr="008261E3">
              <w:rPr>
                <w:spacing w:val="-4"/>
                <w:szCs w:val="21"/>
              </w:rPr>
              <w:t>（</w:t>
            </w:r>
            <w:r w:rsidRPr="008261E3">
              <w:rPr>
                <w:spacing w:val="-4"/>
                <w:szCs w:val="21"/>
              </w:rPr>
              <w:t>2</w:t>
            </w:r>
            <w:r w:rsidRPr="008261E3">
              <w:rPr>
                <w:spacing w:val="-4"/>
                <w:szCs w:val="21"/>
              </w:rPr>
              <w:t>）智能算法模型云原生服务化工具</w:t>
            </w:r>
            <w:r>
              <w:rPr>
                <w:rFonts w:hint="eastAsia"/>
                <w:spacing w:val="-4"/>
                <w:szCs w:val="21"/>
              </w:rPr>
              <w:t>*</w:t>
            </w:r>
          </w:p>
        </w:tc>
        <w:tc>
          <w:tcPr>
            <w:tcW w:w="1390" w:type="dxa"/>
            <w:vAlign w:val="center"/>
          </w:tcPr>
          <w:p w14:paraId="3F659428" w14:textId="77777777" w:rsidR="00DE52BB" w:rsidRPr="003F2FFA" w:rsidRDefault="00DE52BB" w:rsidP="00FA466E">
            <w:pPr>
              <w:adjustRightInd w:val="0"/>
              <w:snapToGrid w:val="0"/>
              <w:rPr>
                <w:spacing w:val="-4"/>
                <w:szCs w:val="21"/>
              </w:rPr>
            </w:pPr>
            <w:r w:rsidRPr="003F2FFA">
              <w:rPr>
                <w:color w:val="000000"/>
                <w:spacing w:val="-4"/>
                <w:szCs w:val="21"/>
              </w:rPr>
              <w:t>单体系统微服务拆分主要依赖于人的主观经验，人工分析时间长，缺乏高效的自动化工具</w:t>
            </w:r>
          </w:p>
        </w:tc>
        <w:tc>
          <w:tcPr>
            <w:tcW w:w="1326" w:type="dxa"/>
            <w:vAlign w:val="center"/>
          </w:tcPr>
          <w:p w14:paraId="36F1A909" w14:textId="77777777" w:rsidR="00DE52BB" w:rsidRPr="003F2FFA" w:rsidRDefault="00DE52BB" w:rsidP="00FA466E">
            <w:pPr>
              <w:adjustRightInd w:val="0"/>
              <w:snapToGrid w:val="0"/>
              <w:rPr>
                <w:spacing w:val="-4"/>
                <w:szCs w:val="21"/>
              </w:rPr>
            </w:pPr>
            <w:r w:rsidRPr="003F2FFA">
              <w:rPr>
                <w:color w:val="000000"/>
                <w:spacing w:val="-4"/>
                <w:szCs w:val="21"/>
              </w:rPr>
              <w:t>完成技术方案及原型开发，支持微服务架构的自动拆分与若干智能算法模型的云原生函数迁移</w:t>
            </w:r>
          </w:p>
        </w:tc>
        <w:tc>
          <w:tcPr>
            <w:tcW w:w="1384" w:type="dxa"/>
            <w:gridSpan w:val="2"/>
            <w:vAlign w:val="center"/>
          </w:tcPr>
          <w:p w14:paraId="6FEE8453" w14:textId="77777777" w:rsidR="00DE52BB" w:rsidRPr="003F2FFA" w:rsidRDefault="00DE52BB" w:rsidP="00FA466E">
            <w:pPr>
              <w:adjustRightInd w:val="0"/>
              <w:snapToGrid w:val="0"/>
              <w:rPr>
                <w:b/>
                <w:bCs/>
              </w:rPr>
            </w:pPr>
            <w:r w:rsidRPr="003F2FFA">
              <w:t>（</w:t>
            </w:r>
            <w:r w:rsidRPr="003F2FFA">
              <w:t>1</w:t>
            </w:r>
            <w:r w:rsidRPr="003F2FFA">
              <w:t>）支持应用微服务重构，支持典型程序高效服务化，微服务拆分准确率</w:t>
            </w:r>
            <w:r w:rsidRPr="003F2FFA">
              <w:rPr>
                <w:color w:val="000000"/>
                <w:spacing w:val="-4"/>
                <w:szCs w:val="21"/>
              </w:rPr>
              <w:t>≥</w:t>
            </w:r>
            <w:r w:rsidRPr="003F2FFA">
              <w:t>70%</w:t>
            </w:r>
            <w:r>
              <w:t xml:space="preserve"> </w:t>
            </w:r>
          </w:p>
          <w:p w14:paraId="2C575DFD" w14:textId="77777777" w:rsidR="00DE52BB" w:rsidRPr="003F2FFA" w:rsidRDefault="00DE52BB" w:rsidP="00FA466E">
            <w:pPr>
              <w:adjustRightInd w:val="0"/>
              <w:snapToGrid w:val="0"/>
              <w:rPr>
                <w:spacing w:val="-4"/>
                <w:szCs w:val="21"/>
              </w:rPr>
            </w:pPr>
            <w:r w:rsidRPr="003F2FFA">
              <w:rPr>
                <w:spacing w:val="-4"/>
                <w:szCs w:val="21"/>
              </w:rPr>
              <w:t>（</w:t>
            </w:r>
            <w:r w:rsidRPr="003F2FFA">
              <w:rPr>
                <w:spacing w:val="-4"/>
                <w:szCs w:val="21"/>
              </w:rPr>
              <w:t>2</w:t>
            </w:r>
            <w:r w:rsidRPr="003F2FFA">
              <w:rPr>
                <w:spacing w:val="-4"/>
                <w:szCs w:val="21"/>
              </w:rPr>
              <w:t>）支持云原生函数化重构与函数化迁移，支持智能算法模型的高效服务化，函数封装准确率</w:t>
            </w:r>
            <w:r w:rsidRPr="003F2FFA">
              <w:rPr>
                <w:color w:val="000000"/>
                <w:spacing w:val="-4"/>
                <w:szCs w:val="21"/>
              </w:rPr>
              <w:t>≥</w:t>
            </w:r>
            <w:r w:rsidRPr="003F2FFA">
              <w:rPr>
                <w:spacing w:val="-4"/>
                <w:szCs w:val="21"/>
              </w:rPr>
              <w:t>70%</w:t>
            </w:r>
            <w:r>
              <w:rPr>
                <w:spacing w:val="-4"/>
                <w:szCs w:val="21"/>
              </w:rPr>
              <w:t xml:space="preserve"> </w:t>
            </w:r>
          </w:p>
        </w:tc>
        <w:tc>
          <w:tcPr>
            <w:tcW w:w="1361" w:type="dxa"/>
            <w:vAlign w:val="center"/>
          </w:tcPr>
          <w:p w14:paraId="2EBD73E0" w14:textId="77777777" w:rsidR="00DE52BB" w:rsidRPr="003F2FFA" w:rsidRDefault="00DE52BB" w:rsidP="00FA466E">
            <w:pPr>
              <w:adjustRightInd w:val="0"/>
              <w:snapToGrid w:val="0"/>
              <w:rPr>
                <w:spacing w:val="-4"/>
                <w:szCs w:val="21"/>
              </w:rPr>
            </w:pPr>
            <w:r>
              <w:rPr>
                <w:rFonts w:hint="eastAsia"/>
                <w:spacing w:val="-4"/>
                <w:szCs w:val="21"/>
              </w:rPr>
              <w:t>按照专家组认可的测试大纲进行第三方测试并</w:t>
            </w:r>
            <w:r w:rsidRPr="00D1097B">
              <w:rPr>
                <w:spacing w:val="-4"/>
                <w:szCs w:val="21"/>
              </w:rPr>
              <w:t>出具报告</w:t>
            </w:r>
            <w:r w:rsidRPr="003F2FFA">
              <w:rPr>
                <w:spacing w:val="-4"/>
                <w:szCs w:val="21"/>
              </w:rPr>
              <w:t>；贡献到开源社区</w:t>
            </w:r>
          </w:p>
        </w:tc>
      </w:tr>
      <w:tr w:rsidR="00DE52BB" w14:paraId="7DF479A5" w14:textId="77777777" w:rsidTr="00FA466E">
        <w:trPr>
          <w:cantSplit/>
          <w:trHeight w:val="310"/>
          <w:jc w:val="center"/>
        </w:trPr>
        <w:tc>
          <w:tcPr>
            <w:tcW w:w="1424" w:type="dxa"/>
            <w:vMerge/>
          </w:tcPr>
          <w:p w14:paraId="39807BED" w14:textId="77777777" w:rsidR="00DE52BB" w:rsidRDefault="00DE52BB" w:rsidP="00FA466E">
            <w:pPr>
              <w:rPr>
                <w:rFonts w:ascii="宋体" w:hAnsi="宋体" w:hint="eastAsia"/>
                <w:spacing w:val="-4"/>
                <w:szCs w:val="21"/>
              </w:rPr>
            </w:pPr>
          </w:p>
        </w:tc>
        <w:tc>
          <w:tcPr>
            <w:tcW w:w="358" w:type="dxa"/>
            <w:vMerge/>
            <w:vAlign w:val="center"/>
          </w:tcPr>
          <w:p w14:paraId="111EF809" w14:textId="77777777" w:rsidR="00DE52BB" w:rsidRDefault="00DE52BB" w:rsidP="00FA466E">
            <w:pPr>
              <w:rPr>
                <w:rFonts w:ascii="宋体" w:hAnsi="宋体" w:hint="eastAsia"/>
                <w:b/>
                <w:bCs/>
                <w:spacing w:val="-4"/>
                <w:szCs w:val="21"/>
              </w:rPr>
            </w:pPr>
          </w:p>
        </w:tc>
        <w:tc>
          <w:tcPr>
            <w:tcW w:w="440" w:type="dxa"/>
            <w:vMerge w:val="restart"/>
            <w:vAlign w:val="center"/>
          </w:tcPr>
          <w:p w14:paraId="6C1E28F0" w14:textId="77777777" w:rsidR="00DE52BB" w:rsidRDefault="00DE52BB" w:rsidP="00FA466E">
            <w:pPr>
              <w:rPr>
                <w:rFonts w:ascii="宋体" w:hAnsi="宋体" w:hint="eastAsia"/>
                <w:spacing w:val="-4"/>
                <w:szCs w:val="21"/>
              </w:rPr>
            </w:pPr>
          </w:p>
        </w:tc>
        <w:tc>
          <w:tcPr>
            <w:tcW w:w="415" w:type="dxa"/>
            <w:vMerge/>
            <w:vAlign w:val="center"/>
          </w:tcPr>
          <w:p w14:paraId="5C157DD1" w14:textId="77777777" w:rsidR="00DE52BB" w:rsidRDefault="00DE52BB" w:rsidP="00FA466E">
            <w:pPr>
              <w:rPr>
                <w:rFonts w:ascii="宋体" w:hAnsi="宋体" w:hint="eastAsia"/>
                <w:spacing w:val="-4"/>
                <w:szCs w:val="21"/>
              </w:rPr>
            </w:pPr>
          </w:p>
        </w:tc>
        <w:tc>
          <w:tcPr>
            <w:tcW w:w="3632" w:type="dxa"/>
            <w:vMerge/>
            <w:vAlign w:val="center"/>
          </w:tcPr>
          <w:p w14:paraId="3F8893DE" w14:textId="77777777" w:rsidR="00DE52BB" w:rsidRDefault="00DE52BB" w:rsidP="00FA466E">
            <w:pPr>
              <w:rPr>
                <w:rFonts w:ascii="宋体" w:hAnsi="宋体" w:hint="eastAsia"/>
                <w:spacing w:val="-4"/>
                <w:szCs w:val="21"/>
              </w:rPr>
            </w:pPr>
          </w:p>
        </w:tc>
        <w:tc>
          <w:tcPr>
            <w:tcW w:w="1970" w:type="dxa"/>
            <w:vAlign w:val="center"/>
          </w:tcPr>
          <w:p w14:paraId="759D766D" w14:textId="77777777" w:rsidR="00DE52BB" w:rsidRDefault="00DE52BB" w:rsidP="00FA466E">
            <w:pPr>
              <w:adjustRightInd w:val="0"/>
              <w:snapToGrid w:val="0"/>
              <w:rPr>
                <w:spacing w:val="-4"/>
                <w:szCs w:val="21"/>
              </w:rPr>
            </w:pPr>
            <w:r w:rsidRPr="008261E3">
              <w:rPr>
                <w:spacing w:val="-4"/>
                <w:szCs w:val="21"/>
              </w:rPr>
              <w:t>指标</w:t>
            </w:r>
            <w:r w:rsidRPr="008261E3">
              <w:rPr>
                <w:spacing w:val="-4"/>
                <w:szCs w:val="21"/>
              </w:rPr>
              <w:t>1.2</w:t>
            </w:r>
            <w:r w:rsidRPr="008261E3">
              <w:rPr>
                <w:spacing w:val="-4"/>
                <w:szCs w:val="21"/>
              </w:rPr>
              <w:t>：</w:t>
            </w:r>
          </w:p>
          <w:p w14:paraId="34D51814" w14:textId="77777777" w:rsidR="00DE52BB" w:rsidRPr="008261E3" w:rsidRDefault="00DE52BB" w:rsidP="00FA466E">
            <w:pPr>
              <w:adjustRightInd w:val="0"/>
              <w:snapToGrid w:val="0"/>
              <w:rPr>
                <w:spacing w:val="-4"/>
                <w:szCs w:val="21"/>
              </w:rPr>
            </w:pPr>
            <w:r w:rsidRPr="008261E3">
              <w:rPr>
                <w:spacing w:val="-4"/>
                <w:szCs w:val="21"/>
              </w:rPr>
              <w:t>云原生工作流编排执行引擎</w:t>
            </w:r>
          </w:p>
        </w:tc>
        <w:tc>
          <w:tcPr>
            <w:tcW w:w="1390" w:type="dxa"/>
            <w:vAlign w:val="center"/>
          </w:tcPr>
          <w:p w14:paraId="6E098111" w14:textId="77777777" w:rsidR="00DE52BB" w:rsidRPr="003F2FFA" w:rsidRDefault="00DE52BB" w:rsidP="00FA466E">
            <w:pPr>
              <w:adjustRightInd w:val="0"/>
              <w:snapToGrid w:val="0"/>
              <w:rPr>
                <w:spacing w:val="-4"/>
                <w:szCs w:val="21"/>
              </w:rPr>
            </w:pPr>
            <w:r w:rsidRPr="003F2FFA">
              <w:rPr>
                <w:color w:val="000000"/>
                <w:spacing w:val="-4"/>
                <w:szCs w:val="21"/>
              </w:rPr>
              <w:t>容器静态编排，工作流节点类型以计算任务为主，缺乏运行时阶段执行反馈</w:t>
            </w:r>
          </w:p>
        </w:tc>
        <w:tc>
          <w:tcPr>
            <w:tcW w:w="1326" w:type="dxa"/>
            <w:vAlign w:val="center"/>
          </w:tcPr>
          <w:p w14:paraId="7DA96627" w14:textId="77777777" w:rsidR="00DE52BB" w:rsidRPr="003F2FFA" w:rsidRDefault="00DE52BB" w:rsidP="00FA466E">
            <w:pPr>
              <w:adjustRightInd w:val="0"/>
              <w:snapToGrid w:val="0"/>
              <w:rPr>
                <w:spacing w:val="-4"/>
                <w:szCs w:val="21"/>
              </w:rPr>
            </w:pPr>
            <w:r w:rsidRPr="003F2FFA">
              <w:rPr>
                <w:spacing w:val="-4"/>
                <w:szCs w:val="21"/>
              </w:rPr>
              <w:t>完成技术方案及原型开发，支持工作流中计算任务（支持服务容器和函数计算）、数据副本等组件级编排</w:t>
            </w:r>
          </w:p>
        </w:tc>
        <w:tc>
          <w:tcPr>
            <w:tcW w:w="1384" w:type="dxa"/>
            <w:gridSpan w:val="2"/>
            <w:vAlign w:val="center"/>
          </w:tcPr>
          <w:p w14:paraId="66C0E578" w14:textId="77777777" w:rsidR="00DE52BB" w:rsidRPr="003F2FFA" w:rsidRDefault="00DE52BB" w:rsidP="00FA466E">
            <w:pPr>
              <w:adjustRightInd w:val="0"/>
              <w:snapToGrid w:val="0"/>
              <w:rPr>
                <w:spacing w:val="-4"/>
                <w:szCs w:val="21"/>
              </w:rPr>
            </w:pPr>
            <w:r w:rsidRPr="003F2FFA">
              <w:rPr>
                <w:spacing w:val="-4"/>
                <w:szCs w:val="21"/>
              </w:rPr>
              <w:t>支持工作流中计算任务、数据副本、</w:t>
            </w:r>
            <w:r w:rsidRPr="003F2FFA">
              <w:rPr>
                <w:spacing w:val="-4"/>
                <w:szCs w:val="21"/>
              </w:rPr>
              <w:t>Agent</w:t>
            </w:r>
            <w:r w:rsidRPr="003F2FFA">
              <w:rPr>
                <w:spacing w:val="-4"/>
                <w:szCs w:val="21"/>
              </w:rPr>
              <w:t>等进行组件级编排和快速优化求解，实现端到端执行时间较传统方法下降</w:t>
            </w:r>
            <w:r w:rsidRPr="003F2FFA">
              <w:rPr>
                <w:color w:val="000000"/>
                <w:spacing w:val="-4"/>
                <w:szCs w:val="21"/>
              </w:rPr>
              <w:t>≥</w:t>
            </w:r>
            <w:r w:rsidRPr="003F2FFA">
              <w:rPr>
                <w:spacing w:val="-4"/>
                <w:szCs w:val="21"/>
              </w:rPr>
              <w:t>20%</w:t>
            </w:r>
          </w:p>
        </w:tc>
        <w:tc>
          <w:tcPr>
            <w:tcW w:w="1361" w:type="dxa"/>
            <w:vAlign w:val="center"/>
          </w:tcPr>
          <w:p w14:paraId="11301DD0" w14:textId="77777777" w:rsidR="00DE52BB" w:rsidRPr="003F2FFA" w:rsidRDefault="00DE52BB" w:rsidP="00FA466E">
            <w:pPr>
              <w:adjustRightInd w:val="0"/>
              <w:snapToGrid w:val="0"/>
              <w:rPr>
                <w:spacing w:val="-4"/>
                <w:szCs w:val="21"/>
              </w:rPr>
            </w:pPr>
            <w:r>
              <w:rPr>
                <w:rFonts w:hint="eastAsia"/>
                <w:spacing w:val="-4"/>
                <w:szCs w:val="21"/>
              </w:rPr>
              <w:t>按照专家组认可的测试大纲进行第三方测试并</w:t>
            </w:r>
            <w:r w:rsidRPr="00D1097B">
              <w:rPr>
                <w:spacing w:val="-4"/>
                <w:szCs w:val="21"/>
              </w:rPr>
              <w:t>出具报告</w:t>
            </w:r>
            <w:r w:rsidRPr="003F2FFA">
              <w:rPr>
                <w:spacing w:val="-4"/>
                <w:szCs w:val="21"/>
              </w:rPr>
              <w:t>；贡献到开源社区</w:t>
            </w:r>
          </w:p>
        </w:tc>
      </w:tr>
      <w:tr w:rsidR="00DE52BB" w14:paraId="68E654F7" w14:textId="77777777" w:rsidTr="00FA466E">
        <w:trPr>
          <w:cantSplit/>
          <w:trHeight w:val="310"/>
          <w:jc w:val="center"/>
        </w:trPr>
        <w:tc>
          <w:tcPr>
            <w:tcW w:w="1424" w:type="dxa"/>
            <w:vMerge/>
          </w:tcPr>
          <w:p w14:paraId="26EB9AEA" w14:textId="77777777" w:rsidR="00DE52BB" w:rsidRDefault="00DE52BB" w:rsidP="00FA466E">
            <w:pPr>
              <w:rPr>
                <w:rFonts w:ascii="宋体" w:hAnsi="宋体" w:hint="eastAsia"/>
                <w:spacing w:val="-4"/>
                <w:szCs w:val="21"/>
              </w:rPr>
            </w:pPr>
          </w:p>
        </w:tc>
        <w:tc>
          <w:tcPr>
            <w:tcW w:w="358" w:type="dxa"/>
            <w:vMerge/>
            <w:vAlign w:val="center"/>
          </w:tcPr>
          <w:p w14:paraId="37A2D31B" w14:textId="77777777" w:rsidR="00DE52BB" w:rsidRDefault="00DE52BB" w:rsidP="00FA466E">
            <w:pPr>
              <w:rPr>
                <w:rFonts w:ascii="宋体" w:hAnsi="宋体" w:hint="eastAsia"/>
                <w:b/>
                <w:bCs/>
                <w:spacing w:val="-4"/>
                <w:szCs w:val="21"/>
              </w:rPr>
            </w:pPr>
          </w:p>
        </w:tc>
        <w:tc>
          <w:tcPr>
            <w:tcW w:w="440" w:type="dxa"/>
            <w:vMerge/>
            <w:vAlign w:val="center"/>
          </w:tcPr>
          <w:p w14:paraId="7C899350" w14:textId="77777777" w:rsidR="00DE52BB" w:rsidRDefault="00DE52BB" w:rsidP="00FA466E">
            <w:pPr>
              <w:rPr>
                <w:rFonts w:ascii="宋体" w:hAnsi="宋体" w:hint="eastAsia"/>
                <w:spacing w:val="-4"/>
                <w:szCs w:val="21"/>
              </w:rPr>
            </w:pPr>
          </w:p>
        </w:tc>
        <w:tc>
          <w:tcPr>
            <w:tcW w:w="415" w:type="dxa"/>
            <w:vMerge/>
            <w:vAlign w:val="center"/>
          </w:tcPr>
          <w:p w14:paraId="44E56277" w14:textId="77777777" w:rsidR="00DE52BB" w:rsidRDefault="00DE52BB" w:rsidP="00FA466E">
            <w:pPr>
              <w:rPr>
                <w:rFonts w:ascii="宋体" w:hAnsi="宋体" w:hint="eastAsia"/>
                <w:spacing w:val="-4"/>
                <w:szCs w:val="21"/>
              </w:rPr>
            </w:pPr>
          </w:p>
        </w:tc>
        <w:tc>
          <w:tcPr>
            <w:tcW w:w="3632" w:type="dxa"/>
            <w:vMerge/>
            <w:vAlign w:val="center"/>
          </w:tcPr>
          <w:p w14:paraId="2EFF598E" w14:textId="77777777" w:rsidR="00DE52BB" w:rsidRDefault="00DE52BB" w:rsidP="00FA466E">
            <w:pPr>
              <w:rPr>
                <w:rFonts w:ascii="宋体" w:hAnsi="宋体" w:hint="eastAsia"/>
                <w:spacing w:val="-4"/>
                <w:szCs w:val="21"/>
              </w:rPr>
            </w:pPr>
          </w:p>
        </w:tc>
        <w:tc>
          <w:tcPr>
            <w:tcW w:w="1970" w:type="dxa"/>
            <w:vAlign w:val="center"/>
          </w:tcPr>
          <w:p w14:paraId="151B6CC3" w14:textId="77777777" w:rsidR="00DE52BB" w:rsidRDefault="00DE52BB" w:rsidP="00FA466E">
            <w:pPr>
              <w:adjustRightInd w:val="0"/>
              <w:snapToGrid w:val="0"/>
              <w:rPr>
                <w:spacing w:val="-4"/>
                <w:szCs w:val="21"/>
              </w:rPr>
            </w:pPr>
            <w:r w:rsidRPr="008261E3">
              <w:rPr>
                <w:spacing w:val="-4"/>
                <w:szCs w:val="21"/>
              </w:rPr>
              <w:t>指标</w:t>
            </w:r>
            <w:r w:rsidRPr="008261E3">
              <w:rPr>
                <w:spacing w:val="-4"/>
                <w:szCs w:val="21"/>
              </w:rPr>
              <w:t>1.3</w:t>
            </w:r>
            <w:r w:rsidRPr="008261E3">
              <w:rPr>
                <w:spacing w:val="-4"/>
                <w:szCs w:val="21"/>
              </w:rPr>
              <w:t>：</w:t>
            </w:r>
          </w:p>
          <w:p w14:paraId="582835F4" w14:textId="77777777" w:rsidR="00DE52BB" w:rsidRPr="008261E3" w:rsidRDefault="00DE52BB" w:rsidP="00FA466E">
            <w:pPr>
              <w:adjustRightInd w:val="0"/>
              <w:snapToGrid w:val="0"/>
              <w:rPr>
                <w:spacing w:val="-4"/>
                <w:szCs w:val="21"/>
              </w:rPr>
            </w:pPr>
            <w:r w:rsidRPr="008261E3">
              <w:rPr>
                <w:spacing w:val="-4"/>
                <w:szCs w:val="21"/>
              </w:rPr>
              <w:t>云原生软件架构成熟度与可演化性评估模型库</w:t>
            </w:r>
            <w:r>
              <w:rPr>
                <w:rFonts w:hint="eastAsia"/>
                <w:spacing w:val="-4"/>
                <w:szCs w:val="21"/>
              </w:rPr>
              <w:t>*</w:t>
            </w:r>
          </w:p>
        </w:tc>
        <w:tc>
          <w:tcPr>
            <w:tcW w:w="1390" w:type="dxa"/>
            <w:vAlign w:val="center"/>
          </w:tcPr>
          <w:p w14:paraId="19AAA590" w14:textId="77777777" w:rsidR="00DE52BB" w:rsidRPr="002C5399" w:rsidRDefault="00DE52BB" w:rsidP="00FA466E">
            <w:pPr>
              <w:adjustRightInd w:val="0"/>
              <w:snapToGrid w:val="0"/>
            </w:pPr>
            <w:r w:rsidRPr="002C5399">
              <w:rPr>
                <w:color w:val="000000"/>
                <w:spacing w:val="-4"/>
                <w:szCs w:val="21"/>
              </w:rPr>
              <w:t>成熟度依靠专业架构评估人员进行主观定性的等级划分，缺乏可自动化量化模型；此外，缺乏云原生系统可演化性评估手段</w:t>
            </w:r>
          </w:p>
        </w:tc>
        <w:tc>
          <w:tcPr>
            <w:tcW w:w="1326" w:type="dxa"/>
            <w:vAlign w:val="center"/>
          </w:tcPr>
          <w:p w14:paraId="429E4993" w14:textId="77777777" w:rsidR="00DE52BB" w:rsidRPr="002C5399" w:rsidRDefault="00DE52BB" w:rsidP="00FA466E">
            <w:pPr>
              <w:adjustRightInd w:val="0"/>
              <w:snapToGrid w:val="0"/>
            </w:pPr>
            <w:r w:rsidRPr="002C5399">
              <w:rPr>
                <w:color w:val="000000"/>
                <w:spacing w:val="-4"/>
                <w:szCs w:val="21"/>
              </w:rPr>
              <w:t>完成技术方案及成熟度与可演化性模型库开发，可对被测软件系统进行架构成熟度量化与分析，支持</w:t>
            </w:r>
            <w:r w:rsidRPr="002C5399">
              <w:rPr>
                <w:color w:val="000000"/>
                <w:spacing w:val="-4"/>
                <w:szCs w:val="21"/>
              </w:rPr>
              <w:t>≥3</w:t>
            </w:r>
            <w:r w:rsidRPr="002C5399">
              <w:rPr>
                <w:color w:val="000000"/>
                <w:spacing w:val="-4"/>
                <w:szCs w:val="21"/>
              </w:rPr>
              <w:t>种架构问题的识别</w:t>
            </w:r>
          </w:p>
        </w:tc>
        <w:tc>
          <w:tcPr>
            <w:tcW w:w="1384" w:type="dxa"/>
            <w:gridSpan w:val="2"/>
            <w:vAlign w:val="center"/>
          </w:tcPr>
          <w:p w14:paraId="4D795216" w14:textId="77777777" w:rsidR="00DE52BB" w:rsidRPr="002C5399" w:rsidRDefault="00DE52BB" w:rsidP="00FA466E">
            <w:pPr>
              <w:adjustRightInd w:val="0"/>
              <w:snapToGrid w:val="0"/>
              <w:rPr>
                <w:b/>
                <w:bCs/>
              </w:rPr>
            </w:pPr>
            <w:r w:rsidRPr="002C5399">
              <w:rPr>
                <w:spacing w:val="-4"/>
                <w:szCs w:val="21"/>
              </w:rPr>
              <w:t>支持数据与知识融合驱动的架构成熟度与可演化性评估；支持服务设计、部署结构、高可用保障等不同方面以及</w:t>
            </w:r>
            <w:r w:rsidRPr="002C5399">
              <w:rPr>
                <w:color w:val="000000"/>
                <w:spacing w:val="-4"/>
                <w:szCs w:val="21"/>
              </w:rPr>
              <w:t>≥</w:t>
            </w:r>
            <w:r w:rsidRPr="002C5399">
              <w:rPr>
                <w:spacing w:val="-4"/>
                <w:szCs w:val="21"/>
              </w:rPr>
              <w:t xml:space="preserve">10 </w:t>
            </w:r>
            <w:r w:rsidRPr="002C5399">
              <w:rPr>
                <w:spacing w:val="-4"/>
                <w:szCs w:val="21"/>
              </w:rPr>
              <w:t>种各类架构问题的识别，准确率</w:t>
            </w:r>
            <w:r w:rsidRPr="002C5399">
              <w:rPr>
                <w:color w:val="000000"/>
                <w:spacing w:val="-4"/>
                <w:szCs w:val="21"/>
              </w:rPr>
              <w:t>≥</w:t>
            </w:r>
            <w:r w:rsidRPr="002C5399">
              <w:rPr>
                <w:spacing w:val="-4"/>
                <w:szCs w:val="21"/>
              </w:rPr>
              <w:t>70%</w:t>
            </w:r>
            <w:r>
              <w:rPr>
                <w:spacing w:val="-4"/>
                <w:szCs w:val="21"/>
              </w:rPr>
              <w:t xml:space="preserve"> </w:t>
            </w:r>
          </w:p>
        </w:tc>
        <w:tc>
          <w:tcPr>
            <w:tcW w:w="1361" w:type="dxa"/>
            <w:vAlign w:val="center"/>
          </w:tcPr>
          <w:p w14:paraId="424EECFC" w14:textId="77777777" w:rsidR="00DE52BB" w:rsidRPr="008261E3" w:rsidRDefault="00DE52BB" w:rsidP="00FA466E">
            <w:pPr>
              <w:adjustRightInd w:val="0"/>
              <w:snapToGrid w:val="0"/>
              <w:rPr>
                <w:spacing w:val="-4"/>
                <w:szCs w:val="21"/>
              </w:rPr>
            </w:pPr>
            <w:r>
              <w:rPr>
                <w:rFonts w:hint="eastAsia"/>
                <w:spacing w:val="-4"/>
                <w:szCs w:val="21"/>
              </w:rPr>
              <w:t>按照专家组认可的测试大纲进行第三方测试并</w:t>
            </w:r>
            <w:r w:rsidRPr="00D1097B">
              <w:rPr>
                <w:spacing w:val="-4"/>
                <w:szCs w:val="21"/>
              </w:rPr>
              <w:t>出具报告</w:t>
            </w:r>
            <w:r w:rsidRPr="00306983">
              <w:rPr>
                <w:spacing w:val="-4"/>
                <w:szCs w:val="21"/>
              </w:rPr>
              <w:t>；贡献到开源社区</w:t>
            </w:r>
          </w:p>
        </w:tc>
      </w:tr>
      <w:tr w:rsidR="00DE52BB" w14:paraId="2A66A769" w14:textId="77777777" w:rsidTr="00FA466E">
        <w:trPr>
          <w:cantSplit/>
          <w:trHeight w:val="310"/>
          <w:jc w:val="center"/>
        </w:trPr>
        <w:tc>
          <w:tcPr>
            <w:tcW w:w="1424" w:type="dxa"/>
            <w:vMerge/>
          </w:tcPr>
          <w:p w14:paraId="67566444" w14:textId="77777777" w:rsidR="00DE52BB" w:rsidRDefault="00DE52BB" w:rsidP="00FA466E">
            <w:pPr>
              <w:rPr>
                <w:rFonts w:ascii="宋体" w:hAnsi="宋体" w:hint="eastAsia"/>
                <w:spacing w:val="-4"/>
                <w:szCs w:val="21"/>
              </w:rPr>
            </w:pPr>
          </w:p>
        </w:tc>
        <w:tc>
          <w:tcPr>
            <w:tcW w:w="358" w:type="dxa"/>
            <w:vMerge/>
            <w:vAlign w:val="center"/>
          </w:tcPr>
          <w:p w14:paraId="78516B0D" w14:textId="77777777" w:rsidR="00DE52BB" w:rsidRDefault="00DE52BB" w:rsidP="00FA466E">
            <w:pPr>
              <w:rPr>
                <w:rFonts w:ascii="宋体" w:hAnsi="宋体" w:hint="eastAsia"/>
                <w:b/>
                <w:bCs/>
                <w:spacing w:val="-4"/>
                <w:szCs w:val="21"/>
              </w:rPr>
            </w:pPr>
          </w:p>
        </w:tc>
        <w:tc>
          <w:tcPr>
            <w:tcW w:w="440" w:type="dxa"/>
            <w:vAlign w:val="center"/>
          </w:tcPr>
          <w:p w14:paraId="6684D692" w14:textId="77777777" w:rsidR="00DE52BB" w:rsidRDefault="00DE52BB" w:rsidP="00FA466E">
            <w:pPr>
              <w:rPr>
                <w:rFonts w:ascii="宋体" w:hAnsi="宋体" w:hint="eastAsia"/>
                <w:spacing w:val="-4"/>
                <w:szCs w:val="21"/>
              </w:rPr>
            </w:pPr>
          </w:p>
        </w:tc>
        <w:tc>
          <w:tcPr>
            <w:tcW w:w="415" w:type="dxa"/>
            <w:vMerge/>
            <w:vAlign w:val="center"/>
          </w:tcPr>
          <w:p w14:paraId="11287AD4" w14:textId="77777777" w:rsidR="00DE52BB" w:rsidRDefault="00DE52BB" w:rsidP="00FA466E">
            <w:pPr>
              <w:rPr>
                <w:rFonts w:ascii="宋体" w:hAnsi="宋体" w:hint="eastAsia"/>
                <w:spacing w:val="-4"/>
                <w:szCs w:val="21"/>
              </w:rPr>
            </w:pPr>
          </w:p>
        </w:tc>
        <w:tc>
          <w:tcPr>
            <w:tcW w:w="3632" w:type="dxa"/>
            <w:vMerge/>
            <w:vAlign w:val="center"/>
          </w:tcPr>
          <w:p w14:paraId="58FCDE0C" w14:textId="77777777" w:rsidR="00DE52BB" w:rsidRDefault="00DE52BB" w:rsidP="00FA466E">
            <w:pPr>
              <w:rPr>
                <w:rFonts w:ascii="宋体" w:hAnsi="宋体" w:hint="eastAsia"/>
                <w:spacing w:val="-4"/>
                <w:szCs w:val="21"/>
              </w:rPr>
            </w:pPr>
          </w:p>
        </w:tc>
        <w:tc>
          <w:tcPr>
            <w:tcW w:w="1970" w:type="dxa"/>
            <w:vAlign w:val="center"/>
          </w:tcPr>
          <w:p w14:paraId="77DF53B0" w14:textId="77777777" w:rsidR="00DE52BB" w:rsidRDefault="00DE52BB" w:rsidP="00FA466E">
            <w:pPr>
              <w:adjustRightInd w:val="0"/>
              <w:snapToGrid w:val="0"/>
              <w:rPr>
                <w:spacing w:val="-4"/>
                <w:szCs w:val="21"/>
              </w:rPr>
            </w:pPr>
            <w:r w:rsidRPr="008261E3">
              <w:rPr>
                <w:spacing w:val="-4"/>
                <w:szCs w:val="21"/>
              </w:rPr>
              <w:t>指标</w:t>
            </w:r>
            <w:r w:rsidRPr="008261E3">
              <w:rPr>
                <w:spacing w:val="-4"/>
                <w:szCs w:val="21"/>
              </w:rPr>
              <w:t>1.4</w:t>
            </w:r>
            <w:r w:rsidRPr="008261E3">
              <w:rPr>
                <w:spacing w:val="-4"/>
                <w:szCs w:val="21"/>
              </w:rPr>
              <w:t>：</w:t>
            </w:r>
          </w:p>
          <w:p w14:paraId="4D9A8544" w14:textId="77777777" w:rsidR="00DE52BB" w:rsidRPr="008261E3" w:rsidRDefault="00DE52BB" w:rsidP="00FA466E">
            <w:pPr>
              <w:adjustRightInd w:val="0"/>
              <w:snapToGrid w:val="0"/>
              <w:rPr>
                <w:spacing w:val="-4"/>
                <w:szCs w:val="21"/>
              </w:rPr>
            </w:pPr>
            <w:r w:rsidRPr="008261E3">
              <w:rPr>
                <w:spacing w:val="-4"/>
                <w:szCs w:val="21"/>
              </w:rPr>
              <w:t>云原生软件系统动态演化框架</w:t>
            </w:r>
          </w:p>
        </w:tc>
        <w:tc>
          <w:tcPr>
            <w:tcW w:w="1390" w:type="dxa"/>
            <w:vAlign w:val="center"/>
          </w:tcPr>
          <w:p w14:paraId="3BF76522" w14:textId="77777777" w:rsidR="00DE52BB" w:rsidRPr="002C5399" w:rsidRDefault="00DE52BB" w:rsidP="00FA466E">
            <w:pPr>
              <w:adjustRightInd w:val="0"/>
              <w:snapToGrid w:val="0"/>
            </w:pPr>
            <w:r w:rsidRPr="002C5399">
              <w:rPr>
                <w:color w:val="000000"/>
                <w:spacing w:val="-4"/>
                <w:szCs w:val="21"/>
              </w:rPr>
              <w:t>基于接口的构件级动态适配与演化，缺乏基于可观测数据和运维知识融合驱动的系统架构级持续演化能力</w:t>
            </w:r>
          </w:p>
        </w:tc>
        <w:tc>
          <w:tcPr>
            <w:tcW w:w="1326" w:type="dxa"/>
            <w:vAlign w:val="center"/>
          </w:tcPr>
          <w:p w14:paraId="1CEFA49E" w14:textId="77777777" w:rsidR="00DE52BB" w:rsidRPr="002C5399" w:rsidRDefault="00DE52BB" w:rsidP="00FA466E">
            <w:pPr>
              <w:adjustRightInd w:val="0"/>
              <w:snapToGrid w:val="0"/>
            </w:pPr>
            <w:r w:rsidRPr="002C5399">
              <w:rPr>
                <w:spacing w:val="-4"/>
                <w:szCs w:val="21"/>
              </w:rPr>
              <w:t>完成技术方案及原型开发，可基于可观测数据和运维知识，实现</w:t>
            </w:r>
            <w:r w:rsidRPr="002C5399">
              <w:rPr>
                <w:spacing w:val="-4"/>
                <w:szCs w:val="21"/>
              </w:rPr>
              <w:t xml:space="preserve">2 </w:t>
            </w:r>
            <w:r w:rsidRPr="002C5399">
              <w:rPr>
                <w:spacing w:val="-4"/>
                <w:szCs w:val="21"/>
              </w:rPr>
              <w:t>种系统演化能力</w:t>
            </w:r>
          </w:p>
        </w:tc>
        <w:tc>
          <w:tcPr>
            <w:tcW w:w="1384" w:type="dxa"/>
            <w:gridSpan w:val="2"/>
            <w:vAlign w:val="center"/>
          </w:tcPr>
          <w:p w14:paraId="308AFE04" w14:textId="77777777" w:rsidR="00DE52BB" w:rsidRPr="002C5399" w:rsidRDefault="00DE52BB" w:rsidP="00FA466E">
            <w:pPr>
              <w:adjustRightInd w:val="0"/>
              <w:snapToGrid w:val="0"/>
            </w:pPr>
            <w:r w:rsidRPr="002C5399">
              <w:rPr>
                <w:spacing w:val="-4"/>
                <w:szCs w:val="21"/>
              </w:rPr>
              <w:t>支持微服务副本调整、服务拓扑调整、数据流优化等</w:t>
            </w:r>
            <w:r w:rsidRPr="002C5399">
              <w:rPr>
                <w:color w:val="000000"/>
                <w:spacing w:val="-4"/>
                <w:szCs w:val="21"/>
              </w:rPr>
              <w:t>≥</w:t>
            </w:r>
            <w:r w:rsidRPr="002C5399">
              <w:rPr>
                <w:spacing w:val="-4"/>
                <w:szCs w:val="21"/>
              </w:rPr>
              <w:t>3</w:t>
            </w:r>
            <w:r w:rsidRPr="002C5399">
              <w:rPr>
                <w:spacing w:val="-4"/>
                <w:szCs w:val="21"/>
              </w:rPr>
              <w:t>种系统演化能力</w:t>
            </w:r>
          </w:p>
        </w:tc>
        <w:tc>
          <w:tcPr>
            <w:tcW w:w="1361" w:type="dxa"/>
            <w:vAlign w:val="center"/>
          </w:tcPr>
          <w:p w14:paraId="5F3FB744" w14:textId="77777777" w:rsidR="00DE52BB" w:rsidRPr="002C5399" w:rsidRDefault="00DE52BB" w:rsidP="00FA466E">
            <w:pPr>
              <w:adjustRightInd w:val="0"/>
              <w:snapToGrid w:val="0"/>
              <w:rPr>
                <w:spacing w:val="-4"/>
                <w:szCs w:val="21"/>
              </w:rPr>
            </w:pPr>
            <w:r>
              <w:rPr>
                <w:rFonts w:hint="eastAsia"/>
                <w:spacing w:val="-4"/>
                <w:szCs w:val="21"/>
              </w:rPr>
              <w:t>按照专家组认可的测试大纲进行第三方测试并</w:t>
            </w:r>
            <w:r w:rsidRPr="00D1097B">
              <w:rPr>
                <w:spacing w:val="-4"/>
                <w:szCs w:val="21"/>
              </w:rPr>
              <w:t>出具报告</w:t>
            </w:r>
            <w:r w:rsidRPr="002C5399">
              <w:rPr>
                <w:spacing w:val="-4"/>
                <w:szCs w:val="21"/>
              </w:rPr>
              <w:t>；贡献到开源社区</w:t>
            </w:r>
          </w:p>
        </w:tc>
      </w:tr>
      <w:tr w:rsidR="00DE52BB" w14:paraId="1F3ED0B1" w14:textId="77777777" w:rsidTr="00FA466E">
        <w:trPr>
          <w:cantSplit/>
          <w:trHeight w:val="310"/>
          <w:jc w:val="center"/>
        </w:trPr>
        <w:tc>
          <w:tcPr>
            <w:tcW w:w="1424" w:type="dxa"/>
          </w:tcPr>
          <w:p w14:paraId="3F313CB7" w14:textId="77777777" w:rsidR="00DE52BB" w:rsidRDefault="00DE52BB" w:rsidP="00FA466E">
            <w:pPr>
              <w:rPr>
                <w:rFonts w:ascii="宋体" w:hAnsi="宋体" w:hint="eastAsia"/>
                <w:spacing w:val="-4"/>
                <w:szCs w:val="21"/>
              </w:rPr>
            </w:pPr>
          </w:p>
        </w:tc>
        <w:tc>
          <w:tcPr>
            <w:tcW w:w="358" w:type="dxa"/>
            <w:vMerge w:val="restart"/>
            <w:vAlign w:val="center"/>
          </w:tcPr>
          <w:p w14:paraId="5EF2FC97" w14:textId="77777777" w:rsidR="00DE52BB" w:rsidRDefault="00DE52BB" w:rsidP="00FA466E">
            <w:pPr>
              <w:rPr>
                <w:rFonts w:ascii="宋体" w:hAnsi="宋体" w:hint="eastAsia"/>
                <w:b/>
                <w:bCs/>
                <w:spacing w:val="-4"/>
                <w:szCs w:val="21"/>
              </w:rPr>
            </w:pPr>
            <w:r>
              <w:rPr>
                <w:rFonts w:ascii="宋体" w:hAnsi="宋体" w:hint="eastAsia"/>
                <w:b/>
                <w:bCs/>
                <w:spacing w:val="-4"/>
                <w:szCs w:val="21"/>
              </w:rPr>
              <w:t>其他成果</w:t>
            </w:r>
          </w:p>
        </w:tc>
        <w:tc>
          <w:tcPr>
            <w:tcW w:w="440" w:type="dxa"/>
            <w:vMerge w:val="restart"/>
            <w:vAlign w:val="center"/>
          </w:tcPr>
          <w:p w14:paraId="2AD10AF8" w14:textId="77777777" w:rsidR="00DE52BB" w:rsidRDefault="00DE52BB" w:rsidP="00FA466E">
            <w:pPr>
              <w:rPr>
                <w:rFonts w:ascii="宋体" w:hAnsi="宋体" w:hint="eastAsia"/>
                <w:spacing w:val="-4"/>
                <w:szCs w:val="21"/>
              </w:rPr>
            </w:pPr>
          </w:p>
        </w:tc>
        <w:tc>
          <w:tcPr>
            <w:tcW w:w="415" w:type="dxa"/>
            <w:vMerge w:val="restart"/>
            <w:vAlign w:val="center"/>
          </w:tcPr>
          <w:p w14:paraId="309E84F7" w14:textId="77777777" w:rsidR="00DE52BB" w:rsidRDefault="00DE52BB" w:rsidP="00FA466E">
            <w:pPr>
              <w:rPr>
                <w:rFonts w:ascii="宋体" w:hAnsi="宋体" w:hint="eastAsia"/>
                <w:spacing w:val="-4"/>
                <w:szCs w:val="21"/>
              </w:rPr>
            </w:pPr>
            <w:r w:rsidRPr="001D090B">
              <w:rPr>
                <w:rFonts w:hint="eastAsia"/>
                <w:spacing w:val="-4"/>
                <w:szCs w:val="21"/>
              </w:rPr>
              <w:t>知识产权成果</w:t>
            </w:r>
          </w:p>
        </w:tc>
        <w:tc>
          <w:tcPr>
            <w:tcW w:w="3632" w:type="dxa"/>
            <w:vMerge w:val="restart"/>
            <w:vAlign w:val="center"/>
          </w:tcPr>
          <w:p w14:paraId="4C5FCC66" w14:textId="77777777" w:rsidR="00DE52BB" w:rsidRDefault="00DE52BB" w:rsidP="00FA466E">
            <w:pPr>
              <w:rPr>
                <w:rFonts w:ascii="宋体" w:hAnsi="宋体" w:hint="eastAsia"/>
                <w:spacing w:val="-4"/>
                <w:szCs w:val="21"/>
              </w:rPr>
            </w:pPr>
            <w:r>
              <w:rPr>
                <w:szCs w:val="21"/>
              </w:rPr>
              <w:sym w:font="Wingdings 2" w:char="F0A3"/>
            </w:r>
            <w:r w:rsidRPr="00306983">
              <w:rPr>
                <w:szCs w:val="21"/>
              </w:rPr>
              <w:t>新理论</w:t>
            </w:r>
            <w:r w:rsidRPr="00306983">
              <w:rPr>
                <w:szCs w:val="21"/>
              </w:rPr>
              <w:t xml:space="preserve">  </w:t>
            </w:r>
            <w:r>
              <w:rPr>
                <w:szCs w:val="21"/>
              </w:rPr>
              <w:sym w:font="Wingdings 2" w:char="F0A3"/>
            </w:r>
            <w:r w:rsidRPr="00306983">
              <w:rPr>
                <w:szCs w:val="21"/>
              </w:rPr>
              <w:t>新原理</w:t>
            </w:r>
            <w:r w:rsidRPr="00306983">
              <w:rPr>
                <w:szCs w:val="21"/>
              </w:rPr>
              <w:t xml:space="preserve">  </w:t>
            </w:r>
            <w:r>
              <w:rPr>
                <w:szCs w:val="21"/>
              </w:rPr>
              <w:sym w:font="Wingdings 2" w:char="F0A3"/>
            </w:r>
            <w:r w:rsidRPr="00306983">
              <w:rPr>
                <w:szCs w:val="21"/>
              </w:rPr>
              <w:t>新产品</w:t>
            </w:r>
            <w:r w:rsidRPr="00306983">
              <w:rPr>
                <w:szCs w:val="21"/>
              </w:rPr>
              <w:t xml:space="preserve">  </w:t>
            </w:r>
            <w:r>
              <w:rPr>
                <w:szCs w:val="21"/>
              </w:rPr>
              <w:sym w:font="Wingdings 2" w:char="F0A3"/>
            </w:r>
            <w:r w:rsidRPr="00306983">
              <w:rPr>
                <w:szCs w:val="21"/>
              </w:rPr>
              <w:t>新技术</w:t>
            </w:r>
            <w:r w:rsidRPr="00306983">
              <w:rPr>
                <w:szCs w:val="21"/>
              </w:rPr>
              <w:t xml:space="preserve">  </w:t>
            </w:r>
            <w:r>
              <w:rPr>
                <w:szCs w:val="21"/>
              </w:rPr>
              <w:sym w:font="Wingdings 2" w:char="F0A3"/>
            </w:r>
            <w:r w:rsidRPr="00306983">
              <w:rPr>
                <w:szCs w:val="21"/>
              </w:rPr>
              <w:t>新方法</w:t>
            </w:r>
            <w:r w:rsidRPr="00306983">
              <w:rPr>
                <w:szCs w:val="21"/>
              </w:rPr>
              <w:t xml:space="preserve"> </w:t>
            </w:r>
            <w:r>
              <w:rPr>
                <w:szCs w:val="21"/>
              </w:rPr>
              <w:sym w:font="Wingdings 2" w:char="F0A3"/>
            </w:r>
            <w:r w:rsidRPr="00306983">
              <w:rPr>
                <w:szCs w:val="21"/>
              </w:rPr>
              <w:t>关键部件</w:t>
            </w:r>
            <w:r w:rsidRPr="00306983">
              <w:rPr>
                <w:szCs w:val="21"/>
              </w:rPr>
              <w:t xml:space="preserve"> </w:t>
            </w:r>
            <w:r>
              <w:rPr>
                <w:szCs w:val="21"/>
              </w:rPr>
              <w:sym w:font="Wingdings 2" w:char="F0A3"/>
            </w:r>
            <w:r w:rsidRPr="00306983">
              <w:rPr>
                <w:szCs w:val="21"/>
              </w:rPr>
              <w:t>数据库</w:t>
            </w:r>
            <w:r>
              <w:rPr>
                <w:rFonts w:hint="eastAsia"/>
                <w:szCs w:val="21"/>
              </w:rPr>
              <w:t xml:space="preserve"> </w:t>
            </w:r>
            <w:r>
              <w:rPr>
                <w:szCs w:val="21"/>
              </w:rPr>
              <w:sym w:font="Wingdings 2" w:char="F0A3"/>
            </w:r>
            <w:r w:rsidRPr="00306983">
              <w:rPr>
                <w:szCs w:val="21"/>
              </w:rPr>
              <w:t>软件</w:t>
            </w:r>
            <w:r w:rsidRPr="00306983">
              <w:rPr>
                <w:szCs w:val="21"/>
              </w:rPr>
              <w:t xml:space="preserve">  </w:t>
            </w:r>
            <w:r>
              <w:rPr>
                <w:szCs w:val="21"/>
              </w:rPr>
              <w:sym w:font="Wingdings 2" w:char="F0A3"/>
            </w:r>
            <w:r w:rsidRPr="00306983">
              <w:rPr>
                <w:szCs w:val="21"/>
              </w:rPr>
              <w:t>应用解决方案</w:t>
            </w:r>
            <w:r w:rsidRPr="00306983">
              <w:rPr>
                <w:szCs w:val="21"/>
              </w:rPr>
              <w:t xml:space="preserve">  </w:t>
            </w:r>
            <w:r>
              <w:rPr>
                <w:szCs w:val="21"/>
              </w:rPr>
              <w:sym w:font="Wingdings 2" w:char="F0A3"/>
            </w:r>
            <w:r w:rsidRPr="00306983">
              <w:rPr>
                <w:szCs w:val="21"/>
              </w:rPr>
              <w:t>实验装置</w:t>
            </w:r>
            <w:r w:rsidRPr="00306983">
              <w:rPr>
                <w:szCs w:val="21"/>
              </w:rPr>
              <w:t>/</w:t>
            </w:r>
            <w:r w:rsidRPr="00306983">
              <w:rPr>
                <w:szCs w:val="21"/>
              </w:rPr>
              <w:t>系统</w:t>
            </w:r>
            <w:r w:rsidRPr="00306983">
              <w:rPr>
                <w:szCs w:val="21"/>
              </w:rPr>
              <w:t xml:space="preserve">  </w:t>
            </w:r>
            <w:r>
              <w:rPr>
                <w:szCs w:val="21"/>
              </w:rPr>
              <w:sym w:font="Wingdings 2" w:char="F0A3"/>
            </w:r>
            <w:r w:rsidRPr="00306983">
              <w:rPr>
                <w:szCs w:val="21"/>
              </w:rPr>
              <w:t>临床指南</w:t>
            </w:r>
            <w:r w:rsidRPr="00306983">
              <w:rPr>
                <w:szCs w:val="21"/>
              </w:rPr>
              <w:t>/</w:t>
            </w:r>
            <w:r w:rsidRPr="00306983">
              <w:rPr>
                <w:szCs w:val="21"/>
              </w:rPr>
              <w:t>规范</w:t>
            </w:r>
            <w:r w:rsidRPr="00306983">
              <w:rPr>
                <w:szCs w:val="21"/>
              </w:rPr>
              <w:t xml:space="preserve">  </w:t>
            </w:r>
            <w:r>
              <w:rPr>
                <w:szCs w:val="21"/>
              </w:rPr>
              <w:sym w:font="Wingdings 2" w:char="F0A3"/>
            </w:r>
            <w:r w:rsidRPr="00306983">
              <w:rPr>
                <w:szCs w:val="21"/>
              </w:rPr>
              <w:t>工程工艺</w:t>
            </w:r>
            <w:r w:rsidRPr="00306983">
              <w:rPr>
                <w:szCs w:val="21"/>
              </w:rPr>
              <w:t xml:space="preserve">  </w:t>
            </w:r>
            <w:r w:rsidRPr="003D0466">
              <w:rPr>
                <w:szCs w:val="21"/>
              </w:rPr>
              <w:sym w:font="Wingdings 2" w:char="F0A2"/>
            </w:r>
            <w:r w:rsidRPr="00306983">
              <w:rPr>
                <w:szCs w:val="21"/>
              </w:rPr>
              <w:t>标准</w:t>
            </w:r>
            <w:r w:rsidRPr="00306983">
              <w:rPr>
                <w:szCs w:val="21"/>
              </w:rPr>
              <w:t xml:space="preserve">  </w:t>
            </w:r>
            <w:r w:rsidRPr="003D0466">
              <w:rPr>
                <w:szCs w:val="21"/>
              </w:rPr>
              <w:sym w:font="Wingdings 2" w:char="F0A2"/>
            </w:r>
            <w:r w:rsidRPr="00306983">
              <w:rPr>
                <w:szCs w:val="21"/>
              </w:rPr>
              <w:t>论文</w:t>
            </w:r>
            <w:r w:rsidRPr="00306983">
              <w:rPr>
                <w:szCs w:val="21"/>
              </w:rPr>
              <w:t xml:space="preserve">  </w:t>
            </w:r>
            <w:r w:rsidRPr="003D0466">
              <w:rPr>
                <w:szCs w:val="21"/>
              </w:rPr>
              <w:sym w:font="Wingdings 2" w:char="F0A2"/>
            </w:r>
            <w:r w:rsidRPr="00306983">
              <w:rPr>
                <w:szCs w:val="21"/>
              </w:rPr>
              <w:t>发明专利</w:t>
            </w:r>
            <w:r w:rsidRPr="00306983">
              <w:rPr>
                <w:szCs w:val="21"/>
              </w:rPr>
              <w:t xml:space="preserve">  </w:t>
            </w:r>
            <w:r w:rsidRPr="003D0466">
              <w:rPr>
                <w:szCs w:val="21"/>
              </w:rPr>
              <w:sym w:font="Wingdings 2" w:char="F0A2"/>
            </w:r>
            <w:r w:rsidRPr="00306983">
              <w:rPr>
                <w:szCs w:val="21"/>
              </w:rPr>
              <w:t>其他</w:t>
            </w:r>
            <w:r w:rsidRPr="00306983">
              <w:rPr>
                <w:szCs w:val="21"/>
                <w:u w:val="single"/>
              </w:rPr>
              <w:t xml:space="preserve"> </w:t>
            </w:r>
            <w:r w:rsidRPr="00306983">
              <w:rPr>
                <w:szCs w:val="21"/>
                <w:u w:val="single"/>
              </w:rPr>
              <w:t>技术报告或技术白皮书</w:t>
            </w:r>
          </w:p>
        </w:tc>
        <w:tc>
          <w:tcPr>
            <w:tcW w:w="1970" w:type="dxa"/>
            <w:vAlign w:val="center"/>
          </w:tcPr>
          <w:p w14:paraId="123148A3" w14:textId="77777777" w:rsidR="00DE52BB" w:rsidRDefault="00DE52BB" w:rsidP="00FA466E">
            <w:pPr>
              <w:adjustRightInd w:val="0"/>
              <w:snapToGrid w:val="0"/>
              <w:rPr>
                <w:spacing w:val="-4"/>
                <w:szCs w:val="21"/>
              </w:rPr>
            </w:pPr>
            <w:r w:rsidRPr="00306983">
              <w:rPr>
                <w:spacing w:val="-4"/>
                <w:szCs w:val="21"/>
              </w:rPr>
              <w:t>指标</w:t>
            </w:r>
            <w:r w:rsidRPr="00306983">
              <w:rPr>
                <w:spacing w:val="-4"/>
                <w:szCs w:val="21"/>
              </w:rPr>
              <w:t>1.</w:t>
            </w:r>
            <w:r>
              <w:rPr>
                <w:spacing w:val="-4"/>
                <w:szCs w:val="21"/>
              </w:rPr>
              <w:t>5</w:t>
            </w:r>
            <w:r w:rsidRPr="00306983">
              <w:rPr>
                <w:spacing w:val="-4"/>
                <w:szCs w:val="21"/>
              </w:rPr>
              <w:t>：</w:t>
            </w:r>
          </w:p>
          <w:p w14:paraId="07BC580E" w14:textId="77777777" w:rsidR="00DE52BB" w:rsidRPr="00306983" w:rsidRDefault="00DE52BB" w:rsidP="00FA466E">
            <w:pPr>
              <w:adjustRightInd w:val="0"/>
              <w:snapToGrid w:val="0"/>
              <w:rPr>
                <w:spacing w:val="-4"/>
                <w:szCs w:val="21"/>
              </w:rPr>
            </w:pPr>
            <w:r w:rsidRPr="00306983">
              <w:rPr>
                <w:spacing w:val="-4"/>
                <w:szCs w:val="21"/>
              </w:rPr>
              <w:t>发表论文</w:t>
            </w:r>
          </w:p>
        </w:tc>
        <w:tc>
          <w:tcPr>
            <w:tcW w:w="1390" w:type="dxa"/>
            <w:vAlign w:val="center"/>
          </w:tcPr>
          <w:p w14:paraId="5F8AC576" w14:textId="77777777" w:rsidR="00DE52BB" w:rsidRPr="00306983" w:rsidRDefault="00DE52BB" w:rsidP="00FA466E">
            <w:pPr>
              <w:adjustRightInd w:val="0"/>
              <w:snapToGrid w:val="0"/>
              <w:rPr>
                <w:spacing w:val="-4"/>
                <w:szCs w:val="21"/>
              </w:rPr>
            </w:pPr>
            <w:r w:rsidRPr="00306983">
              <w:rPr>
                <w:spacing w:val="-4"/>
                <w:szCs w:val="21"/>
              </w:rPr>
              <w:t>无</w:t>
            </w:r>
          </w:p>
        </w:tc>
        <w:tc>
          <w:tcPr>
            <w:tcW w:w="1326" w:type="dxa"/>
            <w:vAlign w:val="center"/>
          </w:tcPr>
          <w:p w14:paraId="69C6186E" w14:textId="77777777" w:rsidR="00DE52BB" w:rsidRPr="00306983" w:rsidRDefault="00DE52BB" w:rsidP="00FA466E">
            <w:pPr>
              <w:adjustRightInd w:val="0"/>
              <w:snapToGrid w:val="0"/>
              <w:rPr>
                <w:spacing w:val="-4"/>
                <w:szCs w:val="21"/>
              </w:rPr>
            </w:pPr>
            <w:r>
              <w:rPr>
                <w:rFonts w:hint="eastAsia"/>
                <w:spacing w:val="-4"/>
                <w:szCs w:val="21"/>
              </w:rPr>
              <w:t>发表</w:t>
            </w:r>
            <w:r w:rsidRPr="00306983">
              <w:rPr>
                <w:spacing w:val="-4"/>
                <w:szCs w:val="21"/>
              </w:rPr>
              <w:t>1</w:t>
            </w:r>
            <w:r>
              <w:rPr>
                <w:rFonts w:hint="eastAsia"/>
                <w:spacing w:val="-4"/>
                <w:szCs w:val="21"/>
              </w:rPr>
              <w:t>篇</w:t>
            </w:r>
          </w:p>
        </w:tc>
        <w:tc>
          <w:tcPr>
            <w:tcW w:w="1384" w:type="dxa"/>
            <w:gridSpan w:val="2"/>
            <w:vAlign w:val="center"/>
          </w:tcPr>
          <w:p w14:paraId="6FA4289F" w14:textId="77777777" w:rsidR="00DE52BB" w:rsidRPr="00306983" w:rsidRDefault="00DE52BB" w:rsidP="00FA466E">
            <w:pPr>
              <w:adjustRightInd w:val="0"/>
              <w:snapToGrid w:val="0"/>
              <w:rPr>
                <w:spacing w:val="-4"/>
                <w:szCs w:val="21"/>
              </w:rPr>
            </w:pPr>
            <w:r>
              <w:rPr>
                <w:rFonts w:hint="eastAsia"/>
                <w:spacing w:val="-4"/>
                <w:szCs w:val="21"/>
              </w:rPr>
              <w:t>发表</w:t>
            </w:r>
            <w:r w:rsidRPr="00306983">
              <w:rPr>
                <w:spacing w:val="-4"/>
                <w:szCs w:val="21"/>
              </w:rPr>
              <w:t>4</w:t>
            </w:r>
            <w:r>
              <w:rPr>
                <w:rFonts w:hint="eastAsia"/>
                <w:spacing w:val="-4"/>
                <w:szCs w:val="21"/>
              </w:rPr>
              <w:t>篇</w:t>
            </w:r>
          </w:p>
        </w:tc>
        <w:tc>
          <w:tcPr>
            <w:tcW w:w="1361" w:type="dxa"/>
            <w:vAlign w:val="center"/>
          </w:tcPr>
          <w:p w14:paraId="07B754D9" w14:textId="77777777" w:rsidR="00DE52BB" w:rsidRDefault="00DE52BB" w:rsidP="00FA466E">
            <w:pPr>
              <w:adjustRightInd w:val="0"/>
              <w:snapToGrid w:val="0"/>
              <w:rPr>
                <w:rFonts w:ascii="宋体" w:hAnsi="宋体" w:hint="eastAsia"/>
                <w:spacing w:val="-4"/>
                <w:szCs w:val="21"/>
              </w:rPr>
            </w:pPr>
            <w:r w:rsidRPr="00306983">
              <w:rPr>
                <w:spacing w:val="-4"/>
                <w:szCs w:val="21"/>
              </w:rPr>
              <w:t>软件工程、系统软件等领域专业主流期刊</w:t>
            </w:r>
            <w:r w:rsidRPr="00306983">
              <w:rPr>
                <w:spacing w:val="-4"/>
                <w:szCs w:val="21"/>
              </w:rPr>
              <w:t>/</w:t>
            </w:r>
            <w:r w:rsidRPr="00306983">
              <w:rPr>
                <w:spacing w:val="-4"/>
                <w:szCs w:val="21"/>
              </w:rPr>
              <w:t>会议正式发表或录用通知</w:t>
            </w:r>
          </w:p>
        </w:tc>
      </w:tr>
      <w:tr w:rsidR="00DE52BB" w14:paraId="48C7584E" w14:textId="77777777" w:rsidTr="00FA466E">
        <w:trPr>
          <w:cantSplit/>
          <w:trHeight w:val="310"/>
          <w:jc w:val="center"/>
        </w:trPr>
        <w:tc>
          <w:tcPr>
            <w:tcW w:w="1424" w:type="dxa"/>
          </w:tcPr>
          <w:p w14:paraId="47D8D132" w14:textId="77777777" w:rsidR="00DE52BB" w:rsidRDefault="00DE52BB" w:rsidP="00FA466E">
            <w:pPr>
              <w:rPr>
                <w:rFonts w:ascii="宋体" w:hAnsi="宋体" w:hint="eastAsia"/>
                <w:spacing w:val="-4"/>
                <w:szCs w:val="21"/>
              </w:rPr>
            </w:pPr>
          </w:p>
        </w:tc>
        <w:tc>
          <w:tcPr>
            <w:tcW w:w="358" w:type="dxa"/>
            <w:vMerge/>
            <w:vAlign w:val="center"/>
          </w:tcPr>
          <w:p w14:paraId="63DE3C29" w14:textId="77777777" w:rsidR="00DE52BB" w:rsidRDefault="00DE52BB" w:rsidP="00FA466E">
            <w:pPr>
              <w:rPr>
                <w:rFonts w:ascii="宋体" w:hAnsi="宋体" w:hint="eastAsia"/>
                <w:b/>
                <w:bCs/>
                <w:spacing w:val="-4"/>
                <w:szCs w:val="21"/>
              </w:rPr>
            </w:pPr>
          </w:p>
        </w:tc>
        <w:tc>
          <w:tcPr>
            <w:tcW w:w="440" w:type="dxa"/>
            <w:vMerge/>
            <w:vAlign w:val="center"/>
          </w:tcPr>
          <w:p w14:paraId="5FB6D84B" w14:textId="77777777" w:rsidR="00DE52BB" w:rsidRDefault="00DE52BB" w:rsidP="00FA466E">
            <w:pPr>
              <w:rPr>
                <w:rFonts w:ascii="宋体" w:hAnsi="宋体" w:hint="eastAsia"/>
                <w:spacing w:val="-4"/>
                <w:szCs w:val="21"/>
              </w:rPr>
            </w:pPr>
          </w:p>
        </w:tc>
        <w:tc>
          <w:tcPr>
            <w:tcW w:w="415" w:type="dxa"/>
            <w:vMerge/>
            <w:vAlign w:val="center"/>
          </w:tcPr>
          <w:p w14:paraId="0494A891" w14:textId="77777777" w:rsidR="00DE52BB" w:rsidRDefault="00DE52BB" w:rsidP="00FA466E">
            <w:pPr>
              <w:rPr>
                <w:rFonts w:ascii="宋体" w:hAnsi="宋体" w:hint="eastAsia"/>
                <w:spacing w:val="-4"/>
                <w:szCs w:val="21"/>
              </w:rPr>
            </w:pPr>
          </w:p>
        </w:tc>
        <w:tc>
          <w:tcPr>
            <w:tcW w:w="3632" w:type="dxa"/>
            <w:vMerge/>
            <w:vAlign w:val="center"/>
          </w:tcPr>
          <w:p w14:paraId="561364B1" w14:textId="77777777" w:rsidR="00DE52BB" w:rsidRDefault="00DE52BB" w:rsidP="00FA466E">
            <w:pPr>
              <w:rPr>
                <w:rFonts w:ascii="宋体" w:hAnsi="宋体" w:hint="eastAsia"/>
                <w:spacing w:val="-4"/>
                <w:szCs w:val="21"/>
              </w:rPr>
            </w:pPr>
          </w:p>
        </w:tc>
        <w:tc>
          <w:tcPr>
            <w:tcW w:w="1970" w:type="dxa"/>
            <w:vAlign w:val="center"/>
          </w:tcPr>
          <w:p w14:paraId="410AC5F9" w14:textId="77777777" w:rsidR="00DE52BB" w:rsidRDefault="00DE52BB" w:rsidP="00FA466E">
            <w:pPr>
              <w:adjustRightInd w:val="0"/>
              <w:snapToGrid w:val="0"/>
              <w:rPr>
                <w:spacing w:val="-4"/>
                <w:szCs w:val="21"/>
              </w:rPr>
            </w:pPr>
            <w:r w:rsidRPr="00306983">
              <w:rPr>
                <w:spacing w:val="-4"/>
                <w:szCs w:val="21"/>
              </w:rPr>
              <w:t>指标</w:t>
            </w:r>
            <w:r w:rsidRPr="00306983">
              <w:rPr>
                <w:spacing w:val="-4"/>
                <w:szCs w:val="21"/>
              </w:rPr>
              <w:t>1</w:t>
            </w:r>
            <w:r>
              <w:rPr>
                <w:spacing w:val="-4"/>
                <w:szCs w:val="21"/>
              </w:rPr>
              <w:t>.6</w:t>
            </w:r>
            <w:r w:rsidRPr="00306983">
              <w:rPr>
                <w:spacing w:val="-4"/>
                <w:szCs w:val="21"/>
              </w:rPr>
              <w:t>：</w:t>
            </w:r>
          </w:p>
          <w:p w14:paraId="5559BBF8" w14:textId="77777777" w:rsidR="00DE52BB" w:rsidRPr="00306983" w:rsidRDefault="00DE52BB" w:rsidP="00FA466E">
            <w:pPr>
              <w:adjustRightInd w:val="0"/>
              <w:snapToGrid w:val="0"/>
              <w:rPr>
                <w:spacing w:val="-4"/>
                <w:szCs w:val="21"/>
              </w:rPr>
            </w:pPr>
            <w:r w:rsidRPr="00306983">
              <w:rPr>
                <w:spacing w:val="-4"/>
                <w:szCs w:val="21"/>
              </w:rPr>
              <w:t>发明专利</w:t>
            </w:r>
          </w:p>
        </w:tc>
        <w:tc>
          <w:tcPr>
            <w:tcW w:w="1390" w:type="dxa"/>
            <w:vAlign w:val="center"/>
          </w:tcPr>
          <w:p w14:paraId="6E8D031D" w14:textId="77777777" w:rsidR="00DE52BB" w:rsidRPr="00306983" w:rsidRDefault="00DE52BB" w:rsidP="00FA466E">
            <w:pPr>
              <w:adjustRightInd w:val="0"/>
              <w:snapToGrid w:val="0"/>
              <w:rPr>
                <w:spacing w:val="-4"/>
                <w:szCs w:val="21"/>
              </w:rPr>
            </w:pPr>
            <w:r w:rsidRPr="00306983">
              <w:rPr>
                <w:spacing w:val="-4"/>
                <w:szCs w:val="21"/>
              </w:rPr>
              <w:t>无</w:t>
            </w:r>
          </w:p>
        </w:tc>
        <w:tc>
          <w:tcPr>
            <w:tcW w:w="1326" w:type="dxa"/>
            <w:vAlign w:val="center"/>
          </w:tcPr>
          <w:p w14:paraId="32BD7090" w14:textId="77777777" w:rsidR="00DE52BB" w:rsidRPr="00306983" w:rsidRDefault="00DE52BB" w:rsidP="00FA466E">
            <w:pPr>
              <w:adjustRightInd w:val="0"/>
              <w:snapToGrid w:val="0"/>
              <w:rPr>
                <w:spacing w:val="-4"/>
                <w:szCs w:val="21"/>
              </w:rPr>
            </w:pPr>
            <w:r>
              <w:rPr>
                <w:rFonts w:hint="eastAsia"/>
                <w:spacing w:val="-4"/>
                <w:szCs w:val="21"/>
              </w:rPr>
              <w:t>申请</w:t>
            </w:r>
            <w:r w:rsidRPr="00306983">
              <w:rPr>
                <w:spacing w:val="-4"/>
                <w:szCs w:val="21"/>
              </w:rPr>
              <w:t>3</w:t>
            </w:r>
            <w:r>
              <w:rPr>
                <w:rFonts w:hint="eastAsia"/>
                <w:spacing w:val="-4"/>
                <w:szCs w:val="21"/>
              </w:rPr>
              <w:t>项</w:t>
            </w:r>
          </w:p>
        </w:tc>
        <w:tc>
          <w:tcPr>
            <w:tcW w:w="1384" w:type="dxa"/>
            <w:gridSpan w:val="2"/>
            <w:vAlign w:val="center"/>
          </w:tcPr>
          <w:p w14:paraId="28941610" w14:textId="77777777" w:rsidR="00DE52BB" w:rsidRPr="00306983" w:rsidRDefault="00DE52BB" w:rsidP="00FA466E">
            <w:pPr>
              <w:adjustRightInd w:val="0"/>
              <w:snapToGrid w:val="0"/>
              <w:rPr>
                <w:spacing w:val="-4"/>
                <w:szCs w:val="21"/>
              </w:rPr>
            </w:pPr>
            <w:r>
              <w:rPr>
                <w:rFonts w:hint="eastAsia"/>
                <w:spacing w:val="-4"/>
                <w:szCs w:val="21"/>
              </w:rPr>
              <w:t>申请</w:t>
            </w:r>
            <w:r w:rsidRPr="00306983">
              <w:rPr>
                <w:spacing w:val="-4"/>
                <w:szCs w:val="21"/>
              </w:rPr>
              <w:t>6</w:t>
            </w:r>
            <w:r>
              <w:rPr>
                <w:rFonts w:hint="eastAsia"/>
                <w:spacing w:val="-4"/>
                <w:szCs w:val="21"/>
              </w:rPr>
              <w:t>项</w:t>
            </w:r>
          </w:p>
        </w:tc>
        <w:tc>
          <w:tcPr>
            <w:tcW w:w="1361" w:type="dxa"/>
            <w:vAlign w:val="center"/>
          </w:tcPr>
          <w:p w14:paraId="541F1DCE" w14:textId="77777777" w:rsidR="00DE52BB" w:rsidRPr="00306983" w:rsidRDefault="00DE52BB" w:rsidP="00FA466E">
            <w:pPr>
              <w:adjustRightInd w:val="0"/>
              <w:snapToGrid w:val="0"/>
              <w:rPr>
                <w:spacing w:val="-4"/>
                <w:szCs w:val="21"/>
              </w:rPr>
            </w:pPr>
            <w:r w:rsidRPr="00306983">
              <w:rPr>
                <w:spacing w:val="-4"/>
                <w:szCs w:val="21"/>
              </w:rPr>
              <w:t>专利授权证书或申请受理通知</w:t>
            </w:r>
          </w:p>
        </w:tc>
      </w:tr>
      <w:tr w:rsidR="00DE52BB" w14:paraId="483D29AA" w14:textId="77777777" w:rsidTr="00FA466E">
        <w:trPr>
          <w:cantSplit/>
          <w:trHeight w:val="310"/>
          <w:jc w:val="center"/>
        </w:trPr>
        <w:tc>
          <w:tcPr>
            <w:tcW w:w="1424" w:type="dxa"/>
          </w:tcPr>
          <w:p w14:paraId="22937477" w14:textId="77777777" w:rsidR="00DE52BB" w:rsidRDefault="00DE52BB" w:rsidP="00FA466E">
            <w:pPr>
              <w:rPr>
                <w:rFonts w:ascii="宋体" w:hAnsi="宋体" w:hint="eastAsia"/>
                <w:spacing w:val="-4"/>
                <w:szCs w:val="21"/>
              </w:rPr>
            </w:pPr>
          </w:p>
        </w:tc>
        <w:tc>
          <w:tcPr>
            <w:tcW w:w="358" w:type="dxa"/>
            <w:vMerge/>
            <w:vAlign w:val="center"/>
          </w:tcPr>
          <w:p w14:paraId="0DE7C1B1" w14:textId="77777777" w:rsidR="00DE52BB" w:rsidRDefault="00DE52BB" w:rsidP="00FA466E">
            <w:pPr>
              <w:rPr>
                <w:rFonts w:ascii="宋体" w:hAnsi="宋体" w:hint="eastAsia"/>
                <w:b/>
                <w:bCs/>
                <w:spacing w:val="-4"/>
                <w:szCs w:val="21"/>
              </w:rPr>
            </w:pPr>
          </w:p>
        </w:tc>
        <w:tc>
          <w:tcPr>
            <w:tcW w:w="440" w:type="dxa"/>
            <w:vMerge/>
            <w:vAlign w:val="center"/>
          </w:tcPr>
          <w:p w14:paraId="0EFE4938" w14:textId="77777777" w:rsidR="00DE52BB" w:rsidRDefault="00DE52BB" w:rsidP="00FA466E">
            <w:pPr>
              <w:rPr>
                <w:rFonts w:ascii="宋体" w:hAnsi="宋体" w:hint="eastAsia"/>
                <w:spacing w:val="-4"/>
                <w:szCs w:val="21"/>
              </w:rPr>
            </w:pPr>
          </w:p>
        </w:tc>
        <w:tc>
          <w:tcPr>
            <w:tcW w:w="415" w:type="dxa"/>
            <w:vMerge/>
            <w:vAlign w:val="center"/>
          </w:tcPr>
          <w:p w14:paraId="4C4B995F" w14:textId="77777777" w:rsidR="00DE52BB" w:rsidRDefault="00DE52BB" w:rsidP="00FA466E">
            <w:pPr>
              <w:rPr>
                <w:rFonts w:ascii="宋体" w:hAnsi="宋体" w:hint="eastAsia"/>
                <w:spacing w:val="-4"/>
                <w:szCs w:val="21"/>
              </w:rPr>
            </w:pPr>
          </w:p>
        </w:tc>
        <w:tc>
          <w:tcPr>
            <w:tcW w:w="3632" w:type="dxa"/>
            <w:vMerge/>
            <w:vAlign w:val="center"/>
          </w:tcPr>
          <w:p w14:paraId="0B47BBEA" w14:textId="77777777" w:rsidR="00DE52BB" w:rsidRDefault="00DE52BB" w:rsidP="00FA466E">
            <w:pPr>
              <w:rPr>
                <w:rFonts w:ascii="宋体" w:hAnsi="宋体" w:hint="eastAsia"/>
                <w:spacing w:val="-4"/>
                <w:szCs w:val="21"/>
              </w:rPr>
            </w:pPr>
          </w:p>
        </w:tc>
        <w:tc>
          <w:tcPr>
            <w:tcW w:w="1970" w:type="dxa"/>
            <w:vAlign w:val="center"/>
          </w:tcPr>
          <w:p w14:paraId="5A00B0C9" w14:textId="77777777" w:rsidR="00DE52BB" w:rsidRDefault="00DE52BB" w:rsidP="00FA466E">
            <w:pPr>
              <w:adjustRightInd w:val="0"/>
              <w:snapToGrid w:val="0"/>
              <w:rPr>
                <w:spacing w:val="-4"/>
                <w:szCs w:val="21"/>
              </w:rPr>
            </w:pPr>
            <w:r w:rsidRPr="00306983">
              <w:rPr>
                <w:spacing w:val="-4"/>
                <w:szCs w:val="21"/>
              </w:rPr>
              <w:t>指标</w:t>
            </w:r>
            <w:r w:rsidRPr="00306983">
              <w:rPr>
                <w:spacing w:val="-4"/>
                <w:szCs w:val="21"/>
              </w:rPr>
              <w:t>1.</w:t>
            </w:r>
            <w:r>
              <w:rPr>
                <w:spacing w:val="-4"/>
                <w:szCs w:val="21"/>
              </w:rPr>
              <w:t>7</w:t>
            </w:r>
            <w:r w:rsidRPr="00306983">
              <w:rPr>
                <w:spacing w:val="-4"/>
                <w:szCs w:val="21"/>
              </w:rPr>
              <w:t>：</w:t>
            </w:r>
          </w:p>
          <w:p w14:paraId="678AF25F" w14:textId="77777777" w:rsidR="00DE52BB" w:rsidRPr="00306983" w:rsidRDefault="00DE52BB" w:rsidP="00FA466E">
            <w:pPr>
              <w:adjustRightInd w:val="0"/>
              <w:snapToGrid w:val="0"/>
              <w:rPr>
                <w:spacing w:val="-4"/>
                <w:szCs w:val="21"/>
              </w:rPr>
            </w:pPr>
            <w:r w:rsidRPr="00306983">
              <w:rPr>
                <w:spacing w:val="-4"/>
                <w:szCs w:val="21"/>
              </w:rPr>
              <w:t>软件著作权</w:t>
            </w:r>
          </w:p>
        </w:tc>
        <w:tc>
          <w:tcPr>
            <w:tcW w:w="1390" w:type="dxa"/>
            <w:vAlign w:val="center"/>
          </w:tcPr>
          <w:p w14:paraId="5881212B" w14:textId="77777777" w:rsidR="00DE52BB" w:rsidRPr="00306983" w:rsidRDefault="00DE52BB" w:rsidP="00FA466E">
            <w:pPr>
              <w:adjustRightInd w:val="0"/>
              <w:snapToGrid w:val="0"/>
              <w:rPr>
                <w:spacing w:val="-4"/>
                <w:szCs w:val="21"/>
              </w:rPr>
            </w:pPr>
            <w:r w:rsidRPr="00306983">
              <w:rPr>
                <w:spacing w:val="-4"/>
                <w:szCs w:val="21"/>
              </w:rPr>
              <w:t>无</w:t>
            </w:r>
          </w:p>
        </w:tc>
        <w:tc>
          <w:tcPr>
            <w:tcW w:w="1326" w:type="dxa"/>
            <w:vAlign w:val="center"/>
          </w:tcPr>
          <w:p w14:paraId="6CE255B8" w14:textId="77777777" w:rsidR="00DE52BB" w:rsidRPr="00306983" w:rsidRDefault="00DE52BB" w:rsidP="00FA466E">
            <w:pPr>
              <w:adjustRightInd w:val="0"/>
              <w:snapToGrid w:val="0"/>
              <w:rPr>
                <w:spacing w:val="-4"/>
                <w:szCs w:val="21"/>
              </w:rPr>
            </w:pPr>
            <w:r>
              <w:rPr>
                <w:rFonts w:hint="eastAsia"/>
                <w:spacing w:val="-4"/>
                <w:szCs w:val="21"/>
              </w:rPr>
              <w:t>申请</w:t>
            </w:r>
            <w:r w:rsidRPr="00306983">
              <w:rPr>
                <w:spacing w:val="-4"/>
                <w:szCs w:val="21"/>
              </w:rPr>
              <w:t>1</w:t>
            </w:r>
            <w:r>
              <w:rPr>
                <w:rFonts w:hint="eastAsia"/>
                <w:spacing w:val="-4"/>
                <w:szCs w:val="21"/>
              </w:rPr>
              <w:t>项</w:t>
            </w:r>
          </w:p>
        </w:tc>
        <w:tc>
          <w:tcPr>
            <w:tcW w:w="1384" w:type="dxa"/>
            <w:gridSpan w:val="2"/>
            <w:vAlign w:val="center"/>
          </w:tcPr>
          <w:p w14:paraId="41FF71A6" w14:textId="77777777" w:rsidR="00DE52BB" w:rsidRPr="00306983" w:rsidRDefault="00DE52BB" w:rsidP="00FA466E">
            <w:pPr>
              <w:adjustRightInd w:val="0"/>
              <w:snapToGrid w:val="0"/>
              <w:rPr>
                <w:spacing w:val="-4"/>
                <w:szCs w:val="21"/>
              </w:rPr>
            </w:pPr>
            <w:r>
              <w:rPr>
                <w:rFonts w:hint="eastAsia"/>
                <w:spacing w:val="-4"/>
                <w:szCs w:val="21"/>
              </w:rPr>
              <w:t>申请</w:t>
            </w:r>
            <w:r w:rsidRPr="00306983">
              <w:rPr>
                <w:spacing w:val="-4"/>
                <w:szCs w:val="21"/>
              </w:rPr>
              <w:t>2</w:t>
            </w:r>
            <w:r>
              <w:rPr>
                <w:rFonts w:hint="eastAsia"/>
                <w:spacing w:val="-4"/>
                <w:szCs w:val="21"/>
              </w:rPr>
              <w:t>项</w:t>
            </w:r>
          </w:p>
        </w:tc>
        <w:tc>
          <w:tcPr>
            <w:tcW w:w="1361" w:type="dxa"/>
            <w:vAlign w:val="center"/>
          </w:tcPr>
          <w:p w14:paraId="7FB7C63E" w14:textId="77777777" w:rsidR="00DE52BB" w:rsidRPr="00306983" w:rsidRDefault="00DE52BB" w:rsidP="00FA466E">
            <w:pPr>
              <w:adjustRightInd w:val="0"/>
              <w:snapToGrid w:val="0"/>
              <w:rPr>
                <w:spacing w:val="-4"/>
                <w:szCs w:val="21"/>
              </w:rPr>
            </w:pPr>
            <w:r w:rsidRPr="00306983">
              <w:rPr>
                <w:spacing w:val="-4"/>
                <w:szCs w:val="21"/>
              </w:rPr>
              <w:t>软件著作权证书</w:t>
            </w:r>
          </w:p>
        </w:tc>
      </w:tr>
      <w:tr w:rsidR="00DE52BB" w14:paraId="6BDB21DB" w14:textId="77777777" w:rsidTr="00FA466E">
        <w:trPr>
          <w:cantSplit/>
          <w:trHeight w:val="310"/>
          <w:jc w:val="center"/>
        </w:trPr>
        <w:tc>
          <w:tcPr>
            <w:tcW w:w="1424" w:type="dxa"/>
          </w:tcPr>
          <w:p w14:paraId="6D744362" w14:textId="77777777" w:rsidR="00DE52BB" w:rsidRDefault="00DE52BB" w:rsidP="00FA466E">
            <w:pPr>
              <w:rPr>
                <w:rFonts w:ascii="宋体" w:hAnsi="宋体" w:hint="eastAsia"/>
                <w:spacing w:val="-4"/>
                <w:szCs w:val="21"/>
              </w:rPr>
            </w:pPr>
          </w:p>
        </w:tc>
        <w:tc>
          <w:tcPr>
            <w:tcW w:w="358" w:type="dxa"/>
            <w:vMerge/>
            <w:vAlign w:val="center"/>
          </w:tcPr>
          <w:p w14:paraId="204A04A2" w14:textId="77777777" w:rsidR="00DE52BB" w:rsidRDefault="00DE52BB" w:rsidP="00FA466E">
            <w:pPr>
              <w:rPr>
                <w:rFonts w:ascii="宋体" w:hAnsi="宋体" w:hint="eastAsia"/>
                <w:b/>
                <w:bCs/>
                <w:spacing w:val="-4"/>
                <w:szCs w:val="21"/>
              </w:rPr>
            </w:pPr>
          </w:p>
        </w:tc>
        <w:tc>
          <w:tcPr>
            <w:tcW w:w="440" w:type="dxa"/>
            <w:vMerge/>
            <w:vAlign w:val="center"/>
          </w:tcPr>
          <w:p w14:paraId="52A08268" w14:textId="77777777" w:rsidR="00DE52BB" w:rsidRDefault="00DE52BB" w:rsidP="00FA466E">
            <w:pPr>
              <w:rPr>
                <w:rFonts w:ascii="宋体" w:hAnsi="宋体" w:hint="eastAsia"/>
                <w:spacing w:val="-4"/>
                <w:szCs w:val="21"/>
              </w:rPr>
            </w:pPr>
          </w:p>
        </w:tc>
        <w:tc>
          <w:tcPr>
            <w:tcW w:w="415" w:type="dxa"/>
            <w:vMerge/>
            <w:vAlign w:val="center"/>
          </w:tcPr>
          <w:p w14:paraId="72B7BB86" w14:textId="77777777" w:rsidR="00DE52BB" w:rsidRDefault="00DE52BB" w:rsidP="00FA466E">
            <w:pPr>
              <w:rPr>
                <w:rFonts w:ascii="宋体" w:hAnsi="宋体" w:hint="eastAsia"/>
                <w:spacing w:val="-4"/>
                <w:szCs w:val="21"/>
              </w:rPr>
            </w:pPr>
          </w:p>
        </w:tc>
        <w:tc>
          <w:tcPr>
            <w:tcW w:w="3632" w:type="dxa"/>
            <w:vMerge/>
            <w:vAlign w:val="center"/>
          </w:tcPr>
          <w:p w14:paraId="0DA20B87" w14:textId="77777777" w:rsidR="00DE52BB" w:rsidRDefault="00DE52BB" w:rsidP="00FA466E">
            <w:pPr>
              <w:rPr>
                <w:rFonts w:ascii="宋体" w:hAnsi="宋体" w:hint="eastAsia"/>
                <w:spacing w:val="-4"/>
                <w:szCs w:val="21"/>
              </w:rPr>
            </w:pPr>
          </w:p>
        </w:tc>
        <w:tc>
          <w:tcPr>
            <w:tcW w:w="1970" w:type="dxa"/>
            <w:vAlign w:val="center"/>
          </w:tcPr>
          <w:p w14:paraId="1CA0F9A9" w14:textId="77777777" w:rsidR="00DE52BB" w:rsidRDefault="00DE52BB" w:rsidP="00FA466E">
            <w:pPr>
              <w:adjustRightInd w:val="0"/>
              <w:snapToGrid w:val="0"/>
              <w:rPr>
                <w:spacing w:val="-4"/>
                <w:szCs w:val="21"/>
              </w:rPr>
            </w:pPr>
            <w:r w:rsidRPr="00306983">
              <w:rPr>
                <w:spacing w:val="-4"/>
                <w:szCs w:val="21"/>
              </w:rPr>
              <w:t>指标</w:t>
            </w:r>
            <w:r w:rsidRPr="00306983">
              <w:rPr>
                <w:spacing w:val="-4"/>
                <w:szCs w:val="21"/>
              </w:rPr>
              <w:t>1.</w:t>
            </w:r>
            <w:r>
              <w:rPr>
                <w:spacing w:val="-4"/>
                <w:szCs w:val="21"/>
              </w:rPr>
              <w:t>8</w:t>
            </w:r>
            <w:r w:rsidRPr="00306983">
              <w:rPr>
                <w:spacing w:val="-4"/>
                <w:szCs w:val="21"/>
              </w:rPr>
              <w:t>：</w:t>
            </w:r>
          </w:p>
          <w:p w14:paraId="66968409" w14:textId="77777777" w:rsidR="00DE52BB" w:rsidRDefault="00DE52BB" w:rsidP="00FA466E">
            <w:pPr>
              <w:adjustRightInd w:val="0"/>
              <w:snapToGrid w:val="0"/>
              <w:rPr>
                <w:spacing w:val="-4"/>
                <w:szCs w:val="21"/>
              </w:rPr>
            </w:pPr>
            <w:r w:rsidRPr="00306983">
              <w:rPr>
                <w:spacing w:val="-4"/>
                <w:szCs w:val="21"/>
              </w:rPr>
              <w:t>专题技术报告或</w:t>
            </w:r>
          </w:p>
          <w:p w14:paraId="37543D97" w14:textId="77777777" w:rsidR="00DE52BB" w:rsidRPr="00306983" w:rsidRDefault="00DE52BB" w:rsidP="00FA466E">
            <w:pPr>
              <w:adjustRightInd w:val="0"/>
              <w:snapToGrid w:val="0"/>
              <w:rPr>
                <w:spacing w:val="-4"/>
                <w:szCs w:val="21"/>
              </w:rPr>
            </w:pPr>
            <w:r w:rsidRPr="00306983">
              <w:rPr>
                <w:spacing w:val="-4"/>
                <w:szCs w:val="21"/>
              </w:rPr>
              <w:t>技术白皮书</w:t>
            </w:r>
          </w:p>
        </w:tc>
        <w:tc>
          <w:tcPr>
            <w:tcW w:w="1390" w:type="dxa"/>
            <w:vAlign w:val="center"/>
          </w:tcPr>
          <w:p w14:paraId="35CB880C" w14:textId="77777777" w:rsidR="00DE52BB" w:rsidRPr="00306983" w:rsidRDefault="00DE52BB" w:rsidP="00FA466E">
            <w:pPr>
              <w:adjustRightInd w:val="0"/>
              <w:snapToGrid w:val="0"/>
              <w:rPr>
                <w:spacing w:val="-4"/>
                <w:szCs w:val="21"/>
              </w:rPr>
            </w:pPr>
            <w:r w:rsidRPr="00306983">
              <w:rPr>
                <w:spacing w:val="-4"/>
                <w:szCs w:val="21"/>
              </w:rPr>
              <w:t>无</w:t>
            </w:r>
          </w:p>
        </w:tc>
        <w:tc>
          <w:tcPr>
            <w:tcW w:w="1326" w:type="dxa"/>
            <w:vAlign w:val="center"/>
          </w:tcPr>
          <w:p w14:paraId="5C2F050E" w14:textId="77777777" w:rsidR="00DE52BB" w:rsidRPr="00306983" w:rsidRDefault="00DE52BB" w:rsidP="00FA466E">
            <w:pPr>
              <w:adjustRightInd w:val="0"/>
              <w:snapToGrid w:val="0"/>
              <w:rPr>
                <w:spacing w:val="-4"/>
                <w:szCs w:val="21"/>
              </w:rPr>
            </w:pPr>
            <w:r w:rsidRPr="00306983">
              <w:rPr>
                <w:spacing w:val="-4"/>
                <w:szCs w:val="21"/>
              </w:rPr>
              <w:t>无</w:t>
            </w:r>
          </w:p>
        </w:tc>
        <w:tc>
          <w:tcPr>
            <w:tcW w:w="1384" w:type="dxa"/>
            <w:gridSpan w:val="2"/>
            <w:vAlign w:val="center"/>
          </w:tcPr>
          <w:p w14:paraId="12E1DBFB" w14:textId="77777777" w:rsidR="00DE52BB" w:rsidRPr="00306983" w:rsidRDefault="00DE52BB" w:rsidP="00FA466E">
            <w:pPr>
              <w:adjustRightInd w:val="0"/>
              <w:snapToGrid w:val="0"/>
              <w:rPr>
                <w:spacing w:val="-4"/>
                <w:szCs w:val="21"/>
              </w:rPr>
            </w:pPr>
            <w:r w:rsidRPr="00306983">
              <w:rPr>
                <w:spacing w:val="-4"/>
                <w:szCs w:val="21"/>
              </w:rPr>
              <w:t>云原生软件系统构建、评估与演化专题技术报告或技术白皮书</w:t>
            </w:r>
            <w:r w:rsidRPr="00306983">
              <w:rPr>
                <w:spacing w:val="-4"/>
                <w:szCs w:val="21"/>
              </w:rPr>
              <w:t>1</w:t>
            </w:r>
            <w:r w:rsidRPr="00306983">
              <w:rPr>
                <w:spacing w:val="-4"/>
                <w:szCs w:val="21"/>
              </w:rPr>
              <w:t>份</w:t>
            </w:r>
          </w:p>
        </w:tc>
        <w:tc>
          <w:tcPr>
            <w:tcW w:w="1361" w:type="dxa"/>
            <w:vAlign w:val="center"/>
          </w:tcPr>
          <w:p w14:paraId="7DC0E341" w14:textId="77777777" w:rsidR="00DE52BB" w:rsidRPr="00306983" w:rsidRDefault="00DE52BB" w:rsidP="00FA466E">
            <w:pPr>
              <w:adjustRightInd w:val="0"/>
              <w:snapToGrid w:val="0"/>
              <w:rPr>
                <w:spacing w:val="-4"/>
                <w:szCs w:val="21"/>
              </w:rPr>
            </w:pPr>
            <w:r w:rsidRPr="00306983">
              <w:rPr>
                <w:spacing w:val="-4"/>
                <w:szCs w:val="21"/>
              </w:rPr>
              <w:t>通过专家评审或开源社区发布</w:t>
            </w:r>
          </w:p>
        </w:tc>
      </w:tr>
      <w:tr w:rsidR="00DE52BB" w14:paraId="594388C2" w14:textId="77777777" w:rsidTr="00FA466E">
        <w:trPr>
          <w:cantSplit/>
          <w:trHeight w:val="310"/>
          <w:jc w:val="center"/>
        </w:trPr>
        <w:tc>
          <w:tcPr>
            <w:tcW w:w="1424" w:type="dxa"/>
          </w:tcPr>
          <w:p w14:paraId="50AEC877" w14:textId="77777777" w:rsidR="00DE52BB" w:rsidRDefault="00DE52BB" w:rsidP="00FA466E">
            <w:pPr>
              <w:rPr>
                <w:rFonts w:ascii="宋体" w:hAnsi="宋体" w:hint="eastAsia"/>
                <w:spacing w:val="-4"/>
                <w:szCs w:val="21"/>
              </w:rPr>
            </w:pPr>
          </w:p>
        </w:tc>
        <w:tc>
          <w:tcPr>
            <w:tcW w:w="358" w:type="dxa"/>
            <w:vMerge/>
            <w:vAlign w:val="center"/>
          </w:tcPr>
          <w:p w14:paraId="5C4D6B73" w14:textId="77777777" w:rsidR="00DE52BB" w:rsidRDefault="00DE52BB" w:rsidP="00FA466E">
            <w:pPr>
              <w:rPr>
                <w:rFonts w:ascii="宋体" w:hAnsi="宋体" w:hint="eastAsia"/>
                <w:b/>
                <w:bCs/>
                <w:spacing w:val="-4"/>
                <w:szCs w:val="21"/>
              </w:rPr>
            </w:pPr>
          </w:p>
        </w:tc>
        <w:tc>
          <w:tcPr>
            <w:tcW w:w="440" w:type="dxa"/>
            <w:vMerge/>
            <w:vAlign w:val="center"/>
          </w:tcPr>
          <w:p w14:paraId="211FFC09" w14:textId="77777777" w:rsidR="00DE52BB" w:rsidRDefault="00DE52BB" w:rsidP="00FA466E">
            <w:pPr>
              <w:rPr>
                <w:rFonts w:ascii="宋体" w:hAnsi="宋体" w:hint="eastAsia"/>
                <w:spacing w:val="-4"/>
                <w:szCs w:val="21"/>
              </w:rPr>
            </w:pPr>
          </w:p>
        </w:tc>
        <w:tc>
          <w:tcPr>
            <w:tcW w:w="415" w:type="dxa"/>
            <w:vMerge/>
            <w:vAlign w:val="center"/>
          </w:tcPr>
          <w:p w14:paraId="6314B644" w14:textId="77777777" w:rsidR="00DE52BB" w:rsidRDefault="00DE52BB" w:rsidP="00FA466E">
            <w:pPr>
              <w:rPr>
                <w:rFonts w:ascii="宋体" w:hAnsi="宋体" w:hint="eastAsia"/>
                <w:spacing w:val="-4"/>
                <w:szCs w:val="21"/>
              </w:rPr>
            </w:pPr>
          </w:p>
        </w:tc>
        <w:tc>
          <w:tcPr>
            <w:tcW w:w="3632" w:type="dxa"/>
            <w:vMerge/>
            <w:vAlign w:val="center"/>
          </w:tcPr>
          <w:p w14:paraId="2CA1361B" w14:textId="77777777" w:rsidR="00DE52BB" w:rsidRDefault="00DE52BB" w:rsidP="00FA466E">
            <w:pPr>
              <w:rPr>
                <w:rFonts w:ascii="宋体" w:hAnsi="宋体" w:hint="eastAsia"/>
                <w:spacing w:val="-4"/>
                <w:szCs w:val="21"/>
              </w:rPr>
            </w:pPr>
          </w:p>
        </w:tc>
        <w:tc>
          <w:tcPr>
            <w:tcW w:w="1970" w:type="dxa"/>
            <w:vAlign w:val="center"/>
          </w:tcPr>
          <w:p w14:paraId="3FA576C3" w14:textId="77777777" w:rsidR="00DE52BB" w:rsidRDefault="00DE52BB" w:rsidP="00FA466E">
            <w:pPr>
              <w:adjustRightInd w:val="0"/>
              <w:snapToGrid w:val="0"/>
              <w:rPr>
                <w:spacing w:val="-4"/>
                <w:szCs w:val="21"/>
              </w:rPr>
            </w:pPr>
            <w:r w:rsidRPr="00306983">
              <w:rPr>
                <w:spacing w:val="-4"/>
                <w:szCs w:val="21"/>
              </w:rPr>
              <w:t>指标</w:t>
            </w:r>
            <w:r w:rsidRPr="00306983">
              <w:rPr>
                <w:spacing w:val="-4"/>
                <w:szCs w:val="21"/>
              </w:rPr>
              <w:t>1.</w:t>
            </w:r>
            <w:r>
              <w:rPr>
                <w:spacing w:val="-4"/>
                <w:szCs w:val="21"/>
              </w:rPr>
              <w:t>9</w:t>
            </w:r>
            <w:r w:rsidRPr="00306983">
              <w:rPr>
                <w:spacing w:val="-4"/>
                <w:szCs w:val="21"/>
              </w:rPr>
              <w:t>：</w:t>
            </w:r>
          </w:p>
          <w:p w14:paraId="49C9DF38" w14:textId="77777777" w:rsidR="00DE52BB" w:rsidRPr="00306983" w:rsidRDefault="00DE52BB" w:rsidP="00FA466E">
            <w:pPr>
              <w:adjustRightInd w:val="0"/>
              <w:snapToGrid w:val="0"/>
              <w:rPr>
                <w:spacing w:val="-4"/>
                <w:szCs w:val="21"/>
              </w:rPr>
            </w:pPr>
            <w:r w:rsidRPr="00306983">
              <w:rPr>
                <w:spacing w:val="-4"/>
                <w:szCs w:val="21"/>
              </w:rPr>
              <w:t>国家</w:t>
            </w:r>
            <w:r w:rsidRPr="00306983">
              <w:rPr>
                <w:spacing w:val="-4"/>
                <w:szCs w:val="21"/>
              </w:rPr>
              <w:t>/</w:t>
            </w:r>
            <w:r w:rsidRPr="00306983">
              <w:rPr>
                <w:spacing w:val="-4"/>
                <w:szCs w:val="21"/>
              </w:rPr>
              <w:t>行业标准</w:t>
            </w:r>
          </w:p>
        </w:tc>
        <w:tc>
          <w:tcPr>
            <w:tcW w:w="1390" w:type="dxa"/>
            <w:vAlign w:val="center"/>
          </w:tcPr>
          <w:p w14:paraId="60855304" w14:textId="77777777" w:rsidR="00DE52BB" w:rsidRPr="00306983" w:rsidRDefault="00DE52BB" w:rsidP="00FA466E">
            <w:pPr>
              <w:adjustRightInd w:val="0"/>
              <w:snapToGrid w:val="0"/>
              <w:rPr>
                <w:spacing w:val="-4"/>
                <w:szCs w:val="21"/>
              </w:rPr>
            </w:pPr>
            <w:r>
              <w:rPr>
                <w:rFonts w:hint="eastAsia"/>
                <w:spacing w:val="-4"/>
                <w:szCs w:val="21"/>
              </w:rPr>
              <w:t>无</w:t>
            </w:r>
          </w:p>
        </w:tc>
        <w:tc>
          <w:tcPr>
            <w:tcW w:w="1326" w:type="dxa"/>
            <w:vAlign w:val="center"/>
          </w:tcPr>
          <w:p w14:paraId="75CE9AF7" w14:textId="77777777" w:rsidR="00DE52BB" w:rsidRPr="00306983" w:rsidRDefault="00DE52BB" w:rsidP="00FA466E">
            <w:pPr>
              <w:adjustRightInd w:val="0"/>
              <w:snapToGrid w:val="0"/>
              <w:rPr>
                <w:spacing w:val="-4"/>
                <w:szCs w:val="21"/>
              </w:rPr>
            </w:pPr>
            <w:r w:rsidRPr="00306983">
              <w:rPr>
                <w:spacing w:val="-4"/>
                <w:szCs w:val="21"/>
              </w:rPr>
              <w:t>起草初稿</w:t>
            </w:r>
            <w:r w:rsidRPr="00306983">
              <w:rPr>
                <w:spacing w:val="-4"/>
                <w:szCs w:val="21"/>
              </w:rPr>
              <w:t>1</w:t>
            </w:r>
            <w:r w:rsidRPr="00306983">
              <w:rPr>
                <w:spacing w:val="-4"/>
                <w:szCs w:val="21"/>
              </w:rPr>
              <w:t>项</w:t>
            </w:r>
          </w:p>
        </w:tc>
        <w:tc>
          <w:tcPr>
            <w:tcW w:w="1384" w:type="dxa"/>
            <w:gridSpan w:val="2"/>
            <w:vAlign w:val="center"/>
          </w:tcPr>
          <w:p w14:paraId="121BDFC2" w14:textId="77777777" w:rsidR="00DE52BB" w:rsidRPr="00306983" w:rsidRDefault="00DE52BB" w:rsidP="00FA466E">
            <w:pPr>
              <w:adjustRightInd w:val="0"/>
              <w:snapToGrid w:val="0"/>
              <w:rPr>
                <w:spacing w:val="-4"/>
                <w:szCs w:val="21"/>
              </w:rPr>
            </w:pPr>
            <w:r w:rsidRPr="00306983">
              <w:rPr>
                <w:spacing w:val="-4"/>
                <w:szCs w:val="21"/>
              </w:rPr>
              <w:t>立项</w:t>
            </w:r>
            <w:r w:rsidRPr="00306983">
              <w:rPr>
                <w:spacing w:val="-4"/>
                <w:szCs w:val="21"/>
              </w:rPr>
              <w:t>1</w:t>
            </w:r>
            <w:r w:rsidRPr="00306983">
              <w:rPr>
                <w:spacing w:val="-4"/>
                <w:szCs w:val="21"/>
              </w:rPr>
              <w:t>项</w:t>
            </w:r>
          </w:p>
        </w:tc>
        <w:tc>
          <w:tcPr>
            <w:tcW w:w="1361" w:type="dxa"/>
            <w:vAlign w:val="center"/>
          </w:tcPr>
          <w:p w14:paraId="5263C9DA" w14:textId="77777777" w:rsidR="00DE52BB" w:rsidRPr="00306983" w:rsidRDefault="00DE52BB" w:rsidP="00FA466E">
            <w:pPr>
              <w:adjustRightInd w:val="0"/>
              <w:snapToGrid w:val="0"/>
              <w:rPr>
                <w:spacing w:val="-4"/>
                <w:szCs w:val="21"/>
              </w:rPr>
            </w:pPr>
            <w:r w:rsidRPr="00306983">
              <w:rPr>
                <w:spacing w:val="-4"/>
                <w:szCs w:val="21"/>
              </w:rPr>
              <w:t>国家</w:t>
            </w:r>
            <w:r w:rsidRPr="00306983">
              <w:rPr>
                <w:spacing w:val="-4"/>
                <w:szCs w:val="21"/>
              </w:rPr>
              <w:t>/</w:t>
            </w:r>
            <w:r w:rsidRPr="00306983">
              <w:rPr>
                <w:spacing w:val="-4"/>
                <w:szCs w:val="21"/>
              </w:rPr>
              <w:t>行业技术标准立项</w:t>
            </w:r>
          </w:p>
        </w:tc>
      </w:tr>
      <w:tr w:rsidR="00DE52BB" w14:paraId="7D88CB73" w14:textId="77777777" w:rsidTr="00FA466E">
        <w:trPr>
          <w:jc w:val="center"/>
        </w:trPr>
        <w:tc>
          <w:tcPr>
            <w:tcW w:w="1424" w:type="dxa"/>
            <w:vMerge w:val="restart"/>
            <w:vAlign w:val="center"/>
          </w:tcPr>
          <w:p w14:paraId="0EE26F25" w14:textId="77777777" w:rsidR="00DE52BB" w:rsidRDefault="00DE52BB" w:rsidP="00FA466E">
            <w:pPr>
              <w:adjustRightInd w:val="0"/>
              <w:snapToGrid w:val="0"/>
              <w:jc w:val="center"/>
              <w:rPr>
                <w:rFonts w:ascii="宋体" w:hAnsi="宋体" w:hint="eastAsia"/>
                <w:spacing w:val="-4"/>
                <w:szCs w:val="21"/>
              </w:rPr>
            </w:pPr>
            <w:r>
              <w:rPr>
                <w:rFonts w:ascii="宋体" w:hAnsi="宋体" w:hint="eastAsia"/>
                <w:spacing w:val="-4"/>
                <w:szCs w:val="21"/>
              </w:rPr>
              <w:t>科技报告考核指标</w:t>
            </w:r>
          </w:p>
        </w:tc>
        <w:tc>
          <w:tcPr>
            <w:tcW w:w="1213" w:type="dxa"/>
            <w:gridSpan w:val="3"/>
            <w:vAlign w:val="center"/>
          </w:tcPr>
          <w:p w14:paraId="1FCE8ACD" w14:textId="77777777" w:rsidR="00DE52BB" w:rsidRDefault="00DE52BB" w:rsidP="00FA466E">
            <w:pPr>
              <w:adjustRightInd w:val="0"/>
              <w:snapToGrid w:val="0"/>
              <w:jc w:val="center"/>
              <w:rPr>
                <w:rFonts w:ascii="宋体" w:hAnsi="宋体" w:hint="eastAsia"/>
                <w:spacing w:val="-4"/>
                <w:szCs w:val="21"/>
              </w:rPr>
            </w:pPr>
            <w:r>
              <w:rPr>
                <w:rFonts w:ascii="宋体" w:hAnsi="宋体" w:hint="eastAsia"/>
                <w:spacing w:val="-4"/>
                <w:szCs w:val="21"/>
              </w:rPr>
              <w:t>序号</w:t>
            </w:r>
          </w:p>
        </w:tc>
        <w:tc>
          <w:tcPr>
            <w:tcW w:w="3632" w:type="dxa"/>
            <w:vAlign w:val="center"/>
          </w:tcPr>
          <w:p w14:paraId="51AFA254" w14:textId="77777777" w:rsidR="00DE52BB" w:rsidRDefault="00DE52BB" w:rsidP="00FA466E">
            <w:pPr>
              <w:adjustRightInd w:val="0"/>
              <w:snapToGrid w:val="0"/>
              <w:jc w:val="center"/>
              <w:rPr>
                <w:rFonts w:ascii="宋体" w:hAnsi="宋体" w:hint="eastAsia"/>
                <w:spacing w:val="-4"/>
                <w:szCs w:val="21"/>
              </w:rPr>
            </w:pPr>
            <w:r>
              <w:rPr>
                <w:rFonts w:ascii="宋体" w:hAnsi="宋体" w:hint="eastAsia"/>
                <w:spacing w:val="-4"/>
                <w:szCs w:val="21"/>
              </w:rPr>
              <w:t>报告类型</w:t>
            </w:r>
            <w:r>
              <w:rPr>
                <w:rStyle w:val="a3"/>
                <w:rFonts w:ascii="宋体" w:hAnsi="宋体" w:hint="eastAsia"/>
                <w:spacing w:val="-4"/>
                <w:szCs w:val="21"/>
              </w:rPr>
              <w:t>5</w:t>
            </w:r>
          </w:p>
        </w:tc>
        <w:tc>
          <w:tcPr>
            <w:tcW w:w="1970" w:type="dxa"/>
            <w:vAlign w:val="center"/>
          </w:tcPr>
          <w:p w14:paraId="59F351C5" w14:textId="77777777" w:rsidR="00DE52BB" w:rsidRDefault="00DE52BB" w:rsidP="00FA466E">
            <w:pPr>
              <w:adjustRightInd w:val="0"/>
              <w:snapToGrid w:val="0"/>
              <w:jc w:val="center"/>
              <w:rPr>
                <w:rFonts w:ascii="宋体" w:hAnsi="宋体" w:hint="eastAsia"/>
                <w:spacing w:val="-4"/>
                <w:szCs w:val="21"/>
              </w:rPr>
            </w:pPr>
            <w:r>
              <w:rPr>
                <w:rFonts w:ascii="宋体" w:hAnsi="宋体" w:hint="eastAsia"/>
                <w:spacing w:val="-4"/>
                <w:szCs w:val="21"/>
              </w:rPr>
              <w:t>数量</w:t>
            </w:r>
          </w:p>
        </w:tc>
        <w:tc>
          <w:tcPr>
            <w:tcW w:w="3176" w:type="dxa"/>
            <w:gridSpan w:val="3"/>
            <w:vAlign w:val="center"/>
          </w:tcPr>
          <w:p w14:paraId="6694E9ED" w14:textId="77777777" w:rsidR="00DE52BB" w:rsidRDefault="00DE52BB" w:rsidP="00FA466E">
            <w:pPr>
              <w:adjustRightInd w:val="0"/>
              <w:snapToGrid w:val="0"/>
              <w:jc w:val="center"/>
              <w:rPr>
                <w:rFonts w:ascii="宋体" w:hAnsi="宋体" w:hint="eastAsia"/>
                <w:spacing w:val="-4"/>
                <w:szCs w:val="21"/>
              </w:rPr>
            </w:pPr>
            <w:r>
              <w:rPr>
                <w:rFonts w:ascii="宋体" w:hAnsi="宋体" w:hint="eastAsia"/>
                <w:spacing w:val="-4"/>
                <w:szCs w:val="21"/>
              </w:rPr>
              <w:t>提交时间</w:t>
            </w:r>
          </w:p>
        </w:tc>
        <w:tc>
          <w:tcPr>
            <w:tcW w:w="2285" w:type="dxa"/>
            <w:gridSpan w:val="2"/>
            <w:vAlign w:val="center"/>
          </w:tcPr>
          <w:p w14:paraId="79DF107F" w14:textId="77777777" w:rsidR="00DE52BB" w:rsidRDefault="00DE52BB" w:rsidP="00FA466E">
            <w:pPr>
              <w:adjustRightInd w:val="0"/>
              <w:snapToGrid w:val="0"/>
              <w:jc w:val="center"/>
              <w:rPr>
                <w:rFonts w:ascii="宋体" w:hAnsi="宋体" w:hint="eastAsia"/>
                <w:spacing w:val="-4"/>
                <w:szCs w:val="21"/>
              </w:rPr>
            </w:pPr>
            <w:r>
              <w:rPr>
                <w:rFonts w:ascii="宋体" w:hAnsi="宋体" w:hint="eastAsia"/>
                <w:spacing w:val="-4"/>
                <w:szCs w:val="21"/>
              </w:rPr>
              <w:t>公开类别及时限</w:t>
            </w:r>
            <w:r>
              <w:rPr>
                <w:rStyle w:val="a3"/>
                <w:rFonts w:ascii="宋体" w:hAnsi="宋体" w:hint="eastAsia"/>
                <w:spacing w:val="-4"/>
                <w:szCs w:val="21"/>
              </w:rPr>
              <w:t>6</w:t>
            </w:r>
          </w:p>
        </w:tc>
      </w:tr>
      <w:tr w:rsidR="00DE52BB" w14:paraId="56F83A3C" w14:textId="77777777" w:rsidTr="00FA466E">
        <w:trPr>
          <w:jc w:val="center"/>
        </w:trPr>
        <w:tc>
          <w:tcPr>
            <w:tcW w:w="1424" w:type="dxa"/>
            <w:vMerge/>
            <w:vAlign w:val="center"/>
          </w:tcPr>
          <w:p w14:paraId="03F1E99A" w14:textId="77777777" w:rsidR="00DE52BB" w:rsidRDefault="00DE52BB" w:rsidP="00FA466E">
            <w:pPr>
              <w:adjustRightInd w:val="0"/>
              <w:snapToGrid w:val="0"/>
              <w:jc w:val="center"/>
              <w:rPr>
                <w:rFonts w:ascii="宋体" w:hAnsi="宋体" w:hint="eastAsia"/>
                <w:spacing w:val="-4"/>
                <w:szCs w:val="21"/>
              </w:rPr>
            </w:pPr>
          </w:p>
        </w:tc>
        <w:tc>
          <w:tcPr>
            <w:tcW w:w="1213" w:type="dxa"/>
            <w:gridSpan w:val="3"/>
            <w:vAlign w:val="center"/>
          </w:tcPr>
          <w:p w14:paraId="729B5EEE" w14:textId="77777777" w:rsidR="00DE52BB" w:rsidRDefault="00DE52BB" w:rsidP="00FA466E">
            <w:pPr>
              <w:jc w:val="center"/>
              <w:rPr>
                <w:rFonts w:ascii="宋体" w:hAnsi="宋体" w:cs="宋体" w:hint="eastAsia"/>
                <w:spacing w:val="-4"/>
                <w:szCs w:val="21"/>
              </w:rPr>
            </w:pPr>
            <w:r w:rsidRPr="00822F6C">
              <w:rPr>
                <w:spacing w:val="-4"/>
                <w:szCs w:val="21"/>
              </w:rPr>
              <w:t>1</w:t>
            </w:r>
          </w:p>
        </w:tc>
        <w:tc>
          <w:tcPr>
            <w:tcW w:w="3632" w:type="dxa"/>
            <w:vAlign w:val="center"/>
          </w:tcPr>
          <w:p w14:paraId="4D95D42F" w14:textId="77777777" w:rsidR="00DE52BB" w:rsidRDefault="00DE52BB" w:rsidP="00FA466E">
            <w:pPr>
              <w:jc w:val="center"/>
              <w:rPr>
                <w:rFonts w:ascii="宋体" w:hAnsi="宋体" w:cs="宋体" w:hint="eastAsia"/>
                <w:spacing w:val="-4"/>
                <w:szCs w:val="21"/>
              </w:rPr>
            </w:pPr>
            <w:r>
              <w:rPr>
                <w:rFonts w:ascii="宋体" w:hAnsi="宋体" w:cs="宋体" w:hint="eastAsia"/>
                <w:spacing w:val="-4"/>
                <w:szCs w:val="21"/>
              </w:rPr>
              <w:t>课题年度技术进展报告</w:t>
            </w:r>
          </w:p>
        </w:tc>
        <w:tc>
          <w:tcPr>
            <w:tcW w:w="1970" w:type="dxa"/>
            <w:vAlign w:val="center"/>
          </w:tcPr>
          <w:p w14:paraId="07F9F581" w14:textId="77777777" w:rsidR="00DE52BB" w:rsidRDefault="00DE52BB" w:rsidP="00FA466E">
            <w:pPr>
              <w:adjustRightInd w:val="0"/>
              <w:snapToGrid w:val="0"/>
              <w:jc w:val="center"/>
              <w:rPr>
                <w:rFonts w:ascii="宋体" w:hAnsi="宋体" w:cs="宋体" w:hint="eastAsia"/>
                <w:spacing w:val="-4"/>
                <w:szCs w:val="21"/>
              </w:rPr>
            </w:pPr>
            <w:r w:rsidRPr="00822F6C">
              <w:rPr>
                <w:spacing w:val="-4"/>
                <w:szCs w:val="21"/>
              </w:rPr>
              <w:t>3</w:t>
            </w:r>
          </w:p>
        </w:tc>
        <w:tc>
          <w:tcPr>
            <w:tcW w:w="3176" w:type="dxa"/>
            <w:gridSpan w:val="3"/>
            <w:vAlign w:val="center"/>
          </w:tcPr>
          <w:p w14:paraId="1B4C14F5" w14:textId="77777777" w:rsidR="00DE52BB" w:rsidRDefault="00DE52BB" w:rsidP="00FA466E">
            <w:pPr>
              <w:adjustRightInd w:val="0"/>
              <w:snapToGrid w:val="0"/>
              <w:jc w:val="center"/>
              <w:rPr>
                <w:rFonts w:ascii="宋体" w:hAnsi="宋体" w:cs="宋体" w:hint="eastAsia"/>
                <w:spacing w:val="-4"/>
                <w:szCs w:val="21"/>
              </w:rPr>
            </w:pPr>
            <w:r>
              <w:rPr>
                <w:rFonts w:hint="eastAsia"/>
                <w:spacing w:val="-4"/>
                <w:szCs w:val="21"/>
              </w:rPr>
              <w:t>2</w:t>
            </w:r>
            <w:r>
              <w:rPr>
                <w:spacing w:val="-4"/>
                <w:szCs w:val="21"/>
              </w:rPr>
              <w:t>025</w:t>
            </w:r>
            <w:r>
              <w:rPr>
                <w:rFonts w:hint="eastAsia"/>
                <w:spacing w:val="-4"/>
                <w:szCs w:val="21"/>
              </w:rPr>
              <w:t xml:space="preserve"> </w:t>
            </w:r>
            <w:r>
              <w:rPr>
                <w:rFonts w:hint="eastAsia"/>
                <w:spacing w:val="-4"/>
                <w:szCs w:val="21"/>
              </w:rPr>
              <w:t>年</w:t>
            </w:r>
            <w:r>
              <w:rPr>
                <w:rFonts w:hint="eastAsia"/>
                <w:spacing w:val="-4"/>
                <w:szCs w:val="21"/>
              </w:rPr>
              <w:t xml:space="preserve"> </w:t>
            </w:r>
            <w:r>
              <w:rPr>
                <w:spacing w:val="-4"/>
                <w:szCs w:val="21"/>
              </w:rPr>
              <w:t>11</w:t>
            </w:r>
            <w:r>
              <w:rPr>
                <w:rFonts w:hint="eastAsia"/>
                <w:spacing w:val="-4"/>
                <w:szCs w:val="21"/>
              </w:rPr>
              <w:t xml:space="preserve"> </w:t>
            </w:r>
            <w:r>
              <w:rPr>
                <w:rFonts w:hint="eastAsia"/>
                <w:spacing w:val="-4"/>
                <w:szCs w:val="21"/>
              </w:rPr>
              <w:t>月、</w:t>
            </w:r>
            <w:r>
              <w:rPr>
                <w:rFonts w:hint="eastAsia"/>
                <w:spacing w:val="-4"/>
                <w:szCs w:val="21"/>
              </w:rPr>
              <w:t>2</w:t>
            </w:r>
            <w:r>
              <w:rPr>
                <w:spacing w:val="-4"/>
                <w:szCs w:val="21"/>
              </w:rPr>
              <w:t>026</w:t>
            </w:r>
            <w:r>
              <w:rPr>
                <w:rFonts w:hint="eastAsia"/>
                <w:spacing w:val="-4"/>
                <w:szCs w:val="21"/>
              </w:rPr>
              <w:t xml:space="preserve"> </w:t>
            </w:r>
            <w:r>
              <w:rPr>
                <w:rFonts w:hint="eastAsia"/>
                <w:spacing w:val="-4"/>
                <w:szCs w:val="21"/>
              </w:rPr>
              <w:t>年</w:t>
            </w:r>
            <w:r>
              <w:rPr>
                <w:rFonts w:hint="eastAsia"/>
                <w:spacing w:val="-4"/>
                <w:szCs w:val="21"/>
              </w:rPr>
              <w:t xml:space="preserve"> </w:t>
            </w:r>
            <w:r>
              <w:rPr>
                <w:spacing w:val="-4"/>
                <w:szCs w:val="21"/>
              </w:rPr>
              <w:t>11</w:t>
            </w:r>
            <w:r>
              <w:rPr>
                <w:rFonts w:hint="eastAsia"/>
                <w:spacing w:val="-4"/>
                <w:szCs w:val="21"/>
              </w:rPr>
              <w:t xml:space="preserve"> </w:t>
            </w:r>
            <w:r>
              <w:rPr>
                <w:rFonts w:hint="eastAsia"/>
                <w:spacing w:val="-4"/>
                <w:szCs w:val="21"/>
              </w:rPr>
              <w:t>月、</w:t>
            </w:r>
            <w:r>
              <w:rPr>
                <w:rFonts w:hint="eastAsia"/>
                <w:spacing w:val="-4"/>
                <w:szCs w:val="21"/>
              </w:rPr>
              <w:t>2</w:t>
            </w:r>
            <w:r>
              <w:rPr>
                <w:spacing w:val="-4"/>
                <w:szCs w:val="21"/>
              </w:rPr>
              <w:t>027</w:t>
            </w:r>
            <w:r>
              <w:rPr>
                <w:rFonts w:hint="eastAsia"/>
                <w:spacing w:val="-4"/>
                <w:szCs w:val="21"/>
              </w:rPr>
              <w:t xml:space="preserve"> </w:t>
            </w:r>
            <w:r>
              <w:rPr>
                <w:rFonts w:hint="eastAsia"/>
                <w:spacing w:val="-4"/>
                <w:szCs w:val="21"/>
              </w:rPr>
              <w:t>年</w:t>
            </w:r>
            <w:r>
              <w:rPr>
                <w:rFonts w:hint="eastAsia"/>
                <w:spacing w:val="-4"/>
                <w:szCs w:val="21"/>
              </w:rPr>
              <w:t xml:space="preserve"> </w:t>
            </w:r>
            <w:r>
              <w:rPr>
                <w:spacing w:val="-4"/>
                <w:szCs w:val="21"/>
              </w:rPr>
              <w:t>11</w:t>
            </w:r>
            <w:r>
              <w:rPr>
                <w:rFonts w:hint="eastAsia"/>
                <w:spacing w:val="-4"/>
                <w:szCs w:val="21"/>
              </w:rPr>
              <w:t xml:space="preserve"> </w:t>
            </w:r>
            <w:r>
              <w:rPr>
                <w:rFonts w:hint="eastAsia"/>
                <w:spacing w:val="-4"/>
                <w:szCs w:val="21"/>
              </w:rPr>
              <w:t>月</w:t>
            </w:r>
          </w:p>
        </w:tc>
        <w:tc>
          <w:tcPr>
            <w:tcW w:w="2285" w:type="dxa"/>
            <w:gridSpan w:val="2"/>
            <w:vAlign w:val="center"/>
          </w:tcPr>
          <w:p w14:paraId="50CCAC3B" w14:textId="77777777" w:rsidR="00DE52BB" w:rsidRDefault="00DE52BB" w:rsidP="00FA466E">
            <w:pPr>
              <w:adjustRightInd w:val="0"/>
              <w:snapToGrid w:val="0"/>
              <w:jc w:val="center"/>
              <w:rPr>
                <w:rFonts w:ascii="宋体" w:hAnsi="宋体" w:cs="宋体" w:hint="eastAsia"/>
                <w:spacing w:val="-4"/>
                <w:szCs w:val="21"/>
              </w:rPr>
            </w:pPr>
            <w:r w:rsidRPr="00822F6C">
              <w:rPr>
                <w:spacing w:val="-4"/>
                <w:szCs w:val="21"/>
              </w:rPr>
              <w:t>延期</w:t>
            </w:r>
            <w:r>
              <w:rPr>
                <w:spacing w:val="-4"/>
                <w:szCs w:val="21"/>
              </w:rPr>
              <w:t>3</w:t>
            </w:r>
            <w:r>
              <w:rPr>
                <w:rFonts w:hint="eastAsia"/>
                <w:spacing w:val="-4"/>
                <w:szCs w:val="21"/>
              </w:rPr>
              <w:t xml:space="preserve"> </w:t>
            </w:r>
            <w:r>
              <w:rPr>
                <w:rFonts w:hint="eastAsia"/>
                <w:spacing w:val="-4"/>
                <w:szCs w:val="21"/>
              </w:rPr>
              <w:t>年</w:t>
            </w:r>
            <w:r w:rsidRPr="00822F6C">
              <w:rPr>
                <w:spacing w:val="-4"/>
                <w:szCs w:val="21"/>
              </w:rPr>
              <w:t>公开</w:t>
            </w:r>
          </w:p>
        </w:tc>
      </w:tr>
      <w:tr w:rsidR="00DE52BB" w14:paraId="634D5647" w14:textId="77777777" w:rsidTr="00FA466E">
        <w:trPr>
          <w:jc w:val="center"/>
        </w:trPr>
        <w:tc>
          <w:tcPr>
            <w:tcW w:w="1424" w:type="dxa"/>
            <w:vMerge/>
            <w:vAlign w:val="center"/>
          </w:tcPr>
          <w:p w14:paraId="0BDEF1BB" w14:textId="77777777" w:rsidR="00DE52BB" w:rsidRDefault="00DE52BB" w:rsidP="00FA466E">
            <w:pPr>
              <w:adjustRightInd w:val="0"/>
              <w:snapToGrid w:val="0"/>
              <w:jc w:val="center"/>
              <w:rPr>
                <w:rFonts w:ascii="宋体" w:hAnsi="宋体" w:hint="eastAsia"/>
                <w:spacing w:val="-4"/>
                <w:szCs w:val="21"/>
              </w:rPr>
            </w:pPr>
          </w:p>
        </w:tc>
        <w:tc>
          <w:tcPr>
            <w:tcW w:w="1213" w:type="dxa"/>
            <w:gridSpan w:val="3"/>
            <w:vAlign w:val="center"/>
          </w:tcPr>
          <w:p w14:paraId="02EC55EC" w14:textId="77777777" w:rsidR="00DE52BB" w:rsidRDefault="00DE52BB" w:rsidP="00FA466E">
            <w:pPr>
              <w:jc w:val="center"/>
              <w:rPr>
                <w:rFonts w:ascii="宋体" w:hAnsi="宋体" w:cs="宋体" w:hint="eastAsia"/>
                <w:spacing w:val="-4"/>
                <w:szCs w:val="21"/>
              </w:rPr>
            </w:pPr>
            <w:r>
              <w:rPr>
                <w:rFonts w:hint="eastAsia"/>
                <w:spacing w:val="-4"/>
                <w:szCs w:val="21"/>
              </w:rPr>
              <w:t>2</w:t>
            </w:r>
          </w:p>
        </w:tc>
        <w:tc>
          <w:tcPr>
            <w:tcW w:w="3632" w:type="dxa"/>
            <w:vAlign w:val="center"/>
          </w:tcPr>
          <w:p w14:paraId="3FA9010C" w14:textId="77777777" w:rsidR="00DE52BB" w:rsidRDefault="00DE52BB" w:rsidP="00FA466E">
            <w:pPr>
              <w:jc w:val="center"/>
              <w:rPr>
                <w:rFonts w:ascii="宋体" w:hAnsi="宋体" w:cs="宋体" w:hint="eastAsia"/>
                <w:spacing w:val="-4"/>
                <w:szCs w:val="21"/>
              </w:rPr>
            </w:pPr>
            <w:r>
              <w:rPr>
                <w:rFonts w:hint="eastAsia"/>
                <w:spacing w:val="-4"/>
                <w:szCs w:val="21"/>
              </w:rPr>
              <w:t>课题中期进展</w:t>
            </w:r>
            <w:r w:rsidRPr="00822F6C">
              <w:rPr>
                <w:spacing w:val="-4"/>
                <w:szCs w:val="21"/>
              </w:rPr>
              <w:t>报告</w:t>
            </w:r>
          </w:p>
        </w:tc>
        <w:tc>
          <w:tcPr>
            <w:tcW w:w="1970" w:type="dxa"/>
            <w:vAlign w:val="center"/>
          </w:tcPr>
          <w:p w14:paraId="5199F9AF" w14:textId="77777777" w:rsidR="00DE52BB" w:rsidRDefault="00DE52BB" w:rsidP="00FA466E">
            <w:pPr>
              <w:adjustRightInd w:val="0"/>
              <w:snapToGrid w:val="0"/>
              <w:jc w:val="center"/>
              <w:rPr>
                <w:rFonts w:ascii="宋体" w:hAnsi="宋体" w:cs="宋体" w:hint="eastAsia"/>
                <w:spacing w:val="-4"/>
                <w:szCs w:val="21"/>
              </w:rPr>
            </w:pPr>
            <w:r>
              <w:rPr>
                <w:spacing w:val="-4"/>
                <w:szCs w:val="21"/>
              </w:rPr>
              <w:t>1</w:t>
            </w:r>
          </w:p>
        </w:tc>
        <w:tc>
          <w:tcPr>
            <w:tcW w:w="3176" w:type="dxa"/>
            <w:gridSpan w:val="3"/>
            <w:vAlign w:val="center"/>
          </w:tcPr>
          <w:p w14:paraId="1B0C94A1" w14:textId="77777777" w:rsidR="00DE52BB" w:rsidRDefault="00DE52BB" w:rsidP="00FA466E">
            <w:pPr>
              <w:adjustRightInd w:val="0"/>
              <w:snapToGrid w:val="0"/>
              <w:jc w:val="center"/>
              <w:rPr>
                <w:rFonts w:ascii="宋体" w:hAnsi="宋体" w:cs="宋体" w:hint="eastAsia"/>
                <w:spacing w:val="-4"/>
                <w:szCs w:val="21"/>
              </w:rPr>
            </w:pPr>
            <w:r>
              <w:rPr>
                <w:rFonts w:hint="eastAsia"/>
                <w:spacing w:val="-4"/>
                <w:szCs w:val="21"/>
              </w:rPr>
              <w:t>2</w:t>
            </w:r>
            <w:r>
              <w:rPr>
                <w:spacing w:val="-4"/>
                <w:szCs w:val="21"/>
              </w:rPr>
              <w:t>026</w:t>
            </w:r>
            <w:r>
              <w:rPr>
                <w:rFonts w:hint="eastAsia"/>
                <w:spacing w:val="-4"/>
                <w:szCs w:val="21"/>
              </w:rPr>
              <w:t xml:space="preserve"> </w:t>
            </w:r>
            <w:r>
              <w:rPr>
                <w:rFonts w:hint="eastAsia"/>
                <w:spacing w:val="-4"/>
                <w:szCs w:val="21"/>
              </w:rPr>
              <w:t>年</w:t>
            </w:r>
            <w:r>
              <w:rPr>
                <w:rFonts w:hint="eastAsia"/>
                <w:spacing w:val="-4"/>
                <w:szCs w:val="21"/>
              </w:rPr>
              <w:t xml:space="preserve"> </w:t>
            </w:r>
            <w:r>
              <w:rPr>
                <w:spacing w:val="-4"/>
                <w:szCs w:val="21"/>
              </w:rPr>
              <w:t>5</w:t>
            </w:r>
            <w:r>
              <w:rPr>
                <w:rFonts w:hint="eastAsia"/>
                <w:spacing w:val="-4"/>
                <w:szCs w:val="21"/>
              </w:rPr>
              <w:t xml:space="preserve"> </w:t>
            </w:r>
            <w:r>
              <w:rPr>
                <w:rFonts w:hint="eastAsia"/>
                <w:spacing w:val="-4"/>
                <w:szCs w:val="21"/>
              </w:rPr>
              <w:t>月</w:t>
            </w:r>
          </w:p>
        </w:tc>
        <w:tc>
          <w:tcPr>
            <w:tcW w:w="2285" w:type="dxa"/>
            <w:gridSpan w:val="2"/>
            <w:vAlign w:val="center"/>
          </w:tcPr>
          <w:p w14:paraId="4CAEA719" w14:textId="77777777" w:rsidR="00DE52BB" w:rsidRDefault="00DE52BB" w:rsidP="00FA466E">
            <w:pPr>
              <w:adjustRightInd w:val="0"/>
              <w:snapToGrid w:val="0"/>
              <w:jc w:val="center"/>
              <w:rPr>
                <w:rFonts w:ascii="宋体" w:hAnsi="宋体" w:cs="宋体" w:hint="eastAsia"/>
                <w:spacing w:val="-4"/>
                <w:szCs w:val="21"/>
              </w:rPr>
            </w:pPr>
            <w:r w:rsidRPr="00822F6C">
              <w:rPr>
                <w:spacing w:val="-4"/>
                <w:szCs w:val="21"/>
              </w:rPr>
              <w:t>延期</w:t>
            </w:r>
            <w:r>
              <w:rPr>
                <w:spacing w:val="-4"/>
                <w:szCs w:val="21"/>
              </w:rPr>
              <w:t>3</w:t>
            </w:r>
            <w:r>
              <w:rPr>
                <w:rFonts w:hint="eastAsia"/>
                <w:spacing w:val="-4"/>
                <w:szCs w:val="21"/>
              </w:rPr>
              <w:t xml:space="preserve"> </w:t>
            </w:r>
            <w:r>
              <w:rPr>
                <w:rFonts w:hint="eastAsia"/>
                <w:spacing w:val="-4"/>
                <w:szCs w:val="21"/>
              </w:rPr>
              <w:t>年</w:t>
            </w:r>
            <w:r w:rsidRPr="00822F6C">
              <w:rPr>
                <w:spacing w:val="-4"/>
                <w:szCs w:val="21"/>
              </w:rPr>
              <w:t>公开</w:t>
            </w:r>
          </w:p>
        </w:tc>
      </w:tr>
      <w:tr w:rsidR="00DE52BB" w14:paraId="6F3D11EC" w14:textId="77777777" w:rsidTr="00FA466E">
        <w:trPr>
          <w:jc w:val="center"/>
        </w:trPr>
        <w:tc>
          <w:tcPr>
            <w:tcW w:w="1424" w:type="dxa"/>
            <w:vMerge/>
            <w:vAlign w:val="center"/>
          </w:tcPr>
          <w:p w14:paraId="28F3C6B9" w14:textId="77777777" w:rsidR="00DE52BB" w:rsidRDefault="00DE52BB" w:rsidP="00FA466E">
            <w:pPr>
              <w:adjustRightInd w:val="0"/>
              <w:snapToGrid w:val="0"/>
              <w:jc w:val="center"/>
              <w:rPr>
                <w:rFonts w:ascii="宋体" w:hAnsi="宋体" w:hint="eastAsia"/>
                <w:spacing w:val="-4"/>
                <w:szCs w:val="21"/>
              </w:rPr>
            </w:pPr>
          </w:p>
        </w:tc>
        <w:tc>
          <w:tcPr>
            <w:tcW w:w="1213" w:type="dxa"/>
            <w:gridSpan w:val="3"/>
            <w:vAlign w:val="center"/>
          </w:tcPr>
          <w:p w14:paraId="2B1B7463" w14:textId="77777777" w:rsidR="00DE52BB" w:rsidRDefault="00DE52BB" w:rsidP="00FA466E">
            <w:pPr>
              <w:jc w:val="center"/>
              <w:rPr>
                <w:rFonts w:ascii="宋体" w:hAnsi="宋体" w:cs="宋体" w:hint="eastAsia"/>
                <w:spacing w:val="-4"/>
                <w:szCs w:val="21"/>
              </w:rPr>
            </w:pPr>
            <w:r>
              <w:rPr>
                <w:spacing w:val="-4"/>
                <w:szCs w:val="21"/>
              </w:rPr>
              <w:t>3</w:t>
            </w:r>
          </w:p>
        </w:tc>
        <w:tc>
          <w:tcPr>
            <w:tcW w:w="3632" w:type="dxa"/>
            <w:vAlign w:val="center"/>
          </w:tcPr>
          <w:p w14:paraId="574CB0E3" w14:textId="77777777" w:rsidR="00DE52BB" w:rsidRDefault="00DE52BB" w:rsidP="00FA466E">
            <w:pPr>
              <w:jc w:val="center"/>
              <w:rPr>
                <w:rFonts w:ascii="宋体" w:hAnsi="宋体" w:cs="宋体" w:hint="eastAsia"/>
                <w:spacing w:val="-4"/>
                <w:szCs w:val="21"/>
              </w:rPr>
            </w:pPr>
            <w:r>
              <w:rPr>
                <w:rFonts w:hint="eastAsia"/>
                <w:spacing w:val="-4"/>
                <w:szCs w:val="21"/>
              </w:rPr>
              <w:t>课题最终验收</w:t>
            </w:r>
            <w:r w:rsidRPr="00822F6C">
              <w:rPr>
                <w:spacing w:val="-4"/>
                <w:szCs w:val="21"/>
              </w:rPr>
              <w:t>科技报告</w:t>
            </w:r>
          </w:p>
        </w:tc>
        <w:tc>
          <w:tcPr>
            <w:tcW w:w="1970" w:type="dxa"/>
            <w:vAlign w:val="center"/>
          </w:tcPr>
          <w:p w14:paraId="342AD3C6" w14:textId="77777777" w:rsidR="00DE52BB" w:rsidRDefault="00DE52BB" w:rsidP="00FA466E">
            <w:pPr>
              <w:adjustRightInd w:val="0"/>
              <w:snapToGrid w:val="0"/>
              <w:jc w:val="center"/>
              <w:rPr>
                <w:rFonts w:ascii="宋体" w:hAnsi="宋体" w:cs="宋体" w:hint="eastAsia"/>
                <w:spacing w:val="-4"/>
                <w:szCs w:val="21"/>
              </w:rPr>
            </w:pPr>
            <w:r w:rsidRPr="00822F6C">
              <w:rPr>
                <w:spacing w:val="-4"/>
                <w:szCs w:val="21"/>
              </w:rPr>
              <w:t>1</w:t>
            </w:r>
          </w:p>
        </w:tc>
        <w:tc>
          <w:tcPr>
            <w:tcW w:w="3176" w:type="dxa"/>
            <w:gridSpan w:val="3"/>
            <w:vAlign w:val="center"/>
          </w:tcPr>
          <w:p w14:paraId="6A0B2E91" w14:textId="77777777" w:rsidR="00DE52BB" w:rsidRDefault="00DE52BB" w:rsidP="00FA466E">
            <w:pPr>
              <w:adjustRightInd w:val="0"/>
              <w:snapToGrid w:val="0"/>
              <w:jc w:val="center"/>
              <w:rPr>
                <w:rFonts w:ascii="宋体" w:hAnsi="宋体" w:cs="宋体" w:hint="eastAsia"/>
                <w:spacing w:val="-4"/>
                <w:szCs w:val="21"/>
              </w:rPr>
            </w:pPr>
            <w:r>
              <w:rPr>
                <w:rFonts w:hint="eastAsia"/>
                <w:spacing w:val="-4"/>
                <w:szCs w:val="21"/>
              </w:rPr>
              <w:t>2</w:t>
            </w:r>
            <w:r>
              <w:rPr>
                <w:spacing w:val="-4"/>
                <w:szCs w:val="21"/>
              </w:rPr>
              <w:t>027</w:t>
            </w:r>
            <w:r>
              <w:rPr>
                <w:rFonts w:hint="eastAsia"/>
                <w:spacing w:val="-4"/>
                <w:szCs w:val="21"/>
              </w:rPr>
              <w:t xml:space="preserve"> </w:t>
            </w:r>
            <w:r>
              <w:rPr>
                <w:rFonts w:hint="eastAsia"/>
                <w:spacing w:val="-4"/>
                <w:szCs w:val="21"/>
              </w:rPr>
              <w:t>年</w:t>
            </w:r>
            <w:r>
              <w:rPr>
                <w:rFonts w:hint="eastAsia"/>
                <w:spacing w:val="-4"/>
                <w:szCs w:val="21"/>
              </w:rPr>
              <w:t xml:space="preserve"> </w:t>
            </w:r>
            <w:r>
              <w:rPr>
                <w:spacing w:val="-4"/>
                <w:szCs w:val="21"/>
              </w:rPr>
              <w:t>12</w:t>
            </w:r>
            <w:r>
              <w:rPr>
                <w:rFonts w:hint="eastAsia"/>
                <w:spacing w:val="-4"/>
                <w:szCs w:val="21"/>
              </w:rPr>
              <w:t>月</w:t>
            </w:r>
          </w:p>
        </w:tc>
        <w:tc>
          <w:tcPr>
            <w:tcW w:w="2285" w:type="dxa"/>
            <w:gridSpan w:val="2"/>
            <w:vAlign w:val="center"/>
          </w:tcPr>
          <w:p w14:paraId="4A065022" w14:textId="77777777" w:rsidR="00DE52BB" w:rsidRDefault="00DE52BB" w:rsidP="00FA466E">
            <w:pPr>
              <w:adjustRightInd w:val="0"/>
              <w:snapToGrid w:val="0"/>
              <w:jc w:val="center"/>
              <w:rPr>
                <w:rFonts w:ascii="宋体" w:hAnsi="宋体" w:cs="宋体" w:hint="eastAsia"/>
                <w:spacing w:val="-4"/>
                <w:szCs w:val="21"/>
              </w:rPr>
            </w:pPr>
            <w:r w:rsidRPr="00822F6C">
              <w:rPr>
                <w:spacing w:val="-4"/>
                <w:szCs w:val="21"/>
              </w:rPr>
              <w:t>延期</w:t>
            </w:r>
            <w:r>
              <w:rPr>
                <w:spacing w:val="-4"/>
                <w:szCs w:val="21"/>
              </w:rPr>
              <w:t>3</w:t>
            </w:r>
            <w:r>
              <w:rPr>
                <w:rFonts w:hint="eastAsia"/>
                <w:spacing w:val="-4"/>
                <w:szCs w:val="21"/>
              </w:rPr>
              <w:t xml:space="preserve"> </w:t>
            </w:r>
            <w:r>
              <w:rPr>
                <w:rFonts w:hint="eastAsia"/>
                <w:spacing w:val="-4"/>
                <w:szCs w:val="21"/>
              </w:rPr>
              <w:t>年</w:t>
            </w:r>
            <w:r w:rsidRPr="00822F6C">
              <w:rPr>
                <w:spacing w:val="-4"/>
                <w:szCs w:val="21"/>
              </w:rPr>
              <w:t>公开</w:t>
            </w:r>
          </w:p>
        </w:tc>
      </w:tr>
      <w:tr w:rsidR="00DE52BB" w14:paraId="73A412A1" w14:textId="77777777" w:rsidTr="00FA466E">
        <w:trPr>
          <w:trHeight w:val="1969"/>
          <w:jc w:val="center"/>
        </w:trPr>
        <w:tc>
          <w:tcPr>
            <w:tcW w:w="13700" w:type="dxa"/>
            <w:gridSpan w:val="11"/>
          </w:tcPr>
          <w:p w14:paraId="14E58851" w14:textId="77777777" w:rsidR="00DE52BB" w:rsidRDefault="00DE52BB" w:rsidP="00FA466E">
            <w:pPr>
              <w:adjustRightInd w:val="0"/>
              <w:snapToGrid w:val="0"/>
              <w:rPr>
                <w:rFonts w:ascii="宋体" w:hAnsi="宋体" w:hint="eastAsia"/>
                <w:b/>
                <w:bCs/>
                <w:spacing w:val="-4"/>
                <w:szCs w:val="21"/>
              </w:rPr>
            </w:pPr>
          </w:p>
          <w:p w14:paraId="133F04B3" w14:textId="77777777" w:rsidR="00DE52BB" w:rsidRPr="00D9285A" w:rsidRDefault="00DE52BB" w:rsidP="00DE52BB">
            <w:pPr>
              <w:adjustRightInd w:val="0"/>
              <w:snapToGrid w:val="0"/>
              <w:rPr>
                <w:spacing w:val="-4"/>
                <w:szCs w:val="21"/>
              </w:rPr>
            </w:pPr>
          </w:p>
        </w:tc>
      </w:tr>
    </w:tbl>
    <w:p w14:paraId="409B690D" w14:textId="77777777" w:rsidR="008919D0" w:rsidRPr="00993F74" w:rsidRDefault="008919D0" w:rsidP="00235E22">
      <w:pPr>
        <w:spacing w:line="360" w:lineRule="auto"/>
        <w:ind w:firstLine="420"/>
        <w:rPr>
          <w:bCs/>
          <w:sz w:val="24"/>
        </w:rPr>
        <w:sectPr w:rsidR="008919D0" w:rsidRPr="00993F74" w:rsidSect="008919D0">
          <w:pgSz w:w="16838" w:h="11906" w:orient="landscape"/>
          <w:pgMar w:top="1418" w:right="1440" w:bottom="1418" w:left="1440" w:header="851" w:footer="992" w:gutter="0"/>
          <w:cols w:space="720"/>
          <w:docGrid w:linePitch="312"/>
        </w:sectPr>
      </w:pPr>
    </w:p>
    <w:p w14:paraId="063239EA" w14:textId="26162A6C" w:rsidR="00DE52BB" w:rsidRPr="00DE52BB" w:rsidRDefault="008919D0" w:rsidP="00DE52BB">
      <w:pPr>
        <w:pStyle w:val="2"/>
        <w:spacing w:before="120" w:after="120" w:line="360" w:lineRule="auto"/>
        <w:rPr>
          <w:rFonts w:ascii="Times New Roman" w:eastAsia="宋体" w:hAnsi="Times New Roman"/>
          <w:sz w:val="28"/>
          <w:szCs w:val="22"/>
        </w:rPr>
      </w:pPr>
      <w:bookmarkStart w:id="44" w:name="_Toc190081349"/>
      <w:r w:rsidRPr="00993F74">
        <w:rPr>
          <w:rFonts w:ascii="Times New Roman" w:eastAsia="宋体" w:hAnsi="Times New Roman"/>
          <w:sz w:val="28"/>
          <w:szCs w:val="22"/>
        </w:rPr>
        <w:lastRenderedPageBreak/>
        <w:t>5.3</w:t>
      </w:r>
      <w:r w:rsidR="00125E55" w:rsidRPr="00993F74">
        <w:rPr>
          <w:rFonts w:ascii="Times New Roman" w:eastAsia="宋体" w:hAnsi="Times New Roman"/>
          <w:sz w:val="28"/>
          <w:szCs w:val="22"/>
        </w:rPr>
        <w:t>课题</w:t>
      </w:r>
      <w:r w:rsidRPr="00993F74">
        <w:rPr>
          <w:rFonts w:ascii="Times New Roman" w:eastAsia="宋体" w:hAnsi="Times New Roman"/>
          <w:sz w:val="28"/>
          <w:szCs w:val="22"/>
        </w:rPr>
        <w:t>核心</w:t>
      </w:r>
      <w:r w:rsidR="00125E55" w:rsidRPr="00993F74">
        <w:rPr>
          <w:rFonts w:ascii="Times New Roman" w:eastAsia="宋体" w:hAnsi="Times New Roman"/>
          <w:sz w:val="28"/>
          <w:szCs w:val="22"/>
        </w:rPr>
        <w:t>指标</w:t>
      </w:r>
      <w:bookmarkEnd w:id="44"/>
    </w:p>
    <w:p w14:paraId="0D909F24" w14:textId="071AB173" w:rsidR="00DE52BB" w:rsidRPr="00DE52BB" w:rsidRDefault="00DE52BB" w:rsidP="004E1B67">
      <w:pPr>
        <w:ind w:firstLine="420"/>
      </w:pPr>
      <w:r w:rsidRPr="00DE52BB">
        <w:rPr>
          <w:rFonts w:hint="eastAsia"/>
          <w:sz w:val="24"/>
        </w:rPr>
        <w:t>考核指标表中指标</w:t>
      </w:r>
      <w:r w:rsidRPr="00DE52BB">
        <w:rPr>
          <w:sz w:val="24"/>
        </w:rPr>
        <w:t>1.1</w:t>
      </w:r>
      <w:r w:rsidRPr="00DE52BB">
        <w:rPr>
          <w:rFonts w:hint="eastAsia"/>
          <w:sz w:val="24"/>
        </w:rPr>
        <w:t>和指标</w:t>
      </w:r>
      <w:r w:rsidRPr="00DE52BB">
        <w:rPr>
          <w:sz w:val="24"/>
        </w:rPr>
        <w:t>1</w:t>
      </w:r>
      <w:r w:rsidRPr="00DE52BB">
        <w:rPr>
          <w:rFonts w:hint="eastAsia"/>
          <w:sz w:val="24"/>
        </w:rPr>
        <w:t>.</w:t>
      </w:r>
      <w:r w:rsidRPr="00DE52BB">
        <w:rPr>
          <w:sz w:val="24"/>
        </w:rPr>
        <w:t>3</w:t>
      </w:r>
      <w:r w:rsidRPr="00DE52BB">
        <w:rPr>
          <w:rFonts w:hint="eastAsia"/>
          <w:sz w:val="24"/>
        </w:rPr>
        <w:t>为核心指标。</w:t>
      </w:r>
    </w:p>
    <w:p w14:paraId="2FCF24BF" w14:textId="77777777" w:rsidR="004E1B67" w:rsidRPr="00DE52BB" w:rsidRDefault="004E1B67" w:rsidP="008919D0">
      <w:pPr>
        <w:spacing w:line="360" w:lineRule="auto"/>
        <w:ind w:firstLine="420"/>
        <w:rPr>
          <w:sz w:val="24"/>
        </w:rPr>
      </w:pPr>
    </w:p>
    <w:p w14:paraId="73DEC810" w14:textId="46FA58A4" w:rsidR="00125E55" w:rsidRPr="00993F74" w:rsidRDefault="008919D0" w:rsidP="008919D0">
      <w:pPr>
        <w:pStyle w:val="2"/>
        <w:spacing w:before="120" w:after="120" w:line="360" w:lineRule="auto"/>
        <w:rPr>
          <w:rFonts w:ascii="Times New Roman" w:eastAsia="宋体" w:hAnsi="Times New Roman"/>
          <w:sz w:val="28"/>
          <w:szCs w:val="22"/>
        </w:rPr>
      </w:pPr>
      <w:bookmarkStart w:id="45" w:name="_Toc190081350"/>
      <w:r w:rsidRPr="00993F74">
        <w:rPr>
          <w:rFonts w:ascii="Times New Roman" w:eastAsia="宋体" w:hAnsi="Times New Roman"/>
          <w:sz w:val="28"/>
          <w:szCs w:val="22"/>
        </w:rPr>
        <w:t>5.4</w:t>
      </w:r>
      <w:r w:rsidRPr="00993F74">
        <w:rPr>
          <w:rFonts w:ascii="Times New Roman" w:eastAsia="宋体" w:hAnsi="Times New Roman"/>
          <w:sz w:val="28"/>
          <w:szCs w:val="22"/>
        </w:rPr>
        <w:t>定量指标的测试与检测方法</w:t>
      </w:r>
      <w:bookmarkEnd w:id="45"/>
    </w:p>
    <w:p w14:paraId="6817B557" w14:textId="00DEBFBF" w:rsidR="00DE52BB" w:rsidRDefault="00DE52BB" w:rsidP="00DE52BB">
      <w:pPr>
        <w:spacing w:line="360" w:lineRule="auto"/>
        <w:ind w:left="420" w:firstLine="420"/>
        <w:rPr>
          <w:bCs/>
          <w:sz w:val="24"/>
        </w:rPr>
      </w:pPr>
      <w:r>
        <w:rPr>
          <w:rFonts w:hint="eastAsia"/>
          <w:bCs/>
          <w:sz w:val="24"/>
        </w:rPr>
        <w:t>课题一</w:t>
      </w:r>
      <w:r w:rsidR="008919D0" w:rsidRPr="00993F74">
        <w:rPr>
          <w:bCs/>
          <w:sz w:val="24"/>
        </w:rPr>
        <w:t>定量指标解释</w:t>
      </w:r>
      <w:r>
        <w:rPr>
          <w:rFonts w:hint="eastAsia"/>
          <w:bCs/>
          <w:sz w:val="24"/>
        </w:rPr>
        <w:t>和</w:t>
      </w:r>
      <w:r w:rsidR="008919D0" w:rsidRPr="00993F74">
        <w:rPr>
          <w:bCs/>
          <w:sz w:val="24"/>
        </w:rPr>
        <w:t>对应的评测方法</w:t>
      </w:r>
      <w:r>
        <w:rPr>
          <w:rFonts w:hint="eastAsia"/>
          <w:bCs/>
          <w:sz w:val="24"/>
        </w:rPr>
        <w:t>说明如下。</w:t>
      </w:r>
    </w:p>
    <w:p w14:paraId="61B306E3" w14:textId="77777777" w:rsidR="00DE52BB" w:rsidRPr="00DE52BB" w:rsidRDefault="00DE52BB" w:rsidP="00DE52BB">
      <w:pPr>
        <w:adjustRightInd w:val="0"/>
        <w:snapToGrid w:val="0"/>
        <w:spacing w:line="360" w:lineRule="auto"/>
        <w:ind w:left="420" w:firstLine="420"/>
        <w:rPr>
          <w:spacing w:val="-4"/>
          <w:sz w:val="24"/>
        </w:rPr>
      </w:pPr>
      <w:r w:rsidRPr="00DE52BB">
        <w:rPr>
          <w:b/>
          <w:bCs/>
          <w:spacing w:val="-4"/>
          <w:sz w:val="24"/>
        </w:rPr>
        <w:t>指标</w:t>
      </w:r>
      <w:r w:rsidRPr="00DE52BB">
        <w:rPr>
          <w:b/>
          <w:bCs/>
          <w:spacing w:val="-4"/>
          <w:sz w:val="24"/>
        </w:rPr>
        <w:t>1.1</w:t>
      </w:r>
      <w:r w:rsidRPr="00DE52BB">
        <w:rPr>
          <w:b/>
          <w:bCs/>
          <w:spacing w:val="-4"/>
          <w:sz w:val="24"/>
        </w:rPr>
        <w:t>（</w:t>
      </w:r>
      <w:r w:rsidRPr="00DE52BB">
        <w:rPr>
          <w:spacing w:val="-4"/>
          <w:sz w:val="24"/>
        </w:rPr>
        <w:t>1</w:t>
      </w:r>
      <w:r w:rsidRPr="00DE52BB">
        <w:rPr>
          <w:spacing w:val="-4"/>
          <w:sz w:val="24"/>
        </w:rPr>
        <w:t>）微服务拆分准确率</w:t>
      </w:r>
      <w:r w:rsidRPr="00DE52BB">
        <w:rPr>
          <w:spacing w:val="-4"/>
          <w:sz w:val="24"/>
        </w:rPr>
        <w:t>≥70%</w:t>
      </w:r>
    </w:p>
    <w:p w14:paraId="505AC118" w14:textId="7C6EA886" w:rsidR="00DE52BB" w:rsidRPr="00DE52BB" w:rsidRDefault="00DE52BB" w:rsidP="00DE52BB">
      <w:pPr>
        <w:adjustRightInd w:val="0"/>
        <w:snapToGrid w:val="0"/>
        <w:spacing w:line="360" w:lineRule="auto"/>
        <w:ind w:left="420" w:firstLine="420"/>
        <w:rPr>
          <w:spacing w:val="-4"/>
          <w:sz w:val="24"/>
        </w:rPr>
      </w:pPr>
      <w:r w:rsidRPr="00DE52BB">
        <w:rPr>
          <w:spacing w:val="-4"/>
          <w:sz w:val="24"/>
        </w:rPr>
        <w:t>选取单体开源软件系统（如企业应用系统、社交网络、电子商务等互联网应用软件），利用本课题提供微服务拆分工具进行自动重构与拆分，同时让具有微服务研究和开发经验的技术人员进行手工模块拆分方案。微服务拆分准确率主要通过比对工具自动拆分结果与基于经验的手工拆分结果</w:t>
      </w:r>
      <w:r w:rsidRPr="00DE52BB">
        <w:rPr>
          <w:rFonts w:hint="eastAsia"/>
          <w:spacing w:val="-4"/>
          <w:sz w:val="24"/>
        </w:rPr>
        <w:t>。按照专家组认可的测试大纲进行第三方测试并</w:t>
      </w:r>
      <w:r w:rsidRPr="00DE52BB">
        <w:rPr>
          <w:spacing w:val="-4"/>
          <w:sz w:val="24"/>
        </w:rPr>
        <w:t>出具报告</w:t>
      </w:r>
      <w:r w:rsidRPr="00DE52BB">
        <w:rPr>
          <w:rFonts w:hint="eastAsia"/>
          <w:spacing w:val="-4"/>
          <w:sz w:val="24"/>
        </w:rPr>
        <w:t>。</w:t>
      </w:r>
    </w:p>
    <w:p w14:paraId="44AE9E9E" w14:textId="77777777" w:rsidR="00DE52BB" w:rsidRPr="00DE52BB" w:rsidRDefault="00DE52BB" w:rsidP="00DE52BB">
      <w:pPr>
        <w:adjustRightInd w:val="0"/>
        <w:snapToGrid w:val="0"/>
        <w:spacing w:line="360" w:lineRule="auto"/>
        <w:ind w:left="420" w:firstLine="420"/>
        <w:rPr>
          <w:spacing w:val="-4"/>
          <w:sz w:val="24"/>
        </w:rPr>
      </w:pPr>
      <w:r w:rsidRPr="00DE52BB">
        <w:rPr>
          <w:b/>
          <w:bCs/>
          <w:spacing w:val="-4"/>
          <w:sz w:val="24"/>
        </w:rPr>
        <w:t>指标</w:t>
      </w:r>
      <w:r w:rsidRPr="00DE52BB">
        <w:rPr>
          <w:b/>
          <w:bCs/>
          <w:spacing w:val="-4"/>
          <w:sz w:val="24"/>
        </w:rPr>
        <w:t>1.1:</w:t>
      </w:r>
      <w:r w:rsidRPr="00DE52BB">
        <w:rPr>
          <w:spacing w:val="-4"/>
          <w:sz w:val="24"/>
        </w:rPr>
        <w:t>（</w:t>
      </w:r>
      <w:r w:rsidRPr="00DE52BB">
        <w:rPr>
          <w:spacing w:val="-4"/>
          <w:sz w:val="24"/>
        </w:rPr>
        <w:t>2</w:t>
      </w:r>
      <w:r w:rsidRPr="00DE52BB">
        <w:rPr>
          <w:spacing w:val="-4"/>
          <w:sz w:val="24"/>
        </w:rPr>
        <w:t>）函数封装准确率</w:t>
      </w:r>
      <w:r w:rsidRPr="00DE52BB">
        <w:rPr>
          <w:spacing w:val="-4"/>
          <w:sz w:val="24"/>
        </w:rPr>
        <w:t>≥70%</w:t>
      </w:r>
    </w:p>
    <w:p w14:paraId="1ED9FB2D" w14:textId="3C4407FB" w:rsidR="00DE52BB" w:rsidRPr="00DE52BB" w:rsidRDefault="00DE52BB" w:rsidP="00DE52BB">
      <w:pPr>
        <w:adjustRightInd w:val="0"/>
        <w:snapToGrid w:val="0"/>
        <w:spacing w:line="360" w:lineRule="auto"/>
        <w:ind w:left="420" w:firstLine="420"/>
        <w:rPr>
          <w:spacing w:val="-4"/>
          <w:sz w:val="24"/>
        </w:rPr>
      </w:pPr>
      <w:r w:rsidRPr="00DE52BB">
        <w:rPr>
          <w:spacing w:val="-4"/>
          <w:sz w:val="24"/>
        </w:rPr>
        <w:t>选取智能算法模型（如</w:t>
      </w:r>
      <w:r w:rsidRPr="00DE52BB">
        <w:rPr>
          <w:spacing w:val="-4"/>
          <w:sz w:val="24"/>
        </w:rPr>
        <w:t>DNN</w:t>
      </w:r>
      <w:r w:rsidRPr="00DE52BB">
        <w:rPr>
          <w:spacing w:val="-4"/>
          <w:sz w:val="24"/>
        </w:rPr>
        <w:t>、深度推荐模型</w:t>
      </w:r>
      <w:proofErr w:type="spellStart"/>
      <w:r w:rsidRPr="00DE52BB">
        <w:rPr>
          <w:spacing w:val="-4"/>
          <w:sz w:val="24"/>
        </w:rPr>
        <w:t>RecSys</w:t>
      </w:r>
      <w:proofErr w:type="spellEnd"/>
      <w:r w:rsidRPr="00DE52BB">
        <w:rPr>
          <w:spacing w:val="-4"/>
          <w:sz w:val="24"/>
        </w:rPr>
        <w:t xml:space="preserve"> </w:t>
      </w:r>
      <w:r w:rsidRPr="00DE52BB">
        <w:rPr>
          <w:spacing w:val="-4"/>
          <w:sz w:val="24"/>
        </w:rPr>
        <w:t>等），利用本课题智能算法模型云原生服务化工具进行函数化重构和云原生迁移，同时让具有相关研究和开发经验的技术人员对系统中函数或</w:t>
      </w:r>
      <w:r w:rsidRPr="00DE52BB">
        <w:rPr>
          <w:spacing w:val="-4"/>
          <w:sz w:val="24"/>
        </w:rPr>
        <w:t xml:space="preserve"> API </w:t>
      </w:r>
      <w:r w:rsidRPr="00DE52BB">
        <w:rPr>
          <w:spacing w:val="-4"/>
          <w:sz w:val="24"/>
        </w:rPr>
        <w:t>进行手工封装和迁移至函数模板。函数封装准确率主要通过比对工具自动重构迁移结果与基于人工经验的手工封装和迁移结果。</w:t>
      </w:r>
      <w:r w:rsidRPr="00DE52BB">
        <w:rPr>
          <w:rFonts w:hint="eastAsia"/>
          <w:spacing w:val="-4"/>
          <w:sz w:val="24"/>
        </w:rPr>
        <w:t>按照专家组认可的测试大纲进行第三方测试并</w:t>
      </w:r>
      <w:r w:rsidRPr="00DE52BB">
        <w:rPr>
          <w:spacing w:val="-4"/>
          <w:sz w:val="24"/>
        </w:rPr>
        <w:t>出具报告</w:t>
      </w:r>
      <w:r w:rsidRPr="00DE52BB">
        <w:rPr>
          <w:rFonts w:hint="eastAsia"/>
          <w:spacing w:val="-4"/>
          <w:sz w:val="24"/>
        </w:rPr>
        <w:t>。</w:t>
      </w:r>
    </w:p>
    <w:p w14:paraId="2B85BA4D" w14:textId="77777777" w:rsidR="00DE52BB" w:rsidRPr="00DE52BB" w:rsidRDefault="00DE52BB" w:rsidP="00DE52BB">
      <w:pPr>
        <w:adjustRightInd w:val="0"/>
        <w:snapToGrid w:val="0"/>
        <w:spacing w:line="360" w:lineRule="auto"/>
        <w:ind w:left="420" w:firstLine="420"/>
        <w:rPr>
          <w:spacing w:val="-4"/>
          <w:sz w:val="24"/>
        </w:rPr>
      </w:pPr>
      <w:r w:rsidRPr="00DE52BB">
        <w:rPr>
          <w:b/>
          <w:bCs/>
          <w:spacing w:val="-4"/>
          <w:sz w:val="24"/>
        </w:rPr>
        <w:t>指标</w:t>
      </w:r>
      <w:r w:rsidRPr="00DE52BB">
        <w:rPr>
          <w:b/>
          <w:bCs/>
          <w:spacing w:val="-4"/>
          <w:sz w:val="24"/>
        </w:rPr>
        <w:t xml:space="preserve">1.2: </w:t>
      </w:r>
      <w:r w:rsidRPr="00DE52BB">
        <w:rPr>
          <w:spacing w:val="-4"/>
          <w:sz w:val="24"/>
        </w:rPr>
        <w:t>实现端到端执行时间较传统方法下降</w:t>
      </w:r>
      <w:r w:rsidRPr="00DE52BB">
        <w:rPr>
          <w:spacing w:val="-4"/>
          <w:sz w:val="24"/>
        </w:rPr>
        <w:t>≥20%</w:t>
      </w:r>
    </w:p>
    <w:p w14:paraId="3B6D3C5E" w14:textId="18F2EB66" w:rsidR="00DE52BB" w:rsidRPr="00DE52BB" w:rsidRDefault="00DE52BB" w:rsidP="00DE52BB">
      <w:pPr>
        <w:adjustRightInd w:val="0"/>
        <w:snapToGrid w:val="0"/>
        <w:spacing w:line="360" w:lineRule="auto"/>
        <w:ind w:left="420" w:firstLine="420"/>
        <w:rPr>
          <w:spacing w:val="-4"/>
          <w:sz w:val="24"/>
        </w:rPr>
      </w:pPr>
      <w:r w:rsidRPr="00DE52BB">
        <w:rPr>
          <w:spacing w:val="-4"/>
          <w:sz w:val="24"/>
        </w:rPr>
        <w:t>主要考核所提交的工作流从提交到结束运行端到端的总执行时间。使用云原生领域多阶段工作流应用（如机器学习流水线、视频处理</w:t>
      </w:r>
      <w:r w:rsidRPr="00DE52BB">
        <w:rPr>
          <w:spacing w:val="-4"/>
          <w:sz w:val="24"/>
        </w:rPr>
        <w:t>Sprocket</w:t>
      </w:r>
      <w:r w:rsidRPr="00DE52BB">
        <w:rPr>
          <w:spacing w:val="-4"/>
          <w:sz w:val="24"/>
        </w:rPr>
        <w:t>等），与开源社区主流编排引擎（如</w:t>
      </w:r>
      <w:r w:rsidRPr="00DE52BB">
        <w:rPr>
          <w:spacing w:val="-4"/>
          <w:sz w:val="24"/>
        </w:rPr>
        <w:t>Argo Workflow</w:t>
      </w:r>
      <w:r w:rsidRPr="00DE52BB">
        <w:rPr>
          <w:spacing w:val="-4"/>
          <w:sz w:val="24"/>
        </w:rPr>
        <w:t>等）编排后的工作流执行时间加以对比，端到端总执行时间下降</w:t>
      </w:r>
      <w:r w:rsidRPr="00DE52BB">
        <w:rPr>
          <w:spacing w:val="-4"/>
          <w:sz w:val="24"/>
        </w:rPr>
        <w:t>≥20%</w:t>
      </w:r>
      <w:r w:rsidRPr="00DE52BB">
        <w:rPr>
          <w:spacing w:val="-4"/>
          <w:sz w:val="24"/>
        </w:rPr>
        <w:t>。</w:t>
      </w:r>
      <w:r w:rsidRPr="00DE52BB">
        <w:rPr>
          <w:rFonts w:hint="eastAsia"/>
          <w:spacing w:val="-4"/>
          <w:sz w:val="24"/>
        </w:rPr>
        <w:t>按照专家组认可的测试大纲进行第三方测试并</w:t>
      </w:r>
      <w:r w:rsidRPr="00DE52BB">
        <w:rPr>
          <w:spacing w:val="-4"/>
          <w:sz w:val="24"/>
        </w:rPr>
        <w:t>出具报告</w:t>
      </w:r>
      <w:r w:rsidRPr="00DE52BB">
        <w:rPr>
          <w:rFonts w:hint="eastAsia"/>
          <w:spacing w:val="-4"/>
          <w:sz w:val="24"/>
        </w:rPr>
        <w:t>。</w:t>
      </w:r>
    </w:p>
    <w:p w14:paraId="68B1BCA9" w14:textId="77777777" w:rsidR="00DE52BB" w:rsidRPr="00DE52BB" w:rsidRDefault="00DE52BB" w:rsidP="00DE52BB">
      <w:pPr>
        <w:adjustRightInd w:val="0"/>
        <w:snapToGrid w:val="0"/>
        <w:spacing w:line="360" w:lineRule="auto"/>
        <w:ind w:left="420" w:firstLine="420"/>
        <w:rPr>
          <w:spacing w:val="-4"/>
          <w:sz w:val="24"/>
        </w:rPr>
      </w:pPr>
      <w:r w:rsidRPr="00DE52BB">
        <w:rPr>
          <w:b/>
          <w:bCs/>
          <w:spacing w:val="-4"/>
          <w:sz w:val="24"/>
        </w:rPr>
        <w:t>指标</w:t>
      </w:r>
      <w:r w:rsidRPr="00DE52BB">
        <w:rPr>
          <w:b/>
          <w:bCs/>
          <w:spacing w:val="-4"/>
          <w:sz w:val="24"/>
        </w:rPr>
        <w:t xml:space="preserve">1.3: </w:t>
      </w:r>
      <w:r w:rsidRPr="00DE52BB">
        <w:rPr>
          <w:spacing w:val="-4"/>
          <w:sz w:val="24"/>
        </w:rPr>
        <w:t>支持服务设计、部署结构、高可用保障等不同方面以及</w:t>
      </w:r>
      <w:r w:rsidRPr="00DE52BB">
        <w:rPr>
          <w:spacing w:val="-4"/>
          <w:sz w:val="24"/>
        </w:rPr>
        <w:t xml:space="preserve">≥10 </w:t>
      </w:r>
      <w:r w:rsidRPr="00DE52BB">
        <w:rPr>
          <w:spacing w:val="-4"/>
          <w:sz w:val="24"/>
        </w:rPr>
        <w:t>种各类架构问题的识别，准确率</w:t>
      </w:r>
      <w:r w:rsidRPr="00DE52BB">
        <w:rPr>
          <w:spacing w:val="-4"/>
          <w:sz w:val="24"/>
        </w:rPr>
        <w:t>≥70%</w:t>
      </w:r>
    </w:p>
    <w:p w14:paraId="059F896C" w14:textId="77777777" w:rsidR="00DE52BB" w:rsidRPr="00DE52BB" w:rsidRDefault="00DE52BB" w:rsidP="00DE52BB">
      <w:pPr>
        <w:adjustRightInd w:val="0"/>
        <w:snapToGrid w:val="0"/>
        <w:spacing w:line="360" w:lineRule="auto"/>
        <w:ind w:left="420" w:firstLine="420"/>
        <w:rPr>
          <w:spacing w:val="-4"/>
          <w:sz w:val="24"/>
        </w:rPr>
      </w:pPr>
      <w:r w:rsidRPr="00DE52BB">
        <w:rPr>
          <w:spacing w:val="-4"/>
          <w:sz w:val="24"/>
        </w:rPr>
        <w:t>使用云原生应用系统（如</w:t>
      </w:r>
      <w:r w:rsidRPr="00DE52BB">
        <w:rPr>
          <w:spacing w:val="-4"/>
          <w:sz w:val="24"/>
        </w:rPr>
        <w:t>Train Ticket</w:t>
      </w:r>
      <w:r w:rsidRPr="00DE52BB">
        <w:rPr>
          <w:spacing w:val="-4"/>
          <w:sz w:val="24"/>
        </w:rPr>
        <w:t>、</w:t>
      </w:r>
      <w:r w:rsidRPr="00DE52BB">
        <w:rPr>
          <w:spacing w:val="-4"/>
          <w:sz w:val="24"/>
        </w:rPr>
        <w:t>Online Mall</w:t>
      </w:r>
      <w:r w:rsidRPr="00DE52BB">
        <w:rPr>
          <w:spacing w:val="-4"/>
          <w:sz w:val="24"/>
        </w:rPr>
        <w:t>等），采用人工方式构造不同种类的架构问题作为基准，涵盖服务设计、部署结构、高可用保障等三方面，统计可检测出的系统架构问题种类数（如循环依赖、微服务不当拆分、绕开</w:t>
      </w:r>
      <w:r w:rsidRPr="00DE52BB">
        <w:rPr>
          <w:spacing w:val="-4"/>
          <w:sz w:val="24"/>
        </w:rPr>
        <w:t>API Gateway</w:t>
      </w:r>
      <w:r w:rsidRPr="00DE52BB">
        <w:rPr>
          <w:spacing w:val="-4"/>
          <w:sz w:val="24"/>
        </w:rPr>
        <w:t>、组件过冗余等）。运行本课题研制的架构成熟度与可演化性评估模型库，给出评估结果，与基准对比，计算准确率。</w:t>
      </w:r>
      <w:r w:rsidRPr="00DE52BB">
        <w:rPr>
          <w:rFonts w:hint="eastAsia"/>
          <w:spacing w:val="-4"/>
          <w:sz w:val="24"/>
        </w:rPr>
        <w:t>按照专家组认可的测试大纲进行第三方测试并</w:t>
      </w:r>
      <w:r w:rsidRPr="00DE52BB">
        <w:rPr>
          <w:spacing w:val="-4"/>
          <w:sz w:val="24"/>
        </w:rPr>
        <w:t>出具报告</w:t>
      </w:r>
      <w:r w:rsidRPr="00DE52BB">
        <w:rPr>
          <w:rFonts w:hint="eastAsia"/>
          <w:spacing w:val="-4"/>
          <w:sz w:val="24"/>
        </w:rPr>
        <w:t>。</w:t>
      </w:r>
    </w:p>
    <w:p w14:paraId="5467A889" w14:textId="77777777" w:rsidR="00DE52BB" w:rsidRPr="00DE52BB" w:rsidRDefault="00DE52BB" w:rsidP="00DE52BB">
      <w:pPr>
        <w:adjustRightInd w:val="0"/>
        <w:snapToGrid w:val="0"/>
        <w:spacing w:line="360" w:lineRule="auto"/>
        <w:ind w:left="420"/>
        <w:rPr>
          <w:spacing w:val="-4"/>
          <w:sz w:val="24"/>
        </w:rPr>
      </w:pPr>
    </w:p>
    <w:p w14:paraId="27B9615E" w14:textId="77777777" w:rsidR="00DE52BB" w:rsidRPr="00DE52BB" w:rsidRDefault="00DE52BB" w:rsidP="00DE52BB">
      <w:pPr>
        <w:adjustRightInd w:val="0"/>
        <w:snapToGrid w:val="0"/>
        <w:spacing w:line="360" w:lineRule="auto"/>
        <w:ind w:left="420" w:firstLine="420"/>
        <w:rPr>
          <w:spacing w:val="-4"/>
          <w:sz w:val="24"/>
        </w:rPr>
      </w:pPr>
      <w:r w:rsidRPr="00DE52BB">
        <w:rPr>
          <w:b/>
          <w:bCs/>
          <w:color w:val="000000"/>
          <w:spacing w:val="-4"/>
          <w:sz w:val="24"/>
        </w:rPr>
        <w:t>指标</w:t>
      </w:r>
      <w:r w:rsidRPr="00DE52BB">
        <w:rPr>
          <w:b/>
          <w:bCs/>
          <w:color w:val="000000"/>
          <w:spacing w:val="-4"/>
          <w:sz w:val="24"/>
        </w:rPr>
        <w:t>1.4</w:t>
      </w:r>
      <w:r w:rsidRPr="00DE52BB">
        <w:rPr>
          <w:b/>
          <w:bCs/>
          <w:color w:val="000000"/>
          <w:spacing w:val="-4"/>
          <w:sz w:val="24"/>
        </w:rPr>
        <w:t>：</w:t>
      </w:r>
      <w:r w:rsidRPr="00DE52BB">
        <w:rPr>
          <w:spacing w:val="-4"/>
          <w:sz w:val="24"/>
        </w:rPr>
        <w:t>支持微服务副本调整、服务拓扑调整、数据流优化等</w:t>
      </w:r>
      <w:r w:rsidRPr="00DE52BB">
        <w:rPr>
          <w:spacing w:val="-4"/>
          <w:sz w:val="24"/>
        </w:rPr>
        <w:t>≥3</w:t>
      </w:r>
      <w:r w:rsidRPr="00DE52BB">
        <w:rPr>
          <w:spacing w:val="-4"/>
          <w:sz w:val="24"/>
        </w:rPr>
        <w:t>种系统演化能力</w:t>
      </w:r>
    </w:p>
    <w:p w14:paraId="0DD92593" w14:textId="77777777" w:rsidR="00DE52BB" w:rsidRPr="00DE52BB" w:rsidRDefault="00DE52BB" w:rsidP="00DE52BB">
      <w:pPr>
        <w:adjustRightInd w:val="0"/>
        <w:snapToGrid w:val="0"/>
        <w:spacing w:line="360" w:lineRule="auto"/>
        <w:ind w:left="420" w:firstLine="420"/>
        <w:rPr>
          <w:spacing w:val="-4"/>
          <w:sz w:val="24"/>
        </w:rPr>
      </w:pPr>
      <w:r w:rsidRPr="00DE52BB">
        <w:rPr>
          <w:rFonts w:hint="eastAsia"/>
          <w:spacing w:val="-4"/>
          <w:sz w:val="24"/>
        </w:rPr>
        <w:t>使用</w:t>
      </w:r>
      <w:r w:rsidRPr="00DE52BB">
        <w:rPr>
          <w:spacing w:val="-4"/>
          <w:sz w:val="24"/>
        </w:rPr>
        <w:t>云原生的</w:t>
      </w:r>
      <w:r w:rsidRPr="00DE52BB">
        <w:rPr>
          <w:rFonts w:hint="eastAsia"/>
          <w:spacing w:val="-4"/>
          <w:sz w:val="24"/>
        </w:rPr>
        <w:t>应用系</w:t>
      </w:r>
      <w:r w:rsidRPr="00DE52BB">
        <w:rPr>
          <w:spacing w:val="-4"/>
          <w:sz w:val="24"/>
        </w:rPr>
        <w:t>统（如</w:t>
      </w:r>
      <w:r w:rsidRPr="00DE52BB">
        <w:rPr>
          <w:spacing w:val="-4"/>
          <w:sz w:val="24"/>
        </w:rPr>
        <w:t xml:space="preserve">Train </w:t>
      </w:r>
      <w:r w:rsidRPr="00DE52BB">
        <w:rPr>
          <w:rFonts w:hint="eastAsia"/>
          <w:spacing w:val="-4"/>
          <w:sz w:val="24"/>
        </w:rPr>
        <w:t>T</w:t>
      </w:r>
      <w:r w:rsidRPr="00DE52BB">
        <w:rPr>
          <w:spacing w:val="-4"/>
          <w:sz w:val="24"/>
        </w:rPr>
        <w:t>icket</w:t>
      </w:r>
      <w:r w:rsidRPr="00DE52BB">
        <w:rPr>
          <w:spacing w:val="-4"/>
          <w:sz w:val="24"/>
        </w:rPr>
        <w:t>、</w:t>
      </w:r>
      <w:r w:rsidRPr="00DE52BB">
        <w:rPr>
          <w:spacing w:val="-4"/>
          <w:sz w:val="24"/>
        </w:rPr>
        <w:t xml:space="preserve">Online </w:t>
      </w:r>
      <w:r w:rsidRPr="00DE52BB">
        <w:rPr>
          <w:rFonts w:hint="eastAsia"/>
          <w:spacing w:val="-4"/>
          <w:sz w:val="24"/>
        </w:rPr>
        <w:t>Mall</w:t>
      </w:r>
      <w:r w:rsidRPr="00DE52BB">
        <w:rPr>
          <w:rFonts w:hint="eastAsia"/>
          <w:spacing w:val="-4"/>
          <w:sz w:val="24"/>
        </w:rPr>
        <w:t>等</w:t>
      </w:r>
      <w:r w:rsidRPr="00DE52BB">
        <w:rPr>
          <w:spacing w:val="-4"/>
          <w:sz w:val="24"/>
        </w:rPr>
        <w:t>），实现并部署本课题研制的动态演化框架；选取云原生领域主流开源社区中基准测试工具（如</w:t>
      </w:r>
      <w:r w:rsidRPr="00DE52BB">
        <w:rPr>
          <w:spacing w:val="-4"/>
          <w:sz w:val="24"/>
        </w:rPr>
        <w:t xml:space="preserve"> </w:t>
      </w:r>
      <w:proofErr w:type="spellStart"/>
      <w:r w:rsidRPr="00DE52BB">
        <w:rPr>
          <w:spacing w:val="-4"/>
          <w:sz w:val="24"/>
        </w:rPr>
        <w:t>TrainTicket</w:t>
      </w:r>
      <w:proofErr w:type="spellEnd"/>
      <w:r w:rsidRPr="00DE52BB">
        <w:rPr>
          <w:spacing w:val="-4"/>
          <w:sz w:val="24"/>
        </w:rPr>
        <w:t>、</w:t>
      </w:r>
      <w:proofErr w:type="spellStart"/>
      <w:r w:rsidRPr="00DE52BB">
        <w:rPr>
          <w:spacing w:val="-4"/>
          <w:sz w:val="24"/>
        </w:rPr>
        <w:t>DeathStarBench</w:t>
      </w:r>
      <w:proofErr w:type="spellEnd"/>
      <w:r w:rsidRPr="00DE52BB">
        <w:rPr>
          <w:spacing w:val="-4"/>
          <w:sz w:val="24"/>
        </w:rPr>
        <w:t>等）和压测工具（如</w:t>
      </w:r>
      <w:r w:rsidRPr="00DE52BB">
        <w:rPr>
          <w:spacing w:val="-4"/>
          <w:sz w:val="24"/>
        </w:rPr>
        <w:t xml:space="preserve"> JMeter </w:t>
      </w:r>
      <w:r w:rsidRPr="00DE52BB">
        <w:rPr>
          <w:spacing w:val="-4"/>
          <w:sz w:val="24"/>
        </w:rPr>
        <w:t>等）对系统进行测试，当请求和负载变化时，观测副本调整、拓扑调整、数据流优化等系统运行过程中构件架构和配置项的动态变化。</w:t>
      </w:r>
      <w:r w:rsidRPr="00DE52BB">
        <w:rPr>
          <w:rFonts w:hint="eastAsia"/>
          <w:spacing w:val="-4"/>
          <w:sz w:val="24"/>
        </w:rPr>
        <w:t>按照专家组认可的测试大纲进行第三方测试并</w:t>
      </w:r>
      <w:r w:rsidRPr="00DE52BB">
        <w:rPr>
          <w:spacing w:val="-4"/>
          <w:sz w:val="24"/>
        </w:rPr>
        <w:t>出具报告</w:t>
      </w:r>
      <w:r w:rsidRPr="00DE52BB">
        <w:rPr>
          <w:rFonts w:hint="eastAsia"/>
          <w:spacing w:val="-4"/>
          <w:sz w:val="24"/>
        </w:rPr>
        <w:t>。</w:t>
      </w:r>
    </w:p>
    <w:p w14:paraId="773C0FAC" w14:textId="77777777" w:rsidR="00DE52BB" w:rsidRPr="00993F74" w:rsidRDefault="00DE52BB" w:rsidP="008919D0">
      <w:pPr>
        <w:spacing w:line="360" w:lineRule="auto"/>
        <w:ind w:firstLine="420"/>
        <w:rPr>
          <w:bCs/>
          <w:sz w:val="24"/>
        </w:rPr>
      </w:pPr>
    </w:p>
    <w:p w14:paraId="1F822983" w14:textId="0C22F684" w:rsidR="008919D0" w:rsidRPr="00DE52BB" w:rsidRDefault="008919D0" w:rsidP="008919D0">
      <w:pPr>
        <w:pStyle w:val="3"/>
        <w:spacing w:before="120" w:after="120" w:line="360" w:lineRule="auto"/>
        <w:rPr>
          <w:sz w:val="24"/>
          <w:szCs w:val="21"/>
          <w:highlight w:val="cyan"/>
        </w:rPr>
      </w:pPr>
      <w:bookmarkStart w:id="46" w:name="_Toc190081351"/>
      <w:r w:rsidRPr="00DE52BB">
        <w:rPr>
          <w:sz w:val="24"/>
          <w:szCs w:val="21"/>
          <w:highlight w:val="cyan"/>
        </w:rPr>
        <w:t>5.4.1</w:t>
      </w:r>
      <w:r w:rsidRPr="00DE52BB">
        <w:rPr>
          <w:sz w:val="24"/>
          <w:szCs w:val="21"/>
          <w:highlight w:val="cyan"/>
        </w:rPr>
        <w:t>指标</w:t>
      </w:r>
      <w:r w:rsidRPr="00DE52BB">
        <w:rPr>
          <w:sz w:val="24"/>
          <w:szCs w:val="21"/>
          <w:highlight w:val="cyan"/>
        </w:rPr>
        <w:t>*</w:t>
      </w:r>
      <w:r w:rsidRPr="00DE52BB">
        <w:rPr>
          <w:sz w:val="24"/>
          <w:szCs w:val="21"/>
          <w:highlight w:val="cyan"/>
        </w:rPr>
        <w:t>的测试与检测方法</w:t>
      </w:r>
      <w:bookmarkEnd w:id="46"/>
    </w:p>
    <w:p w14:paraId="44ADF5BD" w14:textId="39FF439B" w:rsidR="00125E55" w:rsidRPr="00DE52BB" w:rsidRDefault="008919D0" w:rsidP="008919D0">
      <w:pPr>
        <w:spacing w:line="360" w:lineRule="auto"/>
        <w:ind w:firstLine="420"/>
        <w:rPr>
          <w:b/>
          <w:sz w:val="24"/>
          <w:highlight w:val="cyan"/>
        </w:rPr>
      </w:pPr>
      <w:r w:rsidRPr="00DE52BB">
        <w:rPr>
          <w:b/>
          <w:sz w:val="24"/>
          <w:highlight w:val="cyan"/>
        </w:rPr>
        <w:t>1</w:t>
      </w:r>
      <w:r w:rsidRPr="00DE52BB">
        <w:rPr>
          <w:b/>
          <w:sz w:val="24"/>
          <w:highlight w:val="cyan"/>
        </w:rPr>
        <w:t>）指标名称</w:t>
      </w:r>
    </w:p>
    <w:p w14:paraId="204EA13A" w14:textId="2FD66C30" w:rsidR="008919D0" w:rsidRPr="00DE52BB" w:rsidRDefault="008919D0" w:rsidP="00DE52BB">
      <w:pPr>
        <w:spacing w:line="360" w:lineRule="auto"/>
        <w:ind w:firstLine="420"/>
        <w:rPr>
          <w:bCs/>
          <w:sz w:val="24"/>
          <w:highlight w:val="cyan"/>
        </w:rPr>
      </w:pPr>
      <w:bookmarkStart w:id="47" w:name="OLE_LINK3"/>
      <w:r w:rsidRPr="00DE52BB">
        <w:rPr>
          <w:bCs/>
          <w:sz w:val="24"/>
          <w:highlight w:val="cyan"/>
        </w:rPr>
        <w:t>具体的指标内容</w:t>
      </w:r>
    </w:p>
    <w:p w14:paraId="7D1BE842" w14:textId="5106D79C" w:rsidR="008919D0" w:rsidRPr="00DE52BB" w:rsidRDefault="008919D0" w:rsidP="008919D0">
      <w:pPr>
        <w:spacing w:line="360" w:lineRule="auto"/>
        <w:ind w:firstLine="420"/>
        <w:rPr>
          <w:b/>
          <w:sz w:val="24"/>
          <w:highlight w:val="cyan"/>
        </w:rPr>
      </w:pPr>
      <w:r w:rsidRPr="00DE52BB">
        <w:rPr>
          <w:b/>
          <w:sz w:val="24"/>
          <w:highlight w:val="cyan"/>
        </w:rPr>
        <w:t>2</w:t>
      </w:r>
      <w:r w:rsidRPr="00DE52BB">
        <w:rPr>
          <w:b/>
          <w:sz w:val="24"/>
          <w:highlight w:val="cyan"/>
        </w:rPr>
        <w:t>）评测指标和检测方法</w:t>
      </w:r>
    </w:p>
    <w:p w14:paraId="43909D40" w14:textId="5001331F" w:rsidR="008919D0" w:rsidRPr="00DE52BB" w:rsidRDefault="008919D0" w:rsidP="00DE52BB">
      <w:pPr>
        <w:spacing w:line="360" w:lineRule="auto"/>
        <w:ind w:firstLine="420"/>
        <w:rPr>
          <w:bCs/>
          <w:sz w:val="24"/>
          <w:highlight w:val="cyan"/>
        </w:rPr>
      </w:pPr>
      <w:r w:rsidRPr="00DE52BB">
        <w:rPr>
          <w:bCs/>
          <w:sz w:val="24"/>
          <w:highlight w:val="cyan"/>
        </w:rPr>
        <w:t>说明包括哪些数量指标、功能指标、性能指标等等，对应的评测和检测方法是什么</w:t>
      </w:r>
    </w:p>
    <w:p w14:paraId="01CB23BB" w14:textId="115BA3BB" w:rsidR="008919D0" w:rsidRPr="00993F74" w:rsidRDefault="008919D0" w:rsidP="008919D0">
      <w:pPr>
        <w:spacing w:line="360" w:lineRule="auto"/>
        <w:ind w:firstLine="420"/>
        <w:rPr>
          <w:b/>
          <w:sz w:val="24"/>
        </w:rPr>
      </w:pPr>
      <w:r w:rsidRPr="00DE52BB">
        <w:rPr>
          <w:b/>
          <w:sz w:val="24"/>
          <w:highlight w:val="cyan"/>
        </w:rPr>
        <w:t>3</w:t>
      </w:r>
      <w:r w:rsidRPr="00DE52BB">
        <w:rPr>
          <w:b/>
          <w:sz w:val="24"/>
          <w:highlight w:val="cyan"/>
        </w:rPr>
        <w:t>）评测效果</w:t>
      </w:r>
    </w:p>
    <w:bookmarkEnd w:id="47"/>
    <w:p w14:paraId="4A032544" w14:textId="77777777" w:rsidR="008919D0" w:rsidRPr="00993F74" w:rsidRDefault="008919D0" w:rsidP="008919D0">
      <w:pPr>
        <w:spacing w:line="360" w:lineRule="auto"/>
        <w:ind w:firstLine="420"/>
        <w:rPr>
          <w:b/>
          <w:sz w:val="24"/>
        </w:rPr>
      </w:pPr>
    </w:p>
    <w:sectPr w:rsidR="008919D0" w:rsidRPr="00993F74" w:rsidSect="00ED13A1">
      <w:pgSz w:w="11906" w:h="16838"/>
      <w:pgMar w:top="1440" w:right="1418" w:bottom="1440" w:left="1418" w:header="851" w:footer="992"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536D30" w14:textId="77777777" w:rsidR="00142791" w:rsidRDefault="00142791">
      <w:r>
        <w:separator/>
      </w:r>
    </w:p>
  </w:endnote>
  <w:endnote w:type="continuationSeparator" w:id="0">
    <w:p w14:paraId="47181F31" w14:textId="77777777" w:rsidR="00142791" w:rsidRDefault="00142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方正小标宋简体">
    <w:altName w:val="微软雅黑"/>
    <w:charset w:val="86"/>
    <w:family w:val="script"/>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altName w:val="KaiT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51288" w14:textId="77777777" w:rsidR="0093649E" w:rsidRDefault="0093649E">
    <w:pPr>
      <w:pStyle w:val="a9"/>
      <w:jc w:val="center"/>
    </w:pPr>
    <w:r>
      <w:fldChar w:fldCharType="begin"/>
    </w:r>
    <w:r>
      <w:instrText>PAGE   \* MERGEFORMAT</w:instrText>
    </w:r>
    <w:r>
      <w:fldChar w:fldCharType="separate"/>
    </w:r>
    <w:r w:rsidRPr="00963732">
      <w:rPr>
        <w:noProof/>
        <w:lang w:val="zh-CN"/>
      </w:rPr>
      <w:t>23</w:t>
    </w:r>
    <w:r>
      <w:fldChar w:fldCharType="end"/>
    </w:r>
  </w:p>
  <w:p w14:paraId="50D4BF66" w14:textId="77777777" w:rsidR="0093649E" w:rsidRDefault="0093649E">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589B0" w14:textId="77777777" w:rsidR="000850F7" w:rsidRDefault="000850F7">
    <w:pPr>
      <w:pStyle w:val="a9"/>
      <w:jc w:val="center"/>
    </w:pPr>
    <w:r>
      <w:fldChar w:fldCharType="begin"/>
    </w:r>
    <w:r>
      <w:instrText>PAGE   \* MERGEFORMAT</w:instrText>
    </w:r>
    <w:r>
      <w:fldChar w:fldCharType="separate"/>
    </w:r>
    <w:r w:rsidR="00963732" w:rsidRPr="00963732">
      <w:rPr>
        <w:noProof/>
        <w:lang w:val="zh-CN"/>
      </w:rPr>
      <w:t>23</w:t>
    </w:r>
    <w:r>
      <w:fldChar w:fldCharType="end"/>
    </w:r>
  </w:p>
  <w:p w14:paraId="27A00632" w14:textId="77777777" w:rsidR="00B40419" w:rsidRDefault="00B4041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79FF1F" w14:textId="77777777" w:rsidR="00142791" w:rsidRDefault="00142791">
      <w:r>
        <w:separator/>
      </w:r>
    </w:p>
  </w:footnote>
  <w:footnote w:type="continuationSeparator" w:id="0">
    <w:p w14:paraId="59D396CE" w14:textId="77777777" w:rsidR="00142791" w:rsidRDefault="001427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9FB37D2"/>
    <w:multiLevelType w:val="singleLevel"/>
    <w:tmpl w:val="F9FB37D2"/>
    <w:lvl w:ilvl="0">
      <w:start w:val="1"/>
      <w:numFmt w:val="decimal"/>
      <w:suff w:val="space"/>
      <w:lvlText w:val="(%1)"/>
      <w:lvlJc w:val="left"/>
    </w:lvl>
  </w:abstractNum>
  <w:abstractNum w:abstractNumId="1" w15:restartNumberingAfterBreak="0">
    <w:nsid w:val="FCFFCA2B"/>
    <w:multiLevelType w:val="singleLevel"/>
    <w:tmpl w:val="FCFFCA2B"/>
    <w:lvl w:ilvl="0">
      <w:start w:val="4"/>
      <w:numFmt w:val="decimal"/>
      <w:suff w:val="nothing"/>
      <w:lvlText w:val="（%1）"/>
      <w:lvlJc w:val="left"/>
    </w:lvl>
  </w:abstractNum>
  <w:abstractNum w:abstractNumId="2" w15:restartNumberingAfterBreak="0">
    <w:nsid w:val="02AB1B83"/>
    <w:multiLevelType w:val="hybridMultilevel"/>
    <w:tmpl w:val="9C501E60"/>
    <w:lvl w:ilvl="0" w:tplc="04090011">
      <w:start w:val="1"/>
      <w:numFmt w:val="decimal"/>
      <w:lvlText w:val="%1)"/>
      <w:lvlJc w:val="left"/>
      <w:pPr>
        <w:ind w:left="860" w:hanging="440"/>
      </w:pPr>
    </w:lvl>
    <w:lvl w:ilvl="1" w:tplc="901C011A">
      <w:start w:val="1"/>
      <w:numFmt w:val="decimal"/>
      <w:lvlText w:val="%2."/>
      <w:lvlJc w:val="left"/>
      <w:pPr>
        <w:ind w:left="1220" w:hanging="360"/>
      </w:pPr>
      <w:rPr>
        <w:rFonts w:hint="default"/>
      </w:r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0862425A"/>
    <w:multiLevelType w:val="hybridMultilevel"/>
    <w:tmpl w:val="721AE128"/>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08986C6C"/>
    <w:multiLevelType w:val="hybridMultilevel"/>
    <w:tmpl w:val="5BE604AC"/>
    <w:lvl w:ilvl="0" w:tplc="B418AF0C">
      <w:start w:val="1"/>
      <w:numFmt w:val="decimal"/>
      <w:lvlText w:val="(%1)"/>
      <w:lvlJc w:val="left"/>
      <w:pPr>
        <w:ind w:left="1140" w:hanging="7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103609"/>
    <w:multiLevelType w:val="hybridMultilevel"/>
    <w:tmpl w:val="62FA9598"/>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1B2D42B8"/>
    <w:multiLevelType w:val="hybridMultilevel"/>
    <w:tmpl w:val="D28CF54A"/>
    <w:lvl w:ilvl="0" w:tplc="7D6069C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C9F28D4"/>
    <w:multiLevelType w:val="hybridMultilevel"/>
    <w:tmpl w:val="6F78B5CA"/>
    <w:lvl w:ilvl="0" w:tplc="9CC23E7C">
      <w:start w:val="1"/>
      <w:numFmt w:val="decimal"/>
      <w:lvlText w:val="%1）"/>
      <w:lvlJc w:val="left"/>
      <w:pPr>
        <w:ind w:left="1128" w:hanging="488"/>
      </w:pPr>
      <w:rPr>
        <w:rFonts w:ascii="仿宋" w:eastAsia="仿宋" w:hAnsi="仿宋" w:cs="仿宋" w:hint="default"/>
        <w:sz w:val="32"/>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8" w15:restartNumberingAfterBreak="0">
    <w:nsid w:val="22903689"/>
    <w:multiLevelType w:val="hybridMultilevel"/>
    <w:tmpl w:val="E29032D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2665210C"/>
    <w:multiLevelType w:val="multilevel"/>
    <w:tmpl w:val="126A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C22377"/>
    <w:multiLevelType w:val="multilevel"/>
    <w:tmpl w:val="AE18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F57560"/>
    <w:multiLevelType w:val="hybridMultilevel"/>
    <w:tmpl w:val="00F0546A"/>
    <w:lvl w:ilvl="0" w:tplc="7076C9D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389F6BD1"/>
    <w:multiLevelType w:val="multilevel"/>
    <w:tmpl w:val="E1BA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D545CF"/>
    <w:multiLevelType w:val="hybridMultilevel"/>
    <w:tmpl w:val="CF86DD60"/>
    <w:lvl w:ilvl="0" w:tplc="D12ADE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E71231E"/>
    <w:multiLevelType w:val="multilevel"/>
    <w:tmpl w:val="D0A0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E538B3"/>
    <w:multiLevelType w:val="hybridMultilevel"/>
    <w:tmpl w:val="5964D4C4"/>
    <w:lvl w:ilvl="0" w:tplc="2AC2A16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482B5D4C"/>
    <w:multiLevelType w:val="hybridMultilevel"/>
    <w:tmpl w:val="06A06C1A"/>
    <w:lvl w:ilvl="0" w:tplc="AC8E5A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D3C2E44"/>
    <w:multiLevelType w:val="hybridMultilevel"/>
    <w:tmpl w:val="A9E8DCF2"/>
    <w:lvl w:ilvl="0" w:tplc="04090011">
      <w:start w:val="1"/>
      <w:numFmt w:val="decimal"/>
      <w:lvlText w:val="%1)"/>
      <w:lvlJc w:val="left"/>
      <w:pPr>
        <w:ind w:left="440" w:hanging="440"/>
      </w:pPr>
    </w:lvl>
    <w:lvl w:ilvl="1" w:tplc="04090011">
      <w:start w:val="1"/>
      <w:numFmt w:val="decimal"/>
      <w:lvlText w:val="%2)"/>
      <w:lvlJc w:val="left"/>
      <w:pPr>
        <w:ind w:left="86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FAF32A1"/>
    <w:multiLevelType w:val="multilevel"/>
    <w:tmpl w:val="26E4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7D4821"/>
    <w:multiLevelType w:val="hybridMultilevel"/>
    <w:tmpl w:val="0B484D06"/>
    <w:lvl w:ilvl="0" w:tplc="04090011">
      <w:start w:val="1"/>
      <w:numFmt w:val="decimal"/>
      <w:lvlText w:val="%1)"/>
      <w:lvlJc w:val="left"/>
      <w:pPr>
        <w:ind w:left="780" w:hanging="36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0" w15:restartNumberingAfterBreak="0">
    <w:nsid w:val="54F911A9"/>
    <w:multiLevelType w:val="hybridMultilevel"/>
    <w:tmpl w:val="7B7CCC0E"/>
    <w:lvl w:ilvl="0" w:tplc="870C4C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71A3E2F"/>
    <w:multiLevelType w:val="hybridMultilevel"/>
    <w:tmpl w:val="99DAC6BE"/>
    <w:lvl w:ilvl="0" w:tplc="E97CFBDC">
      <w:start w:val="1"/>
      <w:numFmt w:val="bullet"/>
      <w:lvlText w:val="•"/>
      <w:lvlJc w:val="left"/>
      <w:pPr>
        <w:tabs>
          <w:tab w:val="num" w:pos="720"/>
        </w:tabs>
        <w:ind w:left="720" w:hanging="360"/>
      </w:pPr>
      <w:rPr>
        <w:rFonts w:ascii="Arial" w:hAnsi="Arial" w:hint="default"/>
      </w:rPr>
    </w:lvl>
    <w:lvl w:ilvl="1" w:tplc="E0B87002" w:tentative="1">
      <w:start w:val="1"/>
      <w:numFmt w:val="bullet"/>
      <w:lvlText w:val="•"/>
      <w:lvlJc w:val="left"/>
      <w:pPr>
        <w:tabs>
          <w:tab w:val="num" w:pos="1440"/>
        </w:tabs>
        <w:ind w:left="1440" w:hanging="360"/>
      </w:pPr>
      <w:rPr>
        <w:rFonts w:ascii="Arial" w:hAnsi="Arial" w:hint="default"/>
      </w:rPr>
    </w:lvl>
    <w:lvl w:ilvl="2" w:tplc="65921A18" w:tentative="1">
      <w:start w:val="1"/>
      <w:numFmt w:val="bullet"/>
      <w:lvlText w:val="•"/>
      <w:lvlJc w:val="left"/>
      <w:pPr>
        <w:tabs>
          <w:tab w:val="num" w:pos="2160"/>
        </w:tabs>
        <w:ind w:left="2160" w:hanging="360"/>
      </w:pPr>
      <w:rPr>
        <w:rFonts w:ascii="Arial" w:hAnsi="Arial" w:hint="default"/>
      </w:rPr>
    </w:lvl>
    <w:lvl w:ilvl="3" w:tplc="4E9AEBC0" w:tentative="1">
      <w:start w:val="1"/>
      <w:numFmt w:val="bullet"/>
      <w:lvlText w:val="•"/>
      <w:lvlJc w:val="left"/>
      <w:pPr>
        <w:tabs>
          <w:tab w:val="num" w:pos="2880"/>
        </w:tabs>
        <w:ind w:left="2880" w:hanging="360"/>
      </w:pPr>
      <w:rPr>
        <w:rFonts w:ascii="Arial" w:hAnsi="Arial" w:hint="default"/>
      </w:rPr>
    </w:lvl>
    <w:lvl w:ilvl="4" w:tplc="E1681438" w:tentative="1">
      <w:start w:val="1"/>
      <w:numFmt w:val="bullet"/>
      <w:lvlText w:val="•"/>
      <w:lvlJc w:val="left"/>
      <w:pPr>
        <w:tabs>
          <w:tab w:val="num" w:pos="3600"/>
        </w:tabs>
        <w:ind w:left="3600" w:hanging="360"/>
      </w:pPr>
      <w:rPr>
        <w:rFonts w:ascii="Arial" w:hAnsi="Arial" w:hint="default"/>
      </w:rPr>
    </w:lvl>
    <w:lvl w:ilvl="5" w:tplc="245C4674" w:tentative="1">
      <w:start w:val="1"/>
      <w:numFmt w:val="bullet"/>
      <w:lvlText w:val="•"/>
      <w:lvlJc w:val="left"/>
      <w:pPr>
        <w:tabs>
          <w:tab w:val="num" w:pos="4320"/>
        </w:tabs>
        <w:ind w:left="4320" w:hanging="360"/>
      </w:pPr>
      <w:rPr>
        <w:rFonts w:ascii="Arial" w:hAnsi="Arial" w:hint="default"/>
      </w:rPr>
    </w:lvl>
    <w:lvl w:ilvl="6" w:tplc="4278480A" w:tentative="1">
      <w:start w:val="1"/>
      <w:numFmt w:val="bullet"/>
      <w:lvlText w:val="•"/>
      <w:lvlJc w:val="left"/>
      <w:pPr>
        <w:tabs>
          <w:tab w:val="num" w:pos="5040"/>
        </w:tabs>
        <w:ind w:left="5040" w:hanging="360"/>
      </w:pPr>
      <w:rPr>
        <w:rFonts w:ascii="Arial" w:hAnsi="Arial" w:hint="default"/>
      </w:rPr>
    </w:lvl>
    <w:lvl w:ilvl="7" w:tplc="3FB80210" w:tentative="1">
      <w:start w:val="1"/>
      <w:numFmt w:val="bullet"/>
      <w:lvlText w:val="•"/>
      <w:lvlJc w:val="left"/>
      <w:pPr>
        <w:tabs>
          <w:tab w:val="num" w:pos="5760"/>
        </w:tabs>
        <w:ind w:left="5760" w:hanging="360"/>
      </w:pPr>
      <w:rPr>
        <w:rFonts w:ascii="Arial" w:hAnsi="Arial" w:hint="default"/>
      </w:rPr>
    </w:lvl>
    <w:lvl w:ilvl="8" w:tplc="A208BFF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9056FA8"/>
    <w:multiLevelType w:val="hybridMultilevel"/>
    <w:tmpl w:val="A390764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59B63FBD"/>
    <w:multiLevelType w:val="singleLevel"/>
    <w:tmpl w:val="59B63FBD"/>
    <w:lvl w:ilvl="0">
      <w:start w:val="2"/>
      <w:numFmt w:val="decimal"/>
      <w:suff w:val="nothing"/>
      <w:lvlText w:val="%1）"/>
      <w:lvlJc w:val="left"/>
    </w:lvl>
  </w:abstractNum>
  <w:abstractNum w:abstractNumId="24" w15:restartNumberingAfterBreak="0">
    <w:nsid w:val="5B2A2DA0"/>
    <w:multiLevelType w:val="hybridMultilevel"/>
    <w:tmpl w:val="5A363A62"/>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5F9A6F11"/>
    <w:multiLevelType w:val="hybridMultilevel"/>
    <w:tmpl w:val="00F0546A"/>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6" w15:restartNumberingAfterBreak="0">
    <w:nsid w:val="61501551"/>
    <w:multiLevelType w:val="multilevel"/>
    <w:tmpl w:val="E098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DE531C"/>
    <w:multiLevelType w:val="hybridMultilevel"/>
    <w:tmpl w:val="968C09D4"/>
    <w:lvl w:ilvl="0" w:tplc="3FEA55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54F4659"/>
    <w:multiLevelType w:val="hybridMultilevel"/>
    <w:tmpl w:val="F6420D1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9" w15:restartNumberingAfterBreak="0">
    <w:nsid w:val="69B64C0E"/>
    <w:multiLevelType w:val="multilevel"/>
    <w:tmpl w:val="E15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0B30BF"/>
    <w:multiLevelType w:val="multilevel"/>
    <w:tmpl w:val="83C8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FBD6F4"/>
    <w:multiLevelType w:val="singleLevel"/>
    <w:tmpl w:val="77FBD6F4"/>
    <w:lvl w:ilvl="0">
      <w:start w:val="1"/>
      <w:numFmt w:val="decimal"/>
      <w:suff w:val="nothing"/>
      <w:lvlText w:val="（%1）"/>
      <w:lvlJc w:val="left"/>
    </w:lvl>
  </w:abstractNum>
  <w:abstractNum w:abstractNumId="32" w15:restartNumberingAfterBreak="0">
    <w:nsid w:val="78936199"/>
    <w:multiLevelType w:val="multilevel"/>
    <w:tmpl w:val="CE20272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3" w15:restartNumberingAfterBreak="0">
    <w:nsid w:val="7B430B1A"/>
    <w:multiLevelType w:val="hybridMultilevel"/>
    <w:tmpl w:val="986014EC"/>
    <w:lvl w:ilvl="0" w:tplc="92147A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134866137">
    <w:abstractNumId w:val="23"/>
  </w:num>
  <w:num w:numId="2" w16cid:durableId="1881042044">
    <w:abstractNumId w:val="20"/>
  </w:num>
  <w:num w:numId="3" w16cid:durableId="393747780">
    <w:abstractNumId w:val="7"/>
  </w:num>
  <w:num w:numId="4" w16cid:durableId="1695114794">
    <w:abstractNumId w:val="33"/>
  </w:num>
  <w:num w:numId="5" w16cid:durableId="686753284">
    <w:abstractNumId w:val="21"/>
  </w:num>
  <w:num w:numId="6" w16cid:durableId="770859337">
    <w:abstractNumId w:val="1"/>
  </w:num>
  <w:num w:numId="7" w16cid:durableId="741172023">
    <w:abstractNumId w:val="30"/>
  </w:num>
  <w:num w:numId="8" w16cid:durableId="2104297635">
    <w:abstractNumId w:val="26"/>
  </w:num>
  <w:num w:numId="9" w16cid:durableId="271592692">
    <w:abstractNumId w:val="14"/>
  </w:num>
  <w:num w:numId="10" w16cid:durableId="1173253089">
    <w:abstractNumId w:val="18"/>
  </w:num>
  <w:num w:numId="11" w16cid:durableId="1621496424">
    <w:abstractNumId w:val="9"/>
  </w:num>
  <w:num w:numId="12" w16cid:durableId="1209997996">
    <w:abstractNumId w:val="11"/>
  </w:num>
  <w:num w:numId="13" w16cid:durableId="1331060479">
    <w:abstractNumId w:val="28"/>
  </w:num>
  <w:num w:numId="14" w16cid:durableId="425611969">
    <w:abstractNumId w:val="2"/>
  </w:num>
  <w:num w:numId="15" w16cid:durableId="2015722805">
    <w:abstractNumId w:val="17"/>
  </w:num>
  <w:num w:numId="16" w16cid:durableId="679039411">
    <w:abstractNumId w:val="4"/>
  </w:num>
  <w:num w:numId="17" w16cid:durableId="880165930">
    <w:abstractNumId w:val="6"/>
  </w:num>
  <w:num w:numId="18" w16cid:durableId="1533155539">
    <w:abstractNumId w:val="31"/>
  </w:num>
  <w:num w:numId="19" w16cid:durableId="30811854">
    <w:abstractNumId w:val="29"/>
  </w:num>
  <w:num w:numId="20" w16cid:durableId="1698038621">
    <w:abstractNumId w:val="27"/>
  </w:num>
  <w:num w:numId="21" w16cid:durableId="796028814">
    <w:abstractNumId w:val="16"/>
  </w:num>
  <w:num w:numId="22" w16cid:durableId="1711614992">
    <w:abstractNumId w:val="13"/>
  </w:num>
  <w:num w:numId="23" w16cid:durableId="695086426">
    <w:abstractNumId w:val="32"/>
  </w:num>
  <w:num w:numId="24" w16cid:durableId="2140805832">
    <w:abstractNumId w:val="10"/>
  </w:num>
  <w:num w:numId="25" w16cid:durableId="741147125">
    <w:abstractNumId w:val="12"/>
  </w:num>
  <w:num w:numId="26" w16cid:durableId="687680404">
    <w:abstractNumId w:val="25"/>
  </w:num>
  <w:num w:numId="27" w16cid:durableId="295067040">
    <w:abstractNumId w:val="0"/>
  </w:num>
  <w:num w:numId="28" w16cid:durableId="1376780538">
    <w:abstractNumId w:val="24"/>
  </w:num>
  <w:num w:numId="29" w16cid:durableId="914316807">
    <w:abstractNumId w:val="3"/>
  </w:num>
  <w:num w:numId="30" w16cid:durableId="1950550136">
    <w:abstractNumId w:val="5"/>
  </w:num>
  <w:num w:numId="31" w16cid:durableId="232932004">
    <w:abstractNumId w:val="8"/>
  </w:num>
  <w:num w:numId="32" w16cid:durableId="1172767564">
    <w:abstractNumId w:val="22"/>
  </w:num>
  <w:num w:numId="33" w16cid:durableId="1734889513">
    <w:abstractNumId w:val="19"/>
  </w:num>
  <w:num w:numId="34" w16cid:durableId="2372519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A3t7Q0MzU1tDS2MLdU0lEKTi0uzszPAykwqgUA3nkbZywAAAA="/>
  </w:docVars>
  <w:rsids>
    <w:rsidRoot w:val="000E69F1"/>
    <w:rsid w:val="00004637"/>
    <w:rsid w:val="00016723"/>
    <w:rsid w:val="00021C01"/>
    <w:rsid w:val="000271EC"/>
    <w:rsid w:val="000353E0"/>
    <w:rsid w:val="000413B9"/>
    <w:rsid w:val="00046B6A"/>
    <w:rsid w:val="00050A1A"/>
    <w:rsid w:val="00053DB7"/>
    <w:rsid w:val="00060304"/>
    <w:rsid w:val="000633B3"/>
    <w:rsid w:val="00070EF3"/>
    <w:rsid w:val="0007203C"/>
    <w:rsid w:val="0007388A"/>
    <w:rsid w:val="00081832"/>
    <w:rsid w:val="00082D84"/>
    <w:rsid w:val="00082E4D"/>
    <w:rsid w:val="000850F7"/>
    <w:rsid w:val="00086FE6"/>
    <w:rsid w:val="0009103F"/>
    <w:rsid w:val="000922B4"/>
    <w:rsid w:val="00094C57"/>
    <w:rsid w:val="000A601C"/>
    <w:rsid w:val="000A67EF"/>
    <w:rsid w:val="000B58F9"/>
    <w:rsid w:val="000B6A30"/>
    <w:rsid w:val="000C2D37"/>
    <w:rsid w:val="000D0F6E"/>
    <w:rsid w:val="000D357E"/>
    <w:rsid w:val="000E0E60"/>
    <w:rsid w:val="000E48F5"/>
    <w:rsid w:val="000E69F1"/>
    <w:rsid w:val="000E6B4B"/>
    <w:rsid w:val="00101128"/>
    <w:rsid w:val="001021ED"/>
    <w:rsid w:val="0010252F"/>
    <w:rsid w:val="00104C5A"/>
    <w:rsid w:val="001114FF"/>
    <w:rsid w:val="00112FFF"/>
    <w:rsid w:val="00113BEC"/>
    <w:rsid w:val="00117B9A"/>
    <w:rsid w:val="001211A6"/>
    <w:rsid w:val="00123E1B"/>
    <w:rsid w:val="001245AE"/>
    <w:rsid w:val="00125E55"/>
    <w:rsid w:val="00127E5A"/>
    <w:rsid w:val="00127EB1"/>
    <w:rsid w:val="00130470"/>
    <w:rsid w:val="001325B7"/>
    <w:rsid w:val="0013395C"/>
    <w:rsid w:val="00134A8D"/>
    <w:rsid w:val="001363A0"/>
    <w:rsid w:val="00136716"/>
    <w:rsid w:val="00137EA1"/>
    <w:rsid w:val="00140487"/>
    <w:rsid w:val="00141187"/>
    <w:rsid w:val="0014142B"/>
    <w:rsid w:val="00141FBC"/>
    <w:rsid w:val="00142791"/>
    <w:rsid w:val="00154F4A"/>
    <w:rsid w:val="001565DD"/>
    <w:rsid w:val="001615E7"/>
    <w:rsid w:val="00162F6A"/>
    <w:rsid w:val="001633F0"/>
    <w:rsid w:val="00164DA6"/>
    <w:rsid w:val="001713C2"/>
    <w:rsid w:val="00172B08"/>
    <w:rsid w:val="0017393C"/>
    <w:rsid w:val="00175891"/>
    <w:rsid w:val="001813AC"/>
    <w:rsid w:val="001821AA"/>
    <w:rsid w:val="001903D5"/>
    <w:rsid w:val="00191809"/>
    <w:rsid w:val="00193058"/>
    <w:rsid w:val="001A05BE"/>
    <w:rsid w:val="001A069B"/>
    <w:rsid w:val="001E301E"/>
    <w:rsid w:val="001F699F"/>
    <w:rsid w:val="00205F6C"/>
    <w:rsid w:val="00207B87"/>
    <w:rsid w:val="002101D9"/>
    <w:rsid w:val="00220FDD"/>
    <w:rsid w:val="00222BD2"/>
    <w:rsid w:val="00223CCF"/>
    <w:rsid w:val="002240B2"/>
    <w:rsid w:val="00234335"/>
    <w:rsid w:val="00235E22"/>
    <w:rsid w:val="002376D8"/>
    <w:rsid w:val="00243EDE"/>
    <w:rsid w:val="0024600D"/>
    <w:rsid w:val="0025290F"/>
    <w:rsid w:val="002541EE"/>
    <w:rsid w:val="00257C3A"/>
    <w:rsid w:val="00266A36"/>
    <w:rsid w:val="002702AC"/>
    <w:rsid w:val="0027434C"/>
    <w:rsid w:val="0028053C"/>
    <w:rsid w:val="0028143A"/>
    <w:rsid w:val="002828D9"/>
    <w:rsid w:val="00283CAF"/>
    <w:rsid w:val="00284E48"/>
    <w:rsid w:val="00285EAF"/>
    <w:rsid w:val="00295A07"/>
    <w:rsid w:val="002B779A"/>
    <w:rsid w:val="002C5512"/>
    <w:rsid w:val="002C722B"/>
    <w:rsid w:val="002E1CC7"/>
    <w:rsid w:val="002F0A70"/>
    <w:rsid w:val="002F1723"/>
    <w:rsid w:val="00304874"/>
    <w:rsid w:val="00307F29"/>
    <w:rsid w:val="00312489"/>
    <w:rsid w:val="00320D01"/>
    <w:rsid w:val="0032178A"/>
    <w:rsid w:val="00322BBE"/>
    <w:rsid w:val="00327CC1"/>
    <w:rsid w:val="00330AC2"/>
    <w:rsid w:val="00337060"/>
    <w:rsid w:val="003413C3"/>
    <w:rsid w:val="00357F5A"/>
    <w:rsid w:val="003621AC"/>
    <w:rsid w:val="00362F55"/>
    <w:rsid w:val="0037071E"/>
    <w:rsid w:val="00370833"/>
    <w:rsid w:val="00376270"/>
    <w:rsid w:val="00391D5D"/>
    <w:rsid w:val="00397F79"/>
    <w:rsid w:val="003A323A"/>
    <w:rsid w:val="003A6F0A"/>
    <w:rsid w:val="003B0857"/>
    <w:rsid w:val="003B28F4"/>
    <w:rsid w:val="003B4AD6"/>
    <w:rsid w:val="003B50A8"/>
    <w:rsid w:val="003B6A98"/>
    <w:rsid w:val="003C50BA"/>
    <w:rsid w:val="003C692A"/>
    <w:rsid w:val="003D79D2"/>
    <w:rsid w:val="003E4DB6"/>
    <w:rsid w:val="003F0BD5"/>
    <w:rsid w:val="00400989"/>
    <w:rsid w:val="0040437A"/>
    <w:rsid w:val="00405972"/>
    <w:rsid w:val="004075A7"/>
    <w:rsid w:val="00411579"/>
    <w:rsid w:val="004169EA"/>
    <w:rsid w:val="00416A93"/>
    <w:rsid w:val="00417D4A"/>
    <w:rsid w:val="004215D7"/>
    <w:rsid w:val="0042231F"/>
    <w:rsid w:val="00425E20"/>
    <w:rsid w:val="00427D4F"/>
    <w:rsid w:val="00432F29"/>
    <w:rsid w:val="00434622"/>
    <w:rsid w:val="00435961"/>
    <w:rsid w:val="004435BD"/>
    <w:rsid w:val="004473D6"/>
    <w:rsid w:val="00447E1A"/>
    <w:rsid w:val="00455D78"/>
    <w:rsid w:val="00461003"/>
    <w:rsid w:val="00462F62"/>
    <w:rsid w:val="00464510"/>
    <w:rsid w:val="004707D3"/>
    <w:rsid w:val="004723AC"/>
    <w:rsid w:val="0047369A"/>
    <w:rsid w:val="00476214"/>
    <w:rsid w:val="004779FA"/>
    <w:rsid w:val="00483484"/>
    <w:rsid w:val="004843D7"/>
    <w:rsid w:val="00484420"/>
    <w:rsid w:val="00490EE6"/>
    <w:rsid w:val="0049227D"/>
    <w:rsid w:val="004A130E"/>
    <w:rsid w:val="004C7DCB"/>
    <w:rsid w:val="004D22BB"/>
    <w:rsid w:val="004D2301"/>
    <w:rsid w:val="004D5D34"/>
    <w:rsid w:val="004E1B67"/>
    <w:rsid w:val="004E6B64"/>
    <w:rsid w:val="004E7149"/>
    <w:rsid w:val="004F043A"/>
    <w:rsid w:val="004F6AA4"/>
    <w:rsid w:val="00513311"/>
    <w:rsid w:val="00527C99"/>
    <w:rsid w:val="00532A9B"/>
    <w:rsid w:val="00534340"/>
    <w:rsid w:val="00535E54"/>
    <w:rsid w:val="00540888"/>
    <w:rsid w:val="00541A16"/>
    <w:rsid w:val="005449FD"/>
    <w:rsid w:val="00544F2A"/>
    <w:rsid w:val="005451C2"/>
    <w:rsid w:val="005512E6"/>
    <w:rsid w:val="0056782E"/>
    <w:rsid w:val="00580F9A"/>
    <w:rsid w:val="00585F77"/>
    <w:rsid w:val="005904F1"/>
    <w:rsid w:val="00591434"/>
    <w:rsid w:val="00593233"/>
    <w:rsid w:val="0059435C"/>
    <w:rsid w:val="005948CF"/>
    <w:rsid w:val="005A2EA2"/>
    <w:rsid w:val="005A5ADC"/>
    <w:rsid w:val="005A672C"/>
    <w:rsid w:val="005A6C75"/>
    <w:rsid w:val="005B1099"/>
    <w:rsid w:val="005B3368"/>
    <w:rsid w:val="005C404E"/>
    <w:rsid w:val="005C6AE9"/>
    <w:rsid w:val="005D095D"/>
    <w:rsid w:val="005D0FB7"/>
    <w:rsid w:val="005D4E1F"/>
    <w:rsid w:val="005D577D"/>
    <w:rsid w:val="005D6AE9"/>
    <w:rsid w:val="005D6E08"/>
    <w:rsid w:val="005E1D5D"/>
    <w:rsid w:val="005E3728"/>
    <w:rsid w:val="005E785F"/>
    <w:rsid w:val="005F096B"/>
    <w:rsid w:val="005F2162"/>
    <w:rsid w:val="005F5DCA"/>
    <w:rsid w:val="005F7A0B"/>
    <w:rsid w:val="00600B2B"/>
    <w:rsid w:val="00602DB2"/>
    <w:rsid w:val="006056BF"/>
    <w:rsid w:val="0060798F"/>
    <w:rsid w:val="006107F6"/>
    <w:rsid w:val="0062034B"/>
    <w:rsid w:val="006205C2"/>
    <w:rsid w:val="00620D6E"/>
    <w:rsid w:val="00622339"/>
    <w:rsid w:val="00631979"/>
    <w:rsid w:val="006368B4"/>
    <w:rsid w:val="006416DA"/>
    <w:rsid w:val="00651823"/>
    <w:rsid w:val="006678F0"/>
    <w:rsid w:val="00671CBD"/>
    <w:rsid w:val="00686226"/>
    <w:rsid w:val="0069089D"/>
    <w:rsid w:val="00691161"/>
    <w:rsid w:val="00693D2B"/>
    <w:rsid w:val="00696F13"/>
    <w:rsid w:val="006A7346"/>
    <w:rsid w:val="006B1A3D"/>
    <w:rsid w:val="006B3A8C"/>
    <w:rsid w:val="006B5130"/>
    <w:rsid w:val="006B666F"/>
    <w:rsid w:val="006B714A"/>
    <w:rsid w:val="006B7547"/>
    <w:rsid w:val="006C6901"/>
    <w:rsid w:val="006D45B6"/>
    <w:rsid w:val="006E1950"/>
    <w:rsid w:val="006E3EB9"/>
    <w:rsid w:val="006E5BDD"/>
    <w:rsid w:val="006E76CD"/>
    <w:rsid w:val="006F09E9"/>
    <w:rsid w:val="006F2771"/>
    <w:rsid w:val="006F436D"/>
    <w:rsid w:val="006F4546"/>
    <w:rsid w:val="006F4FD7"/>
    <w:rsid w:val="006F69BE"/>
    <w:rsid w:val="0070268B"/>
    <w:rsid w:val="00707F85"/>
    <w:rsid w:val="00712476"/>
    <w:rsid w:val="00716804"/>
    <w:rsid w:val="00721771"/>
    <w:rsid w:val="007224F7"/>
    <w:rsid w:val="00723E2E"/>
    <w:rsid w:val="0073067F"/>
    <w:rsid w:val="00730FD7"/>
    <w:rsid w:val="0073141F"/>
    <w:rsid w:val="00733998"/>
    <w:rsid w:val="007410E7"/>
    <w:rsid w:val="00750E5A"/>
    <w:rsid w:val="00750F65"/>
    <w:rsid w:val="00751710"/>
    <w:rsid w:val="00757E63"/>
    <w:rsid w:val="007646B5"/>
    <w:rsid w:val="00765515"/>
    <w:rsid w:val="00765D0A"/>
    <w:rsid w:val="00775135"/>
    <w:rsid w:val="00782D74"/>
    <w:rsid w:val="00786B9C"/>
    <w:rsid w:val="00793BBA"/>
    <w:rsid w:val="00795056"/>
    <w:rsid w:val="007A6797"/>
    <w:rsid w:val="007B10E1"/>
    <w:rsid w:val="007B5115"/>
    <w:rsid w:val="007C271F"/>
    <w:rsid w:val="007C4935"/>
    <w:rsid w:val="007C74F3"/>
    <w:rsid w:val="007D3649"/>
    <w:rsid w:val="007D7C36"/>
    <w:rsid w:val="007F74A1"/>
    <w:rsid w:val="008005D4"/>
    <w:rsid w:val="008032A9"/>
    <w:rsid w:val="0080416B"/>
    <w:rsid w:val="008054D8"/>
    <w:rsid w:val="0081314C"/>
    <w:rsid w:val="00814A3D"/>
    <w:rsid w:val="00814B93"/>
    <w:rsid w:val="00822730"/>
    <w:rsid w:val="00822C5F"/>
    <w:rsid w:val="008230A2"/>
    <w:rsid w:val="00850467"/>
    <w:rsid w:val="00851AEF"/>
    <w:rsid w:val="00852840"/>
    <w:rsid w:val="008535A6"/>
    <w:rsid w:val="00881B74"/>
    <w:rsid w:val="008919D0"/>
    <w:rsid w:val="00892DF5"/>
    <w:rsid w:val="00896E2A"/>
    <w:rsid w:val="008A1E60"/>
    <w:rsid w:val="008B2A16"/>
    <w:rsid w:val="008C2ED8"/>
    <w:rsid w:val="008C3151"/>
    <w:rsid w:val="008C32F6"/>
    <w:rsid w:val="008C4FA2"/>
    <w:rsid w:val="008D28BC"/>
    <w:rsid w:val="008E1650"/>
    <w:rsid w:val="008E60BB"/>
    <w:rsid w:val="008E64DF"/>
    <w:rsid w:val="008F5625"/>
    <w:rsid w:val="008F5B66"/>
    <w:rsid w:val="008F5BB1"/>
    <w:rsid w:val="008F6D2A"/>
    <w:rsid w:val="00903E4B"/>
    <w:rsid w:val="00905F6F"/>
    <w:rsid w:val="0092091F"/>
    <w:rsid w:val="00921BBB"/>
    <w:rsid w:val="00933605"/>
    <w:rsid w:val="0093649E"/>
    <w:rsid w:val="00940582"/>
    <w:rsid w:val="00944A91"/>
    <w:rsid w:val="00946384"/>
    <w:rsid w:val="0095446D"/>
    <w:rsid w:val="00960CB0"/>
    <w:rsid w:val="00963732"/>
    <w:rsid w:val="00976B43"/>
    <w:rsid w:val="00980BBC"/>
    <w:rsid w:val="00981571"/>
    <w:rsid w:val="00984452"/>
    <w:rsid w:val="0098587F"/>
    <w:rsid w:val="0099044B"/>
    <w:rsid w:val="00991A20"/>
    <w:rsid w:val="00993F74"/>
    <w:rsid w:val="00997869"/>
    <w:rsid w:val="009A0800"/>
    <w:rsid w:val="009B41ED"/>
    <w:rsid w:val="009B5540"/>
    <w:rsid w:val="009C443C"/>
    <w:rsid w:val="009C5AD6"/>
    <w:rsid w:val="009C6630"/>
    <w:rsid w:val="009D05A8"/>
    <w:rsid w:val="009D18FD"/>
    <w:rsid w:val="009D3ECF"/>
    <w:rsid w:val="009D701B"/>
    <w:rsid w:val="009D7145"/>
    <w:rsid w:val="009E0EBB"/>
    <w:rsid w:val="009E2F0D"/>
    <w:rsid w:val="009E4D21"/>
    <w:rsid w:val="009F0008"/>
    <w:rsid w:val="009F3D1B"/>
    <w:rsid w:val="009F60B2"/>
    <w:rsid w:val="009F6B97"/>
    <w:rsid w:val="00A004DE"/>
    <w:rsid w:val="00A042A0"/>
    <w:rsid w:val="00A06F9A"/>
    <w:rsid w:val="00A10176"/>
    <w:rsid w:val="00A127E6"/>
    <w:rsid w:val="00A158A0"/>
    <w:rsid w:val="00A2213C"/>
    <w:rsid w:val="00A22C24"/>
    <w:rsid w:val="00A262CC"/>
    <w:rsid w:val="00A2719C"/>
    <w:rsid w:val="00A30DFF"/>
    <w:rsid w:val="00A42F07"/>
    <w:rsid w:val="00A43D6C"/>
    <w:rsid w:val="00A4456B"/>
    <w:rsid w:val="00A46053"/>
    <w:rsid w:val="00A47CC2"/>
    <w:rsid w:val="00A5319F"/>
    <w:rsid w:val="00A711EE"/>
    <w:rsid w:val="00A7279A"/>
    <w:rsid w:val="00A747B3"/>
    <w:rsid w:val="00A75678"/>
    <w:rsid w:val="00A75B67"/>
    <w:rsid w:val="00A76F96"/>
    <w:rsid w:val="00A77101"/>
    <w:rsid w:val="00A90B91"/>
    <w:rsid w:val="00A90DF4"/>
    <w:rsid w:val="00A91936"/>
    <w:rsid w:val="00A940B4"/>
    <w:rsid w:val="00AA0456"/>
    <w:rsid w:val="00AA194B"/>
    <w:rsid w:val="00AB14AE"/>
    <w:rsid w:val="00AC6900"/>
    <w:rsid w:val="00AD0658"/>
    <w:rsid w:val="00AD3F5B"/>
    <w:rsid w:val="00AD6CA9"/>
    <w:rsid w:val="00AE036B"/>
    <w:rsid w:val="00AE1310"/>
    <w:rsid w:val="00AE1D3A"/>
    <w:rsid w:val="00AE4F77"/>
    <w:rsid w:val="00AE4FAE"/>
    <w:rsid w:val="00AE548D"/>
    <w:rsid w:val="00AF02E2"/>
    <w:rsid w:val="00AF1D51"/>
    <w:rsid w:val="00AF257B"/>
    <w:rsid w:val="00AF5F3B"/>
    <w:rsid w:val="00B00EB7"/>
    <w:rsid w:val="00B04CCF"/>
    <w:rsid w:val="00B16E45"/>
    <w:rsid w:val="00B20719"/>
    <w:rsid w:val="00B23CEE"/>
    <w:rsid w:val="00B2537F"/>
    <w:rsid w:val="00B40419"/>
    <w:rsid w:val="00B404F7"/>
    <w:rsid w:val="00B46F40"/>
    <w:rsid w:val="00B577B0"/>
    <w:rsid w:val="00B713D6"/>
    <w:rsid w:val="00B80C12"/>
    <w:rsid w:val="00B80DB1"/>
    <w:rsid w:val="00BA60C6"/>
    <w:rsid w:val="00BA73A9"/>
    <w:rsid w:val="00BB2ADC"/>
    <w:rsid w:val="00BB3800"/>
    <w:rsid w:val="00BB7B47"/>
    <w:rsid w:val="00BC4BE3"/>
    <w:rsid w:val="00BC66FB"/>
    <w:rsid w:val="00BC6994"/>
    <w:rsid w:val="00BD12F6"/>
    <w:rsid w:val="00BD28DD"/>
    <w:rsid w:val="00BD5142"/>
    <w:rsid w:val="00BD7B43"/>
    <w:rsid w:val="00BE1F4F"/>
    <w:rsid w:val="00BE2AB1"/>
    <w:rsid w:val="00BE3C5B"/>
    <w:rsid w:val="00BE66A0"/>
    <w:rsid w:val="00BF0CCF"/>
    <w:rsid w:val="00BF7E33"/>
    <w:rsid w:val="00C00166"/>
    <w:rsid w:val="00C0224B"/>
    <w:rsid w:val="00C0253B"/>
    <w:rsid w:val="00C057D5"/>
    <w:rsid w:val="00C05D8A"/>
    <w:rsid w:val="00C116AC"/>
    <w:rsid w:val="00C37378"/>
    <w:rsid w:val="00C45B73"/>
    <w:rsid w:val="00C46970"/>
    <w:rsid w:val="00C554D0"/>
    <w:rsid w:val="00C67392"/>
    <w:rsid w:val="00C70F0B"/>
    <w:rsid w:val="00C76922"/>
    <w:rsid w:val="00C81D96"/>
    <w:rsid w:val="00C84281"/>
    <w:rsid w:val="00C92C30"/>
    <w:rsid w:val="00C9372D"/>
    <w:rsid w:val="00CA28BD"/>
    <w:rsid w:val="00CA3AF6"/>
    <w:rsid w:val="00CB55B8"/>
    <w:rsid w:val="00CC0E56"/>
    <w:rsid w:val="00CC3818"/>
    <w:rsid w:val="00CC75E8"/>
    <w:rsid w:val="00CD45B8"/>
    <w:rsid w:val="00CE2BB4"/>
    <w:rsid w:val="00CF0219"/>
    <w:rsid w:val="00CF4675"/>
    <w:rsid w:val="00CF5622"/>
    <w:rsid w:val="00CF71A2"/>
    <w:rsid w:val="00D024BE"/>
    <w:rsid w:val="00D14147"/>
    <w:rsid w:val="00D15055"/>
    <w:rsid w:val="00D1677A"/>
    <w:rsid w:val="00D16C24"/>
    <w:rsid w:val="00D217AA"/>
    <w:rsid w:val="00D27FF9"/>
    <w:rsid w:val="00D3088E"/>
    <w:rsid w:val="00D43FFF"/>
    <w:rsid w:val="00D50874"/>
    <w:rsid w:val="00D50DD8"/>
    <w:rsid w:val="00D51394"/>
    <w:rsid w:val="00D515B2"/>
    <w:rsid w:val="00D56D0C"/>
    <w:rsid w:val="00D6740C"/>
    <w:rsid w:val="00D7068E"/>
    <w:rsid w:val="00D71495"/>
    <w:rsid w:val="00D734D7"/>
    <w:rsid w:val="00D80194"/>
    <w:rsid w:val="00D80862"/>
    <w:rsid w:val="00D81820"/>
    <w:rsid w:val="00D85DCE"/>
    <w:rsid w:val="00D862E6"/>
    <w:rsid w:val="00D952BF"/>
    <w:rsid w:val="00DA1BD2"/>
    <w:rsid w:val="00DA35F0"/>
    <w:rsid w:val="00DA4A65"/>
    <w:rsid w:val="00DB23EC"/>
    <w:rsid w:val="00DC37CD"/>
    <w:rsid w:val="00DC4147"/>
    <w:rsid w:val="00DD29C8"/>
    <w:rsid w:val="00DD39C9"/>
    <w:rsid w:val="00DD51B1"/>
    <w:rsid w:val="00DD6481"/>
    <w:rsid w:val="00DE4A41"/>
    <w:rsid w:val="00DE52BB"/>
    <w:rsid w:val="00DE6653"/>
    <w:rsid w:val="00DF0832"/>
    <w:rsid w:val="00DF5081"/>
    <w:rsid w:val="00DF5654"/>
    <w:rsid w:val="00DF6C42"/>
    <w:rsid w:val="00E01CF1"/>
    <w:rsid w:val="00E028DE"/>
    <w:rsid w:val="00E17562"/>
    <w:rsid w:val="00E2043E"/>
    <w:rsid w:val="00E20C87"/>
    <w:rsid w:val="00E21154"/>
    <w:rsid w:val="00E21C6E"/>
    <w:rsid w:val="00E22B2A"/>
    <w:rsid w:val="00E26C96"/>
    <w:rsid w:val="00E279E6"/>
    <w:rsid w:val="00E30E4E"/>
    <w:rsid w:val="00E34BDF"/>
    <w:rsid w:val="00E415DE"/>
    <w:rsid w:val="00E441C5"/>
    <w:rsid w:val="00E454B8"/>
    <w:rsid w:val="00E63752"/>
    <w:rsid w:val="00E71543"/>
    <w:rsid w:val="00E76470"/>
    <w:rsid w:val="00E909B3"/>
    <w:rsid w:val="00E9152B"/>
    <w:rsid w:val="00E92500"/>
    <w:rsid w:val="00E93E6A"/>
    <w:rsid w:val="00EA47FE"/>
    <w:rsid w:val="00EB1A89"/>
    <w:rsid w:val="00EC12AF"/>
    <w:rsid w:val="00EC1B29"/>
    <w:rsid w:val="00EC2987"/>
    <w:rsid w:val="00EC2C05"/>
    <w:rsid w:val="00EC332D"/>
    <w:rsid w:val="00ED13A1"/>
    <w:rsid w:val="00ED632F"/>
    <w:rsid w:val="00EE0AC5"/>
    <w:rsid w:val="00EE4612"/>
    <w:rsid w:val="00EE7188"/>
    <w:rsid w:val="00EF3E20"/>
    <w:rsid w:val="00EF7681"/>
    <w:rsid w:val="00F17CBE"/>
    <w:rsid w:val="00F311A1"/>
    <w:rsid w:val="00F31E6E"/>
    <w:rsid w:val="00F35160"/>
    <w:rsid w:val="00F3657F"/>
    <w:rsid w:val="00F44BA6"/>
    <w:rsid w:val="00F50F65"/>
    <w:rsid w:val="00F524C8"/>
    <w:rsid w:val="00F564D8"/>
    <w:rsid w:val="00F604B1"/>
    <w:rsid w:val="00F61F4B"/>
    <w:rsid w:val="00F672F0"/>
    <w:rsid w:val="00F7140B"/>
    <w:rsid w:val="00F82315"/>
    <w:rsid w:val="00F860BE"/>
    <w:rsid w:val="00F903AA"/>
    <w:rsid w:val="00F97E13"/>
    <w:rsid w:val="00FA03C8"/>
    <w:rsid w:val="00FA4C28"/>
    <w:rsid w:val="00FA5549"/>
    <w:rsid w:val="00FB2ABF"/>
    <w:rsid w:val="00FC032E"/>
    <w:rsid w:val="00FD287A"/>
    <w:rsid w:val="00FE5CC1"/>
    <w:rsid w:val="00FF0E73"/>
    <w:rsid w:val="00FF2A3D"/>
    <w:rsid w:val="015366C4"/>
    <w:rsid w:val="019159E0"/>
    <w:rsid w:val="024E475E"/>
    <w:rsid w:val="026208F0"/>
    <w:rsid w:val="026C2522"/>
    <w:rsid w:val="02784073"/>
    <w:rsid w:val="028B7087"/>
    <w:rsid w:val="02B609D3"/>
    <w:rsid w:val="02F73A04"/>
    <w:rsid w:val="0325200A"/>
    <w:rsid w:val="03B967B2"/>
    <w:rsid w:val="03C4281F"/>
    <w:rsid w:val="03D12839"/>
    <w:rsid w:val="044813BF"/>
    <w:rsid w:val="04642BAB"/>
    <w:rsid w:val="04AB67AA"/>
    <w:rsid w:val="04D943EF"/>
    <w:rsid w:val="04DA1B34"/>
    <w:rsid w:val="04E74602"/>
    <w:rsid w:val="04F3515C"/>
    <w:rsid w:val="05536CE3"/>
    <w:rsid w:val="05875470"/>
    <w:rsid w:val="05E37CF6"/>
    <w:rsid w:val="06E77AFC"/>
    <w:rsid w:val="07CB10F0"/>
    <w:rsid w:val="07D9445D"/>
    <w:rsid w:val="08251AC2"/>
    <w:rsid w:val="088B2AA1"/>
    <w:rsid w:val="0928292D"/>
    <w:rsid w:val="094B094F"/>
    <w:rsid w:val="09B67231"/>
    <w:rsid w:val="09E455FC"/>
    <w:rsid w:val="0A9E1569"/>
    <w:rsid w:val="0ABF7B0C"/>
    <w:rsid w:val="0B6D300A"/>
    <w:rsid w:val="0BA322B2"/>
    <w:rsid w:val="0C3F61DD"/>
    <w:rsid w:val="0CD8543C"/>
    <w:rsid w:val="0CE22C50"/>
    <w:rsid w:val="0D610B65"/>
    <w:rsid w:val="0E33550E"/>
    <w:rsid w:val="0E4766F6"/>
    <w:rsid w:val="0E816A96"/>
    <w:rsid w:val="0ECB1450"/>
    <w:rsid w:val="0F9F1DE9"/>
    <w:rsid w:val="10534D0D"/>
    <w:rsid w:val="10D9043A"/>
    <w:rsid w:val="10F37533"/>
    <w:rsid w:val="11180F8E"/>
    <w:rsid w:val="112076B0"/>
    <w:rsid w:val="12000238"/>
    <w:rsid w:val="121B013A"/>
    <w:rsid w:val="124A4D65"/>
    <w:rsid w:val="12B51E27"/>
    <w:rsid w:val="137539E7"/>
    <w:rsid w:val="13B65719"/>
    <w:rsid w:val="13C35B82"/>
    <w:rsid w:val="13DC45CF"/>
    <w:rsid w:val="13FF3D43"/>
    <w:rsid w:val="14E91782"/>
    <w:rsid w:val="14F05261"/>
    <w:rsid w:val="158D50A4"/>
    <w:rsid w:val="15AB4C4C"/>
    <w:rsid w:val="15AD7332"/>
    <w:rsid w:val="161B57A7"/>
    <w:rsid w:val="163706DC"/>
    <w:rsid w:val="16A90E89"/>
    <w:rsid w:val="16AA0877"/>
    <w:rsid w:val="16C86BFA"/>
    <w:rsid w:val="17180223"/>
    <w:rsid w:val="176033CD"/>
    <w:rsid w:val="178E42ED"/>
    <w:rsid w:val="18AE49DA"/>
    <w:rsid w:val="19CF0779"/>
    <w:rsid w:val="19F475DA"/>
    <w:rsid w:val="1A670330"/>
    <w:rsid w:val="1A6D5B77"/>
    <w:rsid w:val="1AD10943"/>
    <w:rsid w:val="1AD61977"/>
    <w:rsid w:val="1B25038D"/>
    <w:rsid w:val="1B253558"/>
    <w:rsid w:val="1BC12ADD"/>
    <w:rsid w:val="1C3B284A"/>
    <w:rsid w:val="1C3C4C33"/>
    <w:rsid w:val="1CAA59BF"/>
    <w:rsid w:val="1D1E0F46"/>
    <w:rsid w:val="1D6A58AE"/>
    <w:rsid w:val="1D911D2D"/>
    <w:rsid w:val="1E3459EA"/>
    <w:rsid w:val="1E4957D7"/>
    <w:rsid w:val="1E571616"/>
    <w:rsid w:val="1E85709A"/>
    <w:rsid w:val="1F755516"/>
    <w:rsid w:val="2024724A"/>
    <w:rsid w:val="209C6F48"/>
    <w:rsid w:val="21560380"/>
    <w:rsid w:val="216D4C56"/>
    <w:rsid w:val="228426E6"/>
    <w:rsid w:val="229158F3"/>
    <w:rsid w:val="22A370C2"/>
    <w:rsid w:val="22C16E61"/>
    <w:rsid w:val="23BB6F9F"/>
    <w:rsid w:val="240231DA"/>
    <w:rsid w:val="243E7460"/>
    <w:rsid w:val="24551998"/>
    <w:rsid w:val="24E415BD"/>
    <w:rsid w:val="256A006C"/>
    <w:rsid w:val="259B6192"/>
    <w:rsid w:val="25C5098C"/>
    <w:rsid w:val="25CC73EA"/>
    <w:rsid w:val="26055857"/>
    <w:rsid w:val="26247060"/>
    <w:rsid w:val="276D0176"/>
    <w:rsid w:val="27DE21E9"/>
    <w:rsid w:val="27FB7DF5"/>
    <w:rsid w:val="28B8600E"/>
    <w:rsid w:val="28E92942"/>
    <w:rsid w:val="2A044AF8"/>
    <w:rsid w:val="2A303108"/>
    <w:rsid w:val="2B2210A1"/>
    <w:rsid w:val="2B9775CF"/>
    <w:rsid w:val="2BB9751A"/>
    <w:rsid w:val="2CB521EA"/>
    <w:rsid w:val="2CDD3B7B"/>
    <w:rsid w:val="2D044798"/>
    <w:rsid w:val="2DC85C63"/>
    <w:rsid w:val="2E9202F1"/>
    <w:rsid w:val="2EE23204"/>
    <w:rsid w:val="2F5B7B06"/>
    <w:rsid w:val="2FDB7803"/>
    <w:rsid w:val="3069151F"/>
    <w:rsid w:val="30C525FD"/>
    <w:rsid w:val="31133DC5"/>
    <w:rsid w:val="31E772D9"/>
    <w:rsid w:val="31F80B83"/>
    <w:rsid w:val="32380E18"/>
    <w:rsid w:val="32912FAA"/>
    <w:rsid w:val="334B5491"/>
    <w:rsid w:val="34054FC6"/>
    <w:rsid w:val="345354E2"/>
    <w:rsid w:val="34A10503"/>
    <w:rsid w:val="34BD601F"/>
    <w:rsid w:val="34D22F6A"/>
    <w:rsid w:val="34F56F1C"/>
    <w:rsid w:val="356B499E"/>
    <w:rsid w:val="358C2B18"/>
    <w:rsid w:val="3614108D"/>
    <w:rsid w:val="36701CAE"/>
    <w:rsid w:val="368C3BFD"/>
    <w:rsid w:val="36E158DD"/>
    <w:rsid w:val="36F06436"/>
    <w:rsid w:val="37137C5B"/>
    <w:rsid w:val="374959F0"/>
    <w:rsid w:val="377A29E0"/>
    <w:rsid w:val="37BF5B1A"/>
    <w:rsid w:val="3882622E"/>
    <w:rsid w:val="391527ED"/>
    <w:rsid w:val="3931009D"/>
    <w:rsid w:val="39A370DE"/>
    <w:rsid w:val="39C91376"/>
    <w:rsid w:val="39E65B81"/>
    <w:rsid w:val="3A4365CF"/>
    <w:rsid w:val="3A487377"/>
    <w:rsid w:val="3A5B2EDE"/>
    <w:rsid w:val="3AB54B05"/>
    <w:rsid w:val="3AC8352B"/>
    <w:rsid w:val="3AD646B6"/>
    <w:rsid w:val="3AFA6440"/>
    <w:rsid w:val="3CB0265B"/>
    <w:rsid w:val="3CFF3BB4"/>
    <w:rsid w:val="3D210840"/>
    <w:rsid w:val="3D6F36E1"/>
    <w:rsid w:val="3DA4596B"/>
    <w:rsid w:val="3DDF32D7"/>
    <w:rsid w:val="3F295776"/>
    <w:rsid w:val="3F5D6D94"/>
    <w:rsid w:val="3F8232D4"/>
    <w:rsid w:val="3FD87D11"/>
    <w:rsid w:val="404C7D6C"/>
    <w:rsid w:val="4071733B"/>
    <w:rsid w:val="41B82739"/>
    <w:rsid w:val="42407999"/>
    <w:rsid w:val="42546F5B"/>
    <w:rsid w:val="42A634CF"/>
    <w:rsid w:val="42C90EAC"/>
    <w:rsid w:val="431B2248"/>
    <w:rsid w:val="43D1322C"/>
    <w:rsid w:val="44093C4E"/>
    <w:rsid w:val="440D1539"/>
    <w:rsid w:val="44B75A9A"/>
    <w:rsid w:val="44DF38C2"/>
    <w:rsid w:val="45B26E3F"/>
    <w:rsid w:val="465F1AA2"/>
    <w:rsid w:val="46955D8A"/>
    <w:rsid w:val="46DA5024"/>
    <w:rsid w:val="472E4FA7"/>
    <w:rsid w:val="473C3566"/>
    <w:rsid w:val="47613A39"/>
    <w:rsid w:val="47B741D8"/>
    <w:rsid w:val="48E75211"/>
    <w:rsid w:val="491C2FFD"/>
    <w:rsid w:val="492442BE"/>
    <w:rsid w:val="49293E13"/>
    <w:rsid w:val="49451EAC"/>
    <w:rsid w:val="49733A59"/>
    <w:rsid w:val="499A39E4"/>
    <w:rsid w:val="49AF660A"/>
    <w:rsid w:val="49F56D2D"/>
    <w:rsid w:val="4A373499"/>
    <w:rsid w:val="4A486596"/>
    <w:rsid w:val="4A9371DE"/>
    <w:rsid w:val="4ACF545B"/>
    <w:rsid w:val="4CB27ECE"/>
    <w:rsid w:val="4CBE2524"/>
    <w:rsid w:val="4D213B66"/>
    <w:rsid w:val="4D3C7C5C"/>
    <w:rsid w:val="4D472E24"/>
    <w:rsid w:val="4DA46323"/>
    <w:rsid w:val="4DC54C6D"/>
    <w:rsid w:val="4E21245B"/>
    <w:rsid w:val="4E2C5199"/>
    <w:rsid w:val="4E5C5196"/>
    <w:rsid w:val="4EC82BFF"/>
    <w:rsid w:val="4F153518"/>
    <w:rsid w:val="4F2C4391"/>
    <w:rsid w:val="4FAD23A7"/>
    <w:rsid w:val="4FE30374"/>
    <w:rsid w:val="504E0E63"/>
    <w:rsid w:val="50801D79"/>
    <w:rsid w:val="50843662"/>
    <w:rsid w:val="50B92839"/>
    <w:rsid w:val="50CE4161"/>
    <w:rsid w:val="50CE7428"/>
    <w:rsid w:val="50FA3681"/>
    <w:rsid w:val="51617B73"/>
    <w:rsid w:val="51B6768F"/>
    <w:rsid w:val="525D0BC6"/>
    <w:rsid w:val="526B2F65"/>
    <w:rsid w:val="527C7E9E"/>
    <w:rsid w:val="530A2BA0"/>
    <w:rsid w:val="53530B98"/>
    <w:rsid w:val="53557EA9"/>
    <w:rsid w:val="542C5329"/>
    <w:rsid w:val="54477724"/>
    <w:rsid w:val="55153E48"/>
    <w:rsid w:val="564306C9"/>
    <w:rsid w:val="5689575F"/>
    <w:rsid w:val="56985BE1"/>
    <w:rsid w:val="57454994"/>
    <w:rsid w:val="5755078B"/>
    <w:rsid w:val="575E3D88"/>
    <w:rsid w:val="576E5B82"/>
    <w:rsid w:val="58081F33"/>
    <w:rsid w:val="580B5D08"/>
    <w:rsid w:val="581C07A9"/>
    <w:rsid w:val="586A7175"/>
    <w:rsid w:val="58B546FC"/>
    <w:rsid w:val="59AF5665"/>
    <w:rsid w:val="59F45469"/>
    <w:rsid w:val="5A02616B"/>
    <w:rsid w:val="5A261EA3"/>
    <w:rsid w:val="5A9938A0"/>
    <w:rsid w:val="5B27746B"/>
    <w:rsid w:val="5B750692"/>
    <w:rsid w:val="5BB726DF"/>
    <w:rsid w:val="5C0F62D3"/>
    <w:rsid w:val="5C1D372E"/>
    <w:rsid w:val="5D0B7E9B"/>
    <w:rsid w:val="5D1279E7"/>
    <w:rsid w:val="5D496A53"/>
    <w:rsid w:val="5D5C51CE"/>
    <w:rsid w:val="5D9618CA"/>
    <w:rsid w:val="5E436752"/>
    <w:rsid w:val="5E632B39"/>
    <w:rsid w:val="5EA1518F"/>
    <w:rsid w:val="5F7D0569"/>
    <w:rsid w:val="5F880F69"/>
    <w:rsid w:val="5FF65175"/>
    <w:rsid w:val="6007312C"/>
    <w:rsid w:val="602819CB"/>
    <w:rsid w:val="607323AF"/>
    <w:rsid w:val="60BE262B"/>
    <w:rsid w:val="60F6679D"/>
    <w:rsid w:val="61244FDD"/>
    <w:rsid w:val="61444FAF"/>
    <w:rsid w:val="62797A7C"/>
    <w:rsid w:val="62985986"/>
    <w:rsid w:val="62D11417"/>
    <w:rsid w:val="6309566C"/>
    <w:rsid w:val="639D6F9F"/>
    <w:rsid w:val="63EB453E"/>
    <w:rsid w:val="6467143B"/>
    <w:rsid w:val="64F14541"/>
    <w:rsid w:val="64F53956"/>
    <w:rsid w:val="65765841"/>
    <w:rsid w:val="66641261"/>
    <w:rsid w:val="66AE1657"/>
    <w:rsid w:val="66F2746D"/>
    <w:rsid w:val="6712020B"/>
    <w:rsid w:val="67520C51"/>
    <w:rsid w:val="67F73FD2"/>
    <w:rsid w:val="6836568A"/>
    <w:rsid w:val="68C74A52"/>
    <w:rsid w:val="68DF2B74"/>
    <w:rsid w:val="69506D58"/>
    <w:rsid w:val="69F460F5"/>
    <w:rsid w:val="6A3D2275"/>
    <w:rsid w:val="6A3F2007"/>
    <w:rsid w:val="6AB623B8"/>
    <w:rsid w:val="6ACF141F"/>
    <w:rsid w:val="6B026647"/>
    <w:rsid w:val="6B1E70C2"/>
    <w:rsid w:val="6BC2695A"/>
    <w:rsid w:val="6CA63E5F"/>
    <w:rsid w:val="6CAA19E9"/>
    <w:rsid w:val="6CD00DEF"/>
    <w:rsid w:val="6CDB1256"/>
    <w:rsid w:val="6DA701B4"/>
    <w:rsid w:val="6DD26AA2"/>
    <w:rsid w:val="6DDE3377"/>
    <w:rsid w:val="6E1E09F7"/>
    <w:rsid w:val="6E4A66B1"/>
    <w:rsid w:val="6E647446"/>
    <w:rsid w:val="6E7219BF"/>
    <w:rsid w:val="6E7873EF"/>
    <w:rsid w:val="6FB503B1"/>
    <w:rsid w:val="6FFA2705"/>
    <w:rsid w:val="700953CE"/>
    <w:rsid w:val="70674D10"/>
    <w:rsid w:val="708A54CD"/>
    <w:rsid w:val="7092207E"/>
    <w:rsid w:val="70B45AE9"/>
    <w:rsid w:val="710C6C7C"/>
    <w:rsid w:val="71452D10"/>
    <w:rsid w:val="714F393A"/>
    <w:rsid w:val="71843080"/>
    <w:rsid w:val="718B19AF"/>
    <w:rsid w:val="7196329A"/>
    <w:rsid w:val="71C51390"/>
    <w:rsid w:val="71E6476A"/>
    <w:rsid w:val="72176EC6"/>
    <w:rsid w:val="722056A8"/>
    <w:rsid w:val="72342F1D"/>
    <w:rsid w:val="72843A64"/>
    <w:rsid w:val="72B463AF"/>
    <w:rsid w:val="731510AC"/>
    <w:rsid w:val="73875F57"/>
    <w:rsid w:val="74AF54A6"/>
    <w:rsid w:val="75592ED7"/>
    <w:rsid w:val="75654723"/>
    <w:rsid w:val="75753F5A"/>
    <w:rsid w:val="75916D97"/>
    <w:rsid w:val="75CA50C3"/>
    <w:rsid w:val="767705DD"/>
    <w:rsid w:val="76F32A23"/>
    <w:rsid w:val="76F64D01"/>
    <w:rsid w:val="779A58BC"/>
    <w:rsid w:val="77E24877"/>
    <w:rsid w:val="780C4A0E"/>
    <w:rsid w:val="782A63C9"/>
    <w:rsid w:val="7841363D"/>
    <w:rsid w:val="78B20BCD"/>
    <w:rsid w:val="795C78C4"/>
    <w:rsid w:val="79EC390E"/>
    <w:rsid w:val="7A1B1B68"/>
    <w:rsid w:val="7A252741"/>
    <w:rsid w:val="7A50049C"/>
    <w:rsid w:val="7A5F3497"/>
    <w:rsid w:val="7B1012F4"/>
    <w:rsid w:val="7B237924"/>
    <w:rsid w:val="7B770CC2"/>
    <w:rsid w:val="7B844605"/>
    <w:rsid w:val="7C543BC5"/>
    <w:rsid w:val="7C584356"/>
    <w:rsid w:val="7D4D385E"/>
    <w:rsid w:val="7F97420C"/>
    <w:rsid w:val="7FA76B77"/>
    <w:rsid w:val="7FC30F7F"/>
    <w:rsid w:val="7FFF15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E08A9B1"/>
  <w15:chartTrackingRefBased/>
  <w15:docId w15:val="{168EE137-538A-4DC1-BDB4-1FF811E35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lsdException w:name="annotation text" w:semiHidden="1" w:uiPriority="0" w:unhideWhenUsed="1" w:qFormat="1"/>
    <w:lsdException w:name="header" w:unhideWhenUsed="1"/>
    <w:lsdException w:name="footer"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07D3"/>
    <w:pPr>
      <w:widowControl w:val="0"/>
      <w:jc w:val="both"/>
    </w:pPr>
    <w:rPr>
      <w:rFonts w:ascii="Times New Roman" w:hAnsi="Times New Roman"/>
      <w:kern w:val="2"/>
      <w:sz w:val="21"/>
      <w:szCs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2">
    <w:name w:val="heading 2"/>
    <w:basedOn w:val="a"/>
    <w:next w:val="a"/>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otnote reference"/>
    <w:uiPriority w:val="99"/>
    <w:unhideWhenUsed/>
    <w:rPr>
      <w:vertAlign w:val="superscript"/>
    </w:rPr>
  </w:style>
  <w:style w:type="character" w:styleId="a4">
    <w:name w:val="annotation reference"/>
    <w:unhideWhenUsed/>
    <w:rPr>
      <w:sz w:val="21"/>
      <w:szCs w:val="21"/>
    </w:rPr>
  </w:style>
  <w:style w:type="character" w:customStyle="1" w:styleId="a5">
    <w:name w:val="批注主题 字符"/>
    <w:link w:val="a6"/>
    <w:uiPriority w:val="99"/>
    <w:semiHidden/>
    <w:rPr>
      <w:rFonts w:ascii="Times New Roman" w:hAnsi="Times New Roman"/>
      <w:b/>
      <w:bCs/>
      <w:kern w:val="2"/>
      <w:sz w:val="21"/>
      <w:szCs w:val="24"/>
    </w:rPr>
  </w:style>
  <w:style w:type="character" w:customStyle="1" w:styleId="10">
    <w:name w:val="批注文字 字符1"/>
    <w:link w:val="a7"/>
    <w:rPr>
      <w:rFonts w:ascii="Times New Roman" w:hAnsi="Times New Roman"/>
      <w:kern w:val="2"/>
      <w:sz w:val="21"/>
      <w:szCs w:val="24"/>
    </w:rPr>
  </w:style>
  <w:style w:type="character" w:customStyle="1" w:styleId="a8">
    <w:name w:val="页脚 字符"/>
    <w:link w:val="a9"/>
    <w:uiPriority w:val="99"/>
    <w:rPr>
      <w:sz w:val="18"/>
      <w:szCs w:val="18"/>
    </w:rPr>
  </w:style>
  <w:style w:type="character" w:customStyle="1" w:styleId="aa">
    <w:name w:val="批注框文本 字符"/>
    <w:link w:val="ab"/>
    <w:uiPriority w:val="99"/>
    <w:semiHidden/>
    <w:rPr>
      <w:rFonts w:ascii="Times New Roman" w:eastAsia="宋体" w:hAnsi="Times New Roman" w:cs="Times New Roman"/>
      <w:sz w:val="18"/>
      <w:szCs w:val="18"/>
    </w:rPr>
  </w:style>
  <w:style w:type="character" w:customStyle="1" w:styleId="ac">
    <w:name w:val="文档结构图 字符"/>
    <w:link w:val="ad"/>
    <w:uiPriority w:val="99"/>
    <w:semiHidden/>
    <w:rPr>
      <w:rFonts w:ascii="宋体" w:eastAsia="宋体" w:hAnsi="Times New Roman" w:cs="Times New Roman"/>
      <w:sz w:val="18"/>
      <w:szCs w:val="18"/>
    </w:rPr>
  </w:style>
  <w:style w:type="character" w:customStyle="1" w:styleId="ae">
    <w:name w:val="页眉 字符"/>
    <w:link w:val="af"/>
    <w:uiPriority w:val="99"/>
    <w:semiHidden/>
    <w:rPr>
      <w:sz w:val="18"/>
      <w:szCs w:val="18"/>
    </w:rPr>
  </w:style>
  <w:style w:type="paragraph" w:styleId="af0">
    <w:name w:val="footnote text"/>
    <w:basedOn w:val="a"/>
    <w:uiPriority w:val="99"/>
    <w:unhideWhenUsed/>
    <w:pPr>
      <w:snapToGrid w:val="0"/>
      <w:jc w:val="left"/>
    </w:pPr>
    <w:rPr>
      <w:sz w:val="18"/>
      <w:szCs w:val="18"/>
    </w:rPr>
  </w:style>
  <w:style w:type="paragraph" w:styleId="a6">
    <w:name w:val="annotation subject"/>
    <w:basedOn w:val="a7"/>
    <w:next w:val="a7"/>
    <w:link w:val="a5"/>
    <w:uiPriority w:val="99"/>
    <w:unhideWhenUsed/>
    <w:rPr>
      <w:b/>
      <w:bCs/>
    </w:rPr>
  </w:style>
  <w:style w:type="paragraph" w:styleId="ab">
    <w:name w:val="Balloon Text"/>
    <w:basedOn w:val="a"/>
    <w:link w:val="aa"/>
    <w:uiPriority w:val="99"/>
    <w:unhideWhenUsed/>
    <w:rPr>
      <w:sz w:val="18"/>
      <w:szCs w:val="18"/>
    </w:rPr>
  </w:style>
  <w:style w:type="paragraph" w:styleId="a7">
    <w:name w:val="annotation text"/>
    <w:basedOn w:val="a"/>
    <w:link w:val="10"/>
    <w:unhideWhenUsed/>
    <w:qFormat/>
    <w:pPr>
      <w:jc w:val="left"/>
    </w:pPr>
  </w:style>
  <w:style w:type="paragraph" w:styleId="af1">
    <w:name w:val="Plain Text"/>
    <w:basedOn w:val="a"/>
    <w:uiPriority w:val="99"/>
    <w:unhideWhenUsed/>
    <w:rPr>
      <w:rFonts w:ascii="宋体" w:hAnsi="Courier New"/>
      <w:kern w:val="0"/>
      <w:sz w:val="20"/>
      <w:szCs w:val="20"/>
    </w:rPr>
  </w:style>
  <w:style w:type="paragraph" w:styleId="a9">
    <w:name w:val="footer"/>
    <w:basedOn w:val="a"/>
    <w:link w:val="a8"/>
    <w:uiPriority w:val="99"/>
    <w:unhideWhenUsed/>
    <w:pPr>
      <w:tabs>
        <w:tab w:val="center" w:pos="4153"/>
        <w:tab w:val="right" w:pos="8306"/>
      </w:tabs>
      <w:snapToGrid w:val="0"/>
      <w:jc w:val="left"/>
    </w:pPr>
    <w:rPr>
      <w:sz w:val="18"/>
      <w:szCs w:val="18"/>
    </w:rPr>
  </w:style>
  <w:style w:type="paragraph" w:styleId="ad">
    <w:name w:val="Document Map"/>
    <w:basedOn w:val="a"/>
    <w:link w:val="ac"/>
    <w:uiPriority w:val="99"/>
    <w:unhideWhenUsed/>
    <w:rPr>
      <w:rFonts w:ascii="宋体"/>
      <w:sz w:val="18"/>
      <w:szCs w:val="18"/>
    </w:rPr>
  </w:style>
  <w:style w:type="paragraph" w:styleId="af">
    <w:name w:val="header"/>
    <w:basedOn w:val="a"/>
    <w:link w:val="ae"/>
    <w:uiPriority w:val="99"/>
    <w:unhideWhenUsed/>
    <w:pPr>
      <w:pBdr>
        <w:bottom w:val="single" w:sz="6" w:space="1" w:color="auto"/>
      </w:pBdr>
      <w:tabs>
        <w:tab w:val="center" w:pos="4153"/>
        <w:tab w:val="right" w:pos="8306"/>
      </w:tabs>
      <w:snapToGrid w:val="0"/>
      <w:jc w:val="center"/>
    </w:pPr>
    <w:rPr>
      <w:sz w:val="18"/>
      <w:szCs w:val="18"/>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C92C30"/>
    <w:pPr>
      <w:widowControl/>
      <w:spacing w:before="240" w:after="0" w:line="259" w:lineRule="auto"/>
      <w:jc w:val="left"/>
      <w:outlineLvl w:val="9"/>
    </w:pPr>
    <w:rPr>
      <w:rFonts w:ascii="Calibri Light" w:hAnsi="Calibri Light"/>
      <w:b w:val="0"/>
      <w:bCs w:val="0"/>
      <w:color w:val="2E74B5"/>
      <w:kern w:val="0"/>
      <w:sz w:val="32"/>
      <w:szCs w:val="32"/>
    </w:rPr>
  </w:style>
  <w:style w:type="paragraph" w:customStyle="1" w:styleId="11">
    <w:name w:val="目录 1"/>
    <w:basedOn w:val="a"/>
    <w:next w:val="a"/>
    <w:autoRedefine/>
    <w:uiPriority w:val="39"/>
    <w:unhideWhenUsed/>
    <w:rsid w:val="00C92C30"/>
  </w:style>
  <w:style w:type="paragraph" w:customStyle="1" w:styleId="20">
    <w:name w:val="目录 2"/>
    <w:basedOn w:val="a"/>
    <w:next w:val="a"/>
    <w:autoRedefine/>
    <w:uiPriority w:val="39"/>
    <w:unhideWhenUsed/>
    <w:rsid w:val="00C92C30"/>
    <w:pPr>
      <w:ind w:leftChars="200" w:left="420"/>
    </w:pPr>
  </w:style>
  <w:style w:type="character" w:styleId="af3">
    <w:name w:val="Hyperlink"/>
    <w:uiPriority w:val="99"/>
    <w:unhideWhenUsed/>
    <w:rsid w:val="00C92C30"/>
    <w:rPr>
      <w:color w:val="0563C1"/>
      <w:u w:val="single"/>
    </w:rPr>
  </w:style>
  <w:style w:type="paragraph" w:styleId="af4">
    <w:name w:val="Date"/>
    <w:basedOn w:val="a"/>
    <w:next w:val="a"/>
    <w:link w:val="af5"/>
    <w:uiPriority w:val="99"/>
    <w:semiHidden/>
    <w:unhideWhenUsed/>
    <w:rsid w:val="006F436D"/>
    <w:pPr>
      <w:ind w:leftChars="2500" w:left="100"/>
    </w:pPr>
  </w:style>
  <w:style w:type="character" w:customStyle="1" w:styleId="af5">
    <w:name w:val="日期 字符"/>
    <w:link w:val="af4"/>
    <w:uiPriority w:val="99"/>
    <w:semiHidden/>
    <w:rsid w:val="006F436D"/>
    <w:rPr>
      <w:rFonts w:ascii="Times New Roman" w:hAnsi="Times New Roman"/>
      <w:kern w:val="2"/>
      <w:sz w:val="21"/>
      <w:szCs w:val="24"/>
    </w:rPr>
  </w:style>
  <w:style w:type="character" w:customStyle="1" w:styleId="Char">
    <w:name w:val="纯文本 Char"/>
    <w:link w:val="12"/>
    <w:rsid w:val="00C0253B"/>
    <w:rPr>
      <w:rFonts w:ascii="宋体" w:hAnsi="Courier New" w:cs="Courier New"/>
      <w:kern w:val="2"/>
      <w:sz w:val="21"/>
      <w:szCs w:val="21"/>
    </w:rPr>
  </w:style>
  <w:style w:type="paragraph" w:customStyle="1" w:styleId="12">
    <w:name w:val="纯文本1"/>
    <w:basedOn w:val="a"/>
    <w:link w:val="Char"/>
    <w:rsid w:val="00C0253B"/>
    <w:rPr>
      <w:rFonts w:ascii="宋体" w:hAnsi="Courier New" w:cs="Courier New"/>
      <w:szCs w:val="21"/>
    </w:rPr>
  </w:style>
  <w:style w:type="paragraph" w:customStyle="1" w:styleId="p0">
    <w:name w:val="p0"/>
    <w:basedOn w:val="a"/>
    <w:rsid w:val="00C0253B"/>
    <w:pPr>
      <w:widowControl/>
    </w:pPr>
    <w:rPr>
      <w:kern w:val="0"/>
      <w:szCs w:val="21"/>
    </w:rPr>
  </w:style>
  <w:style w:type="character" w:customStyle="1" w:styleId="af6">
    <w:name w:val="批注文字 字符"/>
    <w:basedOn w:val="a0"/>
    <w:rsid w:val="007C4935"/>
  </w:style>
  <w:style w:type="paragraph" w:styleId="af7">
    <w:name w:val="Normal (Web)"/>
    <w:basedOn w:val="a"/>
    <w:uiPriority w:val="99"/>
    <w:semiHidden/>
    <w:unhideWhenUsed/>
    <w:rsid w:val="00235E22"/>
    <w:pPr>
      <w:widowControl/>
      <w:spacing w:before="100" w:beforeAutospacing="1" w:after="100" w:afterAutospacing="1"/>
      <w:jc w:val="left"/>
    </w:pPr>
    <w:rPr>
      <w:rFonts w:ascii="宋体" w:hAnsi="宋体" w:cs="宋体"/>
      <w:kern w:val="0"/>
      <w:sz w:val="24"/>
    </w:rPr>
  </w:style>
  <w:style w:type="paragraph" w:styleId="af8">
    <w:name w:val="Body Text Indent"/>
    <w:basedOn w:val="a"/>
    <w:link w:val="af9"/>
    <w:qFormat/>
    <w:rsid w:val="00E9152B"/>
    <w:pPr>
      <w:ind w:firstLine="180"/>
    </w:pPr>
    <w:rPr>
      <w:rFonts w:ascii="方正小标宋简体" w:eastAsia="方正小标宋简体" w:hAnsi="宋体"/>
      <w:kern w:val="0"/>
      <w:sz w:val="44"/>
      <w:szCs w:val="28"/>
    </w:rPr>
  </w:style>
  <w:style w:type="character" w:customStyle="1" w:styleId="af9">
    <w:name w:val="正文文本缩进 字符"/>
    <w:link w:val="af8"/>
    <w:qFormat/>
    <w:rsid w:val="00E9152B"/>
    <w:rPr>
      <w:rFonts w:ascii="方正小标宋简体" w:eastAsia="方正小标宋简体" w:hAnsi="宋体"/>
      <w:sz w:val="44"/>
      <w:szCs w:val="28"/>
    </w:rPr>
  </w:style>
  <w:style w:type="paragraph" w:styleId="afa">
    <w:name w:val="List Paragraph"/>
    <w:basedOn w:val="a"/>
    <w:uiPriority w:val="99"/>
    <w:qFormat/>
    <w:rsid w:val="00416A93"/>
    <w:pPr>
      <w:widowControl/>
      <w:ind w:firstLineChars="200" w:firstLine="420"/>
      <w:jc w:val="left"/>
    </w:pPr>
    <w:rPr>
      <w:rFonts w:ascii="宋体" w:hAnsi="宋体" w:cs="宋体"/>
      <w:kern w:val="0"/>
      <w:sz w:val="24"/>
    </w:rPr>
  </w:style>
  <w:style w:type="paragraph" w:styleId="TOC1">
    <w:name w:val="toc 1"/>
    <w:basedOn w:val="a"/>
    <w:next w:val="a"/>
    <w:autoRedefine/>
    <w:uiPriority w:val="39"/>
    <w:unhideWhenUsed/>
    <w:rsid w:val="00E17562"/>
    <w:pPr>
      <w:tabs>
        <w:tab w:val="right" w:leader="dot" w:pos="9060"/>
      </w:tabs>
      <w:spacing w:line="360" w:lineRule="auto"/>
    </w:pPr>
  </w:style>
  <w:style w:type="paragraph" w:styleId="TOC2">
    <w:name w:val="toc 2"/>
    <w:basedOn w:val="a"/>
    <w:next w:val="a"/>
    <w:autoRedefine/>
    <w:uiPriority w:val="39"/>
    <w:unhideWhenUsed/>
    <w:rsid w:val="00E17562"/>
    <w:pPr>
      <w:ind w:leftChars="200" w:left="420"/>
    </w:pPr>
  </w:style>
  <w:style w:type="paragraph" w:styleId="TOC3">
    <w:name w:val="toc 3"/>
    <w:basedOn w:val="a"/>
    <w:next w:val="a"/>
    <w:autoRedefine/>
    <w:uiPriority w:val="39"/>
    <w:unhideWhenUsed/>
    <w:rsid w:val="00E17562"/>
    <w:pPr>
      <w:ind w:leftChars="400" w:left="840"/>
    </w:pPr>
  </w:style>
  <w:style w:type="paragraph" w:styleId="afb">
    <w:name w:val="caption"/>
    <w:basedOn w:val="a"/>
    <w:next w:val="a"/>
    <w:unhideWhenUsed/>
    <w:qFormat/>
    <w:rsid w:val="00205F6C"/>
    <w:rPr>
      <w:rFonts w:ascii="等线 Light" w:eastAsia="黑体" w:hAnsi="等线 Light"/>
      <w:sz w:val="20"/>
      <w:szCs w:val="20"/>
    </w:rPr>
  </w:style>
  <w:style w:type="paragraph" w:customStyle="1" w:styleId="4">
    <w:name w:val="4正文"/>
    <w:basedOn w:val="a"/>
    <w:link w:val="40"/>
    <w:autoRedefine/>
    <w:qFormat/>
    <w:rsid w:val="00D952BF"/>
    <w:pPr>
      <w:spacing w:line="360" w:lineRule="auto"/>
    </w:pPr>
    <w:rPr>
      <w:bCs/>
      <w:color w:val="000000"/>
      <w:sz w:val="24"/>
    </w:rPr>
  </w:style>
  <w:style w:type="character" w:customStyle="1" w:styleId="40">
    <w:name w:val="4正文 字符"/>
    <w:link w:val="4"/>
    <w:qFormat/>
    <w:rsid w:val="00D952BF"/>
    <w:rPr>
      <w:rFonts w:ascii="Times New Roman" w:hAnsi="Times New Roman"/>
      <w:bCs/>
      <w:color w:val="000000"/>
      <w:kern w:val="2"/>
      <w:sz w:val="24"/>
      <w:szCs w:val="24"/>
      <w:lang w:val="en-US"/>
    </w:rPr>
  </w:style>
  <w:style w:type="paragraph" w:styleId="afc">
    <w:name w:val="Revision"/>
    <w:hidden/>
    <w:uiPriority w:val="99"/>
    <w:unhideWhenUsed/>
    <w:rsid w:val="00AE1310"/>
    <w:rPr>
      <w:rFonts w:ascii="Times New Roman" w:hAnsi="Times New Roman"/>
      <w:kern w:val="2"/>
      <w:sz w:val="21"/>
      <w:szCs w:val="24"/>
    </w:rPr>
  </w:style>
  <w:style w:type="character" w:styleId="afd">
    <w:name w:val="Placeholder Text"/>
    <w:basedOn w:val="a0"/>
    <w:uiPriority w:val="99"/>
    <w:unhideWhenUsed/>
    <w:rsid w:val="00EC2C0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8399401">
      <w:bodyDiv w:val="1"/>
      <w:marLeft w:val="0"/>
      <w:marRight w:val="0"/>
      <w:marTop w:val="0"/>
      <w:marBottom w:val="0"/>
      <w:divBdr>
        <w:top w:val="none" w:sz="0" w:space="0" w:color="auto"/>
        <w:left w:val="none" w:sz="0" w:space="0" w:color="auto"/>
        <w:bottom w:val="none" w:sz="0" w:space="0" w:color="auto"/>
        <w:right w:val="none" w:sz="0" w:space="0" w:color="auto"/>
      </w:divBdr>
      <w:divsChild>
        <w:div w:id="1726247875">
          <w:marLeft w:val="274"/>
          <w:marRight w:val="0"/>
          <w:marTop w:val="0"/>
          <w:marBottom w:val="0"/>
          <w:divBdr>
            <w:top w:val="none" w:sz="0" w:space="0" w:color="auto"/>
            <w:left w:val="none" w:sz="0" w:space="0" w:color="auto"/>
            <w:bottom w:val="none" w:sz="0" w:space="0" w:color="auto"/>
            <w:right w:val="none" w:sz="0" w:space="0" w:color="auto"/>
          </w:divBdr>
        </w:div>
      </w:divsChild>
    </w:div>
    <w:div w:id="1030909586">
      <w:bodyDiv w:val="1"/>
      <w:marLeft w:val="0"/>
      <w:marRight w:val="0"/>
      <w:marTop w:val="0"/>
      <w:marBottom w:val="0"/>
      <w:divBdr>
        <w:top w:val="none" w:sz="0" w:space="0" w:color="auto"/>
        <w:left w:val="none" w:sz="0" w:space="0" w:color="auto"/>
        <w:bottom w:val="none" w:sz="0" w:space="0" w:color="auto"/>
        <w:right w:val="none" w:sz="0" w:space="0" w:color="auto"/>
      </w:divBdr>
      <w:divsChild>
        <w:div w:id="894312442">
          <w:marLeft w:val="0"/>
          <w:marRight w:val="0"/>
          <w:marTop w:val="0"/>
          <w:marBottom w:val="0"/>
          <w:divBdr>
            <w:top w:val="none" w:sz="0" w:space="0" w:color="auto"/>
            <w:left w:val="none" w:sz="0" w:space="0" w:color="auto"/>
            <w:bottom w:val="none" w:sz="0" w:space="0" w:color="auto"/>
            <w:right w:val="none" w:sz="0" w:space="0" w:color="auto"/>
          </w:divBdr>
          <w:divsChild>
            <w:div w:id="131488966">
              <w:marLeft w:val="0"/>
              <w:marRight w:val="0"/>
              <w:marTop w:val="0"/>
              <w:marBottom w:val="0"/>
              <w:divBdr>
                <w:top w:val="none" w:sz="0" w:space="0" w:color="auto"/>
                <w:left w:val="none" w:sz="0" w:space="0" w:color="auto"/>
                <w:bottom w:val="none" w:sz="0" w:space="0" w:color="auto"/>
                <w:right w:val="none" w:sz="0" w:space="0" w:color="auto"/>
              </w:divBdr>
            </w:div>
            <w:div w:id="13338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94038">
      <w:bodyDiv w:val="1"/>
      <w:marLeft w:val="0"/>
      <w:marRight w:val="0"/>
      <w:marTop w:val="0"/>
      <w:marBottom w:val="0"/>
      <w:divBdr>
        <w:top w:val="none" w:sz="0" w:space="0" w:color="auto"/>
        <w:left w:val="none" w:sz="0" w:space="0" w:color="auto"/>
        <w:bottom w:val="none" w:sz="0" w:space="0" w:color="auto"/>
        <w:right w:val="none" w:sz="0" w:space="0" w:color="auto"/>
      </w:divBdr>
    </w:div>
    <w:div w:id="1985351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E:\&#35838;&#39064;\2024\&#24037;&#20449;&#37096;\&#23454;&#26045;&#26041;&#26696;\&#35838;&#39064;&#23454;&#26045;&#26041;&#26696;&#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C0531-C097-4DBA-AD60-1AAC87FCD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课题实施方案模板.dotx</Template>
  <TotalTime>475</TotalTime>
  <Pages>102</Pages>
  <Words>11421</Words>
  <Characters>65100</Characters>
  <Application>Microsoft Office Word</Application>
  <DocSecurity>0</DocSecurity>
  <PresentationFormat/>
  <Lines>542</Lines>
  <Paragraphs>152</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rioh</Company>
  <LinksUpToDate>false</LinksUpToDate>
  <CharactersWithSpaces>76369</CharactersWithSpaces>
  <SharedDoc>false</SharedDoc>
  <HLinks>
    <vt:vector size="108" baseType="variant">
      <vt:variant>
        <vt:i4>1835067</vt:i4>
      </vt:variant>
      <vt:variant>
        <vt:i4>104</vt:i4>
      </vt:variant>
      <vt:variant>
        <vt:i4>0</vt:i4>
      </vt:variant>
      <vt:variant>
        <vt:i4>5</vt:i4>
      </vt:variant>
      <vt:variant>
        <vt:lpwstr/>
      </vt:variant>
      <vt:variant>
        <vt:lpwstr>_Toc95993483</vt:lpwstr>
      </vt:variant>
      <vt:variant>
        <vt:i4>1900603</vt:i4>
      </vt:variant>
      <vt:variant>
        <vt:i4>98</vt:i4>
      </vt:variant>
      <vt:variant>
        <vt:i4>0</vt:i4>
      </vt:variant>
      <vt:variant>
        <vt:i4>5</vt:i4>
      </vt:variant>
      <vt:variant>
        <vt:lpwstr/>
      </vt:variant>
      <vt:variant>
        <vt:lpwstr>_Toc95993482</vt:lpwstr>
      </vt:variant>
      <vt:variant>
        <vt:i4>1966139</vt:i4>
      </vt:variant>
      <vt:variant>
        <vt:i4>92</vt:i4>
      </vt:variant>
      <vt:variant>
        <vt:i4>0</vt:i4>
      </vt:variant>
      <vt:variant>
        <vt:i4>5</vt:i4>
      </vt:variant>
      <vt:variant>
        <vt:lpwstr/>
      </vt:variant>
      <vt:variant>
        <vt:lpwstr>_Toc95993481</vt:lpwstr>
      </vt:variant>
      <vt:variant>
        <vt:i4>2031675</vt:i4>
      </vt:variant>
      <vt:variant>
        <vt:i4>86</vt:i4>
      </vt:variant>
      <vt:variant>
        <vt:i4>0</vt:i4>
      </vt:variant>
      <vt:variant>
        <vt:i4>5</vt:i4>
      </vt:variant>
      <vt:variant>
        <vt:lpwstr/>
      </vt:variant>
      <vt:variant>
        <vt:lpwstr>_Toc95993480</vt:lpwstr>
      </vt:variant>
      <vt:variant>
        <vt:i4>1441844</vt:i4>
      </vt:variant>
      <vt:variant>
        <vt:i4>80</vt:i4>
      </vt:variant>
      <vt:variant>
        <vt:i4>0</vt:i4>
      </vt:variant>
      <vt:variant>
        <vt:i4>5</vt:i4>
      </vt:variant>
      <vt:variant>
        <vt:lpwstr/>
      </vt:variant>
      <vt:variant>
        <vt:lpwstr>_Toc95993479</vt:lpwstr>
      </vt:variant>
      <vt:variant>
        <vt:i4>1507380</vt:i4>
      </vt:variant>
      <vt:variant>
        <vt:i4>74</vt:i4>
      </vt:variant>
      <vt:variant>
        <vt:i4>0</vt:i4>
      </vt:variant>
      <vt:variant>
        <vt:i4>5</vt:i4>
      </vt:variant>
      <vt:variant>
        <vt:lpwstr/>
      </vt:variant>
      <vt:variant>
        <vt:lpwstr>_Toc95993478</vt:lpwstr>
      </vt:variant>
      <vt:variant>
        <vt:i4>1572916</vt:i4>
      </vt:variant>
      <vt:variant>
        <vt:i4>68</vt:i4>
      </vt:variant>
      <vt:variant>
        <vt:i4>0</vt:i4>
      </vt:variant>
      <vt:variant>
        <vt:i4>5</vt:i4>
      </vt:variant>
      <vt:variant>
        <vt:lpwstr/>
      </vt:variant>
      <vt:variant>
        <vt:lpwstr>_Toc95993477</vt:lpwstr>
      </vt:variant>
      <vt:variant>
        <vt:i4>1638452</vt:i4>
      </vt:variant>
      <vt:variant>
        <vt:i4>62</vt:i4>
      </vt:variant>
      <vt:variant>
        <vt:i4>0</vt:i4>
      </vt:variant>
      <vt:variant>
        <vt:i4>5</vt:i4>
      </vt:variant>
      <vt:variant>
        <vt:lpwstr/>
      </vt:variant>
      <vt:variant>
        <vt:lpwstr>_Toc95993476</vt:lpwstr>
      </vt:variant>
      <vt:variant>
        <vt:i4>1703988</vt:i4>
      </vt:variant>
      <vt:variant>
        <vt:i4>56</vt:i4>
      </vt:variant>
      <vt:variant>
        <vt:i4>0</vt:i4>
      </vt:variant>
      <vt:variant>
        <vt:i4>5</vt:i4>
      </vt:variant>
      <vt:variant>
        <vt:lpwstr/>
      </vt:variant>
      <vt:variant>
        <vt:lpwstr>_Toc95993475</vt:lpwstr>
      </vt:variant>
      <vt:variant>
        <vt:i4>1769524</vt:i4>
      </vt:variant>
      <vt:variant>
        <vt:i4>50</vt:i4>
      </vt:variant>
      <vt:variant>
        <vt:i4>0</vt:i4>
      </vt:variant>
      <vt:variant>
        <vt:i4>5</vt:i4>
      </vt:variant>
      <vt:variant>
        <vt:lpwstr/>
      </vt:variant>
      <vt:variant>
        <vt:lpwstr>_Toc95993474</vt:lpwstr>
      </vt:variant>
      <vt:variant>
        <vt:i4>1835060</vt:i4>
      </vt:variant>
      <vt:variant>
        <vt:i4>44</vt:i4>
      </vt:variant>
      <vt:variant>
        <vt:i4>0</vt:i4>
      </vt:variant>
      <vt:variant>
        <vt:i4>5</vt:i4>
      </vt:variant>
      <vt:variant>
        <vt:lpwstr/>
      </vt:variant>
      <vt:variant>
        <vt:lpwstr>_Toc95993473</vt:lpwstr>
      </vt:variant>
      <vt:variant>
        <vt:i4>1900596</vt:i4>
      </vt:variant>
      <vt:variant>
        <vt:i4>38</vt:i4>
      </vt:variant>
      <vt:variant>
        <vt:i4>0</vt:i4>
      </vt:variant>
      <vt:variant>
        <vt:i4>5</vt:i4>
      </vt:variant>
      <vt:variant>
        <vt:lpwstr/>
      </vt:variant>
      <vt:variant>
        <vt:lpwstr>_Toc95993472</vt:lpwstr>
      </vt:variant>
      <vt:variant>
        <vt:i4>1966132</vt:i4>
      </vt:variant>
      <vt:variant>
        <vt:i4>32</vt:i4>
      </vt:variant>
      <vt:variant>
        <vt:i4>0</vt:i4>
      </vt:variant>
      <vt:variant>
        <vt:i4>5</vt:i4>
      </vt:variant>
      <vt:variant>
        <vt:lpwstr/>
      </vt:variant>
      <vt:variant>
        <vt:lpwstr>_Toc95993471</vt:lpwstr>
      </vt:variant>
      <vt:variant>
        <vt:i4>2031668</vt:i4>
      </vt:variant>
      <vt:variant>
        <vt:i4>26</vt:i4>
      </vt:variant>
      <vt:variant>
        <vt:i4>0</vt:i4>
      </vt:variant>
      <vt:variant>
        <vt:i4>5</vt:i4>
      </vt:variant>
      <vt:variant>
        <vt:lpwstr/>
      </vt:variant>
      <vt:variant>
        <vt:lpwstr>_Toc95993470</vt:lpwstr>
      </vt:variant>
      <vt:variant>
        <vt:i4>1441845</vt:i4>
      </vt:variant>
      <vt:variant>
        <vt:i4>20</vt:i4>
      </vt:variant>
      <vt:variant>
        <vt:i4>0</vt:i4>
      </vt:variant>
      <vt:variant>
        <vt:i4>5</vt:i4>
      </vt:variant>
      <vt:variant>
        <vt:lpwstr/>
      </vt:variant>
      <vt:variant>
        <vt:lpwstr>_Toc95993469</vt:lpwstr>
      </vt:variant>
      <vt:variant>
        <vt:i4>1507381</vt:i4>
      </vt:variant>
      <vt:variant>
        <vt:i4>14</vt:i4>
      </vt:variant>
      <vt:variant>
        <vt:i4>0</vt:i4>
      </vt:variant>
      <vt:variant>
        <vt:i4>5</vt:i4>
      </vt:variant>
      <vt:variant>
        <vt:lpwstr/>
      </vt:variant>
      <vt:variant>
        <vt:lpwstr>_Toc95993468</vt:lpwstr>
      </vt:variant>
      <vt:variant>
        <vt:i4>1572917</vt:i4>
      </vt:variant>
      <vt:variant>
        <vt:i4>8</vt:i4>
      </vt:variant>
      <vt:variant>
        <vt:i4>0</vt:i4>
      </vt:variant>
      <vt:variant>
        <vt:i4>5</vt:i4>
      </vt:variant>
      <vt:variant>
        <vt:lpwstr/>
      </vt:variant>
      <vt:variant>
        <vt:lpwstr>_Toc95993467</vt:lpwstr>
      </vt:variant>
      <vt:variant>
        <vt:i4>1638453</vt:i4>
      </vt:variant>
      <vt:variant>
        <vt:i4>2</vt:i4>
      </vt:variant>
      <vt:variant>
        <vt:i4>0</vt:i4>
      </vt:variant>
      <vt:variant>
        <vt:i4>5</vt:i4>
      </vt:variant>
      <vt:variant>
        <vt:lpwstr/>
      </vt:variant>
      <vt:variant>
        <vt:lpwstr>_Toc95993466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chen</dc:creator>
  <cp:keywords/>
  <dc:description/>
  <cp:lastModifiedBy>Kairui Zhang</cp:lastModifiedBy>
  <cp:revision>105</cp:revision>
  <dcterms:created xsi:type="dcterms:W3CDTF">2025-02-12T01:28:00Z</dcterms:created>
  <dcterms:modified xsi:type="dcterms:W3CDTF">2025-02-13T14:26:00Z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